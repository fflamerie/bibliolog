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ACEA0" w14:textId="5A4BD849" w:rsidR="001551B9" w:rsidRDefault="001551B9" w:rsidP="001551B9">
      <w:pPr>
        <w:pStyle w:val="Titre"/>
      </w:pPr>
      <w:r>
        <w:t>Mémo : méthode de la recherche documentaire</w:t>
      </w:r>
      <w:r w:rsidR="007C7E4F">
        <w:t xml:space="preserve"> </w:t>
      </w:r>
    </w:p>
    <w:p w14:paraId="2BBD59C7" w14:textId="1A29FFC9" w:rsidR="003C15BD" w:rsidRPr="00B6137B" w:rsidRDefault="003C15BD" w:rsidP="003C15BD">
      <w:pPr>
        <w:pStyle w:val="Titre1"/>
        <w:rPr>
          <w:lang w:val="fr-FR"/>
        </w:rPr>
      </w:pPr>
      <w:r w:rsidRPr="00B6137B">
        <w:rPr>
          <w:lang w:val="fr-FR"/>
        </w:rPr>
        <w:t>Table des matières</w:t>
      </w:r>
    </w:p>
    <w:p w14:paraId="35E0626B" w14:textId="63A447D6" w:rsidR="003C15BD" w:rsidRPr="003C15BD" w:rsidRDefault="003C15BD">
      <w:pPr>
        <w:pStyle w:val="TM1"/>
        <w:tabs>
          <w:tab w:val="right" w:leader="dot" w:pos="9060"/>
        </w:tabs>
        <w:rPr>
          <w:rFonts w:ascii="Tahoma" w:eastAsiaTheme="minorEastAsia" w:hAnsi="Tahoma" w:cs="Tahoma"/>
          <w:noProof/>
          <w:sz w:val="22"/>
          <w:szCs w:val="22"/>
          <w:lang w:val="fr-FR" w:eastAsia="fr-FR"/>
        </w:rPr>
      </w:pPr>
      <w:r>
        <w:fldChar w:fldCharType="begin"/>
      </w:r>
      <w:r w:rsidRPr="003C15BD">
        <w:rPr>
          <w:lang w:val="fr-FR"/>
        </w:rPr>
        <w:instrText xml:space="preserve"> TOC \o "1-1" \u </w:instrText>
      </w:r>
      <w:r>
        <w:fldChar w:fldCharType="separate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>Etape 1: définir son sujet et le traduire en une combinaison de mots-clés</w:t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ab/>
      </w:r>
      <w:r w:rsidRPr="003C15BD">
        <w:rPr>
          <w:rFonts w:ascii="Tahoma" w:hAnsi="Tahoma" w:cs="Tahoma"/>
          <w:noProof/>
          <w:sz w:val="22"/>
          <w:szCs w:val="22"/>
        </w:rPr>
        <w:fldChar w:fldCharType="begin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instrText xml:space="preserve"> PAGEREF _Toc112933899 \h </w:instrText>
      </w:r>
      <w:r w:rsidRPr="003C15BD">
        <w:rPr>
          <w:rFonts w:ascii="Tahoma" w:hAnsi="Tahoma" w:cs="Tahoma"/>
          <w:noProof/>
          <w:sz w:val="22"/>
          <w:szCs w:val="22"/>
        </w:rPr>
      </w:r>
      <w:r w:rsidRPr="003C15BD">
        <w:rPr>
          <w:rFonts w:ascii="Tahoma" w:hAnsi="Tahoma" w:cs="Tahoma"/>
          <w:noProof/>
          <w:sz w:val="22"/>
          <w:szCs w:val="22"/>
        </w:rPr>
        <w:fldChar w:fldCharType="separate"/>
      </w:r>
      <w:r w:rsidR="00A41376">
        <w:rPr>
          <w:rFonts w:ascii="Tahoma" w:hAnsi="Tahoma" w:cs="Tahoma"/>
          <w:noProof/>
          <w:sz w:val="22"/>
          <w:szCs w:val="22"/>
          <w:lang w:val="fr-FR"/>
        </w:rPr>
        <w:t>2</w:t>
      </w:r>
      <w:r w:rsidRPr="003C15BD">
        <w:rPr>
          <w:rFonts w:ascii="Tahoma" w:hAnsi="Tahoma" w:cs="Tahoma"/>
          <w:noProof/>
          <w:sz w:val="22"/>
          <w:szCs w:val="22"/>
        </w:rPr>
        <w:fldChar w:fldCharType="end"/>
      </w:r>
    </w:p>
    <w:p w14:paraId="7C2C8626" w14:textId="26EA93B2" w:rsidR="003C15BD" w:rsidRPr="003C15BD" w:rsidRDefault="003C15BD">
      <w:pPr>
        <w:pStyle w:val="TM1"/>
        <w:tabs>
          <w:tab w:val="right" w:leader="dot" w:pos="9060"/>
        </w:tabs>
        <w:rPr>
          <w:rFonts w:ascii="Tahoma" w:eastAsiaTheme="minorEastAsia" w:hAnsi="Tahoma" w:cs="Tahoma"/>
          <w:noProof/>
          <w:sz w:val="22"/>
          <w:szCs w:val="22"/>
          <w:lang w:val="fr-FR" w:eastAsia="fr-FR"/>
        </w:rPr>
      </w:pPr>
      <w:r w:rsidRPr="003C15BD">
        <w:rPr>
          <w:rFonts w:ascii="Tahoma" w:hAnsi="Tahoma" w:cs="Tahoma"/>
          <w:noProof/>
          <w:sz w:val="22"/>
          <w:szCs w:val="22"/>
          <w:lang w:val="fr-FR"/>
        </w:rPr>
        <w:t>Etape 2 : interroger les outils bibliographiques</w:t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ab/>
      </w:r>
      <w:r w:rsidRPr="003C15BD">
        <w:rPr>
          <w:rFonts w:ascii="Tahoma" w:hAnsi="Tahoma" w:cs="Tahoma"/>
          <w:noProof/>
          <w:sz w:val="22"/>
          <w:szCs w:val="22"/>
        </w:rPr>
        <w:fldChar w:fldCharType="begin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instrText xml:space="preserve"> PAGEREF _Toc112933900 \h </w:instrText>
      </w:r>
      <w:r w:rsidRPr="003C15BD">
        <w:rPr>
          <w:rFonts w:ascii="Tahoma" w:hAnsi="Tahoma" w:cs="Tahoma"/>
          <w:noProof/>
          <w:sz w:val="22"/>
          <w:szCs w:val="22"/>
        </w:rPr>
      </w:r>
      <w:r w:rsidRPr="003C15BD">
        <w:rPr>
          <w:rFonts w:ascii="Tahoma" w:hAnsi="Tahoma" w:cs="Tahoma"/>
          <w:noProof/>
          <w:sz w:val="22"/>
          <w:szCs w:val="22"/>
        </w:rPr>
        <w:fldChar w:fldCharType="separate"/>
      </w:r>
      <w:r w:rsidR="00A41376">
        <w:rPr>
          <w:rFonts w:ascii="Tahoma" w:hAnsi="Tahoma" w:cs="Tahoma"/>
          <w:noProof/>
          <w:sz w:val="22"/>
          <w:szCs w:val="22"/>
          <w:lang w:val="fr-FR"/>
        </w:rPr>
        <w:t>5</w:t>
      </w:r>
      <w:r w:rsidRPr="003C15BD">
        <w:rPr>
          <w:rFonts w:ascii="Tahoma" w:hAnsi="Tahoma" w:cs="Tahoma"/>
          <w:noProof/>
          <w:sz w:val="22"/>
          <w:szCs w:val="22"/>
        </w:rPr>
        <w:fldChar w:fldCharType="end"/>
      </w:r>
    </w:p>
    <w:p w14:paraId="5323537E" w14:textId="3A7CBFF1" w:rsidR="003C15BD" w:rsidRPr="003C15BD" w:rsidRDefault="003C15BD">
      <w:pPr>
        <w:pStyle w:val="TM1"/>
        <w:tabs>
          <w:tab w:val="right" w:leader="dot" w:pos="9060"/>
        </w:tabs>
        <w:rPr>
          <w:rFonts w:ascii="Tahoma" w:eastAsiaTheme="minorEastAsia" w:hAnsi="Tahoma" w:cs="Tahoma"/>
          <w:noProof/>
          <w:sz w:val="22"/>
          <w:szCs w:val="22"/>
          <w:lang w:val="fr-FR" w:eastAsia="fr-FR"/>
        </w:rPr>
      </w:pPr>
      <w:r w:rsidRPr="003C15BD">
        <w:rPr>
          <w:rFonts w:ascii="Tahoma" w:hAnsi="Tahoma" w:cs="Tahoma"/>
          <w:noProof/>
          <w:sz w:val="22"/>
          <w:szCs w:val="22"/>
          <w:lang w:val="fr-FR"/>
        </w:rPr>
        <w:t>Recommandations pour optimiser vos recherches</w:t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ab/>
      </w:r>
      <w:r w:rsidRPr="003C15BD">
        <w:rPr>
          <w:rFonts w:ascii="Tahoma" w:hAnsi="Tahoma" w:cs="Tahoma"/>
          <w:noProof/>
          <w:sz w:val="22"/>
          <w:szCs w:val="22"/>
        </w:rPr>
        <w:fldChar w:fldCharType="begin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instrText xml:space="preserve"> PAGEREF _Toc112933901 \h </w:instrText>
      </w:r>
      <w:r w:rsidRPr="003C15BD">
        <w:rPr>
          <w:rFonts w:ascii="Tahoma" w:hAnsi="Tahoma" w:cs="Tahoma"/>
          <w:noProof/>
          <w:sz w:val="22"/>
          <w:szCs w:val="22"/>
        </w:rPr>
      </w:r>
      <w:r w:rsidRPr="003C15BD">
        <w:rPr>
          <w:rFonts w:ascii="Tahoma" w:hAnsi="Tahoma" w:cs="Tahoma"/>
          <w:noProof/>
          <w:sz w:val="22"/>
          <w:szCs w:val="22"/>
        </w:rPr>
        <w:fldChar w:fldCharType="separate"/>
      </w:r>
      <w:r w:rsidR="00A41376">
        <w:rPr>
          <w:rFonts w:ascii="Tahoma" w:hAnsi="Tahoma" w:cs="Tahoma"/>
          <w:noProof/>
          <w:sz w:val="22"/>
          <w:szCs w:val="22"/>
          <w:lang w:val="fr-FR"/>
        </w:rPr>
        <w:t>9</w:t>
      </w:r>
      <w:r w:rsidRPr="003C15BD">
        <w:rPr>
          <w:rFonts w:ascii="Tahoma" w:hAnsi="Tahoma" w:cs="Tahoma"/>
          <w:noProof/>
          <w:sz w:val="22"/>
          <w:szCs w:val="22"/>
        </w:rPr>
        <w:fldChar w:fldCharType="end"/>
      </w:r>
    </w:p>
    <w:p w14:paraId="0D46F400" w14:textId="438DA224" w:rsidR="003C15BD" w:rsidRPr="003C15BD" w:rsidRDefault="003C15BD">
      <w:pPr>
        <w:pStyle w:val="TM1"/>
        <w:tabs>
          <w:tab w:val="right" w:leader="dot" w:pos="9060"/>
        </w:tabs>
        <w:rPr>
          <w:rFonts w:ascii="Tahoma" w:eastAsiaTheme="minorEastAsia" w:hAnsi="Tahoma" w:cs="Tahoma"/>
          <w:noProof/>
          <w:sz w:val="22"/>
          <w:szCs w:val="22"/>
          <w:lang w:val="fr-FR" w:eastAsia="fr-FR"/>
        </w:rPr>
      </w:pPr>
      <w:r w:rsidRPr="003C15BD">
        <w:rPr>
          <w:rFonts w:ascii="Tahoma" w:hAnsi="Tahoma" w:cs="Tahoma"/>
          <w:noProof/>
          <w:sz w:val="22"/>
          <w:szCs w:val="22"/>
          <w:lang w:val="fr-FR"/>
        </w:rPr>
        <w:t>Annexe 1: Modèle de tableau pour les mots-clés ou tableau de concepts</w:t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ab/>
      </w:r>
      <w:r w:rsidRPr="003C15BD">
        <w:rPr>
          <w:rFonts w:ascii="Tahoma" w:hAnsi="Tahoma" w:cs="Tahoma"/>
          <w:noProof/>
          <w:sz w:val="22"/>
          <w:szCs w:val="22"/>
        </w:rPr>
        <w:fldChar w:fldCharType="begin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instrText xml:space="preserve"> PAGEREF _Toc112933902 \h </w:instrText>
      </w:r>
      <w:r w:rsidRPr="003C15BD">
        <w:rPr>
          <w:rFonts w:ascii="Tahoma" w:hAnsi="Tahoma" w:cs="Tahoma"/>
          <w:noProof/>
          <w:sz w:val="22"/>
          <w:szCs w:val="22"/>
        </w:rPr>
      </w:r>
      <w:r w:rsidRPr="003C15BD">
        <w:rPr>
          <w:rFonts w:ascii="Tahoma" w:hAnsi="Tahoma" w:cs="Tahoma"/>
          <w:noProof/>
          <w:sz w:val="22"/>
          <w:szCs w:val="22"/>
        </w:rPr>
        <w:fldChar w:fldCharType="separate"/>
      </w:r>
      <w:r w:rsidR="00A41376">
        <w:rPr>
          <w:rFonts w:ascii="Tahoma" w:hAnsi="Tahoma" w:cs="Tahoma"/>
          <w:noProof/>
          <w:sz w:val="22"/>
          <w:szCs w:val="22"/>
          <w:lang w:val="fr-FR"/>
        </w:rPr>
        <w:t>11</w:t>
      </w:r>
      <w:r w:rsidRPr="003C15BD">
        <w:rPr>
          <w:rFonts w:ascii="Tahoma" w:hAnsi="Tahoma" w:cs="Tahoma"/>
          <w:noProof/>
          <w:sz w:val="22"/>
          <w:szCs w:val="22"/>
        </w:rPr>
        <w:fldChar w:fldCharType="end"/>
      </w:r>
    </w:p>
    <w:p w14:paraId="760B54B3" w14:textId="20D26A06" w:rsidR="003C15BD" w:rsidRPr="003C15BD" w:rsidRDefault="003C15BD">
      <w:pPr>
        <w:pStyle w:val="TM1"/>
        <w:tabs>
          <w:tab w:val="right" w:leader="dot" w:pos="9060"/>
        </w:tabs>
        <w:rPr>
          <w:rFonts w:ascii="Tahoma" w:eastAsiaTheme="minorEastAsia" w:hAnsi="Tahoma" w:cs="Tahoma"/>
          <w:noProof/>
          <w:sz w:val="22"/>
          <w:szCs w:val="22"/>
          <w:lang w:val="fr-FR" w:eastAsia="fr-FR"/>
        </w:rPr>
      </w:pPr>
      <w:r w:rsidRPr="003C15BD">
        <w:rPr>
          <w:rFonts w:ascii="Tahoma" w:hAnsi="Tahoma" w:cs="Tahoma"/>
          <w:noProof/>
          <w:sz w:val="22"/>
          <w:szCs w:val="22"/>
          <w:lang w:val="fr-FR"/>
        </w:rPr>
        <w:t>Annexe 2: Modèle de tableau pour les équations de recherche</w:t>
      </w:r>
      <w:r w:rsidRPr="003C15BD">
        <w:rPr>
          <w:rFonts w:ascii="Tahoma" w:hAnsi="Tahoma" w:cs="Tahoma"/>
          <w:noProof/>
          <w:sz w:val="22"/>
          <w:szCs w:val="22"/>
          <w:lang w:val="fr-FR"/>
        </w:rPr>
        <w:tab/>
      </w:r>
      <w:r w:rsidRPr="003C15BD">
        <w:rPr>
          <w:rFonts w:ascii="Tahoma" w:hAnsi="Tahoma" w:cs="Tahoma"/>
          <w:noProof/>
          <w:sz w:val="22"/>
          <w:szCs w:val="22"/>
        </w:rPr>
        <w:fldChar w:fldCharType="begin"/>
      </w:r>
      <w:r w:rsidRPr="003C15BD">
        <w:rPr>
          <w:rFonts w:ascii="Tahoma" w:hAnsi="Tahoma" w:cs="Tahoma"/>
          <w:noProof/>
          <w:sz w:val="22"/>
          <w:szCs w:val="22"/>
          <w:lang w:val="fr-FR"/>
        </w:rPr>
        <w:instrText xml:space="preserve"> PAGEREF _Toc112933903 \h </w:instrText>
      </w:r>
      <w:r w:rsidRPr="003C15BD">
        <w:rPr>
          <w:rFonts w:ascii="Tahoma" w:hAnsi="Tahoma" w:cs="Tahoma"/>
          <w:noProof/>
          <w:sz w:val="22"/>
          <w:szCs w:val="22"/>
        </w:rPr>
      </w:r>
      <w:r w:rsidRPr="003C15BD">
        <w:rPr>
          <w:rFonts w:ascii="Tahoma" w:hAnsi="Tahoma" w:cs="Tahoma"/>
          <w:noProof/>
          <w:sz w:val="22"/>
          <w:szCs w:val="22"/>
        </w:rPr>
        <w:fldChar w:fldCharType="separate"/>
      </w:r>
      <w:r w:rsidR="00A41376">
        <w:rPr>
          <w:rFonts w:ascii="Tahoma" w:hAnsi="Tahoma" w:cs="Tahoma"/>
          <w:noProof/>
          <w:sz w:val="22"/>
          <w:szCs w:val="22"/>
          <w:lang w:val="fr-FR"/>
        </w:rPr>
        <w:t>13</w:t>
      </w:r>
      <w:r w:rsidRPr="003C15BD">
        <w:rPr>
          <w:rFonts w:ascii="Tahoma" w:hAnsi="Tahoma" w:cs="Tahoma"/>
          <w:noProof/>
          <w:sz w:val="22"/>
          <w:szCs w:val="22"/>
        </w:rPr>
        <w:fldChar w:fldCharType="end"/>
      </w:r>
    </w:p>
    <w:p w14:paraId="758A2D9D" w14:textId="77777777" w:rsidR="003C15BD" w:rsidRDefault="003C15BD" w:rsidP="009D1D2B">
      <w:pPr>
        <w:pStyle w:val="Normalcentr"/>
      </w:pPr>
      <w:r>
        <w:fldChar w:fldCharType="end"/>
      </w:r>
    </w:p>
    <w:p w14:paraId="35AFCF5E" w14:textId="065C8674" w:rsidR="009D1D2B" w:rsidRPr="001965E5" w:rsidRDefault="009D1D2B" w:rsidP="009D1D2B">
      <w:pPr>
        <w:pStyle w:val="Normalcentr"/>
      </w:pPr>
      <w:r>
        <w:t xml:space="preserve">La recherche documentaire est une démarche qui vise à collecter de façon méthodique des références et des documents de tous types, qu’il s’agisse d’articles de revue scientifique, </w:t>
      </w:r>
      <w:r w:rsidR="00346523">
        <w:t xml:space="preserve">de </w:t>
      </w:r>
      <w:proofErr w:type="gramStart"/>
      <w:r>
        <w:t>livres</w:t>
      </w:r>
      <w:proofErr w:type="gramEnd"/>
      <w:r>
        <w:t>,</w:t>
      </w:r>
      <w:r w:rsidR="00346523">
        <w:t xml:space="preserve"> de</w:t>
      </w:r>
      <w:r>
        <w:t xml:space="preserve"> rapports, </w:t>
      </w:r>
      <w:r w:rsidR="00346523">
        <w:t xml:space="preserve">de </w:t>
      </w:r>
      <w:r>
        <w:t>thèses et mémoires, etc. Cette démarche peut s’appliquer soit à un sujet général, par exemple le diabète, soit pour répondre à une question précise</w:t>
      </w:r>
      <w:r w:rsidR="0082650E">
        <w:t>, par exemple</w:t>
      </w:r>
      <w:r>
        <w:t xml:space="preserve"> :</w:t>
      </w:r>
      <w:r w:rsidRPr="001551B9">
        <w:t xml:space="preserve"> </w:t>
      </w:r>
      <w:r>
        <w:t>« Quel est l’</w:t>
      </w:r>
      <w:r w:rsidRPr="001551B9">
        <w:t>impact des troubles alimentaires sur le diabète chez les adolescents</w:t>
      </w:r>
      <w:r>
        <w:t> ? ».</w:t>
      </w:r>
      <w:r w:rsidR="001965E5">
        <w:t xml:space="preserve"> </w:t>
      </w:r>
      <w:r w:rsidR="001965E5" w:rsidRPr="001965E5">
        <w:t>La recherche s’effectue à partir d’un</w:t>
      </w:r>
      <w:r w:rsidR="001965E5">
        <w:t>e</w:t>
      </w:r>
      <w:r w:rsidR="001965E5" w:rsidRPr="001965E5">
        <w:t xml:space="preserve"> </w:t>
      </w:r>
      <w:r w:rsidR="001965E5" w:rsidRPr="001965E5">
        <w:rPr>
          <w:rStyle w:val="lev"/>
        </w:rPr>
        <w:t>équation de recherche</w:t>
      </w:r>
      <w:r w:rsidR="001965E5" w:rsidRPr="001965E5">
        <w:t xml:space="preserve"> composée de plusieurs mots-clés, combinés avec des opérateurs logiques.</w:t>
      </w:r>
    </w:p>
    <w:p w14:paraId="285F2D15" w14:textId="24C3EC85" w:rsidR="001551B9" w:rsidRPr="001551B9" w:rsidRDefault="009D1D2B" w:rsidP="001551B9">
      <w:r w:rsidRPr="009D1D2B">
        <w:t>Cette démarche méthodique suit 3 étapes distinctes.</w:t>
      </w:r>
    </w:p>
    <w:p w14:paraId="6651571E" w14:textId="269ECFE8" w:rsidR="001551B9" w:rsidRPr="001551B9" w:rsidRDefault="009D1D2B" w:rsidP="009D1D2B">
      <w:pPr>
        <w:pStyle w:val="Paragraphedeliste"/>
        <w:numPr>
          <w:ilvl w:val="0"/>
          <w:numId w:val="14"/>
        </w:numPr>
        <w:rPr>
          <w:rFonts w:ascii="Corbel" w:hAnsi="Corbel"/>
        </w:rPr>
      </w:pPr>
      <w:r>
        <w:rPr>
          <w:rFonts w:ascii="Corbel" w:hAnsi="Corbel"/>
        </w:rPr>
        <w:t xml:space="preserve">Etape 1 : </w:t>
      </w:r>
      <w:r w:rsidRPr="009D1D2B">
        <w:rPr>
          <w:rFonts w:ascii="Corbel" w:hAnsi="Corbel"/>
        </w:rPr>
        <w:t>définir son sujet</w:t>
      </w:r>
      <w:r w:rsidR="001965E5">
        <w:rPr>
          <w:rFonts w:ascii="Corbel" w:hAnsi="Corbel"/>
        </w:rPr>
        <w:t xml:space="preserve"> et </w:t>
      </w:r>
      <w:r w:rsidRPr="009D1D2B">
        <w:rPr>
          <w:rFonts w:ascii="Corbel" w:hAnsi="Corbel"/>
        </w:rPr>
        <w:t>le traduire en</w:t>
      </w:r>
      <w:r w:rsidR="001965E5">
        <w:rPr>
          <w:rFonts w:ascii="Corbel" w:hAnsi="Corbel"/>
        </w:rPr>
        <w:t xml:space="preserve"> une combinaison de</w:t>
      </w:r>
      <w:r w:rsidRPr="009D1D2B">
        <w:rPr>
          <w:rFonts w:ascii="Corbel" w:hAnsi="Corbel"/>
        </w:rPr>
        <w:t xml:space="preserve"> mots-clés</w:t>
      </w:r>
      <w:r w:rsidR="0082650E">
        <w:rPr>
          <w:rFonts w:ascii="Corbel" w:hAnsi="Corbel"/>
        </w:rPr>
        <w:t>.</w:t>
      </w:r>
      <w:r w:rsidR="001965E5">
        <w:rPr>
          <w:rFonts w:ascii="Corbel" w:hAnsi="Corbel"/>
        </w:rPr>
        <w:t xml:space="preserve"> </w:t>
      </w:r>
    </w:p>
    <w:p w14:paraId="59880798" w14:textId="359AC0DD" w:rsidR="001551B9" w:rsidRDefault="001551B9" w:rsidP="009D1D2B">
      <w:pPr>
        <w:pStyle w:val="Paragraphedeliste"/>
        <w:numPr>
          <w:ilvl w:val="0"/>
          <w:numId w:val="14"/>
        </w:numPr>
        <w:rPr>
          <w:rFonts w:ascii="Corbel" w:hAnsi="Corbel"/>
        </w:rPr>
      </w:pPr>
      <w:r w:rsidRPr="001551B9">
        <w:rPr>
          <w:rFonts w:ascii="Corbel" w:hAnsi="Corbel"/>
        </w:rPr>
        <w:t>Etape 2</w:t>
      </w:r>
      <w:r w:rsidR="009D1D2B">
        <w:rPr>
          <w:rFonts w:ascii="Corbel" w:hAnsi="Corbel"/>
        </w:rPr>
        <w:t xml:space="preserve"> : </w:t>
      </w:r>
      <w:r w:rsidR="009D1D2B" w:rsidRPr="009D1D2B">
        <w:rPr>
          <w:rFonts w:ascii="Corbel" w:hAnsi="Corbel"/>
        </w:rPr>
        <w:t>sélectionner et interroger les outils de recherche appropriés à cette recherche précise</w:t>
      </w:r>
      <w:r w:rsidR="0082650E">
        <w:rPr>
          <w:rFonts w:ascii="Corbel" w:hAnsi="Corbel"/>
        </w:rPr>
        <w:t>.</w:t>
      </w:r>
    </w:p>
    <w:p w14:paraId="06190353" w14:textId="0CE5A000" w:rsidR="00AC5DB3" w:rsidRDefault="00AC5DB3" w:rsidP="001551B9">
      <w:pPr>
        <w:pStyle w:val="Paragraphedeliste"/>
        <w:numPr>
          <w:ilvl w:val="0"/>
          <w:numId w:val="14"/>
        </w:numPr>
        <w:rPr>
          <w:rFonts w:ascii="Corbel" w:hAnsi="Corbel"/>
        </w:rPr>
      </w:pPr>
      <w:r>
        <w:rPr>
          <w:rFonts w:ascii="Corbel" w:hAnsi="Corbel"/>
        </w:rPr>
        <w:t>Etape 3 : consulter les documents sélectionnés, après avoir enregistré les références retenues et avoir obtenu le texte intégral</w:t>
      </w:r>
      <w:r w:rsidR="0082650E">
        <w:rPr>
          <w:rFonts w:ascii="Corbel" w:hAnsi="Corbel"/>
        </w:rPr>
        <w:t>.</w:t>
      </w:r>
    </w:p>
    <w:p w14:paraId="0A5C27E8" w14:textId="25ED3381" w:rsidR="00AC5DB3" w:rsidRDefault="00AC5DB3" w:rsidP="00AC5DB3">
      <w:pPr>
        <w:rPr>
          <w:rStyle w:val="Emphaseple"/>
        </w:rPr>
      </w:pPr>
      <w:r>
        <w:rPr>
          <w:rStyle w:val="Emphaseple"/>
        </w:rPr>
        <w:t>Dans ce mémo nous considérons uniquement les 2 premières étapes, pour l’étape 3 nous vous invitons à consulter les ressources suivantes.</w:t>
      </w:r>
    </w:p>
    <w:p w14:paraId="24805037" w14:textId="3744471B" w:rsidR="00532ED9" w:rsidRPr="00532ED9" w:rsidRDefault="00A41376" w:rsidP="00AC5DB3">
      <w:pPr>
        <w:pStyle w:val="Paragraphedeliste"/>
        <w:numPr>
          <w:ilvl w:val="0"/>
          <w:numId w:val="29"/>
        </w:numPr>
        <w:rPr>
          <w:rStyle w:val="Lienhypertexte"/>
          <w:rFonts w:ascii="Corbel" w:hAnsi="Corbel"/>
          <w:i/>
          <w:iCs/>
          <w:color w:val="404040" w:themeColor="text1" w:themeTint="BF"/>
        </w:rPr>
      </w:pPr>
      <w:hyperlink r:id="rId8" w:history="1">
        <w:r w:rsidR="00532ED9" w:rsidRPr="00532ED9">
          <w:rPr>
            <w:rStyle w:val="Lienhypertexte"/>
            <w:rFonts w:ascii="Corbel" w:hAnsi="Corbel"/>
            <w:iCs/>
          </w:rPr>
          <w:t xml:space="preserve">Les tutos </w:t>
        </w:r>
        <w:proofErr w:type="spellStart"/>
        <w:r w:rsidR="00532ED9" w:rsidRPr="00532ED9">
          <w:rPr>
            <w:rStyle w:val="Lienhypertexte"/>
            <w:rFonts w:ascii="Corbel" w:hAnsi="Corbel"/>
            <w:iCs/>
          </w:rPr>
          <w:t>Zotero</w:t>
        </w:r>
        <w:proofErr w:type="spellEnd"/>
      </w:hyperlink>
      <w:r w:rsidR="00532ED9">
        <w:rPr>
          <w:rStyle w:val="Lienhypertexte"/>
          <w:rFonts w:ascii="Corbel" w:hAnsi="Corbel"/>
          <w:iCs/>
          <w:color w:val="404040" w:themeColor="text1" w:themeTint="BF"/>
        </w:rPr>
        <w:t xml:space="preserve"> : tutoriels vidéo et documentation textuelle sélectionnés par les BU pour prendre en main rapidement le logiciel de gestion bibliographique </w:t>
      </w:r>
      <w:proofErr w:type="spellStart"/>
      <w:r w:rsidR="00532ED9">
        <w:rPr>
          <w:rStyle w:val="Lienhypertexte"/>
          <w:rFonts w:ascii="Corbel" w:hAnsi="Corbel"/>
          <w:iCs/>
          <w:color w:val="404040" w:themeColor="text1" w:themeTint="BF"/>
        </w:rPr>
        <w:t>Zotero</w:t>
      </w:r>
      <w:proofErr w:type="spellEnd"/>
    </w:p>
    <w:p w14:paraId="3411B22D" w14:textId="0489A90C" w:rsidR="00AC5DB3" w:rsidRPr="003C15BD" w:rsidRDefault="00A41376" w:rsidP="00AC5DB3">
      <w:pPr>
        <w:pStyle w:val="Paragraphedeliste"/>
        <w:numPr>
          <w:ilvl w:val="0"/>
          <w:numId w:val="29"/>
        </w:numPr>
        <w:rPr>
          <w:rStyle w:val="Emphaseple"/>
        </w:rPr>
      </w:pPr>
      <w:hyperlink r:id="rId9" w:history="1">
        <w:r w:rsidR="00AC5DB3" w:rsidRPr="003C15BD">
          <w:rPr>
            <w:rStyle w:val="Lienhypertexte"/>
            <w:rFonts w:ascii="Corbel" w:hAnsi="Corbel"/>
          </w:rPr>
          <w:t xml:space="preserve">Enregistrer et gérer des références bibliographiques avec </w:t>
        </w:r>
        <w:proofErr w:type="spellStart"/>
        <w:r w:rsidR="00AC5DB3" w:rsidRPr="003C15BD">
          <w:rPr>
            <w:rStyle w:val="Lienhypertexte"/>
            <w:rFonts w:ascii="Corbel" w:hAnsi="Corbel"/>
          </w:rPr>
          <w:t>Zotero</w:t>
        </w:r>
        <w:proofErr w:type="spellEnd"/>
        <w:r w:rsidR="00AC5DB3" w:rsidRPr="003C15BD">
          <w:rPr>
            <w:rStyle w:val="Lienhypertexte"/>
            <w:rFonts w:ascii="Corbel" w:hAnsi="Corbel"/>
          </w:rPr>
          <w:t> </w:t>
        </w:r>
        <w:r w:rsidR="00AC5DB3" w:rsidRPr="003C15BD">
          <w:rPr>
            <w:rFonts w:ascii="Corbel" w:hAnsi="Corbel"/>
          </w:rPr>
          <w:t xml:space="preserve">: cours aux formats html et </w:t>
        </w:r>
        <w:r w:rsidR="00F90749" w:rsidRPr="003C15BD">
          <w:rPr>
            <w:rFonts w:ascii="Corbel" w:hAnsi="Corbel"/>
          </w:rPr>
          <w:t>PDF</w:t>
        </w:r>
      </w:hyperlink>
    </w:p>
    <w:p w14:paraId="23ACD41C" w14:textId="144D75EB" w:rsidR="00AC5DB3" w:rsidRPr="003C15BD" w:rsidRDefault="00A41376" w:rsidP="00AC5DB3">
      <w:pPr>
        <w:pStyle w:val="Paragraphedeliste"/>
        <w:numPr>
          <w:ilvl w:val="0"/>
          <w:numId w:val="29"/>
        </w:numPr>
        <w:rPr>
          <w:rStyle w:val="Emphaseple"/>
        </w:rPr>
      </w:pPr>
      <w:hyperlink r:id="rId10" w:tgtFrame="_blank" w:history="1">
        <w:r w:rsidR="009D1D2B" w:rsidRPr="003C15BD">
          <w:rPr>
            <w:rStyle w:val="Lienhypertexte"/>
            <w:rFonts w:ascii="Corbel" w:hAnsi="Corbel"/>
          </w:rPr>
          <w:t>Trouver rapidement le texte intégral d’une publication scientifique</w:t>
        </w:r>
      </w:hyperlink>
      <w:r w:rsidR="009D1D2B" w:rsidRPr="003C15BD">
        <w:rPr>
          <w:rFonts w:ascii="Corbel" w:hAnsi="Corbel"/>
        </w:rPr>
        <w:t> : tutoriel au format PDF</w:t>
      </w:r>
    </w:p>
    <w:p w14:paraId="6A10F7DF" w14:textId="77777777" w:rsidR="00EA5D81" w:rsidRDefault="00EA5D81">
      <w:pPr>
        <w:rPr>
          <w:rFonts w:ascii="Tahoma" w:eastAsiaTheme="majorEastAsia" w:hAnsi="Tahoma" w:cstheme="majorBidi"/>
          <w:bCs/>
          <w:color w:val="5B9BD5" w:themeColor="accent1"/>
          <w:sz w:val="32"/>
          <w:szCs w:val="32"/>
        </w:rPr>
      </w:pPr>
      <w:bookmarkStart w:id="0" w:name="_Toc112927485"/>
      <w:r>
        <w:br w:type="page"/>
      </w:r>
    </w:p>
    <w:p w14:paraId="7706AC06" w14:textId="07E601DA" w:rsidR="001551B9" w:rsidRPr="001965E5" w:rsidRDefault="00346523" w:rsidP="001551B9">
      <w:pPr>
        <w:pStyle w:val="Titre1"/>
        <w:rPr>
          <w:lang w:val="fr-FR"/>
        </w:rPr>
      </w:pPr>
      <w:bookmarkStart w:id="1" w:name="_Toc112933899"/>
      <w:r>
        <w:rPr>
          <w:lang w:val="fr-FR"/>
        </w:rPr>
        <w:lastRenderedPageBreak/>
        <w:t>Etape 1 :</w:t>
      </w:r>
      <w:r w:rsidR="001551B9" w:rsidRPr="001551B9">
        <w:rPr>
          <w:lang w:val="fr-FR"/>
        </w:rPr>
        <w:t xml:space="preserve"> </w:t>
      </w:r>
      <w:r w:rsidR="001965E5" w:rsidRPr="001965E5">
        <w:rPr>
          <w:lang w:val="fr-FR"/>
        </w:rPr>
        <w:t>définir son sujet et le traduire en une combinaison de mots-clés</w:t>
      </w:r>
      <w:bookmarkEnd w:id="0"/>
      <w:bookmarkEnd w:id="1"/>
    </w:p>
    <w:p w14:paraId="4A1166B6" w14:textId="5D44722F" w:rsidR="001551B9" w:rsidRPr="001551B9" w:rsidRDefault="002E5713" w:rsidP="001551B9">
      <w:pPr>
        <w:pStyle w:val="Titre2"/>
        <w:rPr>
          <w:lang w:val="fr-FR"/>
        </w:rPr>
      </w:pPr>
      <w:r>
        <w:rPr>
          <w:lang w:val="fr-FR"/>
        </w:rPr>
        <w:t>Traduire son sujet en mots-clés</w:t>
      </w:r>
    </w:p>
    <w:p w14:paraId="189E39F3" w14:textId="2E3033B8" w:rsidR="001551B9" w:rsidRPr="001551B9" w:rsidRDefault="001551B9" w:rsidP="001551B9">
      <w:r w:rsidRPr="001551B9">
        <w:t xml:space="preserve">Avant de démarrer une recherche, il est utile de préciser la définition </w:t>
      </w:r>
      <w:r w:rsidR="00B9778C">
        <w:t>des</w:t>
      </w:r>
      <w:r w:rsidRPr="001551B9">
        <w:t xml:space="preserve"> notion</w:t>
      </w:r>
      <w:r w:rsidR="00B9778C">
        <w:t>s</w:t>
      </w:r>
      <w:r w:rsidRPr="001551B9">
        <w:t xml:space="preserve"> recherchée</w:t>
      </w:r>
      <w:r w:rsidR="00B9778C">
        <w:t>s</w:t>
      </w:r>
      <w:r w:rsidRPr="001551B9">
        <w:t xml:space="preserve"> en interrogeant une ou plu</w:t>
      </w:r>
      <w:r w:rsidR="00AB2B0B">
        <w:t>sieurs des ressources suivantes :</w:t>
      </w:r>
    </w:p>
    <w:p w14:paraId="0921CCFD" w14:textId="6037DEF0" w:rsidR="001551B9" w:rsidRPr="001551B9" w:rsidRDefault="0082650E" w:rsidP="001551B9">
      <w:pPr>
        <w:pStyle w:val="Paragraphedeliste"/>
        <w:numPr>
          <w:ilvl w:val="0"/>
          <w:numId w:val="16"/>
        </w:numPr>
        <w:rPr>
          <w:rFonts w:ascii="Corbel" w:hAnsi="Corbel"/>
        </w:rPr>
      </w:pPr>
      <w:r>
        <w:rPr>
          <w:rFonts w:ascii="Corbel" w:hAnsi="Corbel"/>
        </w:rPr>
        <w:t xml:space="preserve">des </w:t>
      </w:r>
      <w:r w:rsidR="00AB2B0B" w:rsidRPr="0082650E">
        <w:rPr>
          <w:rStyle w:val="lev"/>
        </w:rPr>
        <w:t>d</w:t>
      </w:r>
      <w:r w:rsidR="001551B9" w:rsidRPr="0082650E">
        <w:rPr>
          <w:rStyle w:val="lev"/>
        </w:rPr>
        <w:t>ictionnaires généralistes</w:t>
      </w:r>
      <w:r w:rsidR="001551B9" w:rsidRPr="001551B9">
        <w:rPr>
          <w:rFonts w:ascii="Corbel" w:hAnsi="Corbel"/>
        </w:rPr>
        <w:t xml:space="preserve"> comme le </w:t>
      </w:r>
      <w:hyperlink r:id="rId11" w:history="1">
        <w:r w:rsidR="001551B9" w:rsidRPr="00951EF2">
          <w:rPr>
            <w:rStyle w:val="Lienhypertexte"/>
            <w:rFonts w:ascii="Corbel" w:hAnsi="Corbel"/>
          </w:rPr>
          <w:t>Grand dictionnaire terminologique</w:t>
        </w:r>
      </w:hyperlink>
      <w:r w:rsidR="001551B9" w:rsidRPr="001551B9">
        <w:rPr>
          <w:rFonts w:ascii="Corbel" w:hAnsi="Corbel"/>
        </w:rPr>
        <w:t xml:space="preserve"> et/ou spécialisés comme le </w:t>
      </w:r>
      <w:hyperlink r:id="rId12" w:history="1">
        <w:r w:rsidR="001551B9" w:rsidRPr="00951EF2">
          <w:rPr>
            <w:rStyle w:val="Lienhypertexte"/>
            <w:rFonts w:ascii="Corbel" w:hAnsi="Corbel"/>
          </w:rPr>
          <w:t>Dictionnaire médical de l'Académie de Médecine</w:t>
        </w:r>
      </w:hyperlink>
      <w:r w:rsidR="00AB2B0B">
        <w:rPr>
          <w:rFonts w:ascii="Corbel" w:hAnsi="Corbel"/>
        </w:rPr>
        <w:t>,</w:t>
      </w:r>
      <w:r w:rsidR="001551B9" w:rsidRPr="001551B9">
        <w:rPr>
          <w:rFonts w:ascii="Corbel" w:hAnsi="Corbel"/>
        </w:rPr>
        <w:t xml:space="preserve"> </w:t>
      </w:r>
    </w:p>
    <w:p w14:paraId="70C1B1BE" w14:textId="4BB1BF2D" w:rsidR="001551B9" w:rsidRPr="001551B9" w:rsidRDefault="0082650E" w:rsidP="00532ED9">
      <w:pPr>
        <w:pStyle w:val="Paragraphedeliste"/>
        <w:numPr>
          <w:ilvl w:val="0"/>
          <w:numId w:val="16"/>
        </w:numPr>
        <w:rPr>
          <w:rFonts w:ascii="Corbel" w:hAnsi="Corbel"/>
        </w:rPr>
      </w:pPr>
      <w:r>
        <w:rPr>
          <w:rFonts w:ascii="Corbel" w:hAnsi="Corbel"/>
        </w:rPr>
        <w:t xml:space="preserve">des </w:t>
      </w:r>
      <w:r w:rsidR="00AB2B0B" w:rsidRPr="0082650E">
        <w:rPr>
          <w:rStyle w:val="lev"/>
        </w:rPr>
        <w:t>t</w:t>
      </w:r>
      <w:r w:rsidR="001551B9" w:rsidRPr="0082650E">
        <w:rPr>
          <w:rStyle w:val="lev"/>
        </w:rPr>
        <w:t>erminologies spécialisées</w:t>
      </w:r>
      <w:r w:rsidR="001551B9" w:rsidRPr="001551B9">
        <w:rPr>
          <w:rFonts w:ascii="Corbel" w:hAnsi="Corbel"/>
        </w:rPr>
        <w:t xml:space="preserve"> comme le </w:t>
      </w:r>
      <w:hyperlink r:id="rId13" w:history="1">
        <w:r w:rsidR="001551B9" w:rsidRPr="00951EF2">
          <w:rPr>
            <w:rStyle w:val="Lienhypertexte"/>
            <w:rFonts w:ascii="Corbel" w:hAnsi="Corbel"/>
          </w:rPr>
          <w:t>Thésaurus Santé publique</w:t>
        </w:r>
      </w:hyperlink>
      <w:r w:rsidR="00532ED9">
        <w:rPr>
          <w:rFonts w:ascii="Corbel" w:hAnsi="Corbel"/>
        </w:rPr>
        <w:t xml:space="preserve">, </w:t>
      </w:r>
      <w:r w:rsidR="001551B9" w:rsidRPr="001551B9">
        <w:rPr>
          <w:rFonts w:ascii="Corbel" w:hAnsi="Corbel"/>
        </w:rPr>
        <w:t>le portail</w:t>
      </w:r>
      <w:hyperlink r:id="rId14" w:history="1">
        <w:r w:rsidR="001551B9" w:rsidRPr="00951EF2">
          <w:rPr>
            <w:rStyle w:val="Lienhypertexte"/>
            <w:rFonts w:ascii="Corbel" w:hAnsi="Corbel"/>
          </w:rPr>
          <w:t xml:space="preserve"> </w:t>
        </w:r>
        <w:proofErr w:type="spellStart"/>
        <w:r w:rsidR="001551B9" w:rsidRPr="00951EF2">
          <w:rPr>
            <w:rStyle w:val="Lienhypertexte"/>
            <w:rFonts w:ascii="Corbel" w:hAnsi="Corbel"/>
          </w:rPr>
          <w:t>Hetop</w:t>
        </w:r>
        <w:proofErr w:type="spellEnd"/>
      </w:hyperlink>
      <w:r w:rsidR="001551B9" w:rsidRPr="001551B9">
        <w:rPr>
          <w:rFonts w:ascii="Corbel" w:hAnsi="Corbel"/>
        </w:rPr>
        <w:t xml:space="preserve"> </w:t>
      </w:r>
      <w:r w:rsidR="00532ED9">
        <w:rPr>
          <w:rFonts w:ascii="Corbel" w:hAnsi="Corbel"/>
        </w:rPr>
        <w:t xml:space="preserve">ou le </w:t>
      </w:r>
      <w:hyperlink r:id="rId15" w:history="1">
        <w:r w:rsidR="00532ED9" w:rsidRPr="00532ED9">
          <w:rPr>
            <w:rStyle w:val="Lienhypertexte"/>
            <w:rFonts w:ascii="Corbel" w:hAnsi="Corbel"/>
          </w:rPr>
          <w:t>Glossaire franco-anglais des termes en économie de la santé</w:t>
        </w:r>
      </w:hyperlink>
      <w:r w:rsidR="00532ED9">
        <w:rPr>
          <w:rFonts w:ascii="Corbel" w:hAnsi="Corbel"/>
        </w:rPr>
        <w:t>.</w:t>
      </w:r>
    </w:p>
    <w:p w14:paraId="51CCA9D4" w14:textId="0FFA1BF2" w:rsidR="001551B9" w:rsidRPr="001551B9" w:rsidRDefault="001551B9" w:rsidP="001551B9">
      <w:r w:rsidRPr="001551B9">
        <w:t>Les mots-clés peuvent être e</w:t>
      </w:r>
      <w:r w:rsidR="00AB2B0B">
        <w:t>xprimés sous différentes formes :</w:t>
      </w:r>
    </w:p>
    <w:p w14:paraId="02BEDDAE" w14:textId="77777777" w:rsidR="00532ED9" w:rsidRDefault="00AB2B0B" w:rsidP="001551B9">
      <w:pPr>
        <w:pStyle w:val="Paragraphedeliste"/>
        <w:numPr>
          <w:ilvl w:val="0"/>
          <w:numId w:val="17"/>
        </w:numPr>
        <w:rPr>
          <w:rFonts w:ascii="Corbel" w:hAnsi="Corbel"/>
        </w:rPr>
      </w:pPr>
      <w:proofErr w:type="gramStart"/>
      <w:r>
        <w:rPr>
          <w:rFonts w:ascii="Corbel" w:hAnsi="Corbel"/>
        </w:rPr>
        <w:t>d</w:t>
      </w:r>
      <w:r w:rsidR="001551B9" w:rsidRPr="001551B9">
        <w:rPr>
          <w:rFonts w:ascii="Corbel" w:hAnsi="Corbel"/>
        </w:rPr>
        <w:t>es</w:t>
      </w:r>
      <w:proofErr w:type="gramEnd"/>
      <w:r w:rsidR="001551B9" w:rsidRPr="001551B9">
        <w:rPr>
          <w:rFonts w:ascii="Corbel" w:hAnsi="Corbel"/>
        </w:rPr>
        <w:t xml:space="preserve"> </w:t>
      </w:r>
      <w:r w:rsidR="0082650E">
        <w:rPr>
          <w:rFonts w:ascii="Corbel" w:hAnsi="Corbel"/>
          <w:b/>
        </w:rPr>
        <w:t>mots</w:t>
      </w:r>
      <w:r w:rsidR="001551B9" w:rsidRPr="001551B9">
        <w:rPr>
          <w:rFonts w:ascii="Corbel" w:hAnsi="Corbel"/>
        </w:rPr>
        <w:t xml:space="preserve"> choisis librement</w:t>
      </w:r>
      <w:r w:rsidR="00532ED9">
        <w:rPr>
          <w:rFonts w:ascii="Corbel" w:hAnsi="Corbel"/>
        </w:rPr>
        <w:t>,</w:t>
      </w:r>
    </w:p>
    <w:p w14:paraId="339C01C2" w14:textId="61C5DA99" w:rsidR="001551B9" w:rsidRPr="001551B9" w:rsidRDefault="00532ED9" w:rsidP="001551B9">
      <w:pPr>
        <w:pStyle w:val="Paragraphedeliste"/>
        <w:numPr>
          <w:ilvl w:val="0"/>
          <w:numId w:val="17"/>
        </w:numPr>
        <w:rPr>
          <w:rFonts w:ascii="Corbel" w:hAnsi="Corbel"/>
        </w:rPr>
      </w:pPr>
      <w:proofErr w:type="gramStart"/>
      <w:r>
        <w:rPr>
          <w:rFonts w:ascii="Corbel" w:hAnsi="Corbel"/>
        </w:rPr>
        <w:t>des</w:t>
      </w:r>
      <w:proofErr w:type="gramEnd"/>
      <w:r>
        <w:rPr>
          <w:rFonts w:ascii="Corbel" w:hAnsi="Corbel"/>
        </w:rPr>
        <w:t xml:space="preserve"> </w:t>
      </w:r>
      <w:r w:rsidRPr="00532ED9">
        <w:rPr>
          <w:rStyle w:val="lev"/>
        </w:rPr>
        <w:t>mots</w:t>
      </w:r>
      <w:r w:rsidR="001551B9" w:rsidRPr="001551B9">
        <w:rPr>
          <w:rFonts w:ascii="Corbel" w:hAnsi="Corbel"/>
        </w:rPr>
        <w:t xml:space="preserve"> empruntés </w:t>
      </w:r>
      <w:r>
        <w:rPr>
          <w:rFonts w:ascii="Corbel" w:hAnsi="Corbel"/>
        </w:rPr>
        <w:t>à ceux d’un article pertinent pour le sujet (considérez surtout le titre, le résumé et les mots-clés) ;</w:t>
      </w:r>
    </w:p>
    <w:p w14:paraId="02FC3DDB" w14:textId="1AD7E45C" w:rsidR="001551B9" w:rsidRPr="001551B9" w:rsidRDefault="00532ED9" w:rsidP="001551B9">
      <w:pPr>
        <w:pStyle w:val="Paragraphedeliste"/>
        <w:numPr>
          <w:ilvl w:val="0"/>
          <w:numId w:val="17"/>
        </w:numPr>
        <w:rPr>
          <w:rFonts w:ascii="Corbel" w:hAnsi="Corbel"/>
        </w:rPr>
      </w:pPr>
      <w:proofErr w:type="gramStart"/>
      <w:r>
        <w:rPr>
          <w:rFonts w:ascii="Corbel" w:hAnsi="Corbel"/>
        </w:rPr>
        <w:t>ces</w:t>
      </w:r>
      <w:proofErr w:type="gramEnd"/>
      <w:r>
        <w:rPr>
          <w:rFonts w:ascii="Corbel" w:hAnsi="Corbel"/>
        </w:rPr>
        <w:t xml:space="preserve"> mots étant parfois associés en une</w:t>
      </w:r>
      <w:r w:rsidR="001551B9" w:rsidRPr="001551B9">
        <w:rPr>
          <w:rFonts w:ascii="Corbel" w:hAnsi="Corbel"/>
        </w:rPr>
        <w:t xml:space="preserve"> </w:t>
      </w:r>
      <w:r>
        <w:rPr>
          <w:rFonts w:ascii="Corbel" w:hAnsi="Corbel"/>
          <w:b/>
        </w:rPr>
        <w:t>expression exacte</w:t>
      </w:r>
      <w:r w:rsidRPr="00532ED9">
        <w:rPr>
          <w:rFonts w:ascii="Corbel" w:hAnsi="Corbel"/>
        </w:rPr>
        <w:t>,</w:t>
      </w:r>
      <w:r>
        <w:rPr>
          <w:rFonts w:ascii="Corbel" w:hAnsi="Corbel"/>
        </w:rPr>
        <w:t xml:space="preserve"> que l’on délimite par des </w:t>
      </w:r>
      <w:r w:rsidR="001551B9" w:rsidRPr="001551B9">
        <w:rPr>
          <w:rFonts w:ascii="Corbel" w:hAnsi="Corbel"/>
        </w:rPr>
        <w:t>guillemets</w:t>
      </w:r>
      <w:r w:rsidR="00B9778C">
        <w:rPr>
          <w:rFonts w:ascii="Corbel" w:hAnsi="Corbel"/>
        </w:rPr>
        <w:t> :</w:t>
      </w:r>
      <w:r w:rsidR="001551B9" w:rsidRPr="001551B9">
        <w:rPr>
          <w:rFonts w:ascii="Corbel" w:hAnsi="Corbel"/>
        </w:rPr>
        <w:t xml:space="preserve"> « tr</w:t>
      </w:r>
      <w:r w:rsidR="00951EF2">
        <w:rPr>
          <w:rFonts w:ascii="Corbel" w:hAnsi="Corbel"/>
        </w:rPr>
        <w:t>oubles alimentaires ».</w:t>
      </w:r>
    </w:p>
    <w:p w14:paraId="21DDADE3" w14:textId="4D6EF277" w:rsidR="001551B9" w:rsidRPr="001551B9" w:rsidRDefault="0082650E" w:rsidP="001551B9">
      <w:r>
        <w:t xml:space="preserve">Les guillemets permettent de délimiter une </w:t>
      </w:r>
      <w:r w:rsidRPr="0082650E">
        <w:rPr>
          <w:rStyle w:val="lev"/>
        </w:rPr>
        <w:t>chaîne de caractères</w:t>
      </w:r>
      <w:r>
        <w:t xml:space="preserve"> et de rechercher précisément cette chaîne. Par exemple « troubles alimentaires » retrouvera seulement cette expression exacte, et non </w:t>
      </w:r>
      <w:r w:rsidR="00951EF2">
        <w:t>« </w:t>
      </w:r>
      <w:r w:rsidR="001551B9" w:rsidRPr="001551B9">
        <w:t>troubles</w:t>
      </w:r>
      <w:r w:rsidR="00951EF2">
        <w:t> »</w:t>
      </w:r>
      <w:r w:rsidR="001551B9" w:rsidRPr="001551B9">
        <w:t xml:space="preserve"> </w:t>
      </w:r>
      <w:r>
        <w:t xml:space="preserve">d’un côté </w:t>
      </w:r>
      <w:r w:rsidR="001551B9" w:rsidRPr="001551B9">
        <w:t xml:space="preserve">et </w:t>
      </w:r>
      <w:r w:rsidR="00951EF2">
        <w:t xml:space="preserve">« alimentaires » </w:t>
      </w:r>
      <w:r>
        <w:t>de l’autre</w:t>
      </w:r>
      <w:r w:rsidR="001551B9" w:rsidRPr="001551B9">
        <w:t>.</w:t>
      </w:r>
    </w:p>
    <w:p w14:paraId="3DC9B821" w14:textId="601EBE85" w:rsidR="00346523" w:rsidRDefault="001551B9" w:rsidP="001551B9">
      <w:r w:rsidRPr="001551B9">
        <w:t xml:space="preserve">Les différentes </w:t>
      </w:r>
      <w:r w:rsidRPr="00951EF2">
        <w:rPr>
          <w:rStyle w:val="lev"/>
        </w:rPr>
        <w:t>variantes</w:t>
      </w:r>
      <w:r w:rsidR="0082650E">
        <w:t xml:space="preserve"> d’un mot-</w:t>
      </w:r>
      <w:r w:rsidRPr="001551B9">
        <w:t>clé (singulier/pluriel, féminin/masculin, verbe/nom, etc.) peuvent être retrouvées par un unique mot</w:t>
      </w:r>
      <w:r w:rsidR="00346523">
        <w:t>-</w:t>
      </w:r>
      <w:r w:rsidRPr="001551B9">
        <w:t xml:space="preserve">clé tronqué. La </w:t>
      </w:r>
      <w:r w:rsidRPr="00951EF2">
        <w:rPr>
          <w:rStyle w:val="lev"/>
        </w:rPr>
        <w:t>troncature</w:t>
      </w:r>
      <w:r w:rsidRPr="001551B9">
        <w:t xml:space="preserve"> est généralement exprimée par le symbole « </w:t>
      </w:r>
      <w:r w:rsidRPr="00951EF2">
        <w:rPr>
          <w:rStyle w:val="lev"/>
        </w:rPr>
        <w:t>*</w:t>
      </w:r>
      <w:r w:rsidRPr="001551B9">
        <w:t xml:space="preserve"> ». C’est à la fois un gain de temps dans la recherche et la garantie de ne pas </w:t>
      </w:r>
      <w:r w:rsidR="00346523">
        <w:t xml:space="preserve">négliger </w:t>
      </w:r>
      <w:r w:rsidR="00E73AA1">
        <w:t>les</w:t>
      </w:r>
      <w:r w:rsidRPr="001551B9">
        <w:t xml:space="preserve"> forme</w:t>
      </w:r>
      <w:r w:rsidR="00E73AA1">
        <w:t>s</w:t>
      </w:r>
      <w:r w:rsidRPr="001551B9">
        <w:t xml:space="preserve"> alternative</w:t>
      </w:r>
      <w:r w:rsidR="00E73AA1">
        <w:t>s</w:t>
      </w:r>
      <w:r w:rsidRPr="001551B9">
        <w:t xml:space="preserve"> d’un mot. Dans la plupart des bases de données, elle s’applique uniquement à la fin d’un </w:t>
      </w:r>
      <w:r w:rsidR="00E73AA1">
        <w:t>mot</w:t>
      </w:r>
      <w:r w:rsidRPr="001551B9">
        <w:t xml:space="preserve">, selon l’exemple suivant. </w:t>
      </w:r>
    </w:p>
    <w:p w14:paraId="3F891A2A" w14:textId="695D28E6" w:rsidR="001551B9" w:rsidRPr="00346523" w:rsidRDefault="001551B9" w:rsidP="001551B9">
      <w:pPr>
        <w:rPr>
          <w:rStyle w:val="Emphaseple"/>
        </w:rPr>
      </w:pPr>
      <w:r w:rsidRPr="00346523">
        <w:rPr>
          <w:rStyle w:val="Emphaseple"/>
        </w:rPr>
        <w:t xml:space="preserve">Si vous écrivez </w:t>
      </w:r>
      <w:r w:rsidR="00B9778C">
        <w:rPr>
          <w:rStyle w:val="Emphaseple"/>
        </w:rPr>
        <w:t>« </w:t>
      </w:r>
      <w:proofErr w:type="spellStart"/>
      <w:r w:rsidR="00B9778C">
        <w:rPr>
          <w:rStyle w:val="Emphaseple"/>
        </w:rPr>
        <w:t>child</w:t>
      </w:r>
      <w:proofErr w:type="spellEnd"/>
      <w:r w:rsidR="00B9778C">
        <w:rPr>
          <w:rStyle w:val="Emphaseple"/>
        </w:rPr>
        <w:t>* »</w:t>
      </w:r>
      <w:r w:rsidRPr="00346523">
        <w:rPr>
          <w:rStyle w:val="Emphaseple"/>
        </w:rPr>
        <w:t xml:space="preserve">, </w:t>
      </w:r>
      <w:r w:rsidR="0082650E">
        <w:rPr>
          <w:rStyle w:val="Emphaseple"/>
        </w:rPr>
        <w:t>vous</w:t>
      </w:r>
      <w:r w:rsidRPr="00346523">
        <w:rPr>
          <w:rStyle w:val="Emphaseple"/>
        </w:rPr>
        <w:t xml:space="preserve"> recherche</w:t>
      </w:r>
      <w:r w:rsidR="0082650E">
        <w:rPr>
          <w:rStyle w:val="Emphaseple"/>
        </w:rPr>
        <w:t>z</w:t>
      </w:r>
      <w:r w:rsidRPr="00346523">
        <w:rPr>
          <w:rStyle w:val="Emphaseple"/>
        </w:rPr>
        <w:t xml:space="preserve"> toutes</w:t>
      </w:r>
      <w:r w:rsidR="00B9778C">
        <w:rPr>
          <w:rStyle w:val="Emphaseple"/>
        </w:rPr>
        <w:t xml:space="preserve"> les références avec les mots « </w:t>
      </w:r>
      <w:proofErr w:type="spellStart"/>
      <w:r w:rsidR="00B9778C">
        <w:rPr>
          <w:rStyle w:val="Emphaseple"/>
        </w:rPr>
        <w:t>child</w:t>
      </w:r>
      <w:proofErr w:type="spellEnd"/>
      <w:r w:rsidR="00B9778C">
        <w:rPr>
          <w:rStyle w:val="Emphaseple"/>
        </w:rPr>
        <w:t> », « </w:t>
      </w:r>
      <w:proofErr w:type="spellStart"/>
      <w:r w:rsidRPr="00346523">
        <w:rPr>
          <w:rStyle w:val="Emphaseple"/>
        </w:rPr>
        <w:t>childr</w:t>
      </w:r>
      <w:r w:rsidR="00B9778C">
        <w:rPr>
          <w:rStyle w:val="Emphaseple"/>
        </w:rPr>
        <w:t>en</w:t>
      </w:r>
      <w:proofErr w:type="spellEnd"/>
      <w:r w:rsidR="00B9778C">
        <w:rPr>
          <w:rStyle w:val="Emphaseple"/>
        </w:rPr>
        <w:t> » ou encore « </w:t>
      </w:r>
      <w:proofErr w:type="spellStart"/>
      <w:r w:rsidR="00B9778C">
        <w:rPr>
          <w:rStyle w:val="Emphaseple"/>
        </w:rPr>
        <w:t>childhood</w:t>
      </w:r>
      <w:proofErr w:type="spellEnd"/>
      <w:r w:rsidR="00B9778C">
        <w:rPr>
          <w:rStyle w:val="Emphaseple"/>
        </w:rPr>
        <w:t> »</w:t>
      </w:r>
      <w:r w:rsidRPr="00346523">
        <w:rPr>
          <w:rStyle w:val="Emphaseple"/>
        </w:rPr>
        <w:t>, etc.</w:t>
      </w:r>
    </w:p>
    <w:p w14:paraId="462450BE" w14:textId="5328AF7A" w:rsidR="001551B9" w:rsidRPr="001551B9" w:rsidRDefault="001551B9" w:rsidP="001551B9">
      <w:r w:rsidRPr="001551B9">
        <w:t xml:space="preserve">La </w:t>
      </w:r>
      <w:r w:rsidRPr="00951EF2">
        <w:rPr>
          <w:rStyle w:val="lev"/>
        </w:rPr>
        <w:t>recherche de synonymes</w:t>
      </w:r>
      <w:r w:rsidRPr="001551B9">
        <w:t xml:space="preserve"> est une étape importante. Les auteurs peuvent en effet utiliser des termes différents pour désigner la même notion (</w:t>
      </w:r>
      <w:r w:rsidR="00B9778C">
        <w:t>« alimentation » vs. « </w:t>
      </w:r>
      <w:proofErr w:type="gramStart"/>
      <w:r w:rsidR="00B9778C">
        <w:t>régime</w:t>
      </w:r>
      <w:proofErr w:type="gramEnd"/>
      <w:r w:rsidR="00B9778C">
        <w:t xml:space="preserve"> alimentaire »</w:t>
      </w:r>
      <w:r w:rsidRPr="001551B9">
        <w:t xml:space="preserve"> par exemple), et vous risquez de </w:t>
      </w:r>
      <w:r w:rsidR="00951EF2">
        <w:t xml:space="preserve">manquer des </w:t>
      </w:r>
      <w:r w:rsidRPr="001551B9">
        <w:t>référence</w:t>
      </w:r>
      <w:r w:rsidR="00951EF2">
        <w:t>s</w:t>
      </w:r>
      <w:r w:rsidRPr="001551B9">
        <w:t xml:space="preserve"> si vous n’avez pas saisi les synonymes des différents mots.</w:t>
      </w:r>
    </w:p>
    <w:p w14:paraId="2B461D19" w14:textId="5F268665" w:rsidR="001551B9" w:rsidRPr="001551B9" w:rsidRDefault="00B9778C" w:rsidP="001551B9">
      <w:r>
        <w:t>Note :</w:t>
      </w:r>
      <w:r w:rsidR="001551B9" w:rsidRPr="001551B9">
        <w:t xml:space="preserve"> certaines bases de do</w:t>
      </w:r>
      <w:r w:rsidR="00951EF2">
        <w:t xml:space="preserve">nnées ont leur propre langage appelé thésaurus. Un </w:t>
      </w:r>
      <w:r w:rsidR="00951EF2" w:rsidRPr="00951EF2">
        <w:rPr>
          <w:b/>
        </w:rPr>
        <w:t>thésaurus</w:t>
      </w:r>
      <w:r w:rsidR="00951EF2">
        <w:t xml:space="preserve"> est un ensemble de</w:t>
      </w:r>
      <w:r w:rsidR="001551B9" w:rsidRPr="001551B9">
        <w:t xml:space="preserve"> mots-clés définis de manière standardisée en fonction du sujet (</w:t>
      </w:r>
      <w:r w:rsidR="00CD2C90">
        <w:t>par exemple les termes</w:t>
      </w:r>
      <w:r w:rsidR="001551B9" w:rsidRPr="001551B9">
        <w:t xml:space="preserve"> </w:t>
      </w:r>
      <w:proofErr w:type="spellStart"/>
      <w:r w:rsidR="001551B9" w:rsidRPr="001551B9">
        <w:t>MeSH</w:t>
      </w:r>
      <w:proofErr w:type="spellEnd"/>
      <w:r w:rsidR="001551B9" w:rsidRPr="001551B9">
        <w:t xml:space="preserve"> dans </w:t>
      </w:r>
      <w:proofErr w:type="spellStart"/>
      <w:r w:rsidR="001551B9" w:rsidRPr="001551B9">
        <w:t>PubMed</w:t>
      </w:r>
      <w:proofErr w:type="spellEnd"/>
      <w:r w:rsidR="001551B9" w:rsidRPr="001551B9">
        <w:t>). Lor</w:t>
      </w:r>
      <w:r>
        <w:t>sque la recherche s’effectue au moyen d’un</w:t>
      </w:r>
      <w:r w:rsidR="001551B9" w:rsidRPr="001551B9">
        <w:t xml:space="preserve"> thésaurus, </w:t>
      </w:r>
      <w:r w:rsidR="00E73AA1">
        <w:t>la</w:t>
      </w:r>
      <w:r w:rsidR="001551B9" w:rsidRPr="001551B9">
        <w:t xml:space="preserve"> recherche de synonymes </w:t>
      </w:r>
      <w:r>
        <w:t>peut être économisée,</w:t>
      </w:r>
      <w:r w:rsidR="001551B9" w:rsidRPr="001551B9">
        <w:t xml:space="preserve"> car les articles sont indexés (</w:t>
      </w:r>
      <w:r w:rsidR="00951EF2">
        <w:t>c’est-à-dire</w:t>
      </w:r>
      <w:r w:rsidR="001551B9" w:rsidRPr="001551B9">
        <w:t xml:space="preserve"> décrits avec des mots-clés) de manière </w:t>
      </w:r>
      <w:r w:rsidR="001551B9" w:rsidRPr="00951EF2">
        <w:rPr>
          <w:b/>
        </w:rPr>
        <w:t>univoque</w:t>
      </w:r>
      <w:r w:rsidR="001551B9" w:rsidRPr="001551B9">
        <w:t xml:space="preserve">. </w:t>
      </w:r>
    </w:p>
    <w:p w14:paraId="062FFA23" w14:textId="77777777" w:rsidR="00ED2F23" w:rsidRDefault="00ED2F23">
      <w:pPr>
        <w:rPr>
          <w:rStyle w:val="Titre3Car"/>
          <w:lang w:val="fr-FR"/>
        </w:rPr>
      </w:pPr>
      <w:bookmarkStart w:id="2" w:name="_Toc112927487"/>
      <w:r>
        <w:rPr>
          <w:rStyle w:val="Titre3Car"/>
          <w:lang w:val="fr-FR"/>
        </w:rPr>
        <w:br w:type="page"/>
      </w:r>
    </w:p>
    <w:p w14:paraId="469C33A6" w14:textId="0066E370" w:rsidR="001551B9" w:rsidRPr="001551B9" w:rsidRDefault="001551B9" w:rsidP="001551B9">
      <w:r w:rsidRPr="00951EF2">
        <w:rPr>
          <w:rStyle w:val="Titre3Car"/>
          <w:lang w:val="fr-FR"/>
        </w:rPr>
        <w:lastRenderedPageBreak/>
        <w:t>Exemple de choix des mots-clés et de recherche de synonymes</w:t>
      </w:r>
      <w:bookmarkEnd w:id="2"/>
      <w:r w:rsidR="00951EF2">
        <w:t xml:space="preserve"> </w:t>
      </w:r>
    </w:p>
    <w:p w14:paraId="3718764C" w14:textId="2E02B669" w:rsidR="00346523" w:rsidRDefault="00346523" w:rsidP="00346523">
      <w:r>
        <w:t xml:space="preserve">Il s’agit donc de </w:t>
      </w:r>
      <w:r w:rsidR="00A267B2" w:rsidRPr="00346523">
        <w:t>traduire</w:t>
      </w:r>
      <w:r w:rsidR="00B9778C">
        <w:t xml:space="preserve"> </w:t>
      </w:r>
      <w:r w:rsidR="00B9778C" w:rsidRPr="00A267B2">
        <w:t>en langage documentaire</w:t>
      </w:r>
      <w:r w:rsidR="00A267B2" w:rsidRPr="00346523">
        <w:t xml:space="preserve"> la question</w:t>
      </w:r>
      <w:r w:rsidR="00A267B2" w:rsidRPr="00A267B2">
        <w:t xml:space="preserve"> formulée initialement en langage naturel</w:t>
      </w:r>
      <w:r>
        <w:t xml:space="preserve">, </w:t>
      </w:r>
      <w:r w:rsidR="00A267B2" w:rsidRPr="00A267B2">
        <w:t>c’est-à-dire</w:t>
      </w:r>
      <w:r>
        <w:t> :</w:t>
      </w:r>
    </w:p>
    <w:p w14:paraId="15C2EEF5" w14:textId="77777777" w:rsidR="00346523" w:rsidRPr="00346523" w:rsidRDefault="00A267B2" w:rsidP="00346523">
      <w:pPr>
        <w:pStyle w:val="Paragraphedeliste"/>
        <w:numPr>
          <w:ilvl w:val="0"/>
          <w:numId w:val="32"/>
        </w:numPr>
        <w:rPr>
          <w:rFonts w:ascii="Corbel" w:hAnsi="Corbel"/>
        </w:rPr>
      </w:pPr>
      <w:proofErr w:type="gramStart"/>
      <w:r w:rsidRPr="00346523">
        <w:rPr>
          <w:rStyle w:val="lev"/>
        </w:rPr>
        <w:t>repérer</w:t>
      </w:r>
      <w:proofErr w:type="gramEnd"/>
      <w:r w:rsidRPr="00346523">
        <w:rPr>
          <w:rStyle w:val="lev"/>
        </w:rPr>
        <w:t xml:space="preserve"> les </w:t>
      </w:r>
      <w:r w:rsidR="00346523" w:rsidRPr="00346523">
        <w:rPr>
          <w:rStyle w:val="lev"/>
        </w:rPr>
        <w:t>concepts importants</w:t>
      </w:r>
      <w:r w:rsidRPr="00346523">
        <w:rPr>
          <w:rFonts w:ascii="Corbel" w:hAnsi="Corbel"/>
        </w:rPr>
        <w:t xml:space="preserve"> de la question</w:t>
      </w:r>
      <w:r w:rsidR="00346523" w:rsidRPr="00346523">
        <w:rPr>
          <w:rFonts w:ascii="Corbel" w:hAnsi="Corbel"/>
        </w:rPr>
        <w:t>,</w:t>
      </w:r>
      <w:r w:rsidRPr="00346523">
        <w:rPr>
          <w:rFonts w:ascii="Corbel" w:hAnsi="Corbel"/>
        </w:rPr>
        <w:t xml:space="preserve"> </w:t>
      </w:r>
    </w:p>
    <w:p w14:paraId="6696F491" w14:textId="2A51EF1D" w:rsidR="00346523" w:rsidRPr="00346523" w:rsidRDefault="00A267B2" w:rsidP="00346523">
      <w:pPr>
        <w:pStyle w:val="Paragraphedeliste"/>
        <w:numPr>
          <w:ilvl w:val="0"/>
          <w:numId w:val="32"/>
        </w:numPr>
        <w:rPr>
          <w:rFonts w:ascii="Corbel" w:hAnsi="Corbel"/>
        </w:rPr>
      </w:pPr>
      <w:proofErr w:type="gramStart"/>
      <w:r w:rsidRPr="00346523">
        <w:rPr>
          <w:rStyle w:val="lev"/>
        </w:rPr>
        <w:t>chercher</w:t>
      </w:r>
      <w:proofErr w:type="gramEnd"/>
      <w:r w:rsidRPr="00346523">
        <w:rPr>
          <w:rStyle w:val="lev"/>
        </w:rPr>
        <w:t xml:space="preserve"> des synonymes</w:t>
      </w:r>
      <w:r w:rsidRPr="00346523">
        <w:rPr>
          <w:rFonts w:ascii="Corbel" w:hAnsi="Corbel"/>
        </w:rPr>
        <w:t xml:space="preserve"> pour ch</w:t>
      </w:r>
      <w:r w:rsidR="00346523" w:rsidRPr="00346523">
        <w:rPr>
          <w:rFonts w:ascii="Corbel" w:hAnsi="Corbel"/>
        </w:rPr>
        <w:t xml:space="preserve">acun des </w:t>
      </w:r>
      <w:r w:rsidR="00CD2C90">
        <w:rPr>
          <w:rFonts w:ascii="Corbel" w:hAnsi="Corbel"/>
        </w:rPr>
        <w:t>mots</w:t>
      </w:r>
      <w:r w:rsidR="00346523" w:rsidRPr="00346523">
        <w:rPr>
          <w:rFonts w:ascii="Corbel" w:hAnsi="Corbel"/>
        </w:rPr>
        <w:t xml:space="preserve"> ou expressions,</w:t>
      </w:r>
    </w:p>
    <w:p w14:paraId="61E1F8C5" w14:textId="2842B8B9" w:rsidR="00A267B2" w:rsidRPr="00346523" w:rsidRDefault="00346523" w:rsidP="00346523">
      <w:pPr>
        <w:pStyle w:val="Paragraphedeliste"/>
        <w:numPr>
          <w:ilvl w:val="0"/>
          <w:numId w:val="32"/>
        </w:numPr>
        <w:rPr>
          <w:rFonts w:ascii="Corbel" w:hAnsi="Corbel"/>
        </w:rPr>
      </w:pPr>
      <w:proofErr w:type="gramStart"/>
      <w:r w:rsidRPr="00346523">
        <w:rPr>
          <w:rFonts w:ascii="Corbel" w:hAnsi="Corbel"/>
        </w:rPr>
        <w:t>et</w:t>
      </w:r>
      <w:proofErr w:type="gramEnd"/>
      <w:r w:rsidRPr="00346523">
        <w:rPr>
          <w:rFonts w:ascii="Corbel" w:hAnsi="Corbel"/>
        </w:rPr>
        <w:t xml:space="preserve"> enfin combiner logiquement ces mots-clés.</w:t>
      </w:r>
    </w:p>
    <w:p w14:paraId="7176414A" w14:textId="134BA659" w:rsidR="001551B9" w:rsidRDefault="009D1D2B" w:rsidP="00A267B2">
      <w:r>
        <w:t>Reprenons le sujet mentionné en introduction</w:t>
      </w:r>
      <w:r w:rsidR="00A267B2">
        <w:t> :</w:t>
      </w:r>
      <w:r w:rsidR="00A267B2" w:rsidRPr="001551B9">
        <w:t xml:space="preserve"> </w:t>
      </w:r>
      <w:r>
        <w:t>« </w:t>
      </w:r>
      <w:r w:rsidR="00A267B2">
        <w:t>Quel est l’</w:t>
      </w:r>
      <w:r w:rsidR="001551B9" w:rsidRPr="001551B9">
        <w:t>impact des troubles alimentaires sur le diabète chez les adolescents</w:t>
      </w:r>
      <w:r w:rsidR="00A267B2">
        <w:t> ?</w:t>
      </w:r>
      <w:r>
        <w:t> »</w:t>
      </w:r>
      <w:r w:rsidR="001551B9" w:rsidRPr="001551B9">
        <w:t xml:space="preserve"> </w:t>
      </w:r>
    </w:p>
    <w:p w14:paraId="1001CBE0" w14:textId="77777777" w:rsidR="003C17B2" w:rsidRDefault="003C17B2" w:rsidP="003C17B2">
      <w:pPr>
        <w:rPr>
          <w:rStyle w:val="lev"/>
        </w:rPr>
      </w:pPr>
      <w:r>
        <w:t>Quel est l</w:t>
      </w:r>
      <w:r w:rsidRPr="001551B9">
        <w:t xml:space="preserve">’impact des </w:t>
      </w:r>
      <w:r w:rsidRPr="003C17B2">
        <w:rPr>
          <w:rStyle w:val="lev"/>
          <w:highlight w:val="green"/>
        </w:rPr>
        <w:t>troubles alimentaires</w:t>
      </w:r>
      <w:r w:rsidRPr="001551B9">
        <w:t xml:space="preserve"> sur le </w:t>
      </w:r>
      <w:r w:rsidRPr="003C17B2">
        <w:rPr>
          <w:rStyle w:val="lev"/>
          <w:highlight w:val="green"/>
        </w:rPr>
        <w:t>diabète</w:t>
      </w:r>
      <w:r w:rsidRPr="001551B9">
        <w:t xml:space="preserve"> chez les </w:t>
      </w:r>
      <w:r w:rsidRPr="003C17B2">
        <w:rPr>
          <w:rStyle w:val="lev"/>
          <w:highlight w:val="green"/>
        </w:rPr>
        <w:t>adolescents</w:t>
      </w:r>
      <w:r>
        <w:rPr>
          <w:rStyle w:val="lev"/>
        </w:rPr>
        <w:t> ?</w:t>
      </w:r>
    </w:p>
    <w:p w14:paraId="0DC4788D" w14:textId="2E88C5FA" w:rsidR="00951EF2" w:rsidRPr="001551B9" w:rsidRDefault="00951EF2" w:rsidP="001551B9">
      <w:r>
        <w:t xml:space="preserve">Les concepts </w:t>
      </w:r>
      <w:r w:rsidR="003C17B2">
        <w:t>retenus sont : troubles alimentaires, diabète et adolescents.</w:t>
      </w:r>
    </w:p>
    <w:p w14:paraId="4B13C054" w14:textId="5840DD07" w:rsidR="00951EF2" w:rsidRPr="00346523" w:rsidRDefault="00A267B2" w:rsidP="001551B9">
      <w:pPr>
        <w:rPr>
          <w:rStyle w:val="Emphaseple"/>
        </w:rPr>
      </w:pPr>
      <w:r w:rsidRPr="00346523">
        <w:rPr>
          <w:rStyle w:val="Emphaseple"/>
        </w:rPr>
        <w:t xml:space="preserve">Il n’est pas nécessaire de retenir le mot </w:t>
      </w:r>
      <w:r w:rsidR="00B9778C">
        <w:rPr>
          <w:rStyle w:val="Emphaseple"/>
        </w:rPr>
        <w:t>« impact »</w:t>
      </w:r>
      <w:r w:rsidR="00E73AA1">
        <w:rPr>
          <w:rStyle w:val="Emphaseple"/>
        </w:rPr>
        <w:t> :</w:t>
      </w:r>
      <w:r w:rsidRPr="00346523">
        <w:rPr>
          <w:rStyle w:val="Emphaseple"/>
        </w:rPr>
        <w:t xml:space="preserve"> la combinaison logique des mots-clés entre eux dispense de l’exprimer (voir ci-dessous). Il en va de même pour des mots comme relation, effets, lien, etc.</w:t>
      </w:r>
    </w:p>
    <w:p w14:paraId="19418CCD" w14:textId="42AD1C07" w:rsidR="00AC5DB3" w:rsidRPr="00AC5DB3" w:rsidRDefault="00AC5DB3" w:rsidP="00AC5DB3">
      <w:r w:rsidRPr="00AC5DB3">
        <w:t>Recenser vos mots-clés et les assembler sous la forme d’un tableau ou de tout</w:t>
      </w:r>
      <w:r>
        <w:t>e</w:t>
      </w:r>
      <w:r w:rsidRPr="00AC5DB3">
        <w:t xml:space="preserve"> autre forme de visualisation aide à trouver la bonne combinaison.</w:t>
      </w:r>
    </w:p>
    <w:tbl>
      <w:tblPr>
        <w:tblStyle w:val="TableauGrille1Clair"/>
        <w:tblW w:w="9923" w:type="dxa"/>
        <w:tblLook w:val="04A0" w:firstRow="1" w:lastRow="0" w:firstColumn="1" w:lastColumn="0" w:noHBand="0" w:noVBand="1"/>
      </w:tblPr>
      <w:tblGrid>
        <w:gridCol w:w="2268"/>
        <w:gridCol w:w="4253"/>
        <w:gridCol w:w="3402"/>
      </w:tblGrid>
      <w:tr w:rsidR="00951EF2" w:rsidRPr="00951EF2" w14:paraId="34015D79" w14:textId="77777777" w:rsidTr="00844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60895F82" w14:textId="575DF43D" w:rsidR="00951EF2" w:rsidRPr="00951EF2" w:rsidRDefault="00E06AC9" w:rsidP="0084435D">
            <w:pPr>
              <w:pStyle w:val="NormalWeb"/>
              <w:spacing w:after="0"/>
              <w:jc w:val="left"/>
              <w:rPr>
                <w:rFonts w:cstheme="minorHAnsi"/>
                <w:b w:val="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Notion, concept</w:t>
            </w:r>
            <w:r w:rsidR="00951EF2" w:rsidRPr="00951EF2">
              <w:rPr>
                <w:rFonts w:cstheme="minorHAnsi"/>
                <w:sz w:val="20"/>
                <w:szCs w:val="20"/>
              </w:rPr>
              <w:t xml:space="preserve"> </w:t>
            </w:r>
          </w:p>
        </w:tc>
        <w:tc>
          <w:tcPr>
            <w:tcW w:w="4253" w:type="dxa"/>
            <w:vAlign w:val="center"/>
          </w:tcPr>
          <w:p w14:paraId="1121D945" w14:textId="77777777" w:rsidR="00951EF2" w:rsidRPr="00951EF2" w:rsidRDefault="00951EF2" w:rsidP="0084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 xml:space="preserve">Mots-clés en français </w:t>
            </w:r>
          </w:p>
        </w:tc>
        <w:tc>
          <w:tcPr>
            <w:tcW w:w="3402" w:type="dxa"/>
            <w:vAlign w:val="center"/>
          </w:tcPr>
          <w:p w14:paraId="5A98D3C7" w14:textId="77777777" w:rsidR="00951EF2" w:rsidRPr="00951EF2" w:rsidRDefault="00951EF2" w:rsidP="00844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 xml:space="preserve">Mots-clés en anglais </w:t>
            </w:r>
          </w:p>
        </w:tc>
      </w:tr>
      <w:tr w:rsidR="00951EF2" w:rsidRPr="00951EF2" w14:paraId="55CFF460" w14:textId="77777777" w:rsidTr="0084435D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336BBF2D" w14:textId="77777777" w:rsidR="00951EF2" w:rsidRPr="0084435D" w:rsidRDefault="00951EF2" w:rsidP="0084435D">
            <w:pPr>
              <w:rPr>
                <w:rStyle w:val="lev"/>
              </w:rPr>
            </w:pPr>
            <w:r w:rsidRPr="0084435D">
              <w:rPr>
                <w:rStyle w:val="lev"/>
              </w:rPr>
              <w:t>troubles alimentaires</w:t>
            </w:r>
          </w:p>
        </w:tc>
        <w:tc>
          <w:tcPr>
            <w:tcW w:w="4253" w:type="dxa"/>
            <w:vAlign w:val="center"/>
          </w:tcPr>
          <w:p w14:paraId="4792017B" w14:textId="77777777" w:rsidR="00951EF2" w:rsidRPr="00951EF2" w:rsidRDefault="00951EF2" w:rsidP="0084435D">
            <w:pPr>
              <w:pStyle w:val="NormalWeb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951EF2">
              <w:rPr>
                <w:rFonts w:cstheme="minorHAnsi"/>
                <w:sz w:val="20"/>
                <w:szCs w:val="20"/>
              </w:rPr>
              <w:t>« troubles alimentaires »</w:t>
            </w:r>
            <w:r w:rsidRPr="00951EF2">
              <w:rPr>
                <w:rFonts w:cstheme="minorHAnsi"/>
                <w:sz w:val="20"/>
                <w:szCs w:val="20"/>
              </w:rPr>
              <w:br/>
              <w:t>« comportements alimentaires »</w:t>
            </w:r>
            <w:r w:rsidRPr="00951EF2">
              <w:rPr>
                <w:rFonts w:cstheme="minorHAnsi"/>
                <w:sz w:val="20"/>
                <w:szCs w:val="20"/>
              </w:rPr>
              <w:br/>
              <w:t>« troubles de l'alimentation »</w:t>
            </w:r>
          </w:p>
        </w:tc>
        <w:tc>
          <w:tcPr>
            <w:tcW w:w="3402" w:type="dxa"/>
            <w:vAlign w:val="center"/>
          </w:tcPr>
          <w:p w14:paraId="474FA73F" w14:textId="4A008B9C" w:rsidR="00951EF2" w:rsidRPr="00951EF2" w:rsidRDefault="00034B93" w:rsidP="00034B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951EF2" w:rsidRPr="00951EF2">
              <w:rPr>
                <w:rFonts w:cstheme="minorHAnsi"/>
                <w:sz w:val="20"/>
                <w:szCs w:val="20"/>
              </w:rPr>
              <w:t>eating</w:t>
            </w:r>
            <w:proofErr w:type="spellEnd"/>
            <w:r w:rsidR="00951EF2" w:rsidRPr="00951EF2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951EF2" w:rsidRPr="00951EF2">
              <w:rPr>
                <w:rFonts w:cstheme="minorHAnsi"/>
                <w:sz w:val="20"/>
                <w:szCs w:val="20"/>
              </w:rPr>
              <w:t>disorder</w:t>
            </w:r>
            <w:r>
              <w:rPr>
                <w:rFonts w:cstheme="minorHAnsi"/>
                <w:sz w:val="20"/>
                <w:szCs w:val="20"/>
              </w:rPr>
              <w:t>s</w:t>
            </w:r>
            <w:proofErr w:type="spellEnd"/>
            <w:r>
              <w:rPr>
                <w:rFonts w:cstheme="minorHAnsi"/>
                <w:sz w:val="20"/>
                <w:szCs w:val="20"/>
              </w:rPr>
              <w:t>"</w:t>
            </w:r>
          </w:p>
        </w:tc>
      </w:tr>
      <w:tr w:rsidR="00951EF2" w:rsidRPr="00951EF2" w14:paraId="67EA9D0E" w14:textId="77777777" w:rsidTr="0084435D">
        <w:trPr>
          <w:trHeight w:val="7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5DEF492" w14:textId="77777777" w:rsidR="00951EF2" w:rsidRPr="0084435D" w:rsidRDefault="00951EF2" w:rsidP="0084435D">
            <w:pPr>
              <w:rPr>
                <w:rStyle w:val="lev"/>
              </w:rPr>
            </w:pPr>
            <w:r w:rsidRPr="0084435D">
              <w:rPr>
                <w:rStyle w:val="lev"/>
              </w:rPr>
              <w:t>diabète</w:t>
            </w:r>
          </w:p>
        </w:tc>
        <w:tc>
          <w:tcPr>
            <w:tcW w:w="4253" w:type="dxa"/>
            <w:vAlign w:val="center"/>
          </w:tcPr>
          <w:p w14:paraId="75595BE1" w14:textId="77777777" w:rsidR="00951EF2" w:rsidRPr="00951EF2" w:rsidRDefault="00951EF2" w:rsidP="0084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951EF2">
              <w:rPr>
                <w:rFonts w:cstheme="minorHAnsi"/>
                <w:sz w:val="20"/>
                <w:szCs w:val="20"/>
              </w:rPr>
              <w:t>diabet</w:t>
            </w:r>
            <w:proofErr w:type="spellEnd"/>
            <w:r w:rsidRPr="00951EF2">
              <w:rPr>
                <w:rFonts w:cstheme="minorHAnsi"/>
                <w:sz w:val="20"/>
                <w:szCs w:val="20"/>
              </w:rPr>
              <w:t>*</w:t>
            </w:r>
          </w:p>
        </w:tc>
        <w:tc>
          <w:tcPr>
            <w:tcW w:w="3402" w:type="dxa"/>
            <w:vAlign w:val="center"/>
          </w:tcPr>
          <w:p w14:paraId="0026B496" w14:textId="77777777" w:rsidR="00951EF2" w:rsidRPr="00951EF2" w:rsidRDefault="00951EF2" w:rsidP="008443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951EF2">
              <w:rPr>
                <w:rFonts w:cstheme="minorHAnsi"/>
                <w:sz w:val="20"/>
                <w:szCs w:val="20"/>
              </w:rPr>
              <w:t>diabet</w:t>
            </w:r>
            <w:proofErr w:type="spellEnd"/>
            <w:r w:rsidRPr="00951EF2">
              <w:rPr>
                <w:rFonts w:cstheme="minorHAnsi"/>
                <w:sz w:val="20"/>
                <w:szCs w:val="20"/>
              </w:rPr>
              <w:t>*</w:t>
            </w:r>
          </w:p>
        </w:tc>
      </w:tr>
      <w:tr w:rsidR="00951EF2" w:rsidRPr="00951EF2" w14:paraId="5C5C2FC9" w14:textId="77777777" w:rsidTr="0084435D">
        <w:trPr>
          <w:trHeight w:val="7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vAlign w:val="center"/>
          </w:tcPr>
          <w:p w14:paraId="2E9815A1" w14:textId="77777777" w:rsidR="00951EF2" w:rsidRPr="0084435D" w:rsidRDefault="00951EF2" w:rsidP="0084435D">
            <w:pPr>
              <w:rPr>
                <w:rStyle w:val="lev"/>
              </w:rPr>
            </w:pPr>
            <w:r w:rsidRPr="0084435D">
              <w:rPr>
                <w:rStyle w:val="lev"/>
              </w:rPr>
              <w:t>adolescents</w:t>
            </w:r>
          </w:p>
        </w:tc>
        <w:tc>
          <w:tcPr>
            <w:tcW w:w="4253" w:type="dxa"/>
            <w:vAlign w:val="center"/>
          </w:tcPr>
          <w:p w14:paraId="1B8286CD" w14:textId="77777777" w:rsidR="00951EF2" w:rsidRPr="00951EF2" w:rsidRDefault="00951EF2" w:rsidP="0084435D">
            <w:pPr>
              <w:pStyle w:val="NormalWeb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951EF2">
              <w:rPr>
                <w:rFonts w:cstheme="minorHAnsi"/>
                <w:sz w:val="20"/>
                <w:szCs w:val="20"/>
              </w:rPr>
              <w:t>adolescen</w:t>
            </w:r>
            <w:proofErr w:type="spellEnd"/>
            <w:r w:rsidRPr="00951EF2">
              <w:rPr>
                <w:rFonts w:cstheme="minorHAnsi"/>
                <w:sz w:val="20"/>
                <w:szCs w:val="20"/>
              </w:rPr>
              <w:t xml:space="preserve">* </w:t>
            </w:r>
            <w:r w:rsidRPr="00951EF2">
              <w:rPr>
                <w:rFonts w:cstheme="minorHAnsi"/>
                <w:sz w:val="20"/>
                <w:szCs w:val="20"/>
              </w:rPr>
              <w:br/>
              <w:t>jeune*</w:t>
            </w:r>
          </w:p>
        </w:tc>
        <w:tc>
          <w:tcPr>
            <w:tcW w:w="3402" w:type="dxa"/>
            <w:vAlign w:val="center"/>
          </w:tcPr>
          <w:p w14:paraId="797A1A9F" w14:textId="44844E80" w:rsidR="00951EF2" w:rsidRPr="00951EF2" w:rsidRDefault="00951EF2" w:rsidP="00EA5D81">
            <w:pPr>
              <w:pStyle w:val="NormalWeb"/>
              <w:spacing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proofErr w:type="spellStart"/>
            <w:r w:rsidRPr="00951EF2">
              <w:rPr>
                <w:rFonts w:cstheme="minorHAnsi"/>
                <w:sz w:val="20"/>
                <w:szCs w:val="20"/>
              </w:rPr>
              <w:t>adolescen</w:t>
            </w:r>
            <w:proofErr w:type="spellEnd"/>
            <w:r w:rsidRPr="00951EF2">
              <w:rPr>
                <w:rFonts w:cstheme="minorHAnsi"/>
                <w:sz w:val="20"/>
                <w:szCs w:val="20"/>
              </w:rPr>
              <w:t>*</w:t>
            </w:r>
            <w:r w:rsidRPr="00951EF2">
              <w:rPr>
                <w:rFonts w:cstheme="minorHAnsi"/>
                <w:sz w:val="20"/>
                <w:szCs w:val="20"/>
              </w:rPr>
              <w:br/>
              <w:t>teenager*</w:t>
            </w:r>
            <w:r w:rsidRPr="00951EF2">
              <w:rPr>
                <w:rFonts w:cstheme="minorHAnsi"/>
                <w:sz w:val="20"/>
                <w:szCs w:val="20"/>
              </w:rPr>
              <w:br/>
            </w:r>
            <w:r w:rsidR="00034B93">
              <w:rPr>
                <w:rFonts w:cstheme="minorHAnsi"/>
                <w:sz w:val="20"/>
                <w:szCs w:val="20"/>
              </w:rPr>
              <w:t>"</w:t>
            </w:r>
            <w:proofErr w:type="spellStart"/>
            <w:r w:rsidR="00034B93">
              <w:rPr>
                <w:rFonts w:cstheme="minorHAnsi"/>
                <w:sz w:val="20"/>
                <w:szCs w:val="20"/>
              </w:rPr>
              <w:t>young</w:t>
            </w:r>
            <w:proofErr w:type="spellEnd"/>
            <w:r w:rsidR="00034B93"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 w:rsidR="00034B93">
              <w:rPr>
                <w:rFonts w:cstheme="minorHAnsi"/>
                <w:sz w:val="20"/>
                <w:szCs w:val="20"/>
              </w:rPr>
              <w:t>adult</w:t>
            </w:r>
            <w:proofErr w:type="spellEnd"/>
            <w:r w:rsidR="00034B93">
              <w:rPr>
                <w:rFonts w:cstheme="minorHAnsi"/>
                <w:sz w:val="20"/>
                <w:szCs w:val="20"/>
              </w:rPr>
              <w:t>*</w:t>
            </w:r>
            <w:r w:rsidR="00034B93">
              <w:rPr>
                <w:rFonts w:cstheme="minorHAnsi"/>
                <w:sz w:val="20"/>
                <w:szCs w:val="20"/>
              </w:rPr>
              <w:t>"</w:t>
            </w:r>
          </w:p>
        </w:tc>
      </w:tr>
    </w:tbl>
    <w:p w14:paraId="17563058" w14:textId="5DDD9604" w:rsidR="00951EF2" w:rsidRDefault="00EA5D81" w:rsidP="00EA5D81">
      <w:pPr>
        <w:pStyle w:val="Lgende"/>
      </w:pPr>
      <w:r>
        <w:t xml:space="preserve">Tableau </w:t>
      </w:r>
      <w:r w:rsidR="00CF3772">
        <w:rPr>
          <w:noProof/>
        </w:rPr>
        <w:fldChar w:fldCharType="begin"/>
      </w:r>
      <w:r w:rsidR="00CF3772">
        <w:rPr>
          <w:noProof/>
        </w:rPr>
        <w:instrText xml:space="preserve"> SEQ Tableau \* ARABIC </w:instrText>
      </w:r>
      <w:r w:rsidR="00CF3772">
        <w:rPr>
          <w:noProof/>
        </w:rPr>
        <w:fldChar w:fldCharType="separate"/>
      </w:r>
      <w:r w:rsidR="00A41376">
        <w:rPr>
          <w:noProof/>
        </w:rPr>
        <w:t>1</w:t>
      </w:r>
      <w:r w:rsidR="00CF3772">
        <w:rPr>
          <w:noProof/>
        </w:rPr>
        <w:fldChar w:fldCharType="end"/>
      </w:r>
      <w:r>
        <w:t xml:space="preserve"> : Tableau de concepts pour recenser et organiser ses mots-clés</w:t>
      </w:r>
    </w:p>
    <w:p w14:paraId="2A185B72" w14:textId="5F618224" w:rsidR="001551B9" w:rsidRPr="001551B9" w:rsidRDefault="001551B9" w:rsidP="001551B9">
      <w:r w:rsidRPr="001551B9">
        <w:t>A noter que nous avons ici donné un exemple en français</w:t>
      </w:r>
      <w:r w:rsidR="00A267B2">
        <w:t xml:space="preserve"> et en anglais</w:t>
      </w:r>
      <w:r w:rsidRPr="001551B9">
        <w:t xml:space="preserve">, toutefois la plupart des bases de données doivent être interrogées </w:t>
      </w:r>
      <w:r w:rsidR="00346523">
        <w:t>uniquement</w:t>
      </w:r>
      <w:r w:rsidRPr="001551B9">
        <w:t xml:space="preserve"> </w:t>
      </w:r>
      <w:r w:rsidRPr="00A267B2">
        <w:rPr>
          <w:rStyle w:val="lev"/>
        </w:rPr>
        <w:t>en anglais</w:t>
      </w:r>
      <w:r w:rsidRPr="001551B9">
        <w:t>. Pour vous aider à trouver les traductions des mots-clés, vous pouvez utiliser les dictionnaires et ressources terminologiques cités ci-dessus.</w:t>
      </w:r>
    </w:p>
    <w:p w14:paraId="0378F33E" w14:textId="3984B203" w:rsidR="001551B9" w:rsidRPr="002E5713" w:rsidRDefault="00A267B2" w:rsidP="00A267B2">
      <w:pPr>
        <w:pStyle w:val="Titre2"/>
        <w:rPr>
          <w:lang w:val="fr-FR"/>
        </w:rPr>
      </w:pPr>
      <w:bookmarkStart w:id="3" w:name="_Toc112927488"/>
      <w:r w:rsidRPr="002E5713">
        <w:rPr>
          <w:lang w:val="fr-FR"/>
        </w:rPr>
        <w:t xml:space="preserve">Combiner logiquement </w:t>
      </w:r>
      <w:r w:rsidR="002E5713" w:rsidRPr="002E5713">
        <w:rPr>
          <w:lang w:val="fr-FR"/>
        </w:rPr>
        <w:t>s</w:t>
      </w:r>
      <w:r w:rsidRPr="002E5713">
        <w:rPr>
          <w:lang w:val="fr-FR"/>
        </w:rPr>
        <w:t>es</w:t>
      </w:r>
      <w:r w:rsidR="001551B9" w:rsidRPr="002E5713">
        <w:rPr>
          <w:lang w:val="fr-FR"/>
        </w:rPr>
        <w:t xml:space="preserve"> mots-clés</w:t>
      </w:r>
      <w:bookmarkEnd w:id="3"/>
    </w:p>
    <w:p w14:paraId="5218484C" w14:textId="702888A9" w:rsidR="001551B9" w:rsidRPr="001551B9" w:rsidRDefault="001551B9" w:rsidP="001551B9">
      <w:r w:rsidRPr="001551B9">
        <w:t xml:space="preserve">La construction de l’équation de recherche s’effectue </w:t>
      </w:r>
      <w:r w:rsidR="00B9778C">
        <w:t xml:space="preserve">grâce aux opérateurs booléens. </w:t>
      </w:r>
      <w:r w:rsidRPr="001551B9">
        <w:t xml:space="preserve">Ce sont des mots qui associent de manière logique les termes entre eux. </w:t>
      </w:r>
    </w:p>
    <w:p w14:paraId="089A5CFC" w14:textId="77777777" w:rsidR="001551B9" w:rsidRPr="00A267B2" w:rsidRDefault="001551B9" w:rsidP="00A267B2">
      <w:pPr>
        <w:pStyle w:val="Paragraphedeliste"/>
        <w:numPr>
          <w:ilvl w:val="0"/>
          <w:numId w:val="20"/>
        </w:numPr>
        <w:rPr>
          <w:rFonts w:ascii="Corbel" w:hAnsi="Corbel"/>
        </w:rPr>
      </w:pPr>
      <w:r w:rsidRPr="00A267B2">
        <w:rPr>
          <w:rFonts w:ascii="Corbel" w:hAnsi="Corbel"/>
        </w:rPr>
        <w:t xml:space="preserve">En français, il s’agit de ET, OU, SAUF. </w:t>
      </w:r>
    </w:p>
    <w:p w14:paraId="24EDED11" w14:textId="77777777" w:rsidR="001551B9" w:rsidRPr="00A267B2" w:rsidRDefault="001551B9" w:rsidP="00A267B2">
      <w:pPr>
        <w:pStyle w:val="Paragraphedeliste"/>
        <w:numPr>
          <w:ilvl w:val="0"/>
          <w:numId w:val="20"/>
        </w:numPr>
        <w:rPr>
          <w:rFonts w:ascii="Corbel" w:hAnsi="Corbel"/>
        </w:rPr>
      </w:pPr>
      <w:r w:rsidRPr="00A267B2">
        <w:rPr>
          <w:rFonts w:ascii="Corbel" w:hAnsi="Corbel"/>
        </w:rPr>
        <w:t xml:space="preserve">En anglais, il s’agit </w:t>
      </w:r>
      <w:proofErr w:type="gramStart"/>
      <w:r w:rsidRPr="00A267B2">
        <w:rPr>
          <w:rFonts w:ascii="Corbel" w:hAnsi="Corbel"/>
        </w:rPr>
        <w:t>de AND</w:t>
      </w:r>
      <w:proofErr w:type="gramEnd"/>
      <w:r w:rsidRPr="00A267B2">
        <w:rPr>
          <w:rFonts w:ascii="Corbel" w:hAnsi="Corbel"/>
        </w:rPr>
        <w:t>, OR, NOT (ou EXCEPT).</w:t>
      </w:r>
    </w:p>
    <w:p w14:paraId="56AC5D85" w14:textId="77777777" w:rsidR="001551B9" w:rsidRPr="001551B9" w:rsidRDefault="001551B9" w:rsidP="001551B9"/>
    <w:p w14:paraId="49768A7B" w14:textId="77777777" w:rsidR="00313FE0" w:rsidRDefault="00A267B2" w:rsidP="00313FE0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7F6858E7" wp14:editId="4527AE54">
            <wp:extent cx="3810000" cy="3686175"/>
            <wp:effectExtent l="0" t="0" r="0" b="9525"/>
            <wp:docPr id="95" name="Imag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boole_logic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CA7EF" w14:textId="0734329F" w:rsidR="001551B9" w:rsidRPr="00313FE0" w:rsidRDefault="00313FE0" w:rsidP="00313FE0">
      <w:pPr>
        <w:pStyle w:val="Lgende"/>
        <w:jc w:val="center"/>
        <w:rPr>
          <w:lang w:val="en-US"/>
        </w:rPr>
      </w:pPr>
      <w:r w:rsidRPr="00313FE0">
        <w:rPr>
          <w:lang w:val="en-US"/>
        </w:rPr>
        <w:t xml:space="preserve">Figure </w:t>
      </w:r>
      <w:r>
        <w:fldChar w:fldCharType="begin"/>
      </w:r>
      <w:r w:rsidRPr="00313FE0">
        <w:rPr>
          <w:lang w:val="en-US"/>
        </w:rPr>
        <w:instrText xml:space="preserve"> SEQ Figure \* ARABIC </w:instrText>
      </w:r>
      <w:r>
        <w:fldChar w:fldCharType="separate"/>
      </w:r>
      <w:r w:rsidR="00A41376">
        <w:rPr>
          <w:noProof/>
          <w:lang w:val="en-US"/>
        </w:rPr>
        <w:t>1</w:t>
      </w:r>
      <w:r>
        <w:fldChar w:fldCharType="end"/>
      </w:r>
      <w:r w:rsidRPr="00313FE0">
        <w:rPr>
          <w:lang w:val="en-US"/>
        </w:rPr>
        <w:t xml:space="preserve"> - Les </w:t>
      </w:r>
      <w:proofErr w:type="spellStart"/>
      <w:r w:rsidRPr="00313FE0">
        <w:rPr>
          <w:lang w:val="en-US"/>
        </w:rPr>
        <w:t>opérateurs</w:t>
      </w:r>
      <w:proofErr w:type="spellEnd"/>
      <w:r w:rsidRPr="00313FE0">
        <w:rPr>
          <w:lang w:val="en-US"/>
        </w:rPr>
        <w:t xml:space="preserve"> </w:t>
      </w:r>
      <w:proofErr w:type="spellStart"/>
      <w:r w:rsidRPr="00313FE0">
        <w:rPr>
          <w:lang w:val="en-US"/>
        </w:rPr>
        <w:t>booléens</w:t>
      </w:r>
      <w:proofErr w:type="spellEnd"/>
      <w:r w:rsidRPr="00313FE0">
        <w:rPr>
          <w:lang w:val="en-US"/>
        </w:rPr>
        <w:t xml:space="preserve"> - </w:t>
      </w:r>
      <w:proofErr w:type="gramStart"/>
      <w:r w:rsidRPr="00313FE0">
        <w:rPr>
          <w:lang w:val="en-US"/>
        </w:rPr>
        <w:t>Source :</w:t>
      </w:r>
      <w:proofErr w:type="gramEnd"/>
      <w:r w:rsidRPr="00313FE0">
        <w:rPr>
          <w:lang w:val="en-US"/>
        </w:rPr>
        <w:t xml:space="preserve"> The story of mathematics - http://www.storyofmathematics.com/19th_boole.html</w:t>
      </w:r>
    </w:p>
    <w:p w14:paraId="740F5381" w14:textId="27F74AB8" w:rsidR="00313FE0" w:rsidRPr="00313FE0" w:rsidRDefault="00313FE0" w:rsidP="00313FE0">
      <w:pPr>
        <w:rPr>
          <w:rStyle w:val="lev"/>
          <w:b w:val="0"/>
          <w:bCs w:val="0"/>
        </w:rPr>
      </w:pPr>
      <w:r w:rsidRPr="00313FE0">
        <w:rPr>
          <w:rStyle w:val="lev"/>
          <w:b w:val="0"/>
          <w:bCs w:val="0"/>
        </w:rPr>
        <w:t>Exemple de combinaison à partir de notre sujet :</w:t>
      </w:r>
    </w:p>
    <w:p w14:paraId="01E1D1B4" w14:textId="0B036704" w:rsidR="00313FE0" w:rsidRPr="00313FE0" w:rsidRDefault="00313FE0" w:rsidP="00313FE0">
      <w:pPr>
        <w:ind w:left="720"/>
        <w:rPr>
          <w:rStyle w:val="lev"/>
        </w:rPr>
      </w:pPr>
      <w:r w:rsidRPr="00313FE0">
        <w:rPr>
          <w:rStyle w:val="lev"/>
        </w:rPr>
        <w:t xml:space="preserve">(« troubles alimentaires » OU « troubles de l’alimentation ») ET </w:t>
      </w:r>
      <w:proofErr w:type="spellStart"/>
      <w:r w:rsidRPr="00313FE0">
        <w:rPr>
          <w:rStyle w:val="lev"/>
        </w:rPr>
        <w:t>diabet</w:t>
      </w:r>
      <w:proofErr w:type="spellEnd"/>
      <w:r w:rsidRPr="00313FE0">
        <w:rPr>
          <w:rStyle w:val="lev"/>
        </w:rPr>
        <w:t>* ET (</w:t>
      </w:r>
      <w:proofErr w:type="spellStart"/>
      <w:r w:rsidRPr="00313FE0">
        <w:rPr>
          <w:rStyle w:val="lev"/>
        </w:rPr>
        <w:t>adolescen</w:t>
      </w:r>
      <w:proofErr w:type="spellEnd"/>
      <w:r w:rsidRPr="00313FE0">
        <w:rPr>
          <w:rStyle w:val="lev"/>
        </w:rPr>
        <w:t>* OU jeune*) SAUF adulte*</w:t>
      </w:r>
    </w:p>
    <w:p w14:paraId="68D2CC0A" w14:textId="68BE1F54" w:rsidR="001551B9" w:rsidRPr="00313FE0" w:rsidRDefault="001551B9" w:rsidP="00313FE0">
      <w:pPr>
        <w:pStyle w:val="Paragraphedeliste"/>
        <w:numPr>
          <w:ilvl w:val="0"/>
          <w:numId w:val="21"/>
        </w:numPr>
        <w:rPr>
          <w:rFonts w:ascii="Corbel" w:hAnsi="Corbel"/>
        </w:rPr>
      </w:pPr>
      <w:r w:rsidRPr="00313FE0">
        <w:rPr>
          <w:rStyle w:val="lev"/>
        </w:rPr>
        <w:t>ET/AND</w:t>
      </w:r>
      <w:r w:rsidR="00B9778C">
        <w:rPr>
          <w:rStyle w:val="lev"/>
        </w:rPr>
        <w:t> </w:t>
      </w:r>
      <w:r w:rsidR="00B9778C">
        <w:rPr>
          <w:rFonts w:ascii="Corbel" w:hAnsi="Corbel"/>
        </w:rPr>
        <w:t>:</w:t>
      </w:r>
      <w:r w:rsidRPr="00313FE0">
        <w:rPr>
          <w:rFonts w:ascii="Corbel" w:hAnsi="Corbel"/>
        </w:rPr>
        <w:t xml:space="preserve"> permet d’associer plusieurs idées </w:t>
      </w:r>
      <w:r w:rsidRPr="00034B93">
        <w:rPr>
          <w:rStyle w:val="lev"/>
        </w:rPr>
        <w:t>différentes</w:t>
      </w:r>
      <w:r w:rsidRPr="00313FE0">
        <w:rPr>
          <w:rFonts w:ascii="Corbel" w:hAnsi="Corbel"/>
        </w:rPr>
        <w:t xml:space="preserve"> et </w:t>
      </w:r>
      <w:r w:rsidRPr="00034B93">
        <w:rPr>
          <w:rStyle w:val="lev"/>
        </w:rPr>
        <w:t>complémentaires</w:t>
      </w:r>
      <w:r w:rsidR="001965E5">
        <w:rPr>
          <w:rFonts w:ascii="Corbel" w:hAnsi="Corbel"/>
        </w:rPr>
        <w:t> </w:t>
      </w:r>
    </w:p>
    <w:p w14:paraId="79EA8F05" w14:textId="3AEA24D7" w:rsidR="001551B9" w:rsidRPr="001551B9" w:rsidRDefault="00B9778C" w:rsidP="001551B9">
      <w:r>
        <w:t>Exemple :</w:t>
      </w:r>
      <w:r w:rsidR="00313FE0">
        <w:t xml:space="preserve"> la combinaison</w:t>
      </w:r>
      <w:r w:rsidR="001551B9" w:rsidRPr="001551B9">
        <w:t xml:space="preserve"> </w:t>
      </w:r>
      <w:r w:rsidR="001551B9" w:rsidRPr="00313FE0">
        <w:rPr>
          <w:rStyle w:val="lev"/>
        </w:rPr>
        <w:t xml:space="preserve">« Troubles alimentaires » ET </w:t>
      </w:r>
      <w:proofErr w:type="spellStart"/>
      <w:r w:rsidR="001551B9" w:rsidRPr="00313FE0">
        <w:rPr>
          <w:rStyle w:val="lev"/>
        </w:rPr>
        <w:t>diabet</w:t>
      </w:r>
      <w:proofErr w:type="spellEnd"/>
      <w:r w:rsidR="001551B9" w:rsidRPr="00313FE0">
        <w:rPr>
          <w:rStyle w:val="lev"/>
        </w:rPr>
        <w:t xml:space="preserve">* ET </w:t>
      </w:r>
      <w:proofErr w:type="spellStart"/>
      <w:r w:rsidR="001551B9" w:rsidRPr="00313FE0">
        <w:rPr>
          <w:rStyle w:val="lev"/>
        </w:rPr>
        <w:t>adolescen</w:t>
      </w:r>
      <w:proofErr w:type="spellEnd"/>
      <w:r w:rsidR="001551B9" w:rsidRPr="00313FE0">
        <w:rPr>
          <w:rStyle w:val="lev"/>
        </w:rPr>
        <w:t>*</w:t>
      </w:r>
      <w:r w:rsidR="001551B9" w:rsidRPr="001551B9">
        <w:t xml:space="preserve"> </w:t>
      </w:r>
      <w:r w:rsidR="001B786F">
        <w:t>retrouvera</w:t>
      </w:r>
      <w:r w:rsidR="001551B9" w:rsidRPr="001551B9">
        <w:t xml:space="preserve"> </w:t>
      </w:r>
      <w:r w:rsidR="001B786F">
        <w:t>l</w:t>
      </w:r>
      <w:r w:rsidR="001551B9" w:rsidRPr="001551B9">
        <w:t xml:space="preserve">es </w:t>
      </w:r>
      <w:r w:rsidR="007C4A93">
        <w:t>référence</w:t>
      </w:r>
      <w:r w:rsidR="001551B9" w:rsidRPr="001551B9">
        <w:t>s qui contiennent à la fois l’express</w:t>
      </w:r>
      <w:r w:rsidR="00CD2C90">
        <w:t>ion « </w:t>
      </w:r>
      <w:r>
        <w:t>troubles alimentai</w:t>
      </w:r>
      <w:r w:rsidR="00CD2C90">
        <w:t>res »</w:t>
      </w:r>
      <w:r>
        <w:t>,</w:t>
      </w:r>
      <w:r w:rsidR="001551B9" w:rsidRPr="001551B9">
        <w:t xml:space="preserve"> </w:t>
      </w:r>
      <w:r>
        <w:t>un mot</w:t>
      </w:r>
      <w:r w:rsidR="001551B9" w:rsidRPr="001551B9">
        <w:t xml:space="preserve"> commençant par </w:t>
      </w:r>
      <w:proofErr w:type="spellStart"/>
      <w:r w:rsidR="001551B9" w:rsidRPr="001551B9">
        <w:t>diabet</w:t>
      </w:r>
      <w:proofErr w:type="spellEnd"/>
      <w:r w:rsidR="00346523">
        <w:t>*</w:t>
      </w:r>
      <w:r w:rsidR="001551B9" w:rsidRPr="001551B9">
        <w:t xml:space="preserve"> et </w:t>
      </w:r>
      <w:r>
        <w:t xml:space="preserve">un mot commençant par </w:t>
      </w:r>
      <w:proofErr w:type="spellStart"/>
      <w:r w:rsidR="001551B9" w:rsidRPr="001551B9">
        <w:t>adolescen</w:t>
      </w:r>
      <w:proofErr w:type="spellEnd"/>
      <w:r w:rsidR="00346523">
        <w:t>*</w:t>
      </w:r>
      <w:r>
        <w:t>. Les 3 termes doivent être simultanément présents, et non seulement 1 ou 2</w:t>
      </w:r>
      <w:r w:rsidR="00034B93">
        <w:t xml:space="preserve"> d’entre eux</w:t>
      </w:r>
      <w:r w:rsidR="001551B9" w:rsidRPr="001551B9">
        <w:t>.</w:t>
      </w:r>
    </w:p>
    <w:p w14:paraId="367DA888" w14:textId="799BB7E7" w:rsidR="001551B9" w:rsidRPr="001551B9" w:rsidRDefault="001551B9" w:rsidP="001551B9">
      <w:r w:rsidRPr="001551B9">
        <w:t>N</w:t>
      </w:r>
      <w:r w:rsidR="00346523">
        <w:t>ote</w:t>
      </w:r>
      <w:r w:rsidR="00B9778C">
        <w:t> :</w:t>
      </w:r>
      <w:r w:rsidRPr="001551B9">
        <w:t xml:space="preserve"> dans la plupart des outils de recherche, si vous ne saisissez pas ET/AND, l’espace compris entre les deux mots sera automatiquement </w:t>
      </w:r>
      <w:r w:rsidR="007C4A93">
        <w:t>interprété</w:t>
      </w:r>
      <w:r w:rsidR="00ED2F23">
        <w:t>e</w:t>
      </w:r>
      <w:r w:rsidR="007C4A93">
        <w:t xml:space="preserve"> comme</w:t>
      </w:r>
      <w:r w:rsidRPr="001551B9">
        <w:t xml:space="preserve"> ET/AND.</w:t>
      </w:r>
    </w:p>
    <w:p w14:paraId="46ECC3FA" w14:textId="6A10CC5C" w:rsidR="001551B9" w:rsidRPr="00313FE0" w:rsidRDefault="001551B9" w:rsidP="00313FE0">
      <w:pPr>
        <w:pStyle w:val="Paragraphedeliste"/>
        <w:numPr>
          <w:ilvl w:val="0"/>
          <w:numId w:val="21"/>
        </w:numPr>
        <w:rPr>
          <w:rFonts w:ascii="Corbel" w:hAnsi="Corbel"/>
        </w:rPr>
      </w:pPr>
      <w:proofErr w:type="gramStart"/>
      <w:r w:rsidRPr="00313FE0">
        <w:rPr>
          <w:rStyle w:val="lev"/>
        </w:rPr>
        <w:t>OU/OR</w:t>
      </w:r>
      <w:proofErr w:type="gramEnd"/>
      <w:r w:rsidR="00B9778C">
        <w:rPr>
          <w:rStyle w:val="lev"/>
        </w:rPr>
        <w:t> </w:t>
      </w:r>
      <w:r w:rsidR="00B9778C">
        <w:rPr>
          <w:rFonts w:ascii="Corbel" w:hAnsi="Corbel"/>
        </w:rPr>
        <w:t>:</w:t>
      </w:r>
      <w:r w:rsidRPr="00313FE0">
        <w:rPr>
          <w:rFonts w:ascii="Corbel" w:hAnsi="Corbel"/>
        </w:rPr>
        <w:t xml:space="preserve"> permet d’associer des synonymes d’un même terme ou élargir le champ de la recherche</w:t>
      </w:r>
      <w:r w:rsidR="001965E5">
        <w:rPr>
          <w:rFonts w:ascii="Corbel" w:hAnsi="Corbel"/>
        </w:rPr>
        <w:t> : il exprime l’</w:t>
      </w:r>
      <w:r w:rsidR="001965E5" w:rsidRPr="001965E5">
        <w:rPr>
          <w:rStyle w:val="lev"/>
        </w:rPr>
        <w:t>équivalence</w:t>
      </w:r>
    </w:p>
    <w:p w14:paraId="04273035" w14:textId="2F013607" w:rsidR="001551B9" w:rsidRPr="001551B9" w:rsidRDefault="00313FE0" w:rsidP="001551B9">
      <w:r>
        <w:t>E</w:t>
      </w:r>
      <w:r w:rsidR="007C4A93">
        <w:t>xemple :</w:t>
      </w:r>
      <w:r>
        <w:t xml:space="preserve"> la combinaison</w:t>
      </w:r>
      <w:r w:rsidR="001551B9" w:rsidRPr="001551B9">
        <w:t xml:space="preserve"> </w:t>
      </w:r>
      <w:r w:rsidR="00CD2C90">
        <w:rPr>
          <w:rStyle w:val="lev"/>
        </w:rPr>
        <w:t>« troubles alimentaires » OU « </w:t>
      </w:r>
      <w:r w:rsidR="001551B9" w:rsidRPr="00313FE0">
        <w:rPr>
          <w:rStyle w:val="lev"/>
        </w:rPr>
        <w:t xml:space="preserve">troubles de </w:t>
      </w:r>
      <w:r w:rsidR="00CD2C90">
        <w:rPr>
          <w:rStyle w:val="lev"/>
        </w:rPr>
        <w:t>l’alimentation »</w:t>
      </w:r>
      <w:r w:rsidR="007C4A93">
        <w:t xml:space="preserve"> </w:t>
      </w:r>
      <w:r w:rsidR="001B786F">
        <w:t>retrouvera</w:t>
      </w:r>
      <w:r w:rsidR="001B786F" w:rsidRPr="001551B9">
        <w:t xml:space="preserve"> </w:t>
      </w:r>
      <w:r w:rsidR="007C4A93">
        <w:t>l</w:t>
      </w:r>
      <w:r w:rsidR="001551B9" w:rsidRPr="001551B9">
        <w:t xml:space="preserve">es </w:t>
      </w:r>
      <w:r w:rsidR="007C4A93">
        <w:t>référence</w:t>
      </w:r>
      <w:r w:rsidR="001551B9" w:rsidRPr="001551B9">
        <w:t>s</w:t>
      </w:r>
      <w:r w:rsidR="00CD2C90">
        <w:t xml:space="preserve"> qui contiennent l’expression « troubles alimentaires » ou l’expression « troubles de l’alimentation »</w:t>
      </w:r>
      <w:r w:rsidR="001B786F">
        <w:t>,</w:t>
      </w:r>
      <w:r w:rsidR="001551B9" w:rsidRPr="001551B9">
        <w:t xml:space="preserve"> ou les deux.</w:t>
      </w:r>
    </w:p>
    <w:p w14:paraId="004C9D1B" w14:textId="3E1B7670" w:rsidR="001551B9" w:rsidRPr="00313FE0" w:rsidRDefault="001551B9" w:rsidP="00313FE0">
      <w:pPr>
        <w:pStyle w:val="Paragraphedeliste"/>
        <w:numPr>
          <w:ilvl w:val="0"/>
          <w:numId w:val="21"/>
        </w:numPr>
        <w:rPr>
          <w:rFonts w:ascii="Corbel" w:hAnsi="Corbel"/>
        </w:rPr>
      </w:pPr>
      <w:r w:rsidRPr="00313FE0">
        <w:rPr>
          <w:rStyle w:val="lev"/>
        </w:rPr>
        <w:t>SAUF/NOT</w:t>
      </w:r>
      <w:r w:rsidR="007C4A93">
        <w:rPr>
          <w:rStyle w:val="lev"/>
        </w:rPr>
        <w:t> </w:t>
      </w:r>
      <w:r w:rsidR="007C4A93">
        <w:rPr>
          <w:rFonts w:ascii="Corbel" w:hAnsi="Corbel"/>
        </w:rPr>
        <w:t>:</w:t>
      </w:r>
      <w:r w:rsidRPr="00313FE0">
        <w:rPr>
          <w:rFonts w:ascii="Corbel" w:hAnsi="Corbel"/>
        </w:rPr>
        <w:t xml:space="preserve"> permet de réduire le nombre de documents en excluant un critère précis</w:t>
      </w:r>
    </w:p>
    <w:p w14:paraId="1633C118" w14:textId="313504B5" w:rsidR="001551B9" w:rsidRPr="001551B9" w:rsidRDefault="007C4A93" w:rsidP="001551B9">
      <w:r>
        <w:t>Exemple :</w:t>
      </w:r>
      <w:r w:rsidR="001551B9" w:rsidRPr="001551B9">
        <w:t xml:space="preserve"> </w:t>
      </w:r>
      <w:r w:rsidR="00313FE0">
        <w:t>la combinaison</w:t>
      </w:r>
      <w:r w:rsidR="001551B9" w:rsidRPr="001551B9">
        <w:t xml:space="preserve"> </w:t>
      </w:r>
      <w:proofErr w:type="spellStart"/>
      <w:r w:rsidR="001551B9" w:rsidRPr="00313FE0">
        <w:rPr>
          <w:b/>
        </w:rPr>
        <w:t>diabet</w:t>
      </w:r>
      <w:proofErr w:type="spellEnd"/>
      <w:r w:rsidR="001551B9" w:rsidRPr="00313FE0">
        <w:rPr>
          <w:b/>
        </w:rPr>
        <w:t xml:space="preserve"> ET </w:t>
      </w:r>
      <w:proofErr w:type="spellStart"/>
      <w:r w:rsidR="001551B9" w:rsidRPr="00313FE0">
        <w:rPr>
          <w:b/>
        </w:rPr>
        <w:t>adolescen</w:t>
      </w:r>
      <w:proofErr w:type="spellEnd"/>
      <w:r w:rsidR="001551B9" w:rsidRPr="00313FE0">
        <w:rPr>
          <w:b/>
        </w:rPr>
        <w:t>* SAUF adulte*</w:t>
      </w:r>
      <w:r w:rsidR="001551B9" w:rsidRPr="001551B9">
        <w:t xml:space="preserve"> </w:t>
      </w:r>
      <w:r w:rsidR="001B786F">
        <w:t>retrouvera</w:t>
      </w:r>
      <w:r w:rsidR="001551B9" w:rsidRPr="001551B9">
        <w:t xml:space="preserve"> </w:t>
      </w:r>
      <w:r>
        <w:t>les références</w:t>
      </w:r>
      <w:r w:rsidR="001551B9" w:rsidRPr="001551B9">
        <w:t xml:space="preserve"> qui contiennent </w:t>
      </w:r>
      <w:r>
        <w:t>un</w:t>
      </w:r>
      <w:r w:rsidR="001551B9" w:rsidRPr="001551B9">
        <w:t xml:space="preserve"> mot commençant par </w:t>
      </w:r>
      <w:proofErr w:type="spellStart"/>
      <w:r w:rsidR="001551B9" w:rsidRPr="001551B9">
        <w:t>diabet</w:t>
      </w:r>
      <w:proofErr w:type="spellEnd"/>
      <w:r w:rsidR="001B786F">
        <w:t>*</w:t>
      </w:r>
      <w:r w:rsidR="001551B9" w:rsidRPr="001551B9">
        <w:t xml:space="preserve"> et </w:t>
      </w:r>
      <w:r>
        <w:t>un mot</w:t>
      </w:r>
      <w:r w:rsidR="001551B9" w:rsidRPr="001551B9">
        <w:t xml:space="preserve"> commençant par </w:t>
      </w:r>
      <w:proofErr w:type="spellStart"/>
      <w:r w:rsidR="001551B9" w:rsidRPr="001551B9">
        <w:t>adolescen</w:t>
      </w:r>
      <w:proofErr w:type="spellEnd"/>
      <w:r w:rsidR="001B786F">
        <w:t>*,</w:t>
      </w:r>
      <w:r w:rsidR="001551B9" w:rsidRPr="001551B9">
        <w:t xml:space="preserve"> </w:t>
      </w:r>
      <w:r w:rsidR="001B786F">
        <w:t xml:space="preserve">à l’exclusion de ceux qui contiennent </w:t>
      </w:r>
      <w:r>
        <w:t>un mot</w:t>
      </w:r>
      <w:r w:rsidR="001B786F">
        <w:t xml:space="preserve"> commençant</w:t>
      </w:r>
      <w:r w:rsidR="001551B9" w:rsidRPr="001551B9">
        <w:t xml:space="preserve"> </w:t>
      </w:r>
      <w:r w:rsidR="001B786F">
        <w:t xml:space="preserve">par </w:t>
      </w:r>
      <w:r w:rsidR="001551B9" w:rsidRPr="001551B9">
        <w:t>adulte</w:t>
      </w:r>
      <w:r w:rsidR="001B786F">
        <w:t>*.</w:t>
      </w:r>
    </w:p>
    <w:p w14:paraId="5A83769B" w14:textId="3E9B8C24" w:rsidR="001551B9" w:rsidRPr="001551B9" w:rsidRDefault="001551B9" w:rsidP="001551B9">
      <w:r w:rsidRPr="001551B9">
        <w:lastRenderedPageBreak/>
        <w:t>Attention</w:t>
      </w:r>
      <w:r w:rsidR="00313FE0">
        <w:t> : il faut veiller à un usage prudent</w:t>
      </w:r>
      <w:r w:rsidRPr="001551B9">
        <w:t xml:space="preserve"> de cet opérateur</w:t>
      </w:r>
      <w:r w:rsidR="007C4A93">
        <w:t xml:space="preserve"> NOT/SAUF</w:t>
      </w:r>
      <w:r w:rsidR="00313FE0">
        <w:t>,</w:t>
      </w:r>
      <w:r w:rsidRPr="001551B9">
        <w:t xml:space="preserve"> </w:t>
      </w:r>
      <w:r w:rsidR="00313FE0">
        <w:t>car il</w:t>
      </w:r>
      <w:r w:rsidRPr="001551B9">
        <w:t xml:space="preserve"> peut éliminer un article qui traitera</w:t>
      </w:r>
      <w:r w:rsidR="001965E5">
        <w:t>it</w:t>
      </w:r>
      <w:r w:rsidRPr="001551B9">
        <w:t>, dans notre exemple, à la fois des adolescents et des adultes.</w:t>
      </w:r>
    </w:p>
    <w:p w14:paraId="006A0C0F" w14:textId="0F6A3D34" w:rsidR="001551B9" w:rsidRDefault="001551B9" w:rsidP="001551B9">
      <w:r w:rsidRPr="001551B9">
        <w:t>Note</w:t>
      </w:r>
      <w:r w:rsidR="00034B93">
        <w:t> :</w:t>
      </w:r>
      <w:r w:rsidRPr="001551B9">
        <w:t xml:space="preserve"> il est important de </w:t>
      </w:r>
      <w:r w:rsidR="00313FE0">
        <w:t xml:space="preserve">respecter </w:t>
      </w:r>
      <w:r w:rsidR="00034B93">
        <w:t>l’</w:t>
      </w:r>
      <w:r w:rsidR="00313FE0">
        <w:t xml:space="preserve">ordre logique de priorité des opérateurs, et </w:t>
      </w:r>
      <w:r w:rsidR="00CD2C90">
        <w:t xml:space="preserve">pour cela </w:t>
      </w:r>
      <w:r w:rsidR="00313FE0">
        <w:t xml:space="preserve">de </w:t>
      </w:r>
      <w:r w:rsidRPr="001551B9">
        <w:t xml:space="preserve">placer tous les </w:t>
      </w:r>
      <w:r w:rsidR="00313FE0">
        <w:t xml:space="preserve">mots-clés et synonymes d’un même terme, combinés avec </w:t>
      </w:r>
      <w:r w:rsidRPr="001551B9">
        <w:t>OR/OU</w:t>
      </w:r>
      <w:r w:rsidR="00313FE0">
        <w:t>,</w:t>
      </w:r>
      <w:r w:rsidRPr="001551B9">
        <w:t xml:space="preserve"> </w:t>
      </w:r>
      <w:r w:rsidR="00313FE0">
        <w:t xml:space="preserve">au sein d’une même paire de </w:t>
      </w:r>
      <w:r w:rsidRPr="001551B9">
        <w:t>parenthèses.</w:t>
      </w:r>
    </w:p>
    <w:p w14:paraId="14C4036F" w14:textId="4B0096A5" w:rsidR="00B54B39" w:rsidRPr="001551B9" w:rsidRDefault="00B54B39" w:rsidP="001551B9">
      <w:r>
        <w:t xml:space="preserve">Exemple : </w:t>
      </w:r>
      <w:r w:rsidRPr="00313FE0">
        <w:rPr>
          <w:rStyle w:val="lev"/>
        </w:rPr>
        <w:t>(</w:t>
      </w:r>
      <w:r w:rsidR="00CD2C90">
        <w:rPr>
          <w:rStyle w:val="lev"/>
        </w:rPr>
        <w:t>« troubles alimentaires » OU « troubles de l’alimentation »</w:t>
      </w:r>
      <w:r w:rsidRPr="00313FE0">
        <w:rPr>
          <w:rStyle w:val="lev"/>
        </w:rPr>
        <w:t>)</w:t>
      </w:r>
    </w:p>
    <w:p w14:paraId="6AA1A14E" w14:textId="4DC0F41B" w:rsidR="001551B9" w:rsidRPr="00B54B39" w:rsidRDefault="001551B9" w:rsidP="00B54B39">
      <w:pPr>
        <w:pStyle w:val="Titre1"/>
        <w:rPr>
          <w:lang w:val="fr-FR"/>
        </w:rPr>
      </w:pPr>
      <w:bookmarkStart w:id="4" w:name="_Toc112927489"/>
      <w:bookmarkStart w:id="5" w:name="_Toc112933900"/>
      <w:r w:rsidRPr="00B54B39">
        <w:rPr>
          <w:lang w:val="fr-FR"/>
        </w:rPr>
        <w:t>Etape 2</w:t>
      </w:r>
      <w:r w:rsidR="007C4A93">
        <w:rPr>
          <w:lang w:val="fr-FR"/>
        </w:rPr>
        <w:t> :</w:t>
      </w:r>
      <w:r w:rsidRPr="00B54B39">
        <w:rPr>
          <w:lang w:val="fr-FR"/>
        </w:rPr>
        <w:t xml:space="preserve"> interroger les outils bibliographiques</w:t>
      </w:r>
      <w:bookmarkEnd w:id="4"/>
      <w:bookmarkEnd w:id="5"/>
    </w:p>
    <w:p w14:paraId="32ADF1E9" w14:textId="5C8DCC16" w:rsidR="002E5713" w:rsidRPr="002E5713" w:rsidRDefault="002E5713" w:rsidP="002E5713">
      <w:pPr>
        <w:pStyle w:val="Titre2"/>
        <w:rPr>
          <w:lang w:val="fr-FR"/>
        </w:rPr>
      </w:pPr>
      <w:r w:rsidRPr="002E5713">
        <w:rPr>
          <w:lang w:val="fr-FR"/>
        </w:rPr>
        <w:t xml:space="preserve">Cibler sa recherche en spécifiant les champs </w:t>
      </w:r>
      <w:r>
        <w:rPr>
          <w:lang w:val="fr-FR"/>
        </w:rPr>
        <w:t>d’interrogation</w:t>
      </w:r>
    </w:p>
    <w:p w14:paraId="47AD87F0" w14:textId="3461D760" w:rsidR="001551B9" w:rsidRPr="001551B9" w:rsidRDefault="00E06AC9" w:rsidP="001551B9">
      <w:r>
        <w:t>Pour interroger les outils bibliographiques,</w:t>
      </w:r>
      <w:r w:rsidRPr="00E06AC9">
        <w:t xml:space="preserve"> </w:t>
      </w:r>
      <w:r>
        <w:t>r</w:t>
      </w:r>
      <w:r w:rsidRPr="00E06AC9">
        <w:t>ecourez si possible au formulaire de recherche de l’interface. Ce formulaire vous permettra non seulement de préciser votre recherche en spécifiant le champ interrogé (</w:t>
      </w:r>
      <w:r w:rsidRPr="00ED2F23">
        <w:rPr>
          <w:rStyle w:val="lev"/>
        </w:rPr>
        <w:t>seulement le titre et le résumé</w:t>
      </w:r>
      <w:r w:rsidRPr="00E06AC9">
        <w:t xml:space="preserve"> plutôt que toutes les informations du document par exemple), mais également de </w:t>
      </w:r>
      <w:r w:rsidRPr="00ED2F23">
        <w:rPr>
          <w:rStyle w:val="lev"/>
        </w:rPr>
        <w:t>construire correctement votre requête</w:t>
      </w:r>
      <w:r w:rsidRPr="00E06AC9">
        <w:t>. Dans la plupart des cas, les opérateurs booléens s’ajoutent grâce à des menus déroulants et l’interface combine de façon appropriée tous vos mots-clés</w:t>
      </w:r>
      <w:r>
        <w:t>, en positionnant correctement les parenthèses</w:t>
      </w:r>
      <w:r w:rsidRPr="00E06AC9">
        <w:t>.</w:t>
      </w:r>
      <w:r>
        <w:t xml:space="preserve"> Il suffit comme le montre la figure 2 ci-dessous de </w:t>
      </w:r>
      <w:r w:rsidR="001B786F">
        <w:t xml:space="preserve">saisir une ligne de formulaire par terme de sa requête, </w:t>
      </w:r>
      <w:r w:rsidR="007C4A93">
        <w:t>en</w:t>
      </w:r>
      <w:r w:rsidR="001551B9" w:rsidRPr="001551B9">
        <w:t xml:space="preserve"> positionn</w:t>
      </w:r>
      <w:r w:rsidR="007C4A93">
        <w:t>ant</w:t>
      </w:r>
      <w:r w:rsidR="001551B9" w:rsidRPr="001551B9">
        <w:t xml:space="preserve"> tous les synonymes</w:t>
      </w:r>
      <w:r>
        <w:t xml:space="preserve"> d’un même terme</w:t>
      </w:r>
      <w:r w:rsidR="001551B9" w:rsidRPr="001551B9">
        <w:t xml:space="preserve"> reliés par OR sur une même ligne.</w:t>
      </w:r>
    </w:p>
    <w:p w14:paraId="2B61C4E9" w14:textId="77777777" w:rsidR="00B54B39" w:rsidRDefault="00B54B39" w:rsidP="00B54B39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6E062E74" wp14:editId="42B3B9D7">
            <wp:extent cx="5759450" cy="3467735"/>
            <wp:effectExtent l="0" t="0" r="0" b="0"/>
            <wp:docPr id="96" name="Imag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scopus_formulaire_rech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4CB04" w14:textId="2A4EF5EC" w:rsidR="001551B9" w:rsidRPr="001551B9" w:rsidRDefault="00B54B39" w:rsidP="00B54B39">
      <w:pPr>
        <w:pStyle w:val="Lgende"/>
        <w:jc w:val="center"/>
      </w:pPr>
      <w:r>
        <w:t xml:space="preserve">Figure </w:t>
      </w:r>
      <w:r w:rsidR="00CF3772">
        <w:rPr>
          <w:noProof/>
        </w:rPr>
        <w:fldChar w:fldCharType="begin"/>
      </w:r>
      <w:r w:rsidR="00CF3772">
        <w:rPr>
          <w:noProof/>
        </w:rPr>
        <w:instrText xml:space="preserve"> SEQ Figure \* ARABIC </w:instrText>
      </w:r>
      <w:r w:rsidR="00CF3772">
        <w:rPr>
          <w:noProof/>
        </w:rPr>
        <w:fldChar w:fldCharType="separate"/>
      </w:r>
      <w:r w:rsidR="00A41376">
        <w:rPr>
          <w:noProof/>
        </w:rPr>
        <w:t>2</w:t>
      </w:r>
      <w:r w:rsidR="00CF3772">
        <w:rPr>
          <w:noProof/>
        </w:rPr>
        <w:fldChar w:fldCharType="end"/>
      </w:r>
      <w:r>
        <w:t xml:space="preserve"> : Copie d'écran du formulair</w:t>
      </w:r>
      <w:r w:rsidR="007C4A93">
        <w:t xml:space="preserve">e de recherche simple de </w:t>
      </w:r>
      <w:proofErr w:type="spellStart"/>
      <w:r w:rsidR="007C4A93">
        <w:t>Scopus</w:t>
      </w:r>
      <w:proofErr w:type="spellEnd"/>
      <w:r w:rsidR="007C4A93">
        <w:t> :</w:t>
      </w:r>
      <w:r>
        <w:t xml:space="preserve"> on ajoute autant de </w:t>
      </w:r>
      <w:r w:rsidR="001B786F">
        <w:t>lignes (« </w:t>
      </w:r>
      <w:proofErr w:type="spellStart"/>
      <w:r w:rsidR="001B786F">
        <w:t>search</w:t>
      </w:r>
      <w:proofErr w:type="spellEnd"/>
      <w:r w:rsidR="001B786F">
        <w:t xml:space="preserve"> </w:t>
      </w:r>
      <w:proofErr w:type="spellStart"/>
      <w:r w:rsidR="001B786F">
        <w:t>field</w:t>
      </w:r>
      <w:proofErr w:type="spellEnd"/>
      <w:r w:rsidR="001B786F">
        <w:t> »)</w:t>
      </w:r>
      <w:r>
        <w:t xml:space="preserve"> que de termes de son équation de recherche.</w:t>
      </w:r>
    </w:p>
    <w:p w14:paraId="451F9430" w14:textId="299C9A81" w:rsidR="001551B9" w:rsidRPr="001551B9" w:rsidRDefault="001551B9" w:rsidP="001551B9">
      <w:r w:rsidRPr="001551B9">
        <w:lastRenderedPageBreak/>
        <w:t xml:space="preserve">Il est conseillé de cibler la recherche des mots-clés </w:t>
      </w:r>
      <w:r w:rsidR="007C4A93">
        <w:t>sur</w:t>
      </w:r>
      <w:r w:rsidRPr="001551B9">
        <w:t xml:space="preserve"> des champs spécifiques, afin de préciser l’équation de recherche. Si vous ne précisez pas où doit être effectuée la recherche des mots-clés, l’équation va les rechercher</w:t>
      </w:r>
      <w:r w:rsidR="00B54B39">
        <w:t xml:space="preserve"> le plus souvent</w:t>
      </w:r>
      <w:r w:rsidRPr="001551B9">
        <w:t xml:space="preserve"> à </w:t>
      </w:r>
      <w:r w:rsidR="00B54B39">
        <w:t>la fois dans le titre et dans le résumé</w:t>
      </w:r>
      <w:r w:rsidRPr="001551B9">
        <w:t>, mais aussi dans tous</w:t>
      </w:r>
      <w:r w:rsidR="001B786F">
        <w:t xml:space="preserve"> les autres champs de la notice, et retrouver ainsi des articles non pertinents.</w:t>
      </w:r>
    </w:p>
    <w:p w14:paraId="5C36CDD4" w14:textId="28AE1C36" w:rsidR="00B54B39" w:rsidRPr="00B54B39" w:rsidRDefault="00B54B39" w:rsidP="00B54B39">
      <w:r w:rsidRPr="00B54B39">
        <w:t>Les champs les plus souvent utilisés pour la recherche de mots clés sont les suivants.</w:t>
      </w:r>
    </w:p>
    <w:p w14:paraId="53FC1CB0" w14:textId="518A7229" w:rsidR="00B54B39" w:rsidRDefault="00B54B39" w:rsidP="002E5713">
      <w:pPr>
        <w:pStyle w:val="Paragraphedeliste"/>
        <w:numPr>
          <w:ilvl w:val="0"/>
          <w:numId w:val="21"/>
        </w:numPr>
        <w:rPr>
          <w:rFonts w:ascii="Corbel" w:hAnsi="Corbel"/>
        </w:rPr>
      </w:pPr>
      <w:r w:rsidRPr="00B54B39">
        <w:rPr>
          <w:rStyle w:val="lev"/>
        </w:rPr>
        <w:t>Combinaison du titre et du résumé</w:t>
      </w:r>
      <w:r w:rsidR="007C4A93">
        <w:rPr>
          <w:rStyle w:val="lev"/>
        </w:rPr>
        <w:t> </w:t>
      </w:r>
      <w:r w:rsidR="007C4A93">
        <w:rPr>
          <w:rFonts w:ascii="Corbel" w:hAnsi="Corbel"/>
        </w:rPr>
        <w:t>:</w:t>
      </w:r>
      <w:r w:rsidRPr="00B54B39">
        <w:rPr>
          <w:rFonts w:ascii="Corbel" w:hAnsi="Corbel"/>
        </w:rPr>
        <w:t xml:space="preserve"> les mots clés sont recherchés à la fois dans le titre et le résumé de l’article.</w:t>
      </w:r>
    </w:p>
    <w:p w14:paraId="68EF2176" w14:textId="1ACA67DD" w:rsidR="00B54B39" w:rsidRPr="00B54B39" w:rsidRDefault="00B54B39" w:rsidP="00B54B39">
      <w:pPr>
        <w:pStyle w:val="Paragraphedeliste"/>
        <w:numPr>
          <w:ilvl w:val="1"/>
          <w:numId w:val="21"/>
        </w:numPr>
        <w:rPr>
          <w:rFonts w:ascii="Corbel" w:hAnsi="Corbel"/>
        </w:rPr>
      </w:pPr>
      <w:r w:rsidRPr="00B54B39">
        <w:rPr>
          <w:rFonts w:ascii="Corbel" w:hAnsi="Corbel"/>
        </w:rPr>
        <w:t xml:space="preserve">Dans </w:t>
      </w:r>
      <w:proofErr w:type="spellStart"/>
      <w:r w:rsidRPr="00B54B39">
        <w:rPr>
          <w:rFonts w:ascii="Corbel" w:hAnsi="Corbel"/>
        </w:rPr>
        <w:t>PubMed</w:t>
      </w:r>
      <w:proofErr w:type="spellEnd"/>
      <w:r w:rsidRPr="00B54B39">
        <w:rPr>
          <w:rFonts w:ascii="Corbel" w:hAnsi="Corbel"/>
        </w:rPr>
        <w:t xml:space="preserve">, cela correspond au champ </w:t>
      </w:r>
      <w:r w:rsidR="00CD2C90">
        <w:rPr>
          <w:rFonts w:ascii="Corbel" w:hAnsi="Corbel"/>
        </w:rPr>
        <w:t>« </w:t>
      </w:r>
      <w:proofErr w:type="spellStart"/>
      <w:r w:rsidR="00CD2C90">
        <w:rPr>
          <w:rFonts w:ascii="Corbel" w:hAnsi="Corbel"/>
        </w:rPr>
        <w:t>Title</w:t>
      </w:r>
      <w:proofErr w:type="spellEnd"/>
      <w:r w:rsidR="00CD2C90">
        <w:rPr>
          <w:rFonts w:ascii="Corbel" w:hAnsi="Corbel"/>
        </w:rPr>
        <w:t>/Abstract »</w:t>
      </w:r>
    </w:p>
    <w:p w14:paraId="41C1206A" w14:textId="47F13C0C" w:rsidR="00B54B39" w:rsidRDefault="00B54B39" w:rsidP="002E5713">
      <w:pPr>
        <w:pStyle w:val="Paragraphedeliste"/>
        <w:numPr>
          <w:ilvl w:val="0"/>
          <w:numId w:val="21"/>
        </w:numPr>
        <w:rPr>
          <w:rFonts w:ascii="Corbel" w:hAnsi="Corbel"/>
        </w:rPr>
      </w:pPr>
      <w:r>
        <w:rPr>
          <w:rStyle w:val="lev"/>
        </w:rPr>
        <w:t xml:space="preserve">Combinaison du titre, </w:t>
      </w:r>
      <w:r w:rsidRPr="00B54B39">
        <w:rPr>
          <w:rStyle w:val="lev"/>
        </w:rPr>
        <w:t>du résumé et des mots-clés</w:t>
      </w:r>
      <w:r w:rsidR="007C4A93">
        <w:rPr>
          <w:rStyle w:val="lev"/>
        </w:rPr>
        <w:t> </w:t>
      </w:r>
      <w:r w:rsidR="007C4A93">
        <w:rPr>
          <w:rFonts w:ascii="Corbel" w:hAnsi="Corbel"/>
        </w:rPr>
        <w:t>:</w:t>
      </w:r>
      <w:r w:rsidRPr="00B54B39">
        <w:rPr>
          <w:rFonts w:ascii="Corbel" w:hAnsi="Corbel"/>
        </w:rPr>
        <w:t xml:space="preserve"> les mots clés sont recherchés à la fois dans le titre, le résumé et les mots-clés de l’article.</w:t>
      </w:r>
    </w:p>
    <w:p w14:paraId="30848891" w14:textId="28DF3823" w:rsidR="00B54B39" w:rsidRDefault="00B54B39" w:rsidP="002E5713">
      <w:pPr>
        <w:pStyle w:val="Paragraphedeliste"/>
        <w:numPr>
          <w:ilvl w:val="1"/>
          <w:numId w:val="21"/>
        </w:numPr>
        <w:rPr>
          <w:rFonts w:ascii="Corbel" w:hAnsi="Corbel"/>
        </w:rPr>
      </w:pPr>
      <w:r w:rsidRPr="00B54B39">
        <w:rPr>
          <w:rFonts w:ascii="Corbel" w:hAnsi="Corbel"/>
        </w:rPr>
        <w:t xml:space="preserve">Dans le Web of Science, cela correspond au champ </w:t>
      </w:r>
      <w:r w:rsidR="00CD2C90">
        <w:rPr>
          <w:rFonts w:ascii="Corbel" w:hAnsi="Corbel"/>
        </w:rPr>
        <w:t>« Topic »</w:t>
      </w:r>
    </w:p>
    <w:p w14:paraId="71B28123" w14:textId="5F726A6D" w:rsidR="00B54B39" w:rsidRDefault="00B54B39" w:rsidP="002E5713">
      <w:pPr>
        <w:pStyle w:val="Paragraphedeliste"/>
        <w:numPr>
          <w:ilvl w:val="1"/>
          <w:numId w:val="21"/>
        </w:numPr>
        <w:rPr>
          <w:rFonts w:ascii="Corbel" w:hAnsi="Corbel"/>
        </w:rPr>
      </w:pPr>
      <w:r w:rsidRPr="00B54B39">
        <w:rPr>
          <w:rFonts w:ascii="Corbel" w:hAnsi="Corbel"/>
        </w:rPr>
        <w:t xml:space="preserve">Dans </w:t>
      </w:r>
      <w:proofErr w:type="spellStart"/>
      <w:r w:rsidRPr="00B54B39">
        <w:rPr>
          <w:rFonts w:ascii="Corbel" w:hAnsi="Corbel"/>
        </w:rPr>
        <w:t>Sco</w:t>
      </w:r>
      <w:r w:rsidR="00CD2C90">
        <w:rPr>
          <w:rFonts w:ascii="Corbel" w:hAnsi="Corbel"/>
        </w:rPr>
        <w:t>pus</w:t>
      </w:r>
      <w:proofErr w:type="spellEnd"/>
      <w:r w:rsidR="00CD2C90">
        <w:rPr>
          <w:rFonts w:ascii="Corbel" w:hAnsi="Corbel"/>
        </w:rPr>
        <w:t>, cela correspond au champ « </w:t>
      </w:r>
      <w:r w:rsidRPr="00B54B39">
        <w:rPr>
          <w:rFonts w:ascii="Corbel" w:hAnsi="Corbel"/>
        </w:rPr>
        <w:t>Art</w:t>
      </w:r>
      <w:r w:rsidR="00CD2C90">
        <w:rPr>
          <w:rFonts w:ascii="Corbel" w:hAnsi="Corbel"/>
        </w:rPr>
        <w:t xml:space="preserve">icle </w:t>
      </w:r>
      <w:proofErr w:type="spellStart"/>
      <w:r w:rsidR="00CD2C90">
        <w:rPr>
          <w:rFonts w:ascii="Corbel" w:hAnsi="Corbel"/>
        </w:rPr>
        <w:t>title</w:t>
      </w:r>
      <w:proofErr w:type="spellEnd"/>
      <w:r w:rsidR="00CD2C90">
        <w:rPr>
          <w:rFonts w:ascii="Corbel" w:hAnsi="Corbel"/>
        </w:rPr>
        <w:t>, Abstract, Keywords »</w:t>
      </w:r>
    </w:p>
    <w:p w14:paraId="6784E1B5" w14:textId="0F8A06AE" w:rsidR="001551B9" w:rsidRDefault="00B54B39" w:rsidP="00034B93">
      <w:pPr>
        <w:pStyle w:val="Paragraphedeliste"/>
        <w:numPr>
          <w:ilvl w:val="0"/>
          <w:numId w:val="22"/>
        </w:numPr>
        <w:jc w:val="left"/>
        <w:rPr>
          <w:rFonts w:ascii="Corbel" w:hAnsi="Corbel"/>
        </w:rPr>
      </w:pPr>
      <w:r w:rsidRPr="00B54B39">
        <w:rPr>
          <w:rStyle w:val="lev"/>
        </w:rPr>
        <w:t>Titre</w:t>
      </w:r>
      <w:r w:rsidR="007C4A93">
        <w:rPr>
          <w:rStyle w:val="lev"/>
        </w:rPr>
        <w:t> </w:t>
      </w:r>
      <w:r w:rsidR="007C4A93">
        <w:rPr>
          <w:rFonts w:ascii="Corbel" w:hAnsi="Corbel"/>
        </w:rPr>
        <w:t>:</w:t>
      </w:r>
      <w:r w:rsidRPr="00B54B39">
        <w:rPr>
          <w:rFonts w:ascii="Corbel" w:hAnsi="Corbel"/>
        </w:rPr>
        <w:t xml:space="preserve"> les mots clés sont recherchés uniquement dans le titre de l’article. Attention, pour cela il faut être certain de s</w:t>
      </w:r>
      <w:r>
        <w:rPr>
          <w:rFonts w:ascii="Corbel" w:hAnsi="Corbel"/>
        </w:rPr>
        <w:t>es</w:t>
      </w:r>
      <w:r w:rsidRPr="00B54B39">
        <w:rPr>
          <w:rFonts w:ascii="Corbel" w:hAnsi="Corbel"/>
        </w:rPr>
        <w:t xml:space="preserve"> mot</w:t>
      </w:r>
      <w:r>
        <w:rPr>
          <w:rFonts w:ascii="Corbel" w:hAnsi="Corbel"/>
        </w:rPr>
        <w:t>s-</w:t>
      </w:r>
      <w:r w:rsidRPr="00B54B39">
        <w:rPr>
          <w:rFonts w:ascii="Corbel" w:hAnsi="Corbel"/>
        </w:rPr>
        <w:t>clé</w:t>
      </w:r>
      <w:r>
        <w:rPr>
          <w:rFonts w:ascii="Corbel" w:hAnsi="Corbel"/>
        </w:rPr>
        <w:t>s</w:t>
      </w:r>
      <w:r w:rsidRPr="00B54B39">
        <w:rPr>
          <w:rFonts w:ascii="Corbel" w:hAnsi="Corbel"/>
        </w:rPr>
        <w:t xml:space="preserve"> et ne pas hésiter à ajouter des synonymes.</w:t>
      </w:r>
    </w:p>
    <w:p w14:paraId="44E80A03" w14:textId="3D2F0360" w:rsidR="00B54B39" w:rsidRPr="00B54B39" w:rsidRDefault="00B54B39" w:rsidP="00034B93">
      <w:pPr>
        <w:pStyle w:val="Paragraphedeliste"/>
        <w:numPr>
          <w:ilvl w:val="1"/>
          <w:numId w:val="22"/>
        </w:numPr>
        <w:jc w:val="left"/>
        <w:rPr>
          <w:rFonts w:ascii="Corbel" w:hAnsi="Corbel"/>
        </w:rPr>
      </w:pPr>
      <w:r w:rsidRPr="00B54B39">
        <w:rPr>
          <w:rFonts w:ascii="Corbel" w:hAnsi="Corbel"/>
        </w:rPr>
        <w:t xml:space="preserve">Si vous recourez à l’opérateur </w:t>
      </w:r>
      <w:r w:rsidRPr="00B54B39">
        <w:rPr>
          <w:rStyle w:val="lev"/>
        </w:rPr>
        <w:t>NOT</w:t>
      </w:r>
      <w:r w:rsidR="007C4A93" w:rsidRPr="007C4A93">
        <w:t>,</w:t>
      </w:r>
      <w:r w:rsidRPr="00B54B39">
        <w:rPr>
          <w:rFonts w:ascii="Corbel" w:hAnsi="Corbel"/>
        </w:rPr>
        <w:t xml:space="preserve"> il vaut mieux</w:t>
      </w:r>
      <w:r>
        <w:rPr>
          <w:rFonts w:ascii="Corbel" w:hAnsi="Corbel"/>
        </w:rPr>
        <w:t xml:space="preserve"> définir l’exclusion sur le champ « Titre », cela permet de mieux cibler les articles portant sur le suj</w:t>
      </w:r>
      <w:r w:rsidR="001B786F">
        <w:rPr>
          <w:rFonts w:ascii="Corbel" w:hAnsi="Corbel"/>
        </w:rPr>
        <w:t>et à exclure et de minimiser le risque</w:t>
      </w:r>
      <w:r>
        <w:rPr>
          <w:rFonts w:ascii="Corbel" w:hAnsi="Corbel"/>
        </w:rPr>
        <w:t xml:space="preserve"> d’exclu</w:t>
      </w:r>
      <w:r w:rsidR="001B786F">
        <w:rPr>
          <w:rFonts w:ascii="Corbel" w:hAnsi="Corbel"/>
        </w:rPr>
        <w:t>re</w:t>
      </w:r>
      <w:r>
        <w:rPr>
          <w:rFonts w:ascii="Corbel" w:hAnsi="Corbel"/>
        </w:rPr>
        <w:t xml:space="preserve"> d</w:t>
      </w:r>
      <w:r w:rsidR="001B786F">
        <w:rPr>
          <w:rFonts w:ascii="Corbel" w:hAnsi="Corbel"/>
        </w:rPr>
        <w:t xml:space="preserve">es </w:t>
      </w:r>
      <w:r>
        <w:rPr>
          <w:rFonts w:ascii="Corbel" w:hAnsi="Corbel"/>
        </w:rPr>
        <w:t>articles pertinents.</w:t>
      </w:r>
    </w:p>
    <w:p w14:paraId="6FD3C8A6" w14:textId="77EB527E" w:rsidR="001551B9" w:rsidRPr="00EA5D81" w:rsidRDefault="001551B9" w:rsidP="00B54B39">
      <w:pPr>
        <w:pStyle w:val="Titre2"/>
        <w:rPr>
          <w:lang w:val="fr-FR"/>
        </w:rPr>
      </w:pPr>
      <w:bookmarkStart w:id="6" w:name="_Toc112927491"/>
      <w:r w:rsidRPr="00EA5D81">
        <w:rPr>
          <w:lang w:val="fr-FR"/>
        </w:rPr>
        <w:t>Choi</w:t>
      </w:r>
      <w:r w:rsidR="002E5713" w:rsidRPr="00EA5D81">
        <w:rPr>
          <w:lang w:val="fr-FR"/>
        </w:rPr>
        <w:t>sir</w:t>
      </w:r>
      <w:r w:rsidRPr="00EA5D81">
        <w:rPr>
          <w:lang w:val="fr-FR"/>
        </w:rPr>
        <w:t xml:space="preserve"> </w:t>
      </w:r>
      <w:r w:rsidR="002E5713" w:rsidRPr="00EA5D81">
        <w:rPr>
          <w:lang w:val="fr-FR"/>
        </w:rPr>
        <w:t>l</w:t>
      </w:r>
      <w:r w:rsidRPr="00EA5D81">
        <w:rPr>
          <w:lang w:val="fr-FR"/>
        </w:rPr>
        <w:t>es outils bibliographiques</w:t>
      </w:r>
      <w:bookmarkEnd w:id="6"/>
      <w:r w:rsidR="002E5713" w:rsidRPr="00EA5D81">
        <w:rPr>
          <w:lang w:val="fr-FR"/>
        </w:rPr>
        <w:t xml:space="preserve"> pertinents</w:t>
      </w:r>
    </w:p>
    <w:p w14:paraId="00B86C24" w14:textId="7941C6B5" w:rsidR="00B54B39" w:rsidRPr="00B54B39" w:rsidRDefault="00B54B39" w:rsidP="00B54B39">
      <w:pPr>
        <w:pStyle w:val="Normalcentr"/>
      </w:pPr>
      <w:r w:rsidRPr="00B54B39">
        <w:t>Le choix</w:t>
      </w:r>
      <w:r>
        <w:t xml:space="preserve"> des champs de recherche et la transformation de la combinaison de mots-clés constituée à l’étape 1 en équation de recherche dépend également de l’outil bibliographique interrogé. Tous ne disposent pas en effet des mêmes fonctionnalités </w:t>
      </w:r>
      <w:r w:rsidR="00422C9E">
        <w:t xml:space="preserve">de recherche. </w:t>
      </w:r>
      <w:r w:rsidR="001B786F">
        <w:t>Si on</w:t>
      </w:r>
      <w:r w:rsidR="00422C9E">
        <w:t xml:space="preserve"> détaille ci-dessous </w:t>
      </w:r>
      <w:r w:rsidR="001B786F">
        <w:t>d</w:t>
      </w:r>
      <w:r w:rsidR="00422C9E">
        <w:t xml:space="preserve">es critères de choix liés à la couverture, </w:t>
      </w:r>
      <w:r w:rsidR="001B786F">
        <w:t>c</w:t>
      </w:r>
      <w:r w:rsidR="00422C9E">
        <w:t xml:space="preserve">es fonctionnalités peuvent aussi </w:t>
      </w:r>
      <w:r w:rsidR="001B786F">
        <w:t xml:space="preserve">constituer </w:t>
      </w:r>
      <w:r w:rsidR="00422C9E">
        <w:t xml:space="preserve">un critère </w:t>
      </w:r>
      <w:r w:rsidR="001B786F">
        <w:t>de choix important</w:t>
      </w:r>
      <w:r w:rsidR="00422C9E">
        <w:t>.</w:t>
      </w:r>
      <w:r>
        <w:t xml:space="preserve"> </w:t>
      </w:r>
    </w:p>
    <w:p w14:paraId="2AC577BA" w14:textId="6BE6CB23" w:rsidR="001551B9" w:rsidRPr="00BF5E39" w:rsidRDefault="007C4A93" w:rsidP="00422C9E">
      <w:pPr>
        <w:pStyle w:val="Titre3"/>
        <w:rPr>
          <w:lang w:val="fr-FR"/>
        </w:rPr>
      </w:pPr>
      <w:bookmarkStart w:id="7" w:name="_Toc112927492"/>
      <w:r>
        <w:rPr>
          <w:lang w:val="fr-FR"/>
        </w:rPr>
        <w:t>Couverture :</w:t>
      </w:r>
      <w:r w:rsidR="00422C9E" w:rsidRPr="00BF5E39">
        <w:rPr>
          <w:lang w:val="fr-FR"/>
        </w:rPr>
        <w:t xml:space="preserve"> t</w:t>
      </w:r>
      <w:r w:rsidR="001551B9" w:rsidRPr="00BF5E39">
        <w:rPr>
          <w:lang w:val="fr-FR"/>
        </w:rPr>
        <w:t>ype de documents</w:t>
      </w:r>
      <w:bookmarkEnd w:id="7"/>
      <w:r>
        <w:rPr>
          <w:lang w:val="fr-FR"/>
        </w:rPr>
        <w:t xml:space="preserve"> indexés</w:t>
      </w:r>
    </w:p>
    <w:p w14:paraId="15949C7D" w14:textId="7752B81E" w:rsidR="00963492" w:rsidRDefault="001551B9" w:rsidP="00034B93">
      <w:pPr>
        <w:pStyle w:val="Normalcentr"/>
      </w:pPr>
      <w:r w:rsidRPr="001551B9">
        <w:t xml:space="preserve">Selon le </w:t>
      </w:r>
      <w:r w:rsidRPr="00B54B39">
        <w:t>type d</w:t>
      </w:r>
      <w:r w:rsidRPr="001551B9">
        <w:t>e document recherché, on aura recours à des outils différents.</w:t>
      </w:r>
    </w:p>
    <w:p w14:paraId="0B17655D" w14:textId="693A155A" w:rsidR="00963492" w:rsidRDefault="00963492" w:rsidP="00034B93">
      <w:pPr>
        <w:pStyle w:val="Paragraphedeliste"/>
        <w:keepNext w:val="0"/>
        <w:numPr>
          <w:ilvl w:val="0"/>
          <w:numId w:val="22"/>
        </w:numPr>
        <w:jc w:val="left"/>
        <w:rPr>
          <w:rFonts w:ascii="Corbel" w:hAnsi="Corbel"/>
        </w:rPr>
      </w:pPr>
      <w:r w:rsidRPr="00963492">
        <w:rPr>
          <w:rStyle w:val="lev"/>
        </w:rPr>
        <w:t>U</w:t>
      </w:r>
      <w:r w:rsidR="001551B9" w:rsidRPr="00963492">
        <w:rPr>
          <w:rStyle w:val="lev"/>
        </w:rPr>
        <w:t>n</w:t>
      </w:r>
      <w:r w:rsidR="001551B9" w:rsidRPr="00963492">
        <w:rPr>
          <w:rFonts w:ascii="Corbel" w:hAnsi="Corbel"/>
        </w:rPr>
        <w:t xml:space="preserve"> </w:t>
      </w:r>
      <w:r w:rsidR="00422C9E" w:rsidRPr="00BF5E39">
        <w:rPr>
          <w:rStyle w:val="lev"/>
        </w:rPr>
        <w:t>article de revue scientifique</w:t>
      </w:r>
      <w:r w:rsidR="00DC055E">
        <w:rPr>
          <w:rFonts w:ascii="Corbel" w:hAnsi="Corbel"/>
        </w:rPr>
        <w:t> :</w:t>
      </w:r>
    </w:p>
    <w:p w14:paraId="2554B2C3" w14:textId="6B245045" w:rsidR="001551B9" w:rsidRPr="00963492" w:rsidRDefault="007C7E4F" w:rsidP="00034B93">
      <w:pPr>
        <w:pStyle w:val="Paragraphedeliste"/>
        <w:keepNext w:val="0"/>
        <w:numPr>
          <w:ilvl w:val="1"/>
          <w:numId w:val="22"/>
        </w:numPr>
        <w:jc w:val="left"/>
        <w:rPr>
          <w:rFonts w:ascii="Corbel" w:hAnsi="Corbel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CEC608" wp14:editId="009D96D2">
                <wp:simplePos x="0" y="0"/>
                <wp:positionH relativeFrom="column">
                  <wp:posOffset>-429260</wp:posOffset>
                </wp:positionH>
                <wp:positionV relativeFrom="paragraph">
                  <wp:posOffset>142966</wp:posOffset>
                </wp:positionV>
                <wp:extent cx="360000" cy="297265"/>
                <wp:effectExtent l="0" t="0" r="2540" b="7620"/>
                <wp:wrapNone/>
                <wp:docPr id="396" name="Newspaper3" descr="{&quot;Key&quot;:&quot;POWER_USER_SHAPE_ICON&quot;,&quot;Value&quot;:&quot;POWER_USER_SHAPE_ICON_STYLE_1&quot;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60000" cy="297265"/>
                        </a:xfrm>
                        <a:custGeom>
                          <a:avLst/>
                          <a:gdLst>
                            <a:gd name="T0" fmla="*/ 1085 w 1125"/>
                            <a:gd name="T1" fmla="*/ 112 h 928"/>
                            <a:gd name="T2" fmla="*/ 957 w 1125"/>
                            <a:gd name="T3" fmla="*/ 112 h 928"/>
                            <a:gd name="T4" fmla="*/ 957 w 1125"/>
                            <a:gd name="T5" fmla="*/ 40 h 928"/>
                            <a:gd name="T6" fmla="*/ 916 w 1125"/>
                            <a:gd name="T7" fmla="*/ 0 h 928"/>
                            <a:gd name="T8" fmla="*/ 38 w 1125"/>
                            <a:gd name="T9" fmla="*/ 0 h 928"/>
                            <a:gd name="T10" fmla="*/ 0 w 1125"/>
                            <a:gd name="T11" fmla="*/ 40 h 928"/>
                            <a:gd name="T12" fmla="*/ 0 w 1125"/>
                            <a:gd name="T13" fmla="*/ 804 h 928"/>
                            <a:gd name="T14" fmla="*/ 123 w 1125"/>
                            <a:gd name="T15" fmla="*/ 928 h 928"/>
                            <a:gd name="T16" fmla="*/ 1001 w 1125"/>
                            <a:gd name="T17" fmla="*/ 928 h 928"/>
                            <a:gd name="T18" fmla="*/ 1125 w 1125"/>
                            <a:gd name="T19" fmla="*/ 804 h 928"/>
                            <a:gd name="T20" fmla="*/ 1125 w 1125"/>
                            <a:gd name="T21" fmla="*/ 150 h 928"/>
                            <a:gd name="T22" fmla="*/ 1085 w 1125"/>
                            <a:gd name="T23" fmla="*/ 112 h 928"/>
                            <a:gd name="T24" fmla="*/ 123 w 1125"/>
                            <a:gd name="T25" fmla="*/ 846 h 928"/>
                            <a:gd name="T26" fmla="*/ 81 w 1125"/>
                            <a:gd name="T27" fmla="*/ 804 h 928"/>
                            <a:gd name="T28" fmla="*/ 81 w 1125"/>
                            <a:gd name="T29" fmla="*/ 81 h 928"/>
                            <a:gd name="T30" fmla="*/ 877 w 1125"/>
                            <a:gd name="T31" fmla="*/ 81 h 928"/>
                            <a:gd name="T32" fmla="*/ 877 w 1125"/>
                            <a:gd name="T33" fmla="*/ 804 h 928"/>
                            <a:gd name="T34" fmla="*/ 885 w 1125"/>
                            <a:gd name="T35" fmla="*/ 846 h 928"/>
                            <a:gd name="T36" fmla="*/ 123 w 1125"/>
                            <a:gd name="T37" fmla="*/ 846 h 928"/>
                            <a:gd name="T38" fmla="*/ 1043 w 1125"/>
                            <a:gd name="T39" fmla="*/ 804 h 928"/>
                            <a:gd name="T40" fmla="*/ 1000 w 1125"/>
                            <a:gd name="T41" fmla="*/ 847 h 928"/>
                            <a:gd name="T42" fmla="*/ 956 w 1125"/>
                            <a:gd name="T43" fmla="*/ 804 h 928"/>
                            <a:gd name="T44" fmla="*/ 956 w 1125"/>
                            <a:gd name="T45" fmla="*/ 192 h 928"/>
                            <a:gd name="T46" fmla="*/ 1043 w 1125"/>
                            <a:gd name="T47" fmla="*/ 192 h 928"/>
                            <a:gd name="T48" fmla="*/ 1043 w 1125"/>
                            <a:gd name="T49" fmla="*/ 804 h 928"/>
                            <a:gd name="T50" fmla="*/ 506 w 1125"/>
                            <a:gd name="T51" fmla="*/ 523 h 928"/>
                            <a:gd name="T52" fmla="*/ 796 w 1125"/>
                            <a:gd name="T53" fmla="*/ 523 h 928"/>
                            <a:gd name="T54" fmla="*/ 796 w 1125"/>
                            <a:gd name="T55" fmla="*/ 452 h 928"/>
                            <a:gd name="T56" fmla="*/ 506 w 1125"/>
                            <a:gd name="T57" fmla="*/ 452 h 928"/>
                            <a:gd name="T58" fmla="*/ 506 w 1125"/>
                            <a:gd name="T59" fmla="*/ 523 h 928"/>
                            <a:gd name="T60" fmla="*/ 506 w 1125"/>
                            <a:gd name="T61" fmla="*/ 708 h 928"/>
                            <a:gd name="T62" fmla="*/ 796 w 1125"/>
                            <a:gd name="T63" fmla="*/ 708 h 928"/>
                            <a:gd name="T64" fmla="*/ 796 w 1125"/>
                            <a:gd name="T65" fmla="*/ 637 h 928"/>
                            <a:gd name="T66" fmla="*/ 506 w 1125"/>
                            <a:gd name="T67" fmla="*/ 637 h 928"/>
                            <a:gd name="T68" fmla="*/ 506 w 1125"/>
                            <a:gd name="T69" fmla="*/ 708 h 928"/>
                            <a:gd name="T70" fmla="*/ 160 w 1125"/>
                            <a:gd name="T71" fmla="*/ 197 h 928"/>
                            <a:gd name="T72" fmla="*/ 160 w 1125"/>
                            <a:gd name="T73" fmla="*/ 339 h 928"/>
                            <a:gd name="T74" fmla="*/ 796 w 1125"/>
                            <a:gd name="T75" fmla="*/ 339 h 928"/>
                            <a:gd name="T76" fmla="*/ 796 w 1125"/>
                            <a:gd name="T77" fmla="*/ 197 h 928"/>
                            <a:gd name="T78" fmla="*/ 160 w 1125"/>
                            <a:gd name="T79" fmla="*/ 197 h 928"/>
                            <a:gd name="T80" fmla="*/ 160 w 1125"/>
                            <a:gd name="T81" fmla="*/ 708 h 928"/>
                            <a:gd name="T82" fmla="*/ 428 w 1125"/>
                            <a:gd name="T83" fmla="*/ 708 h 928"/>
                            <a:gd name="T84" fmla="*/ 428 w 1125"/>
                            <a:gd name="T85" fmla="*/ 453 h 928"/>
                            <a:gd name="T86" fmla="*/ 160 w 1125"/>
                            <a:gd name="T87" fmla="*/ 453 h 928"/>
                            <a:gd name="T88" fmla="*/ 160 w 1125"/>
                            <a:gd name="T89" fmla="*/ 708 h 9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125" h="928">
                              <a:moveTo>
                                <a:pt x="1085" y="112"/>
                              </a:moveTo>
                              <a:lnTo>
                                <a:pt x="957" y="112"/>
                              </a:lnTo>
                              <a:lnTo>
                                <a:pt x="957" y="40"/>
                              </a:lnTo>
                              <a:cubicBezTo>
                                <a:pt x="957" y="19"/>
                                <a:pt x="938" y="0"/>
                                <a:pt x="916" y="0"/>
                              </a:cubicBezTo>
                              <a:lnTo>
                                <a:pt x="38" y="0"/>
                              </a:lnTo>
                              <a:cubicBezTo>
                                <a:pt x="17" y="0"/>
                                <a:pt x="0" y="19"/>
                                <a:pt x="0" y="40"/>
                              </a:cubicBezTo>
                              <a:lnTo>
                                <a:pt x="0" y="804"/>
                              </a:lnTo>
                              <a:cubicBezTo>
                                <a:pt x="0" y="872"/>
                                <a:pt x="56" y="928"/>
                                <a:pt x="123" y="928"/>
                              </a:cubicBezTo>
                              <a:lnTo>
                                <a:pt x="1001" y="928"/>
                              </a:lnTo>
                              <a:cubicBezTo>
                                <a:pt x="1068" y="927"/>
                                <a:pt x="1125" y="873"/>
                                <a:pt x="1125" y="804"/>
                              </a:cubicBezTo>
                              <a:lnTo>
                                <a:pt x="1125" y="150"/>
                              </a:lnTo>
                              <a:cubicBezTo>
                                <a:pt x="1125" y="129"/>
                                <a:pt x="1107" y="112"/>
                                <a:pt x="1085" y="112"/>
                              </a:cubicBezTo>
                              <a:close/>
                              <a:moveTo>
                                <a:pt x="123" y="846"/>
                              </a:moveTo>
                              <a:cubicBezTo>
                                <a:pt x="100" y="846"/>
                                <a:pt x="81" y="828"/>
                                <a:pt x="81" y="804"/>
                              </a:cubicBezTo>
                              <a:lnTo>
                                <a:pt x="81" y="81"/>
                              </a:lnTo>
                              <a:lnTo>
                                <a:pt x="877" y="81"/>
                              </a:lnTo>
                              <a:lnTo>
                                <a:pt x="877" y="804"/>
                              </a:lnTo>
                              <a:cubicBezTo>
                                <a:pt x="877" y="818"/>
                                <a:pt x="880" y="833"/>
                                <a:pt x="885" y="846"/>
                              </a:cubicBezTo>
                              <a:lnTo>
                                <a:pt x="123" y="846"/>
                              </a:lnTo>
                              <a:close/>
                              <a:moveTo>
                                <a:pt x="1043" y="804"/>
                              </a:moveTo>
                              <a:cubicBezTo>
                                <a:pt x="1043" y="828"/>
                                <a:pt x="1025" y="847"/>
                                <a:pt x="1000" y="847"/>
                              </a:cubicBezTo>
                              <a:cubicBezTo>
                                <a:pt x="976" y="847"/>
                                <a:pt x="956" y="828"/>
                                <a:pt x="956" y="804"/>
                              </a:cubicBezTo>
                              <a:lnTo>
                                <a:pt x="956" y="192"/>
                              </a:lnTo>
                              <a:lnTo>
                                <a:pt x="1043" y="192"/>
                              </a:lnTo>
                              <a:lnTo>
                                <a:pt x="1043" y="804"/>
                              </a:lnTo>
                              <a:close/>
                              <a:moveTo>
                                <a:pt x="506" y="523"/>
                              </a:moveTo>
                              <a:lnTo>
                                <a:pt x="796" y="523"/>
                              </a:lnTo>
                              <a:lnTo>
                                <a:pt x="796" y="452"/>
                              </a:lnTo>
                              <a:lnTo>
                                <a:pt x="506" y="452"/>
                              </a:lnTo>
                              <a:lnTo>
                                <a:pt x="506" y="523"/>
                              </a:lnTo>
                              <a:close/>
                              <a:moveTo>
                                <a:pt x="506" y="708"/>
                              </a:moveTo>
                              <a:lnTo>
                                <a:pt x="796" y="708"/>
                              </a:lnTo>
                              <a:lnTo>
                                <a:pt x="796" y="637"/>
                              </a:lnTo>
                              <a:lnTo>
                                <a:pt x="506" y="637"/>
                              </a:lnTo>
                              <a:lnTo>
                                <a:pt x="506" y="708"/>
                              </a:lnTo>
                              <a:close/>
                              <a:moveTo>
                                <a:pt x="160" y="197"/>
                              </a:moveTo>
                              <a:lnTo>
                                <a:pt x="160" y="339"/>
                              </a:lnTo>
                              <a:lnTo>
                                <a:pt x="796" y="339"/>
                              </a:lnTo>
                              <a:lnTo>
                                <a:pt x="796" y="197"/>
                              </a:lnTo>
                              <a:lnTo>
                                <a:pt x="160" y="197"/>
                              </a:lnTo>
                              <a:close/>
                              <a:moveTo>
                                <a:pt x="160" y="708"/>
                              </a:moveTo>
                              <a:lnTo>
                                <a:pt x="428" y="708"/>
                              </a:lnTo>
                              <a:lnTo>
                                <a:pt x="428" y="453"/>
                              </a:lnTo>
                              <a:lnTo>
                                <a:pt x="160" y="453"/>
                              </a:lnTo>
                              <a:lnTo>
                                <a:pt x="160" y="70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0004" id="Newspaper3" o:spid="_x0000_s1026" alt="{&quot;Key&quot;:&quot;POWER_USER_SHAPE_ICON&quot;,&quot;Value&quot;:&quot;POWER_USER_SHAPE_ICON_STYLE_1&quot;}" style="position:absolute;margin-left:-33.8pt;margin-top:11.25pt;width:28.35pt;height:23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125,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" path="m1085,112r-128,l957,40c957,19,938,,916,l38,c17,,,19,,40l,804v,68,56,124,123,124l1001,928v67,-1,124,-55,124,-124l1125,150v,-21,-18,-38,-40,-38xm123,846v-23,,-42,-18,-42,-42l81,81r796,l877,804v,14,3,29,8,42l123,846xm1043,804v,24,-18,43,-43,43c976,847,956,828,956,804r,-612l1043,192r,612xm506,523r290,l796,452r-290,l506,523xm506,708r290,l796,637r-290,l506,708xm160,197r,142l796,339r,-142l160,197xm160,708r268,l428,453r-268,l160,708xe" fillcolor="#5b9bd5 [3204]" stroked="f" strokeweight="0">
                <v:path arrowok="t" o:connecttype="custom" o:connectlocs="347200,35877;306240,35877;306240,12813;293120,0;12160,0;0,12813;0,257544;39360,297265;320320,297265;360000,257544;360000,48049;347200,35877;39360,270998;25920,257544;25920,25947;280640,25947;280640,257544;283200,270998;39360,270998;333760,257544;320000,271318;305920,257544;305920,61503;333760,61503;333760,257544;161920,167532;254720,167532;254720,144789;161920,144789;161920,167532;161920,226793;254720,226793;254720,204049;161920,204049;161920,226793;51200,63105;51200,108591;254720,108591;254720,63105;51200,63105;51200,226793;136960,226793;136960,145109;51200,145109;51200,226793" o:connectangles="0,0,0,0,0,0,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1551B9" w:rsidRPr="00963492">
        <w:rPr>
          <w:rFonts w:ascii="Corbel" w:hAnsi="Corbel"/>
        </w:rPr>
        <w:t>1/</w:t>
      </w:r>
      <w:r w:rsidR="00DC055E">
        <w:rPr>
          <w:rFonts w:ascii="Corbel" w:hAnsi="Corbel"/>
        </w:rPr>
        <w:t xml:space="preserve"> </w:t>
      </w:r>
      <w:r w:rsidR="001551B9" w:rsidRPr="00963492">
        <w:rPr>
          <w:rFonts w:ascii="Corbel" w:hAnsi="Corbel"/>
        </w:rPr>
        <w:t xml:space="preserve">une </w:t>
      </w:r>
      <w:r w:rsidR="001551B9" w:rsidRPr="00963492">
        <w:rPr>
          <w:rStyle w:val="lev"/>
        </w:rPr>
        <w:t>base de données bibliographique</w:t>
      </w:r>
      <w:r w:rsidR="001551B9" w:rsidRPr="00963492">
        <w:rPr>
          <w:rFonts w:ascii="Corbel" w:hAnsi="Corbel"/>
        </w:rPr>
        <w:t>. Voici une sélection de bases de données qui peuvent être pertinent</w:t>
      </w:r>
      <w:r w:rsidR="007C4A93">
        <w:rPr>
          <w:rFonts w:ascii="Corbel" w:hAnsi="Corbel"/>
        </w:rPr>
        <w:t>es, en fonction de votre sujet :</w:t>
      </w:r>
      <w:r w:rsidR="001551B9" w:rsidRPr="00963492">
        <w:rPr>
          <w:rFonts w:ascii="Corbel" w:hAnsi="Corbel"/>
        </w:rPr>
        <w:t xml:space="preserve"> Lissa, </w:t>
      </w:r>
      <w:proofErr w:type="spellStart"/>
      <w:r w:rsidR="001551B9" w:rsidRPr="00963492">
        <w:rPr>
          <w:rFonts w:ascii="Corbel" w:hAnsi="Corbel"/>
        </w:rPr>
        <w:t>PsycInfo</w:t>
      </w:r>
      <w:proofErr w:type="spellEnd"/>
      <w:r w:rsidR="001551B9" w:rsidRPr="00963492">
        <w:rPr>
          <w:rFonts w:ascii="Corbel" w:hAnsi="Corbel"/>
        </w:rPr>
        <w:t xml:space="preserve">, </w:t>
      </w:r>
      <w:proofErr w:type="spellStart"/>
      <w:r w:rsidR="001551B9" w:rsidRPr="00963492">
        <w:rPr>
          <w:rFonts w:ascii="Corbel" w:hAnsi="Corbel"/>
        </w:rPr>
        <w:t>Scopus</w:t>
      </w:r>
      <w:proofErr w:type="spellEnd"/>
      <w:r w:rsidR="001551B9" w:rsidRPr="00963492">
        <w:rPr>
          <w:rFonts w:ascii="Corbel" w:hAnsi="Corbel"/>
        </w:rPr>
        <w:t xml:space="preserve">, </w:t>
      </w:r>
      <w:proofErr w:type="spellStart"/>
      <w:r w:rsidR="001551B9" w:rsidRPr="00963492">
        <w:rPr>
          <w:rFonts w:ascii="Corbel" w:hAnsi="Corbel"/>
        </w:rPr>
        <w:t>PubMed</w:t>
      </w:r>
      <w:proofErr w:type="spellEnd"/>
      <w:r w:rsidR="001551B9" w:rsidRPr="00963492">
        <w:rPr>
          <w:rFonts w:ascii="Corbel" w:hAnsi="Corbel"/>
        </w:rPr>
        <w:t xml:space="preserve">, CINAHL Complete, Web of Science. </w:t>
      </w:r>
    </w:p>
    <w:p w14:paraId="5A89ED76" w14:textId="08BD06FF" w:rsidR="001551B9" w:rsidRDefault="001551B9" w:rsidP="00034B93">
      <w:pPr>
        <w:pStyle w:val="Paragraphedeliste"/>
        <w:keepNext w:val="0"/>
        <w:numPr>
          <w:ilvl w:val="1"/>
          <w:numId w:val="22"/>
        </w:numPr>
        <w:jc w:val="left"/>
        <w:rPr>
          <w:rFonts w:ascii="Corbel" w:hAnsi="Corbel"/>
        </w:rPr>
      </w:pPr>
      <w:r w:rsidRPr="00963492">
        <w:rPr>
          <w:rFonts w:ascii="Corbel" w:hAnsi="Corbel"/>
        </w:rPr>
        <w:t xml:space="preserve">2/ </w:t>
      </w:r>
      <w:r w:rsidR="00DC055E">
        <w:rPr>
          <w:rFonts w:ascii="Corbel" w:hAnsi="Corbel"/>
        </w:rPr>
        <w:t>L</w:t>
      </w:r>
      <w:r w:rsidRPr="00963492">
        <w:rPr>
          <w:rFonts w:ascii="Corbel" w:hAnsi="Corbel"/>
        </w:rPr>
        <w:t xml:space="preserve">es </w:t>
      </w:r>
      <w:r w:rsidRPr="00963492">
        <w:rPr>
          <w:rStyle w:val="lev"/>
        </w:rPr>
        <w:t>sites des éditeurs</w:t>
      </w:r>
      <w:r w:rsidRPr="00963492">
        <w:rPr>
          <w:rFonts w:ascii="Corbel" w:hAnsi="Corbel"/>
        </w:rPr>
        <w:t xml:space="preserve"> (CAIRN, </w:t>
      </w:r>
      <w:proofErr w:type="spellStart"/>
      <w:r w:rsidRPr="00963492">
        <w:rPr>
          <w:rFonts w:ascii="Corbel" w:hAnsi="Corbel"/>
        </w:rPr>
        <w:t>ScienceDirect</w:t>
      </w:r>
      <w:proofErr w:type="spellEnd"/>
      <w:r w:rsidRPr="00963492">
        <w:rPr>
          <w:rFonts w:ascii="Corbel" w:hAnsi="Corbel"/>
        </w:rPr>
        <w:t>, etc.) peuvent aussi être interrogés, mais les possibilités de recherche sont moindres (couverture, fonctionnalités, etc.).</w:t>
      </w:r>
    </w:p>
    <w:p w14:paraId="2D29459C" w14:textId="3463794B" w:rsidR="00963492" w:rsidRPr="001B786F" w:rsidRDefault="00963492" w:rsidP="00034B93">
      <w:pPr>
        <w:pStyle w:val="Paragraphedeliste"/>
        <w:keepNext w:val="0"/>
        <w:numPr>
          <w:ilvl w:val="1"/>
          <w:numId w:val="22"/>
        </w:numPr>
        <w:jc w:val="left"/>
        <w:rPr>
          <w:rStyle w:val="Emphaseple"/>
        </w:rPr>
      </w:pPr>
      <w:r w:rsidRPr="001B786F">
        <w:rPr>
          <w:rStyle w:val="Emphaseple"/>
        </w:rPr>
        <w:t>Mener une recherche dans une base de données bibliographique est prioritaire pour la recherche documentaire d</w:t>
      </w:r>
      <w:r w:rsidR="007C4A93">
        <w:rPr>
          <w:rStyle w:val="Emphaseple"/>
        </w:rPr>
        <w:t>ans l</w:t>
      </w:r>
      <w:r w:rsidRPr="001B786F">
        <w:rPr>
          <w:rStyle w:val="Emphaseple"/>
        </w:rPr>
        <w:t>es disciplines de santé.</w:t>
      </w:r>
    </w:p>
    <w:p w14:paraId="5A824FE5" w14:textId="2D5BD6B4" w:rsidR="00422C9E" w:rsidRDefault="0084435D" w:rsidP="00034B93">
      <w:pPr>
        <w:pStyle w:val="Paragraphedeliste"/>
        <w:keepNext w:val="0"/>
        <w:numPr>
          <w:ilvl w:val="0"/>
          <w:numId w:val="22"/>
        </w:numPr>
        <w:jc w:val="left"/>
        <w:rPr>
          <w:rFonts w:ascii="Corbel" w:hAnsi="Corbel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2D9C0C5" wp14:editId="6E17FB28">
                <wp:simplePos x="0" y="0"/>
                <wp:positionH relativeFrom="leftMargin">
                  <wp:posOffset>471170</wp:posOffset>
                </wp:positionH>
                <wp:positionV relativeFrom="paragraph">
                  <wp:posOffset>225788</wp:posOffset>
                </wp:positionV>
                <wp:extent cx="360000" cy="352425"/>
                <wp:effectExtent l="0" t="0" r="2540" b="9525"/>
                <wp:wrapNone/>
                <wp:docPr id="39" name="Book2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00" cy="352425"/>
                          <a:chOff x="0" y="0"/>
                          <a:chExt cx="462" cy="480"/>
                        </a:xfrm>
                      </wpg:grpSpPr>
                      <wps:wsp>
                        <wps:cNvPr id="40" name="Book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46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5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Book2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460" cy="471"/>
                          </a:xfrm>
                          <a:custGeom>
                            <a:avLst/>
                            <a:gdLst>
                              <a:gd name="T0" fmla="*/ 1220 w 1222"/>
                              <a:gd name="T1" fmla="*/ 73 h 1250"/>
                              <a:gd name="T2" fmla="*/ 1215 w 1222"/>
                              <a:gd name="T3" fmla="*/ 57 h 1250"/>
                              <a:gd name="T4" fmla="*/ 1209 w 1222"/>
                              <a:gd name="T5" fmla="*/ 43 h 1250"/>
                              <a:gd name="T6" fmla="*/ 1201 w 1222"/>
                              <a:gd name="T7" fmla="*/ 33 h 1250"/>
                              <a:gd name="T8" fmla="*/ 1190 w 1222"/>
                              <a:gd name="T9" fmla="*/ 21 h 1250"/>
                              <a:gd name="T10" fmla="*/ 1176 w 1222"/>
                              <a:gd name="T11" fmla="*/ 11 h 1250"/>
                              <a:gd name="T12" fmla="*/ 1160 w 1222"/>
                              <a:gd name="T13" fmla="*/ 5 h 1250"/>
                              <a:gd name="T14" fmla="*/ 1144 w 1222"/>
                              <a:gd name="T15" fmla="*/ 1 h 1250"/>
                              <a:gd name="T16" fmla="*/ 1133 w 1222"/>
                              <a:gd name="T17" fmla="*/ 0 h 1250"/>
                              <a:gd name="T18" fmla="*/ 1117 w 1222"/>
                              <a:gd name="T19" fmla="*/ 2 h 1250"/>
                              <a:gd name="T20" fmla="*/ 1101 w 1222"/>
                              <a:gd name="T21" fmla="*/ 6 h 1250"/>
                              <a:gd name="T22" fmla="*/ 1086 w 1222"/>
                              <a:gd name="T23" fmla="*/ 13 h 1250"/>
                              <a:gd name="T24" fmla="*/ 135 w 1222"/>
                              <a:gd name="T25" fmla="*/ 13 h 1250"/>
                              <a:gd name="T26" fmla="*/ 121 w 1222"/>
                              <a:gd name="T27" fmla="*/ 6 h 1250"/>
                              <a:gd name="T28" fmla="*/ 104 w 1222"/>
                              <a:gd name="T29" fmla="*/ 2 h 1250"/>
                              <a:gd name="T30" fmla="*/ 89 w 1222"/>
                              <a:gd name="T31" fmla="*/ 0 h 1250"/>
                              <a:gd name="T32" fmla="*/ 78 w 1222"/>
                              <a:gd name="T33" fmla="*/ 1 h 1250"/>
                              <a:gd name="T34" fmla="*/ 61 w 1222"/>
                              <a:gd name="T35" fmla="*/ 5 h 1250"/>
                              <a:gd name="T36" fmla="*/ 45 w 1222"/>
                              <a:gd name="T37" fmla="*/ 12 h 1250"/>
                              <a:gd name="T38" fmla="*/ 31 w 1222"/>
                              <a:gd name="T39" fmla="*/ 22 h 1250"/>
                              <a:gd name="T40" fmla="*/ 20 w 1222"/>
                              <a:gd name="T41" fmla="*/ 34 h 1250"/>
                              <a:gd name="T42" fmla="*/ 13 w 1222"/>
                              <a:gd name="T43" fmla="*/ 43 h 1250"/>
                              <a:gd name="T44" fmla="*/ 6 w 1222"/>
                              <a:gd name="T45" fmla="*/ 57 h 1250"/>
                              <a:gd name="T46" fmla="*/ 2 w 1222"/>
                              <a:gd name="T47" fmla="*/ 73 h 1250"/>
                              <a:gd name="T48" fmla="*/ 0 w 1222"/>
                              <a:gd name="T49" fmla="*/ 89 h 1250"/>
                              <a:gd name="T50" fmla="*/ 0 w 1222"/>
                              <a:gd name="T51" fmla="*/ 846 h 1250"/>
                              <a:gd name="T52" fmla="*/ 55 w 1222"/>
                              <a:gd name="T53" fmla="*/ 927 h 1250"/>
                              <a:gd name="T54" fmla="*/ 564 w 1222"/>
                              <a:gd name="T55" fmla="*/ 1237 h 1250"/>
                              <a:gd name="T56" fmla="*/ 575 w 1222"/>
                              <a:gd name="T57" fmla="*/ 1242 h 1250"/>
                              <a:gd name="T58" fmla="*/ 586 w 1222"/>
                              <a:gd name="T59" fmla="*/ 1246 h 1250"/>
                              <a:gd name="T60" fmla="*/ 595 w 1222"/>
                              <a:gd name="T61" fmla="*/ 1248 h 1250"/>
                              <a:gd name="T62" fmla="*/ 609 w 1222"/>
                              <a:gd name="T63" fmla="*/ 1250 h 1250"/>
                              <a:gd name="T64" fmla="*/ 612 w 1222"/>
                              <a:gd name="T65" fmla="*/ 1250 h 1250"/>
                              <a:gd name="T66" fmla="*/ 627 w 1222"/>
                              <a:gd name="T67" fmla="*/ 1248 h 1250"/>
                              <a:gd name="T68" fmla="*/ 636 w 1222"/>
                              <a:gd name="T69" fmla="*/ 1246 h 1250"/>
                              <a:gd name="T70" fmla="*/ 647 w 1222"/>
                              <a:gd name="T71" fmla="*/ 1242 h 1250"/>
                              <a:gd name="T72" fmla="*/ 657 w 1222"/>
                              <a:gd name="T73" fmla="*/ 1237 h 1250"/>
                              <a:gd name="T74" fmla="*/ 1166 w 1222"/>
                              <a:gd name="T75" fmla="*/ 927 h 1250"/>
                              <a:gd name="T76" fmla="*/ 1222 w 1222"/>
                              <a:gd name="T77" fmla="*/ 846 h 1250"/>
                              <a:gd name="T78" fmla="*/ 1222 w 1222"/>
                              <a:gd name="T79" fmla="*/ 89 h 1250"/>
                              <a:gd name="T80" fmla="*/ 522 w 1222"/>
                              <a:gd name="T81" fmla="*/ 847 h 1250"/>
                              <a:gd name="T82" fmla="*/ 158 w 1222"/>
                              <a:gd name="T83" fmla="*/ 782 h 1250"/>
                              <a:gd name="T84" fmla="*/ 297 w 1222"/>
                              <a:gd name="T85" fmla="*/ 319 h 1250"/>
                              <a:gd name="T86" fmla="*/ 522 w 1222"/>
                              <a:gd name="T87" fmla="*/ 847 h 1250"/>
                              <a:gd name="T88" fmla="*/ 916 w 1222"/>
                              <a:gd name="T89" fmla="*/ 182 h 1250"/>
                              <a:gd name="T90" fmla="*/ 914 w 1222"/>
                              <a:gd name="T91" fmla="*/ 508 h 1250"/>
                              <a:gd name="T92" fmla="*/ 914 w 1222"/>
                              <a:gd name="T93" fmla="*/ 508 h 1250"/>
                              <a:gd name="T94" fmla="*/ 907 w 1222"/>
                              <a:gd name="T95" fmla="*/ 524 h 1250"/>
                              <a:gd name="T96" fmla="*/ 892 w 1222"/>
                              <a:gd name="T97" fmla="*/ 538 h 1250"/>
                              <a:gd name="T98" fmla="*/ 865 w 1222"/>
                              <a:gd name="T99" fmla="*/ 547 h 1250"/>
                              <a:gd name="T100" fmla="*/ 839 w 1222"/>
                              <a:gd name="T101" fmla="*/ 538 h 1250"/>
                              <a:gd name="T102" fmla="*/ 824 w 1222"/>
                              <a:gd name="T103" fmla="*/ 524 h 1250"/>
                              <a:gd name="T104" fmla="*/ 814 w 1222"/>
                              <a:gd name="T105" fmla="*/ 496 h 1250"/>
                              <a:gd name="T106" fmla="*/ 1064 w 1222"/>
                              <a:gd name="T107" fmla="*/ 518 h 1250"/>
                              <a:gd name="T108" fmla="*/ 700 w 1222"/>
                              <a:gd name="T109" fmla="*/ 1003 h 1250"/>
                              <a:gd name="T110" fmla="*/ 773 w 1222"/>
                              <a:gd name="T111" fmla="*/ 412 h 1250"/>
                              <a:gd name="T112" fmla="*/ 865 w 1222"/>
                              <a:gd name="T113" fmla="*/ 587 h 1250"/>
                              <a:gd name="T114" fmla="*/ 957 w 1222"/>
                              <a:gd name="T115" fmla="*/ 299 h 1250"/>
                              <a:gd name="T116" fmla="*/ 1064 w 1222"/>
                              <a:gd name="T117" fmla="*/ 518 h 1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1222" h="1250">
                                <a:moveTo>
                                  <a:pt x="1221" y="83"/>
                                </a:moveTo>
                                <a:cubicBezTo>
                                  <a:pt x="1221" y="80"/>
                                  <a:pt x="1221" y="77"/>
                                  <a:pt x="1220" y="73"/>
                                </a:cubicBezTo>
                                <a:cubicBezTo>
                                  <a:pt x="1220" y="70"/>
                                  <a:pt x="1219" y="68"/>
                                  <a:pt x="1218" y="65"/>
                                </a:cubicBezTo>
                                <a:cubicBezTo>
                                  <a:pt x="1217" y="62"/>
                                  <a:pt x="1216" y="60"/>
                                  <a:pt x="1215" y="57"/>
                                </a:cubicBezTo>
                                <a:cubicBezTo>
                                  <a:pt x="1214" y="54"/>
                                  <a:pt x="1213" y="51"/>
                                  <a:pt x="1211" y="48"/>
                                </a:cubicBezTo>
                                <a:cubicBezTo>
                                  <a:pt x="1210" y="46"/>
                                  <a:pt x="1210" y="44"/>
                                  <a:pt x="1209" y="43"/>
                                </a:cubicBezTo>
                                <a:cubicBezTo>
                                  <a:pt x="1208" y="42"/>
                                  <a:pt x="1208" y="42"/>
                                  <a:pt x="1208" y="41"/>
                                </a:cubicBezTo>
                                <a:cubicBezTo>
                                  <a:pt x="1206" y="38"/>
                                  <a:pt x="1204" y="36"/>
                                  <a:pt x="1201" y="33"/>
                                </a:cubicBezTo>
                                <a:cubicBezTo>
                                  <a:pt x="1200" y="31"/>
                                  <a:pt x="1198" y="29"/>
                                  <a:pt x="1197" y="27"/>
                                </a:cubicBezTo>
                                <a:cubicBezTo>
                                  <a:pt x="1195" y="25"/>
                                  <a:pt x="1192" y="23"/>
                                  <a:pt x="1190" y="21"/>
                                </a:cubicBezTo>
                                <a:cubicBezTo>
                                  <a:pt x="1188" y="19"/>
                                  <a:pt x="1186" y="18"/>
                                  <a:pt x="1183" y="16"/>
                                </a:cubicBezTo>
                                <a:cubicBezTo>
                                  <a:pt x="1181" y="14"/>
                                  <a:pt x="1178" y="13"/>
                                  <a:pt x="1176" y="11"/>
                                </a:cubicBezTo>
                                <a:cubicBezTo>
                                  <a:pt x="1173" y="10"/>
                                  <a:pt x="1171" y="9"/>
                                  <a:pt x="1169" y="8"/>
                                </a:cubicBezTo>
                                <a:cubicBezTo>
                                  <a:pt x="1166" y="6"/>
                                  <a:pt x="1163" y="6"/>
                                  <a:pt x="1160" y="5"/>
                                </a:cubicBezTo>
                                <a:cubicBezTo>
                                  <a:pt x="1157" y="4"/>
                                  <a:pt x="1155" y="3"/>
                                  <a:pt x="1152" y="2"/>
                                </a:cubicBezTo>
                                <a:cubicBezTo>
                                  <a:pt x="1150" y="2"/>
                                  <a:pt x="1147" y="1"/>
                                  <a:pt x="1144" y="1"/>
                                </a:cubicBezTo>
                                <a:cubicBezTo>
                                  <a:pt x="1141" y="1"/>
                                  <a:pt x="1138" y="0"/>
                                  <a:pt x="1135" y="0"/>
                                </a:cubicBezTo>
                                <a:cubicBezTo>
                                  <a:pt x="1134" y="0"/>
                                  <a:pt x="1134" y="0"/>
                                  <a:pt x="1133" y="0"/>
                                </a:cubicBezTo>
                                <a:cubicBezTo>
                                  <a:pt x="1131" y="0"/>
                                  <a:pt x="1129" y="0"/>
                                  <a:pt x="1126" y="1"/>
                                </a:cubicBezTo>
                                <a:cubicBezTo>
                                  <a:pt x="1123" y="1"/>
                                  <a:pt x="1120" y="1"/>
                                  <a:pt x="1117" y="2"/>
                                </a:cubicBezTo>
                                <a:cubicBezTo>
                                  <a:pt x="1114" y="2"/>
                                  <a:pt x="1111" y="3"/>
                                  <a:pt x="1108" y="4"/>
                                </a:cubicBezTo>
                                <a:cubicBezTo>
                                  <a:pt x="1106" y="5"/>
                                  <a:pt x="1103" y="5"/>
                                  <a:pt x="1101" y="6"/>
                                </a:cubicBezTo>
                                <a:cubicBezTo>
                                  <a:pt x="1097" y="7"/>
                                  <a:pt x="1094" y="9"/>
                                  <a:pt x="1091" y="11"/>
                                </a:cubicBezTo>
                                <a:cubicBezTo>
                                  <a:pt x="1090" y="12"/>
                                  <a:pt x="1088" y="12"/>
                                  <a:pt x="1086" y="13"/>
                                </a:cubicBezTo>
                                <a:lnTo>
                                  <a:pt x="611" y="303"/>
                                </a:lnTo>
                                <a:lnTo>
                                  <a:pt x="135" y="13"/>
                                </a:lnTo>
                                <a:cubicBezTo>
                                  <a:pt x="134" y="12"/>
                                  <a:pt x="132" y="12"/>
                                  <a:pt x="131" y="11"/>
                                </a:cubicBezTo>
                                <a:cubicBezTo>
                                  <a:pt x="128" y="9"/>
                                  <a:pt x="124" y="8"/>
                                  <a:pt x="121" y="6"/>
                                </a:cubicBezTo>
                                <a:cubicBezTo>
                                  <a:pt x="119" y="5"/>
                                  <a:pt x="116" y="5"/>
                                  <a:pt x="114" y="4"/>
                                </a:cubicBezTo>
                                <a:cubicBezTo>
                                  <a:pt x="111" y="3"/>
                                  <a:pt x="108" y="2"/>
                                  <a:pt x="104" y="2"/>
                                </a:cubicBezTo>
                                <a:cubicBezTo>
                                  <a:pt x="101" y="1"/>
                                  <a:pt x="98" y="1"/>
                                  <a:pt x="95" y="1"/>
                                </a:cubicBezTo>
                                <a:cubicBezTo>
                                  <a:pt x="93" y="1"/>
                                  <a:pt x="91" y="0"/>
                                  <a:pt x="89" y="0"/>
                                </a:cubicBezTo>
                                <a:cubicBezTo>
                                  <a:pt x="88" y="0"/>
                                  <a:pt x="88" y="0"/>
                                  <a:pt x="87" y="0"/>
                                </a:cubicBezTo>
                                <a:cubicBezTo>
                                  <a:pt x="84" y="0"/>
                                  <a:pt x="81" y="1"/>
                                  <a:pt x="78" y="1"/>
                                </a:cubicBezTo>
                                <a:cubicBezTo>
                                  <a:pt x="75" y="2"/>
                                  <a:pt x="72" y="2"/>
                                  <a:pt x="69" y="2"/>
                                </a:cubicBezTo>
                                <a:cubicBezTo>
                                  <a:pt x="67" y="3"/>
                                  <a:pt x="64" y="4"/>
                                  <a:pt x="61" y="5"/>
                                </a:cubicBezTo>
                                <a:cubicBezTo>
                                  <a:pt x="59" y="6"/>
                                  <a:pt x="56" y="7"/>
                                  <a:pt x="53" y="8"/>
                                </a:cubicBezTo>
                                <a:cubicBezTo>
                                  <a:pt x="50" y="9"/>
                                  <a:pt x="48" y="11"/>
                                  <a:pt x="45" y="12"/>
                                </a:cubicBezTo>
                                <a:cubicBezTo>
                                  <a:pt x="43" y="13"/>
                                  <a:pt x="41" y="14"/>
                                  <a:pt x="38" y="16"/>
                                </a:cubicBezTo>
                                <a:cubicBezTo>
                                  <a:pt x="36" y="18"/>
                                  <a:pt x="34" y="20"/>
                                  <a:pt x="31" y="22"/>
                                </a:cubicBezTo>
                                <a:cubicBezTo>
                                  <a:pt x="29" y="24"/>
                                  <a:pt x="27" y="25"/>
                                  <a:pt x="25" y="27"/>
                                </a:cubicBezTo>
                                <a:cubicBezTo>
                                  <a:pt x="23" y="29"/>
                                  <a:pt x="22" y="31"/>
                                  <a:pt x="20" y="34"/>
                                </a:cubicBezTo>
                                <a:cubicBezTo>
                                  <a:pt x="18" y="36"/>
                                  <a:pt x="16" y="38"/>
                                  <a:pt x="14" y="41"/>
                                </a:cubicBezTo>
                                <a:cubicBezTo>
                                  <a:pt x="14" y="42"/>
                                  <a:pt x="13" y="42"/>
                                  <a:pt x="13" y="43"/>
                                </a:cubicBezTo>
                                <a:cubicBezTo>
                                  <a:pt x="12" y="44"/>
                                  <a:pt x="11" y="46"/>
                                  <a:pt x="11" y="48"/>
                                </a:cubicBezTo>
                                <a:cubicBezTo>
                                  <a:pt x="9" y="51"/>
                                  <a:pt x="7" y="54"/>
                                  <a:pt x="6" y="57"/>
                                </a:cubicBezTo>
                                <a:cubicBezTo>
                                  <a:pt x="5" y="59"/>
                                  <a:pt x="5" y="62"/>
                                  <a:pt x="4" y="65"/>
                                </a:cubicBezTo>
                                <a:cubicBezTo>
                                  <a:pt x="3" y="68"/>
                                  <a:pt x="2" y="70"/>
                                  <a:pt x="2" y="73"/>
                                </a:cubicBezTo>
                                <a:cubicBezTo>
                                  <a:pt x="1" y="77"/>
                                  <a:pt x="1" y="79"/>
                                  <a:pt x="1" y="83"/>
                                </a:cubicBezTo>
                                <a:cubicBezTo>
                                  <a:pt x="0" y="85"/>
                                  <a:pt x="0" y="87"/>
                                  <a:pt x="0" y="89"/>
                                </a:cubicBezTo>
                                <a:lnTo>
                                  <a:pt x="0" y="845"/>
                                </a:lnTo>
                                <a:cubicBezTo>
                                  <a:pt x="0" y="845"/>
                                  <a:pt x="0" y="846"/>
                                  <a:pt x="0" y="846"/>
                                </a:cubicBezTo>
                                <a:cubicBezTo>
                                  <a:pt x="0" y="848"/>
                                  <a:pt x="0" y="849"/>
                                  <a:pt x="1" y="850"/>
                                </a:cubicBezTo>
                                <a:cubicBezTo>
                                  <a:pt x="3" y="885"/>
                                  <a:pt x="24" y="914"/>
                                  <a:pt x="55" y="927"/>
                                </a:cubicBezTo>
                                <a:lnTo>
                                  <a:pt x="297" y="1073"/>
                                </a:lnTo>
                                <a:lnTo>
                                  <a:pt x="564" y="1237"/>
                                </a:lnTo>
                                <a:cubicBezTo>
                                  <a:pt x="566" y="1238"/>
                                  <a:pt x="568" y="1238"/>
                                  <a:pt x="569" y="1239"/>
                                </a:cubicBezTo>
                                <a:cubicBezTo>
                                  <a:pt x="571" y="1240"/>
                                  <a:pt x="573" y="1242"/>
                                  <a:pt x="575" y="1242"/>
                                </a:cubicBezTo>
                                <a:cubicBezTo>
                                  <a:pt x="576" y="1243"/>
                                  <a:pt x="577" y="1243"/>
                                  <a:pt x="578" y="1244"/>
                                </a:cubicBezTo>
                                <a:cubicBezTo>
                                  <a:pt x="581" y="1245"/>
                                  <a:pt x="583" y="1245"/>
                                  <a:pt x="586" y="1246"/>
                                </a:cubicBezTo>
                                <a:cubicBezTo>
                                  <a:pt x="588" y="1247"/>
                                  <a:pt x="590" y="1247"/>
                                  <a:pt x="592" y="1248"/>
                                </a:cubicBezTo>
                                <a:cubicBezTo>
                                  <a:pt x="593" y="1248"/>
                                  <a:pt x="594" y="1248"/>
                                  <a:pt x="595" y="1248"/>
                                </a:cubicBezTo>
                                <a:cubicBezTo>
                                  <a:pt x="597" y="1249"/>
                                  <a:pt x="600" y="1249"/>
                                  <a:pt x="603" y="1249"/>
                                </a:cubicBezTo>
                                <a:cubicBezTo>
                                  <a:pt x="605" y="1250"/>
                                  <a:pt x="607" y="1250"/>
                                  <a:pt x="609" y="1250"/>
                                </a:cubicBezTo>
                                <a:cubicBezTo>
                                  <a:pt x="610" y="1250"/>
                                  <a:pt x="610" y="1250"/>
                                  <a:pt x="611" y="1250"/>
                                </a:cubicBezTo>
                                <a:cubicBezTo>
                                  <a:pt x="611" y="1250"/>
                                  <a:pt x="612" y="1250"/>
                                  <a:pt x="612" y="1250"/>
                                </a:cubicBezTo>
                                <a:cubicBezTo>
                                  <a:pt x="615" y="1250"/>
                                  <a:pt x="617" y="1250"/>
                                  <a:pt x="619" y="1249"/>
                                </a:cubicBezTo>
                                <a:cubicBezTo>
                                  <a:pt x="622" y="1249"/>
                                  <a:pt x="624" y="1249"/>
                                  <a:pt x="627" y="1248"/>
                                </a:cubicBezTo>
                                <a:cubicBezTo>
                                  <a:pt x="628" y="1248"/>
                                  <a:pt x="629" y="1248"/>
                                  <a:pt x="630" y="1248"/>
                                </a:cubicBezTo>
                                <a:cubicBezTo>
                                  <a:pt x="632" y="1247"/>
                                  <a:pt x="634" y="1247"/>
                                  <a:pt x="636" y="1246"/>
                                </a:cubicBezTo>
                                <a:cubicBezTo>
                                  <a:pt x="638" y="1245"/>
                                  <a:pt x="641" y="1245"/>
                                  <a:pt x="643" y="1244"/>
                                </a:cubicBezTo>
                                <a:cubicBezTo>
                                  <a:pt x="645" y="1243"/>
                                  <a:pt x="646" y="1243"/>
                                  <a:pt x="647" y="1242"/>
                                </a:cubicBezTo>
                                <a:cubicBezTo>
                                  <a:pt x="648" y="1241"/>
                                  <a:pt x="650" y="1240"/>
                                  <a:pt x="652" y="1239"/>
                                </a:cubicBezTo>
                                <a:cubicBezTo>
                                  <a:pt x="654" y="1239"/>
                                  <a:pt x="656" y="1238"/>
                                  <a:pt x="657" y="1237"/>
                                </a:cubicBezTo>
                                <a:lnTo>
                                  <a:pt x="925" y="1073"/>
                                </a:lnTo>
                                <a:lnTo>
                                  <a:pt x="1166" y="927"/>
                                </a:lnTo>
                                <a:cubicBezTo>
                                  <a:pt x="1197" y="914"/>
                                  <a:pt x="1218" y="886"/>
                                  <a:pt x="1221" y="852"/>
                                </a:cubicBezTo>
                                <a:cubicBezTo>
                                  <a:pt x="1221" y="850"/>
                                  <a:pt x="1221" y="848"/>
                                  <a:pt x="1222" y="846"/>
                                </a:cubicBezTo>
                                <a:cubicBezTo>
                                  <a:pt x="1222" y="845"/>
                                  <a:pt x="1222" y="845"/>
                                  <a:pt x="1222" y="845"/>
                                </a:cubicBezTo>
                                <a:lnTo>
                                  <a:pt x="1222" y="89"/>
                                </a:lnTo>
                                <a:cubicBezTo>
                                  <a:pt x="1222" y="87"/>
                                  <a:pt x="1221" y="85"/>
                                  <a:pt x="1221" y="83"/>
                                </a:cubicBezTo>
                                <a:close/>
                                <a:moveTo>
                                  <a:pt x="522" y="847"/>
                                </a:moveTo>
                                <a:lnTo>
                                  <a:pt x="522" y="1003"/>
                                </a:lnTo>
                                <a:lnTo>
                                  <a:pt x="158" y="782"/>
                                </a:lnTo>
                                <a:lnTo>
                                  <a:pt x="158" y="236"/>
                                </a:lnTo>
                                <a:lnTo>
                                  <a:pt x="297" y="319"/>
                                </a:lnTo>
                                <a:lnTo>
                                  <a:pt x="522" y="457"/>
                                </a:lnTo>
                                <a:lnTo>
                                  <a:pt x="522" y="847"/>
                                </a:lnTo>
                                <a:close/>
                                <a:moveTo>
                                  <a:pt x="814" y="246"/>
                                </a:moveTo>
                                <a:lnTo>
                                  <a:pt x="916" y="182"/>
                                </a:lnTo>
                                <a:lnTo>
                                  <a:pt x="916" y="496"/>
                                </a:lnTo>
                                <a:cubicBezTo>
                                  <a:pt x="916" y="500"/>
                                  <a:pt x="915" y="504"/>
                                  <a:pt x="914" y="508"/>
                                </a:cubicBezTo>
                                <a:lnTo>
                                  <a:pt x="914" y="508"/>
                                </a:lnTo>
                                <a:lnTo>
                                  <a:pt x="914" y="508"/>
                                </a:lnTo>
                                <a:cubicBezTo>
                                  <a:pt x="912" y="513"/>
                                  <a:pt x="910" y="518"/>
                                  <a:pt x="908" y="523"/>
                                </a:cubicBezTo>
                                <a:cubicBezTo>
                                  <a:pt x="907" y="523"/>
                                  <a:pt x="907" y="524"/>
                                  <a:pt x="907" y="524"/>
                                </a:cubicBezTo>
                                <a:cubicBezTo>
                                  <a:pt x="904" y="528"/>
                                  <a:pt x="901" y="531"/>
                                  <a:pt x="897" y="534"/>
                                </a:cubicBezTo>
                                <a:cubicBezTo>
                                  <a:pt x="896" y="536"/>
                                  <a:pt x="893" y="537"/>
                                  <a:pt x="892" y="538"/>
                                </a:cubicBezTo>
                                <a:cubicBezTo>
                                  <a:pt x="889" y="540"/>
                                  <a:pt x="886" y="542"/>
                                  <a:pt x="883" y="543"/>
                                </a:cubicBezTo>
                                <a:cubicBezTo>
                                  <a:pt x="878" y="545"/>
                                  <a:pt x="872" y="547"/>
                                  <a:pt x="865" y="547"/>
                                </a:cubicBezTo>
                                <a:cubicBezTo>
                                  <a:pt x="859" y="547"/>
                                  <a:pt x="853" y="545"/>
                                  <a:pt x="847" y="543"/>
                                </a:cubicBezTo>
                                <a:cubicBezTo>
                                  <a:pt x="844" y="542"/>
                                  <a:pt x="841" y="540"/>
                                  <a:pt x="839" y="538"/>
                                </a:cubicBezTo>
                                <a:cubicBezTo>
                                  <a:pt x="837" y="537"/>
                                  <a:pt x="835" y="536"/>
                                  <a:pt x="833" y="534"/>
                                </a:cubicBezTo>
                                <a:cubicBezTo>
                                  <a:pt x="829" y="531"/>
                                  <a:pt x="826" y="528"/>
                                  <a:pt x="824" y="524"/>
                                </a:cubicBezTo>
                                <a:cubicBezTo>
                                  <a:pt x="823" y="524"/>
                                  <a:pt x="823" y="523"/>
                                  <a:pt x="823" y="523"/>
                                </a:cubicBezTo>
                                <a:cubicBezTo>
                                  <a:pt x="818" y="515"/>
                                  <a:pt x="814" y="506"/>
                                  <a:pt x="814" y="496"/>
                                </a:cubicBezTo>
                                <a:lnTo>
                                  <a:pt x="814" y="246"/>
                                </a:lnTo>
                                <a:close/>
                                <a:moveTo>
                                  <a:pt x="1064" y="518"/>
                                </a:moveTo>
                                <a:lnTo>
                                  <a:pt x="1064" y="781"/>
                                </a:lnTo>
                                <a:lnTo>
                                  <a:pt x="700" y="1003"/>
                                </a:lnTo>
                                <a:lnTo>
                                  <a:pt x="700" y="457"/>
                                </a:lnTo>
                                <a:lnTo>
                                  <a:pt x="773" y="412"/>
                                </a:lnTo>
                                <a:lnTo>
                                  <a:pt x="773" y="496"/>
                                </a:lnTo>
                                <a:cubicBezTo>
                                  <a:pt x="773" y="546"/>
                                  <a:pt x="814" y="587"/>
                                  <a:pt x="865" y="587"/>
                                </a:cubicBezTo>
                                <a:cubicBezTo>
                                  <a:pt x="916" y="587"/>
                                  <a:pt x="957" y="546"/>
                                  <a:pt x="957" y="496"/>
                                </a:cubicBezTo>
                                <a:lnTo>
                                  <a:pt x="957" y="299"/>
                                </a:lnTo>
                                <a:lnTo>
                                  <a:pt x="1064" y="235"/>
                                </a:lnTo>
                                <a:lnTo>
                                  <a:pt x="1064" y="5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018188" id="Book2" o:spid="_x0000_s1026" alt="{&quot;Key&quot;:&quot;POWER_USER_SHAPE_ICON&quot;,&quot;Value&quot;:&quot;POWER_USER_SHAPE_ICON_STYLE_1&quot;}" style="position:absolute;margin-left:37.1pt;margin-top:17.8pt;width:28.35pt;height:27.75pt;z-index:251661312;mso-position-horizontal-relative:left-margin-area;mso-width-relative:margin;mso-height-relative:margin" coordsize="462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">
                <v:rect id="_x0000_s1027" style="position:absolute;width:462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" filled="f" fillcolor="#050000" stroked="f">
                  <o:lock v:ext="edit" aspectratio="t" text="t"/>
                </v:rect>
                <v:shape id="_x0000_s1028" style="position:absolute;width:460;height:471;visibility:visible;mso-wrap-style:square;v-text-anchor:top" coordsize="1222,1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" path="m1221,83v,-3,,-6,-1,-10c1220,70,1219,68,1218,65v-1,-3,-2,-5,-3,-8c1214,54,1213,51,1211,48v-1,-2,-1,-4,-2,-5c1208,42,1208,42,1208,41v-2,-3,-4,-5,-7,-8c1200,31,1198,29,1197,27v-2,-2,-5,-4,-7,-6c1188,19,1186,18,1183,16v-2,-2,-5,-3,-7,-5c1173,10,1171,9,1169,8v-3,-2,-6,-2,-9,-3c1157,4,1155,3,1152,2v-2,,-5,-1,-8,-1c1141,1,1138,,1135,v-1,,-1,,-2,c1131,,1129,,1126,1v-3,,-6,,-9,1c1114,2,1111,3,1108,4v-2,1,-5,1,-7,2c1097,7,1094,9,1091,11v-1,1,-3,1,-5,2l611,303,135,13v-1,-1,-3,-1,-4,-2c128,9,124,8,121,6,119,5,116,5,114,4,111,3,108,2,104,2,101,1,98,1,95,1,93,1,91,,89,,88,,88,,87,,84,,81,1,78,1,75,2,72,2,69,2,67,3,64,4,61,5,59,6,56,7,53,8v-3,1,-5,3,-8,4c43,13,41,14,38,16v-2,2,-4,4,-7,6c29,24,27,25,25,27v-2,2,-3,4,-5,7c18,36,16,38,14,41v,1,-1,1,-1,2c12,44,11,46,11,48,9,51,7,54,6,57,5,59,5,62,4,65,3,68,2,70,2,73,1,77,1,79,1,83,,85,,87,,89l,845v,,,1,,1c,848,,849,1,850v2,35,23,64,54,77l297,1073r267,164c566,1238,568,1238,569,1239v2,1,4,3,6,3c576,1243,577,1243,578,1244v3,1,5,1,8,2c588,1247,590,1247,592,1248v1,,2,,3,c597,1249,600,1249,603,1249v2,1,4,1,6,1c610,1250,610,1250,611,1250v,,1,,1,c615,1250,617,1250,619,1249v3,,5,,8,-1c628,1248,629,1248,630,1248v2,-1,4,-1,6,-2c638,1245,641,1245,643,1244v2,-1,3,-1,4,-2c648,1241,650,1240,652,1239v2,,4,-1,5,-2l925,1073,1166,927v31,-13,52,-41,55,-75c1221,850,1221,848,1222,846v,-1,,-1,,-1l1222,89v,-2,-1,-4,-1,-6xm522,847r,156l158,782r,-546l297,319,522,457r,390xm814,246l916,182r,314c916,500,915,504,914,508r,l914,508v-2,5,-4,10,-6,15c907,523,907,524,907,524v-3,4,-6,7,-10,10c896,536,893,537,892,538v-3,2,-6,4,-9,5c878,545,872,547,865,547v-6,,-12,-2,-18,-4c844,542,841,540,839,538v-2,-1,-4,-2,-6,-4c829,531,826,528,824,524v-1,,-1,-1,-1,-1c818,515,814,506,814,496r,-250xm1064,518r,263l700,1003r,-546l773,412r,84c773,546,814,587,865,587v51,,92,-41,92,-91l957,299r107,-64l1064,518xe" fillcolor="#5b9bd5 [3204]" stroked="f" strokeweight="0">
                  <v:path arrowok="t" o:connecttype="custom" o:connectlocs="459,28;457,21;455,16;452,12;448,8;443,4;437,2;431,0;426,0;420,1;414,2;409,5;51,5;46,2;39,1;34,0;29,0;23,2;17,5;12,8;8,13;5,16;2,21;1,28;0,34;0,319;21,349;212,466;216,468;221,469;224,470;229,471;230,471;236,470;239,469;244,468;247,466;439,349;460,319;460,34;196,319;59,295;112,120;196,319;345,69;344,191;344,191;341,197;336,203;326,206;316,203;310,197;306,187;401,195;264,378;291,155;326,221;360,113;401,195" o:connectangles="0,0,0,0,0,0,0,0,0,0,0,0,0,0,0,0,0,0,0,0,0,0,0,0,0,0,0,0,0,0,0,0,0,0,0,0,0,0,0,0,0,0,0,0,0,0,0,0,0,0,0,0,0,0,0,0,0,0,0"/>
                  <o:lock v:ext="edit" verticies="t"/>
                </v:shape>
                <w10:wrap anchorx="margin"/>
              </v:group>
            </w:pict>
          </mc:Fallback>
        </mc:AlternateContent>
      </w:r>
      <w:r w:rsidR="001551B9" w:rsidRPr="00963492">
        <w:rPr>
          <w:rStyle w:val="lev"/>
        </w:rPr>
        <w:t>Un</w:t>
      </w:r>
      <w:r w:rsidR="001551B9" w:rsidRPr="00422C9E">
        <w:rPr>
          <w:rFonts w:ascii="Corbel" w:hAnsi="Corbel"/>
        </w:rPr>
        <w:t xml:space="preserve"> </w:t>
      </w:r>
      <w:r w:rsidR="001551B9" w:rsidRPr="00963492">
        <w:rPr>
          <w:rStyle w:val="lev"/>
        </w:rPr>
        <w:t>chapitre de livre</w:t>
      </w:r>
      <w:r w:rsidR="00DC055E">
        <w:rPr>
          <w:rStyle w:val="lev"/>
        </w:rPr>
        <w:t> :</w:t>
      </w:r>
    </w:p>
    <w:p w14:paraId="29702146" w14:textId="6B28494C" w:rsidR="00422C9E" w:rsidRDefault="001551B9" w:rsidP="00034B93">
      <w:pPr>
        <w:pStyle w:val="Paragraphedeliste"/>
        <w:keepNext w:val="0"/>
        <w:numPr>
          <w:ilvl w:val="1"/>
          <w:numId w:val="22"/>
        </w:numPr>
        <w:jc w:val="left"/>
        <w:rPr>
          <w:rFonts w:ascii="Corbel" w:hAnsi="Corbel"/>
        </w:rPr>
      </w:pPr>
      <w:r w:rsidRPr="00422C9E">
        <w:rPr>
          <w:rFonts w:ascii="Corbel" w:hAnsi="Corbel"/>
        </w:rPr>
        <w:t>1/</w:t>
      </w:r>
      <w:r w:rsidR="00DC055E">
        <w:rPr>
          <w:rFonts w:ascii="Corbel" w:hAnsi="Corbel"/>
        </w:rPr>
        <w:t xml:space="preserve"> </w:t>
      </w:r>
      <w:r w:rsidRPr="00422C9E">
        <w:rPr>
          <w:rFonts w:ascii="Corbel" w:hAnsi="Corbel"/>
        </w:rPr>
        <w:t xml:space="preserve">une </w:t>
      </w:r>
      <w:r w:rsidRPr="00963492">
        <w:rPr>
          <w:rStyle w:val="lev"/>
        </w:rPr>
        <w:t>base de données bibliographique</w:t>
      </w:r>
      <w:r w:rsidRPr="00422C9E">
        <w:rPr>
          <w:rFonts w:ascii="Corbel" w:hAnsi="Corbel"/>
        </w:rPr>
        <w:t>. Voici une sélection de bases de données qui peuvent être pertinent</w:t>
      </w:r>
      <w:r w:rsidR="007C4A93">
        <w:rPr>
          <w:rFonts w:ascii="Corbel" w:hAnsi="Corbel"/>
        </w:rPr>
        <w:t>es, en fonction de votre sujet :</w:t>
      </w:r>
      <w:r w:rsidRPr="00422C9E">
        <w:rPr>
          <w:rFonts w:ascii="Corbel" w:hAnsi="Corbel"/>
        </w:rPr>
        <w:t xml:space="preserve"> </w:t>
      </w:r>
      <w:proofErr w:type="spellStart"/>
      <w:r w:rsidRPr="00422C9E">
        <w:rPr>
          <w:rFonts w:ascii="Corbel" w:hAnsi="Corbel"/>
        </w:rPr>
        <w:t>PsycInfo</w:t>
      </w:r>
      <w:proofErr w:type="spellEnd"/>
      <w:r w:rsidRPr="00422C9E">
        <w:rPr>
          <w:rFonts w:ascii="Corbel" w:hAnsi="Corbel"/>
        </w:rPr>
        <w:t xml:space="preserve">, </w:t>
      </w:r>
      <w:proofErr w:type="spellStart"/>
      <w:r w:rsidRPr="00422C9E">
        <w:rPr>
          <w:rFonts w:ascii="Corbel" w:hAnsi="Corbel"/>
        </w:rPr>
        <w:t>Scopus</w:t>
      </w:r>
      <w:proofErr w:type="spellEnd"/>
      <w:r w:rsidRPr="00422C9E">
        <w:rPr>
          <w:rFonts w:ascii="Corbel" w:hAnsi="Corbel"/>
        </w:rPr>
        <w:t xml:space="preserve">, </w:t>
      </w:r>
      <w:proofErr w:type="spellStart"/>
      <w:r w:rsidRPr="00422C9E">
        <w:rPr>
          <w:rFonts w:ascii="Corbel" w:hAnsi="Corbel"/>
        </w:rPr>
        <w:t>PubMed</w:t>
      </w:r>
      <w:proofErr w:type="spellEnd"/>
      <w:r w:rsidRPr="00422C9E">
        <w:rPr>
          <w:rFonts w:ascii="Corbel" w:hAnsi="Corbel"/>
        </w:rPr>
        <w:t xml:space="preserve">, CINAHL Complete. </w:t>
      </w:r>
    </w:p>
    <w:p w14:paraId="72BDAE3B" w14:textId="74D3234B" w:rsidR="00422C9E" w:rsidRDefault="001551B9" w:rsidP="00034B93">
      <w:pPr>
        <w:pStyle w:val="Paragraphedeliste"/>
        <w:keepNext w:val="0"/>
        <w:numPr>
          <w:ilvl w:val="1"/>
          <w:numId w:val="22"/>
        </w:numPr>
        <w:jc w:val="left"/>
        <w:rPr>
          <w:rFonts w:ascii="Corbel" w:hAnsi="Corbel"/>
        </w:rPr>
      </w:pPr>
      <w:r w:rsidRPr="00422C9E">
        <w:rPr>
          <w:rFonts w:ascii="Corbel" w:hAnsi="Corbel"/>
        </w:rPr>
        <w:lastRenderedPageBreak/>
        <w:t xml:space="preserve">2/ </w:t>
      </w:r>
      <w:r w:rsidR="00DC055E">
        <w:rPr>
          <w:rFonts w:ascii="Corbel" w:hAnsi="Corbel"/>
        </w:rPr>
        <w:t>L</w:t>
      </w:r>
      <w:r w:rsidRPr="00422C9E">
        <w:rPr>
          <w:rFonts w:ascii="Corbel" w:hAnsi="Corbel"/>
        </w:rPr>
        <w:t xml:space="preserve">es </w:t>
      </w:r>
      <w:r w:rsidRPr="00963492">
        <w:rPr>
          <w:rStyle w:val="lev"/>
        </w:rPr>
        <w:t>sites des éditeurs</w:t>
      </w:r>
      <w:r w:rsidRPr="00422C9E">
        <w:rPr>
          <w:rFonts w:ascii="Corbel" w:hAnsi="Corbel"/>
        </w:rPr>
        <w:t xml:space="preserve"> (CAIRN, </w:t>
      </w:r>
      <w:proofErr w:type="spellStart"/>
      <w:r w:rsidRPr="00422C9E">
        <w:rPr>
          <w:rFonts w:ascii="Corbel" w:hAnsi="Corbel"/>
        </w:rPr>
        <w:t>ScienceDirect</w:t>
      </w:r>
      <w:proofErr w:type="spellEnd"/>
      <w:r w:rsidRPr="00422C9E">
        <w:rPr>
          <w:rFonts w:ascii="Corbel" w:hAnsi="Corbel"/>
        </w:rPr>
        <w:t>, etc.) peuvent aussi être interrogés, mais les possibilités de recherche sont moindres (couverture, fonctionnalités, etc.).</w:t>
      </w:r>
    </w:p>
    <w:p w14:paraId="3D386E48" w14:textId="018ACB05" w:rsidR="001551B9" w:rsidRPr="00422C9E" w:rsidRDefault="001551B9" w:rsidP="00034B93">
      <w:pPr>
        <w:pStyle w:val="Paragraphedeliste"/>
        <w:keepNext w:val="0"/>
        <w:numPr>
          <w:ilvl w:val="1"/>
          <w:numId w:val="22"/>
        </w:numPr>
        <w:jc w:val="left"/>
        <w:rPr>
          <w:rFonts w:ascii="Corbel" w:hAnsi="Corbel"/>
        </w:rPr>
      </w:pPr>
      <w:r w:rsidRPr="00422C9E">
        <w:rPr>
          <w:rFonts w:ascii="Corbel" w:hAnsi="Corbel"/>
        </w:rPr>
        <w:t xml:space="preserve">3/ </w:t>
      </w:r>
      <w:hyperlink r:id="rId18" w:history="1">
        <w:proofErr w:type="spellStart"/>
        <w:r w:rsidRPr="00963492">
          <w:rPr>
            <w:rStyle w:val="Lienhypertexte"/>
            <w:rFonts w:ascii="Corbel" w:hAnsi="Corbel"/>
          </w:rPr>
          <w:t>Babord</w:t>
        </w:r>
        <w:proofErr w:type="spellEnd"/>
        <w:r w:rsidRPr="00963492">
          <w:rPr>
            <w:rStyle w:val="Lienhypertexte"/>
            <w:rFonts w:ascii="Corbel" w:hAnsi="Corbel"/>
          </w:rPr>
          <w:t>+</w:t>
        </w:r>
      </w:hyperlink>
      <w:r w:rsidR="00963492">
        <w:rPr>
          <w:rFonts w:ascii="Corbel" w:hAnsi="Corbel"/>
        </w:rPr>
        <w:t xml:space="preserve">, </w:t>
      </w:r>
      <w:r w:rsidR="00963492" w:rsidRPr="00422C9E">
        <w:rPr>
          <w:rFonts w:ascii="Corbel" w:hAnsi="Corbel"/>
        </w:rPr>
        <w:t>le catalogue des BU de Bordeaux</w:t>
      </w:r>
      <w:r w:rsidR="00963492">
        <w:rPr>
          <w:rFonts w:ascii="Corbel" w:hAnsi="Corbel"/>
        </w:rPr>
        <w:t xml:space="preserve">, </w:t>
      </w:r>
      <w:r w:rsidR="007C4A93">
        <w:rPr>
          <w:rFonts w:ascii="Corbel" w:hAnsi="Corbel"/>
        </w:rPr>
        <w:t xml:space="preserve">est également une option possible, </w:t>
      </w:r>
      <w:r w:rsidR="00963492">
        <w:rPr>
          <w:rFonts w:ascii="Corbel" w:hAnsi="Corbel"/>
        </w:rPr>
        <w:t>mais les fonctionnalités de recherche et la couverture sont limitées</w:t>
      </w:r>
      <w:r w:rsidR="007C4A93">
        <w:rPr>
          <w:rFonts w:ascii="Corbel" w:hAnsi="Corbel"/>
        </w:rPr>
        <w:t>.</w:t>
      </w:r>
    </w:p>
    <w:p w14:paraId="38EB87A3" w14:textId="449B3B49" w:rsidR="001551B9" w:rsidRPr="00422C9E" w:rsidRDefault="00034B93" w:rsidP="00034B93">
      <w:pPr>
        <w:pStyle w:val="Paragraphedeliste"/>
        <w:keepNext w:val="0"/>
        <w:numPr>
          <w:ilvl w:val="0"/>
          <w:numId w:val="24"/>
        </w:numPr>
        <w:jc w:val="left"/>
        <w:rPr>
          <w:rFonts w:ascii="Corbel" w:hAnsi="Corbel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DCF4DF4" wp14:editId="5E3D7963">
                <wp:simplePos x="0" y="0"/>
                <wp:positionH relativeFrom="column">
                  <wp:posOffset>-429260</wp:posOffset>
                </wp:positionH>
                <wp:positionV relativeFrom="paragraph">
                  <wp:posOffset>86904</wp:posOffset>
                </wp:positionV>
                <wp:extent cx="359410" cy="323850"/>
                <wp:effectExtent l="0" t="0" r="2540" b="0"/>
                <wp:wrapNone/>
                <wp:docPr id="34" name="Book4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410" cy="323850"/>
                          <a:chOff x="0" y="0"/>
                          <a:chExt cx="1284288" cy="1470025"/>
                        </a:xfrm>
                        <a:solidFill>
                          <a:schemeClr val="accent1"/>
                        </a:solidFill>
                      </wpg:grpSpPr>
                      <wps:wsp>
                        <wps:cNvPr id="35" name="Freeform 1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84288" cy="1470025"/>
                          </a:xfrm>
                          <a:custGeom>
                            <a:avLst/>
                            <a:gdLst>
                              <a:gd name="T0" fmla="*/ 162 w 175"/>
                              <a:gd name="T1" fmla="*/ 25 h 200"/>
                              <a:gd name="T2" fmla="*/ 162 w 175"/>
                              <a:gd name="T3" fmla="*/ 188 h 200"/>
                              <a:gd name="T4" fmla="*/ 31 w 175"/>
                              <a:gd name="T5" fmla="*/ 188 h 200"/>
                              <a:gd name="T6" fmla="*/ 12 w 175"/>
                              <a:gd name="T7" fmla="*/ 169 h 200"/>
                              <a:gd name="T8" fmla="*/ 31 w 175"/>
                              <a:gd name="T9" fmla="*/ 150 h 200"/>
                              <a:gd name="T10" fmla="*/ 150 w 175"/>
                              <a:gd name="T11" fmla="*/ 150 h 200"/>
                              <a:gd name="T12" fmla="*/ 150 w 175"/>
                              <a:gd name="T13" fmla="*/ 0 h 200"/>
                              <a:gd name="T14" fmla="*/ 25 w 175"/>
                              <a:gd name="T15" fmla="*/ 0 h 200"/>
                              <a:gd name="T16" fmla="*/ 0 w 175"/>
                              <a:gd name="T17" fmla="*/ 25 h 200"/>
                              <a:gd name="T18" fmla="*/ 0 w 175"/>
                              <a:gd name="T19" fmla="*/ 175 h 200"/>
                              <a:gd name="T20" fmla="*/ 25 w 175"/>
                              <a:gd name="T21" fmla="*/ 200 h 200"/>
                              <a:gd name="T22" fmla="*/ 175 w 175"/>
                              <a:gd name="T23" fmla="*/ 200 h 200"/>
                              <a:gd name="T24" fmla="*/ 175 w 175"/>
                              <a:gd name="T25" fmla="*/ 25 h 200"/>
                              <a:gd name="T26" fmla="*/ 162 w 175"/>
                              <a:gd name="T27" fmla="*/ 2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5" h="200">
                                <a:moveTo>
                                  <a:pt x="162" y="25"/>
                                </a:moveTo>
                                <a:lnTo>
                                  <a:pt x="162" y="188"/>
                                </a:lnTo>
                                <a:lnTo>
                                  <a:pt x="31" y="188"/>
                                </a:lnTo>
                                <a:cubicBezTo>
                                  <a:pt x="20" y="188"/>
                                  <a:pt x="12" y="179"/>
                                  <a:pt x="12" y="169"/>
                                </a:cubicBezTo>
                                <a:cubicBezTo>
                                  <a:pt x="12" y="158"/>
                                  <a:pt x="20" y="150"/>
                                  <a:pt x="31" y="150"/>
                                </a:cubicBezTo>
                                <a:lnTo>
                                  <a:pt x="150" y="150"/>
                                </a:lnTo>
                                <a:lnTo>
                                  <a:pt x="150" y="0"/>
                                </a:lnTo>
                                <a:lnTo>
                                  <a:pt x="25" y="0"/>
                                </a:lnTo>
                                <a:cubicBezTo>
                                  <a:pt x="11" y="0"/>
                                  <a:pt x="0" y="11"/>
                                  <a:pt x="0" y="25"/>
                                </a:cubicBezTo>
                                <a:lnTo>
                                  <a:pt x="0" y="175"/>
                                </a:lnTo>
                                <a:cubicBezTo>
                                  <a:pt x="0" y="189"/>
                                  <a:pt x="11" y="200"/>
                                  <a:pt x="25" y="200"/>
                                </a:cubicBezTo>
                                <a:lnTo>
                                  <a:pt x="175" y="200"/>
                                </a:lnTo>
                                <a:lnTo>
                                  <a:pt x="175" y="25"/>
                                </a:lnTo>
                                <a:lnTo>
                                  <a:pt x="162" y="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Freeform 139"/>
                        <wps:cNvSpPr>
                          <a:spLocks/>
                        </wps:cNvSpPr>
                        <wps:spPr bwMode="auto">
                          <a:xfrm>
                            <a:off x="184150" y="1198563"/>
                            <a:ext cx="909638" cy="88900"/>
                          </a:xfrm>
                          <a:custGeom>
                            <a:avLst/>
                            <a:gdLst>
                              <a:gd name="T0" fmla="*/ 6 w 124"/>
                              <a:gd name="T1" fmla="*/ 0 h 12"/>
                              <a:gd name="T2" fmla="*/ 6 w 124"/>
                              <a:gd name="T3" fmla="*/ 0 h 12"/>
                              <a:gd name="T4" fmla="*/ 6 w 124"/>
                              <a:gd name="T5" fmla="*/ 0 h 12"/>
                              <a:gd name="T6" fmla="*/ 0 w 124"/>
                              <a:gd name="T7" fmla="*/ 6 h 12"/>
                              <a:gd name="T8" fmla="*/ 6 w 124"/>
                              <a:gd name="T9" fmla="*/ 12 h 12"/>
                              <a:gd name="T10" fmla="*/ 6 w 124"/>
                              <a:gd name="T11" fmla="*/ 12 h 12"/>
                              <a:gd name="T12" fmla="*/ 6 w 124"/>
                              <a:gd name="T13" fmla="*/ 12 h 12"/>
                              <a:gd name="T14" fmla="*/ 124 w 124"/>
                              <a:gd name="T15" fmla="*/ 12 h 12"/>
                              <a:gd name="T16" fmla="*/ 124 w 124"/>
                              <a:gd name="T17" fmla="*/ 0 h 12"/>
                              <a:gd name="T18" fmla="*/ 6 w 124"/>
                              <a:gd name="T19" fmla="*/ 0 h 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4" h="12">
                                <a:moveTo>
                                  <a:pt x="6" y="0"/>
                                </a:moveTo>
                                <a:lnTo>
                                  <a:pt x="6" y="0"/>
                                </a:lnTo>
                                <a:lnTo>
                                  <a:pt x="6" y="0"/>
                                </a:lnTo>
                                <a:cubicBezTo>
                                  <a:pt x="2" y="0"/>
                                  <a:pt x="0" y="2"/>
                                  <a:pt x="0" y="6"/>
                                </a:cubicBezTo>
                                <a:cubicBezTo>
                                  <a:pt x="0" y="9"/>
                                  <a:pt x="2" y="12"/>
                                  <a:pt x="6" y="12"/>
                                </a:cubicBezTo>
                                <a:lnTo>
                                  <a:pt x="6" y="12"/>
                                </a:lnTo>
                                <a:lnTo>
                                  <a:pt x="6" y="12"/>
                                </a:lnTo>
                                <a:lnTo>
                                  <a:pt x="124" y="12"/>
                                </a:lnTo>
                                <a:lnTo>
                                  <a:pt x="124" y="0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B723421" id="Book4" o:spid="_x0000_s1026" alt="{&quot;Key&quot;:&quot;POWER_USER_SHAPE_ICON&quot;,&quot;Value&quot;:&quot;POWER_USER_SHAPE_ICON_STYLE_1&quot;}" style="position:absolute;margin-left:-33.8pt;margin-top:6.85pt;width:28.3pt;height:25.5pt;z-index:251663360;mso-width-relative:margin;mso-height-relative:margin" coordsize="12842,14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">
                <v:shape id="Freeform 138" o:spid="_x0000_s1027" style="position:absolute;width:12842;height:14700;visibility:visible;mso-wrap-style:square;v-text-anchor:top" coordsize="175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" path="m162,25r,163l31,188v-11,,-19,-9,-19,-19c12,158,20,150,31,150r119,l150,,25,c11,,,11,,25l,175v,14,11,25,25,25l175,200r,-175l162,25xe" filled="f" stroked="f" strokeweight="0">
                  <v:path arrowok="t" o:connecttype="custom" o:connectlocs="1188884,183753;1188884,1381824;227502,1381824;88065,1242171;227502,1102519;1100818,1102519;1100818,0;183470,0;0,183753;0,1286272;183470,1470025;1284288,1470025;1284288,183753;1188884,183753" o:connectangles="0,0,0,0,0,0,0,0,0,0,0,0,0,0"/>
                </v:shape>
                <v:shape id="Freeform 139" o:spid="_x0000_s1028" style="position:absolute;left:1841;top:11985;width:9096;height:889;visibility:visible;mso-wrap-style:square;v-text-anchor:top" coordsize="124,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" path="m6,r,l6,c2,,,2,,6v,3,2,6,6,6l6,12r,l124,12,124,,6,xe" filled="f" stroked="f" strokeweight="0">
                  <v:path arrowok="t" o:connecttype="custom" o:connectlocs="44015,0;44015,0;44015,0;0,44450;44015,88900;44015,88900;44015,88900;909638,88900;909638,0;44015,0" o:connectangles="0,0,0,0,0,0,0,0,0,0"/>
                </v:shape>
              </v:group>
            </w:pict>
          </mc:Fallback>
        </mc:AlternateContent>
      </w:r>
      <w:r w:rsidR="001551B9" w:rsidRPr="00963492">
        <w:rPr>
          <w:rStyle w:val="lev"/>
        </w:rPr>
        <w:t>Un livre, une revue</w:t>
      </w:r>
      <w:r w:rsidR="007C4A93">
        <w:rPr>
          <w:rStyle w:val="lev"/>
        </w:rPr>
        <w:t> </w:t>
      </w:r>
      <w:r w:rsidR="007C4A93">
        <w:rPr>
          <w:rFonts w:ascii="Corbel" w:hAnsi="Corbel"/>
        </w:rPr>
        <w:t>:</w:t>
      </w:r>
      <w:r w:rsidR="001551B9" w:rsidRPr="00422C9E">
        <w:rPr>
          <w:rFonts w:ascii="Corbel" w:hAnsi="Corbel"/>
        </w:rPr>
        <w:t xml:space="preserve"> </w:t>
      </w:r>
      <w:hyperlink r:id="rId19" w:history="1">
        <w:proofErr w:type="spellStart"/>
        <w:r w:rsidR="001551B9" w:rsidRPr="00963492">
          <w:rPr>
            <w:rStyle w:val="Lienhypertexte"/>
            <w:rFonts w:ascii="Corbel" w:hAnsi="Corbel"/>
          </w:rPr>
          <w:t>Babord</w:t>
        </w:r>
        <w:proofErr w:type="spellEnd"/>
        <w:r w:rsidR="001551B9" w:rsidRPr="00963492">
          <w:rPr>
            <w:rStyle w:val="Lienhypertexte"/>
            <w:rFonts w:ascii="Corbel" w:hAnsi="Corbel"/>
          </w:rPr>
          <w:t>+</w:t>
        </w:r>
      </w:hyperlink>
      <w:r w:rsidR="00963492">
        <w:rPr>
          <w:rFonts w:ascii="Corbel" w:hAnsi="Corbel"/>
        </w:rPr>
        <w:t>, qui vous permettra de commander le document par le Prêt entre bibliothèques s’il n’est pas disponible à Bordeaux.</w:t>
      </w:r>
      <w:r w:rsidR="00963492" w:rsidRPr="00963492">
        <w:rPr>
          <w:noProof/>
          <w:lang w:eastAsia="fr-FR"/>
        </w:rPr>
        <w:t xml:space="preserve"> </w:t>
      </w:r>
    </w:p>
    <w:p w14:paraId="3EBF5CFE" w14:textId="64EC1399" w:rsidR="001551B9" w:rsidRPr="00422C9E" w:rsidRDefault="0084435D" w:rsidP="00034B93">
      <w:pPr>
        <w:pStyle w:val="Paragraphedeliste"/>
        <w:keepNext w:val="0"/>
        <w:numPr>
          <w:ilvl w:val="0"/>
          <w:numId w:val="24"/>
        </w:numPr>
        <w:jc w:val="left"/>
        <w:rPr>
          <w:rFonts w:ascii="Corbel" w:hAnsi="Corbel"/>
        </w:rPr>
      </w:pPr>
      <w:r w:rsidRPr="00963492">
        <w:rPr>
          <w:rStyle w:val="lev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85FE6C6" wp14:editId="5650EF2E">
                <wp:simplePos x="0" y="0"/>
                <wp:positionH relativeFrom="leftMargin">
                  <wp:posOffset>471170</wp:posOffset>
                </wp:positionH>
                <wp:positionV relativeFrom="paragraph">
                  <wp:posOffset>424543</wp:posOffset>
                </wp:positionV>
                <wp:extent cx="359410" cy="342900"/>
                <wp:effectExtent l="0" t="0" r="21590" b="0"/>
                <wp:wrapNone/>
                <wp:docPr id="193" name="University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59410" cy="342900"/>
                          <a:chOff x="0" y="0"/>
                          <a:chExt cx="470" cy="304"/>
                        </a:xfrm>
                        <a:solidFill>
                          <a:schemeClr val="accent1"/>
                        </a:solidFill>
                      </wpg:grpSpPr>
                      <wps:wsp>
                        <wps:cNvPr id="194" name="University"/>
                        <wps:cNvSpPr>
                          <a:spLocks/>
                        </wps:cNvSpPr>
                        <wps:spPr bwMode="auto">
                          <a:xfrm>
                            <a:off x="76" y="126"/>
                            <a:ext cx="319" cy="130"/>
                          </a:xfrm>
                          <a:custGeom>
                            <a:avLst/>
                            <a:gdLst>
                              <a:gd name="T0" fmla="*/ 850 w 850"/>
                              <a:gd name="T1" fmla="*/ 173 h 346"/>
                              <a:gd name="T2" fmla="*/ 425 w 850"/>
                              <a:gd name="T3" fmla="*/ 346 h 346"/>
                              <a:gd name="T4" fmla="*/ 0 w 850"/>
                              <a:gd name="T5" fmla="*/ 173 h 346"/>
                              <a:gd name="T6" fmla="*/ 425 w 850"/>
                              <a:gd name="T7" fmla="*/ 0 h 346"/>
                              <a:gd name="T8" fmla="*/ 850 w 850"/>
                              <a:gd name="T9" fmla="*/ 173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50" h="346">
                                <a:moveTo>
                                  <a:pt x="850" y="173"/>
                                </a:moveTo>
                                <a:lnTo>
                                  <a:pt x="425" y="346"/>
                                </a:lnTo>
                                <a:lnTo>
                                  <a:pt x="0" y="173"/>
                                </a:lnTo>
                                <a:lnTo>
                                  <a:pt x="425" y="0"/>
                                </a:lnTo>
                                <a:lnTo>
                                  <a:pt x="85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6" name="University"/>
                        <wps:cNvSpPr>
                          <a:spLocks/>
                        </wps:cNvSpPr>
                        <wps:spPr bwMode="auto">
                          <a:xfrm>
                            <a:off x="129" y="223"/>
                            <a:ext cx="213" cy="81"/>
                          </a:xfrm>
                          <a:custGeom>
                            <a:avLst/>
                            <a:gdLst>
                              <a:gd name="T0" fmla="*/ 283 w 567"/>
                              <a:gd name="T1" fmla="*/ 115 h 214"/>
                              <a:gd name="T2" fmla="*/ 0 w 567"/>
                              <a:gd name="T3" fmla="*/ 0 h 214"/>
                              <a:gd name="T4" fmla="*/ 0 w 567"/>
                              <a:gd name="T5" fmla="*/ 179 h 214"/>
                              <a:gd name="T6" fmla="*/ 283 w 567"/>
                              <a:gd name="T7" fmla="*/ 214 h 214"/>
                              <a:gd name="T8" fmla="*/ 567 w 567"/>
                              <a:gd name="T9" fmla="*/ 179 h 214"/>
                              <a:gd name="T10" fmla="*/ 567 w 567"/>
                              <a:gd name="T11" fmla="*/ 0 h 214"/>
                              <a:gd name="T12" fmla="*/ 283 w 567"/>
                              <a:gd name="T13" fmla="*/ 115 h 2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567" h="214">
                                <a:moveTo>
                                  <a:pt x="283" y="115"/>
                                </a:moveTo>
                                <a:lnTo>
                                  <a:pt x="0" y="0"/>
                                </a:lnTo>
                                <a:lnTo>
                                  <a:pt x="0" y="179"/>
                                </a:lnTo>
                                <a:cubicBezTo>
                                  <a:pt x="0" y="199"/>
                                  <a:pt x="126" y="214"/>
                                  <a:pt x="283" y="214"/>
                                </a:cubicBezTo>
                                <a:cubicBezTo>
                                  <a:pt x="440" y="214"/>
                                  <a:pt x="567" y="199"/>
                                  <a:pt x="567" y="179"/>
                                </a:cubicBezTo>
                                <a:lnTo>
                                  <a:pt x="567" y="0"/>
                                </a:lnTo>
                                <a:lnTo>
                                  <a:pt x="283" y="11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7" name="University"/>
                        <wps:cNvSpPr>
                          <a:spLocks/>
                        </wps:cNvSpPr>
                        <wps:spPr bwMode="auto">
                          <a:xfrm>
                            <a:off x="362" y="209"/>
                            <a:ext cx="21" cy="95"/>
                          </a:xfrm>
                          <a:custGeom>
                            <a:avLst/>
                            <a:gdLst>
                              <a:gd name="T0" fmla="*/ 37 w 57"/>
                              <a:gd name="T1" fmla="*/ 146 h 251"/>
                              <a:gd name="T2" fmla="*/ 37 w 57"/>
                              <a:gd name="T3" fmla="*/ 0 h 251"/>
                              <a:gd name="T4" fmla="*/ 20 w 57"/>
                              <a:gd name="T5" fmla="*/ 7 h 251"/>
                              <a:gd name="T6" fmla="*/ 20 w 57"/>
                              <a:gd name="T7" fmla="*/ 146 h 251"/>
                              <a:gd name="T8" fmla="*/ 0 w 57"/>
                              <a:gd name="T9" fmla="*/ 179 h 251"/>
                              <a:gd name="T10" fmla="*/ 15 w 57"/>
                              <a:gd name="T11" fmla="*/ 208 h 251"/>
                              <a:gd name="T12" fmla="*/ 6 w 57"/>
                              <a:gd name="T13" fmla="*/ 251 h 251"/>
                              <a:gd name="T14" fmla="*/ 51 w 57"/>
                              <a:gd name="T15" fmla="*/ 251 h 251"/>
                              <a:gd name="T16" fmla="*/ 42 w 57"/>
                              <a:gd name="T17" fmla="*/ 208 h 251"/>
                              <a:gd name="T18" fmla="*/ 57 w 57"/>
                              <a:gd name="T19" fmla="*/ 179 h 251"/>
                              <a:gd name="T20" fmla="*/ 37 w 57"/>
                              <a:gd name="T21" fmla="*/ 146 h 2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251">
                                <a:moveTo>
                                  <a:pt x="37" y="146"/>
                                </a:moveTo>
                                <a:lnTo>
                                  <a:pt x="37" y="0"/>
                                </a:lnTo>
                                <a:lnTo>
                                  <a:pt x="20" y="7"/>
                                </a:lnTo>
                                <a:lnTo>
                                  <a:pt x="20" y="146"/>
                                </a:lnTo>
                                <a:cubicBezTo>
                                  <a:pt x="9" y="151"/>
                                  <a:pt x="0" y="163"/>
                                  <a:pt x="0" y="179"/>
                                </a:cubicBezTo>
                                <a:cubicBezTo>
                                  <a:pt x="0" y="192"/>
                                  <a:pt x="6" y="202"/>
                                  <a:pt x="15" y="208"/>
                                </a:cubicBezTo>
                                <a:lnTo>
                                  <a:pt x="6" y="251"/>
                                </a:lnTo>
                                <a:lnTo>
                                  <a:pt x="51" y="251"/>
                                </a:lnTo>
                                <a:lnTo>
                                  <a:pt x="42" y="208"/>
                                </a:lnTo>
                                <a:cubicBezTo>
                                  <a:pt x="51" y="202"/>
                                  <a:pt x="57" y="192"/>
                                  <a:pt x="57" y="179"/>
                                </a:cubicBezTo>
                                <a:cubicBezTo>
                                  <a:pt x="57" y="163"/>
                                  <a:pt x="49" y="151"/>
                                  <a:pt x="37" y="14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8" name="University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70" cy="157"/>
                          </a:xfrm>
                          <a:custGeom>
                            <a:avLst/>
                            <a:gdLst>
                              <a:gd name="T0" fmla="*/ 1250 w 1250"/>
                              <a:gd name="T1" fmla="*/ 311 h 416"/>
                              <a:gd name="T2" fmla="*/ 626 w 1250"/>
                              <a:gd name="T3" fmla="*/ 1 h 416"/>
                              <a:gd name="T4" fmla="*/ 626 w 1250"/>
                              <a:gd name="T5" fmla="*/ 0 h 416"/>
                              <a:gd name="T6" fmla="*/ 625 w 1250"/>
                              <a:gd name="T7" fmla="*/ 0 h 416"/>
                              <a:gd name="T8" fmla="*/ 625 w 1250"/>
                              <a:gd name="T9" fmla="*/ 0 h 416"/>
                              <a:gd name="T10" fmla="*/ 624 w 1250"/>
                              <a:gd name="T11" fmla="*/ 1 h 416"/>
                              <a:gd name="T12" fmla="*/ 0 w 1250"/>
                              <a:gd name="T13" fmla="*/ 311 h 416"/>
                              <a:gd name="T14" fmla="*/ 52 w 1250"/>
                              <a:gd name="T15" fmla="*/ 416 h 416"/>
                              <a:gd name="T16" fmla="*/ 625 w 1250"/>
                              <a:gd name="T17" fmla="*/ 131 h 416"/>
                              <a:gd name="T18" fmla="*/ 1198 w 1250"/>
                              <a:gd name="T19" fmla="*/ 416 h 416"/>
                              <a:gd name="T20" fmla="*/ 1250 w 1250"/>
                              <a:gd name="T21" fmla="*/ 311 h 4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250" h="416">
                                <a:moveTo>
                                  <a:pt x="1250" y="311"/>
                                </a:moveTo>
                                <a:lnTo>
                                  <a:pt x="626" y="1"/>
                                </a:lnTo>
                                <a:lnTo>
                                  <a:pt x="626" y="0"/>
                                </a:lnTo>
                                <a:lnTo>
                                  <a:pt x="625" y="0"/>
                                </a:lnTo>
                                <a:lnTo>
                                  <a:pt x="625" y="0"/>
                                </a:lnTo>
                                <a:lnTo>
                                  <a:pt x="624" y="1"/>
                                </a:lnTo>
                                <a:lnTo>
                                  <a:pt x="0" y="311"/>
                                </a:lnTo>
                                <a:lnTo>
                                  <a:pt x="52" y="416"/>
                                </a:lnTo>
                                <a:lnTo>
                                  <a:pt x="625" y="131"/>
                                </a:lnTo>
                                <a:lnTo>
                                  <a:pt x="1198" y="416"/>
                                </a:lnTo>
                                <a:lnTo>
                                  <a:pt x="1250" y="31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CDE7B4" id="University" o:spid="_x0000_s1026" alt="{&quot;Key&quot;:&quot;POWER_USER_SHAPE_ICON&quot;,&quot;Value&quot;:&quot;POWER_USER_SHAPE_ICON_STYLE_1&quot;}" style="position:absolute;margin-left:37.1pt;margin-top:33.45pt;width:28.3pt;height:27pt;z-index:251665408;mso-position-horizontal-relative:left-margin-area;mso-width-relative:margin;mso-height-relative:margin" coordsize="470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">
                <v:shape id="_x0000_s1027" style="position:absolute;left:76;top:126;width:319;height:130;visibility:visible;mso-wrap-style:square;v-text-anchor:top" coordsize="850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" path="m850,173l425,346,,173,425,,850,173xe" fillcolor="#5b9bd5 [3204]" stroked="f" strokeweight="0">
                  <v:path arrowok="t" o:connecttype="custom" o:connectlocs="319,65;160,130;0,65;160,0;319,65" o:connectangles="0,0,0,0,0"/>
                </v:shape>
                <v:shape id="_x0000_s1028" style="position:absolute;left:129;top:223;width:213;height:81;visibility:visible;mso-wrap-style:square;v-text-anchor:top" coordsize="567,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" path="m283,115l,,,179v,20,126,35,283,35c440,214,567,199,567,179l567,,283,115xe" filled="f" stroked="f" strokeweight="0">
                  <v:path arrowok="t" o:connecttype="custom" o:connectlocs="106,44;0,0;0,68;106,81;213,68;213,0;106,44" o:connectangles="0,0,0,0,0,0,0"/>
                </v:shape>
                <v:shape id="_x0000_s1029" style="position:absolute;left:362;top:209;width:21;height:95;visibility:visible;mso-wrap-style:square;v-text-anchor:top" coordsize="57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" path="m37,146l37,,20,7r,139c9,151,,163,,179v,13,6,23,15,29l6,251r45,l42,208v9,-6,15,-16,15,-29c57,163,49,151,37,146xe" filled="f" stroked="f" strokeweight="0">
                  <v:path arrowok="t" o:connecttype="custom" o:connectlocs="14,55;14,0;7,3;7,55;0,68;6,79;2,95;19,95;15,79;21,68;14,55" o:connectangles="0,0,0,0,0,0,0,0,0,0,0"/>
                </v:shape>
                <v:shape id="_x0000_s1030" style="position:absolute;width:470;height:157;visibility:visible;mso-wrap-style:square;v-text-anchor:top" coordsize="1250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" path="m1250,311l626,1r,-1l625,r,l624,1,,311,52,416,625,131r573,285l1250,311xe" filled="f" stroked="f" strokeweight="0">
                  <v:path arrowok="t" o:connecttype="custom" o:connectlocs="470,117;235,0;235,0;235,0;235,0;235,0;0,117;20,157;235,49;450,157;470,117" o:connectangles="0,0,0,0,0,0,0,0,0,0,0"/>
                </v:shape>
                <w10:wrap anchorx="margin"/>
              </v:group>
            </w:pict>
          </mc:Fallback>
        </mc:AlternateContent>
      </w:r>
      <w:r w:rsidR="001551B9" w:rsidRPr="00963492">
        <w:rPr>
          <w:rStyle w:val="lev"/>
        </w:rPr>
        <w:t xml:space="preserve">Un mémoire ou une thèse d’exercice soutenu(e) en </w:t>
      </w:r>
      <w:r w:rsidR="007C4A93">
        <w:rPr>
          <w:rStyle w:val="lev"/>
        </w:rPr>
        <w:t>France </w:t>
      </w:r>
      <w:r w:rsidR="007C4A93">
        <w:rPr>
          <w:rFonts w:ascii="Corbel" w:hAnsi="Corbel"/>
        </w:rPr>
        <w:t>:</w:t>
      </w:r>
      <w:r w:rsidR="001551B9" w:rsidRPr="00422C9E">
        <w:rPr>
          <w:rFonts w:ascii="Corbel" w:hAnsi="Corbel"/>
        </w:rPr>
        <w:t xml:space="preserve"> deux outils complémentaires, l’archive ouverte </w:t>
      </w:r>
      <w:hyperlink r:id="rId20" w:history="1">
        <w:r w:rsidR="001551B9" w:rsidRPr="00DC055E">
          <w:rPr>
            <w:rStyle w:val="Lienhypertexte"/>
            <w:rFonts w:ascii="Corbel" w:hAnsi="Corbel"/>
          </w:rPr>
          <w:t>DUMAS</w:t>
        </w:r>
      </w:hyperlink>
      <w:r w:rsidR="00DC055E">
        <w:rPr>
          <w:rFonts w:ascii="Corbel" w:hAnsi="Corbel"/>
        </w:rPr>
        <w:t xml:space="preserve"> </w:t>
      </w:r>
      <w:r w:rsidR="001551B9" w:rsidRPr="00422C9E">
        <w:rPr>
          <w:rFonts w:ascii="Corbel" w:hAnsi="Corbel"/>
        </w:rPr>
        <w:t>et le</w:t>
      </w:r>
      <w:r w:rsidR="00DC055E">
        <w:rPr>
          <w:rFonts w:ascii="Corbel" w:hAnsi="Corbel"/>
        </w:rPr>
        <w:t xml:space="preserve"> catalogue collectif des bibliothèques universitaires françaises, le</w:t>
      </w:r>
      <w:r w:rsidR="001551B9" w:rsidRPr="00422C9E">
        <w:rPr>
          <w:rFonts w:ascii="Corbel" w:hAnsi="Corbel"/>
        </w:rPr>
        <w:t xml:space="preserve"> </w:t>
      </w:r>
      <w:hyperlink r:id="rId21" w:history="1">
        <w:proofErr w:type="spellStart"/>
        <w:r w:rsidR="001551B9" w:rsidRPr="00DC055E">
          <w:rPr>
            <w:rStyle w:val="Lienhypertexte"/>
            <w:rFonts w:ascii="Corbel" w:hAnsi="Corbel"/>
          </w:rPr>
          <w:t>Sudoc</w:t>
        </w:r>
        <w:proofErr w:type="spellEnd"/>
      </w:hyperlink>
      <w:r w:rsidR="00DC055E">
        <w:rPr>
          <w:rFonts w:ascii="Corbel" w:hAnsi="Corbel"/>
        </w:rPr>
        <w:t>.</w:t>
      </w:r>
      <w:r w:rsidR="001551B9" w:rsidRPr="00422C9E">
        <w:rPr>
          <w:rFonts w:ascii="Corbel" w:hAnsi="Corbel"/>
        </w:rPr>
        <w:t xml:space="preserve"> </w:t>
      </w:r>
    </w:p>
    <w:p w14:paraId="4E5F61E0" w14:textId="321195CC" w:rsidR="001551B9" w:rsidRPr="00422C9E" w:rsidRDefault="001551B9" w:rsidP="00034B93">
      <w:pPr>
        <w:pStyle w:val="Paragraphedeliste"/>
        <w:keepNext w:val="0"/>
        <w:numPr>
          <w:ilvl w:val="0"/>
          <w:numId w:val="24"/>
        </w:numPr>
        <w:jc w:val="left"/>
        <w:rPr>
          <w:rFonts w:ascii="Corbel" w:hAnsi="Corbel"/>
        </w:rPr>
      </w:pPr>
      <w:r w:rsidRPr="00963492">
        <w:rPr>
          <w:rStyle w:val="lev"/>
        </w:rPr>
        <w:t xml:space="preserve">Une thèse de doctorat soutenue en </w:t>
      </w:r>
      <w:r w:rsidR="00B6137B">
        <w:rPr>
          <w:rStyle w:val="lev"/>
        </w:rPr>
        <w:t>France </w:t>
      </w:r>
      <w:r w:rsidR="00B6137B">
        <w:rPr>
          <w:rFonts w:ascii="Corbel" w:hAnsi="Corbel"/>
        </w:rPr>
        <w:t>:</w:t>
      </w:r>
      <w:r w:rsidRPr="00422C9E">
        <w:rPr>
          <w:rFonts w:ascii="Corbel" w:hAnsi="Corbel"/>
        </w:rPr>
        <w:t xml:space="preserve"> </w:t>
      </w:r>
      <w:r w:rsidR="00DC055E">
        <w:rPr>
          <w:rFonts w:ascii="Corbel" w:hAnsi="Corbel"/>
        </w:rPr>
        <w:t>le</w:t>
      </w:r>
      <w:r w:rsidR="00DC055E" w:rsidRPr="00422C9E">
        <w:rPr>
          <w:rFonts w:ascii="Corbel" w:hAnsi="Corbel"/>
        </w:rPr>
        <w:t xml:space="preserve"> </w:t>
      </w:r>
      <w:hyperlink r:id="rId22" w:history="1">
        <w:proofErr w:type="spellStart"/>
        <w:r w:rsidR="00DC055E" w:rsidRPr="00DC055E">
          <w:rPr>
            <w:rStyle w:val="Lienhypertexte"/>
            <w:rFonts w:ascii="Corbel" w:hAnsi="Corbel"/>
          </w:rPr>
          <w:t>Sudoc</w:t>
        </w:r>
        <w:proofErr w:type="spellEnd"/>
      </w:hyperlink>
      <w:r w:rsidRPr="00422C9E">
        <w:rPr>
          <w:rFonts w:ascii="Corbel" w:hAnsi="Corbel"/>
        </w:rPr>
        <w:t xml:space="preserve"> et </w:t>
      </w:r>
      <w:hyperlink r:id="rId23" w:history="1">
        <w:r w:rsidRPr="00DC055E">
          <w:rPr>
            <w:rStyle w:val="Lienhypertexte"/>
            <w:rFonts w:ascii="Corbel" w:hAnsi="Corbel"/>
          </w:rPr>
          <w:t>theses.fr</w:t>
        </w:r>
      </w:hyperlink>
      <w:r w:rsidRPr="00422C9E">
        <w:rPr>
          <w:rFonts w:ascii="Corbel" w:hAnsi="Corbel"/>
        </w:rPr>
        <w:t>, qui signale également les thèses en préparation dans certains établissements</w:t>
      </w:r>
      <w:r w:rsidR="00DC055E">
        <w:rPr>
          <w:rFonts w:ascii="Corbel" w:hAnsi="Corbel"/>
        </w:rPr>
        <w:t>.</w:t>
      </w:r>
    </w:p>
    <w:p w14:paraId="0FBAC881" w14:textId="280C85BE" w:rsidR="00963492" w:rsidRDefault="00963492" w:rsidP="00034B93">
      <w:pPr>
        <w:pStyle w:val="Paragraphedeliste"/>
        <w:keepNext w:val="0"/>
        <w:numPr>
          <w:ilvl w:val="0"/>
          <w:numId w:val="24"/>
        </w:numPr>
        <w:jc w:val="left"/>
        <w:rPr>
          <w:rFonts w:ascii="Corbel" w:hAnsi="Corbel"/>
        </w:rPr>
      </w:pPr>
      <w:r w:rsidRPr="00963492">
        <w:rPr>
          <w:rStyle w:val="lev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9EB4851" wp14:editId="3D99A82A">
                <wp:simplePos x="0" y="0"/>
                <wp:positionH relativeFrom="leftMargin">
                  <wp:posOffset>471170</wp:posOffset>
                </wp:positionH>
                <wp:positionV relativeFrom="paragraph">
                  <wp:posOffset>358412</wp:posOffset>
                </wp:positionV>
                <wp:extent cx="360000" cy="371475"/>
                <wp:effectExtent l="0" t="0" r="2540" b="9525"/>
                <wp:wrapNone/>
                <wp:docPr id="199" name="Document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00" cy="371475"/>
                          <a:chOff x="0" y="0"/>
                          <a:chExt cx="2132" cy="2668"/>
                        </a:xfrm>
                        <a:solidFill>
                          <a:schemeClr val="accent1"/>
                        </a:solidFill>
                      </wpg:grpSpPr>
                      <wps:wsp>
                        <wps:cNvPr id="200" name="Freeform 19"/>
                        <wps:cNvSpPr>
                          <a:spLocks noEditPoints="1"/>
                        </wps:cNvSpPr>
                        <wps:spPr bwMode="auto">
                          <a:xfrm>
                            <a:off x="0" y="15"/>
                            <a:ext cx="2116" cy="2653"/>
                          </a:xfrm>
                          <a:custGeom>
                            <a:avLst/>
                            <a:gdLst>
                              <a:gd name="T0" fmla="*/ 433 w 533"/>
                              <a:gd name="T1" fmla="*/ 283 h 667"/>
                              <a:gd name="T2" fmla="*/ 100 w 533"/>
                              <a:gd name="T3" fmla="*/ 283 h 667"/>
                              <a:gd name="T4" fmla="*/ 100 w 533"/>
                              <a:gd name="T5" fmla="*/ 250 h 667"/>
                              <a:gd name="T6" fmla="*/ 433 w 533"/>
                              <a:gd name="T7" fmla="*/ 250 h 667"/>
                              <a:gd name="T8" fmla="*/ 433 w 533"/>
                              <a:gd name="T9" fmla="*/ 283 h 667"/>
                              <a:gd name="T10" fmla="*/ 433 w 533"/>
                              <a:gd name="T11" fmla="*/ 367 h 667"/>
                              <a:gd name="T12" fmla="*/ 100 w 533"/>
                              <a:gd name="T13" fmla="*/ 367 h 667"/>
                              <a:gd name="T14" fmla="*/ 100 w 533"/>
                              <a:gd name="T15" fmla="*/ 333 h 667"/>
                              <a:gd name="T16" fmla="*/ 433 w 533"/>
                              <a:gd name="T17" fmla="*/ 333 h 667"/>
                              <a:gd name="T18" fmla="*/ 433 w 533"/>
                              <a:gd name="T19" fmla="*/ 367 h 667"/>
                              <a:gd name="T20" fmla="*/ 433 w 533"/>
                              <a:gd name="T21" fmla="*/ 450 h 667"/>
                              <a:gd name="T22" fmla="*/ 100 w 533"/>
                              <a:gd name="T23" fmla="*/ 450 h 667"/>
                              <a:gd name="T24" fmla="*/ 100 w 533"/>
                              <a:gd name="T25" fmla="*/ 417 h 667"/>
                              <a:gd name="T26" fmla="*/ 433 w 533"/>
                              <a:gd name="T27" fmla="*/ 417 h 667"/>
                              <a:gd name="T28" fmla="*/ 433 w 533"/>
                              <a:gd name="T29" fmla="*/ 450 h 667"/>
                              <a:gd name="T30" fmla="*/ 433 w 533"/>
                              <a:gd name="T31" fmla="*/ 533 h 667"/>
                              <a:gd name="T32" fmla="*/ 100 w 533"/>
                              <a:gd name="T33" fmla="*/ 533 h 667"/>
                              <a:gd name="T34" fmla="*/ 100 w 533"/>
                              <a:gd name="T35" fmla="*/ 500 h 667"/>
                              <a:gd name="T36" fmla="*/ 433 w 533"/>
                              <a:gd name="T37" fmla="*/ 500 h 667"/>
                              <a:gd name="T38" fmla="*/ 433 w 533"/>
                              <a:gd name="T39" fmla="*/ 533 h 667"/>
                              <a:gd name="T40" fmla="*/ 100 w 533"/>
                              <a:gd name="T41" fmla="*/ 167 h 667"/>
                              <a:gd name="T42" fmla="*/ 260 w 533"/>
                              <a:gd name="T43" fmla="*/ 167 h 667"/>
                              <a:gd name="T44" fmla="*/ 260 w 533"/>
                              <a:gd name="T45" fmla="*/ 200 h 667"/>
                              <a:gd name="T46" fmla="*/ 100 w 533"/>
                              <a:gd name="T47" fmla="*/ 200 h 667"/>
                              <a:gd name="T48" fmla="*/ 100 w 533"/>
                              <a:gd name="T49" fmla="*/ 167 h 667"/>
                              <a:gd name="T50" fmla="*/ 316 w 533"/>
                              <a:gd name="T51" fmla="*/ 139 h 667"/>
                              <a:gd name="T52" fmla="*/ 316 w 533"/>
                              <a:gd name="T53" fmla="*/ 0 h 667"/>
                              <a:gd name="T54" fmla="*/ 50 w 533"/>
                              <a:gd name="T55" fmla="*/ 0 h 667"/>
                              <a:gd name="T56" fmla="*/ 0 w 533"/>
                              <a:gd name="T57" fmla="*/ 50 h 667"/>
                              <a:gd name="T58" fmla="*/ 0 w 533"/>
                              <a:gd name="T59" fmla="*/ 617 h 667"/>
                              <a:gd name="T60" fmla="*/ 50 w 533"/>
                              <a:gd name="T61" fmla="*/ 667 h 667"/>
                              <a:gd name="T62" fmla="*/ 483 w 533"/>
                              <a:gd name="T63" fmla="*/ 667 h 667"/>
                              <a:gd name="T64" fmla="*/ 533 w 533"/>
                              <a:gd name="T65" fmla="*/ 617 h 667"/>
                              <a:gd name="T66" fmla="*/ 533 w 533"/>
                              <a:gd name="T67" fmla="*/ 217 h 667"/>
                              <a:gd name="T68" fmla="*/ 394 w 533"/>
                              <a:gd name="T69" fmla="*/ 217 h 667"/>
                              <a:gd name="T70" fmla="*/ 316 w 533"/>
                              <a:gd name="T71" fmla="*/ 139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33" h="667">
                                <a:moveTo>
                                  <a:pt x="433" y="283"/>
                                </a:moveTo>
                                <a:lnTo>
                                  <a:pt x="100" y="283"/>
                                </a:lnTo>
                                <a:lnTo>
                                  <a:pt x="100" y="250"/>
                                </a:lnTo>
                                <a:lnTo>
                                  <a:pt x="433" y="250"/>
                                </a:lnTo>
                                <a:lnTo>
                                  <a:pt x="433" y="283"/>
                                </a:lnTo>
                                <a:close/>
                                <a:moveTo>
                                  <a:pt x="433" y="367"/>
                                </a:moveTo>
                                <a:lnTo>
                                  <a:pt x="100" y="367"/>
                                </a:lnTo>
                                <a:lnTo>
                                  <a:pt x="100" y="333"/>
                                </a:lnTo>
                                <a:lnTo>
                                  <a:pt x="433" y="333"/>
                                </a:lnTo>
                                <a:lnTo>
                                  <a:pt x="433" y="367"/>
                                </a:lnTo>
                                <a:close/>
                                <a:moveTo>
                                  <a:pt x="433" y="450"/>
                                </a:moveTo>
                                <a:lnTo>
                                  <a:pt x="100" y="450"/>
                                </a:lnTo>
                                <a:lnTo>
                                  <a:pt x="100" y="417"/>
                                </a:lnTo>
                                <a:lnTo>
                                  <a:pt x="433" y="417"/>
                                </a:lnTo>
                                <a:lnTo>
                                  <a:pt x="433" y="450"/>
                                </a:lnTo>
                                <a:close/>
                                <a:moveTo>
                                  <a:pt x="433" y="533"/>
                                </a:moveTo>
                                <a:lnTo>
                                  <a:pt x="100" y="533"/>
                                </a:lnTo>
                                <a:lnTo>
                                  <a:pt x="100" y="500"/>
                                </a:lnTo>
                                <a:lnTo>
                                  <a:pt x="433" y="500"/>
                                </a:lnTo>
                                <a:lnTo>
                                  <a:pt x="433" y="533"/>
                                </a:lnTo>
                                <a:close/>
                                <a:moveTo>
                                  <a:pt x="100" y="167"/>
                                </a:moveTo>
                                <a:lnTo>
                                  <a:pt x="260" y="167"/>
                                </a:lnTo>
                                <a:lnTo>
                                  <a:pt x="260" y="200"/>
                                </a:lnTo>
                                <a:lnTo>
                                  <a:pt x="100" y="200"/>
                                </a:lnTo>
                                <a:lnTo>
                                  <a:pt x="100" y="167"/>
                                </a:lnTo>
                                <a:close/>
                                <a:moveTo>
                                  <a:pt x="316" y="139"/>
                                </a:moveTo>
                                <a:lnTo>
                                  <a:pt x="316" y="0"/>
                                </a:lnTo>
                                <a:lnTo>
                                  <a:pt x="50" y="0"/>
                                </a:ln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lnTo>
                                  <a:pt x="0" y="617"/>
                                </a:lnTo>
                                <a:cubicBezTo>
                                  <a:pt x="0" y="644"/>
                                  <a:pt x="22" y="667"/>
                                  <a:pt x="50" y="667"/>
                                </a:cubicBezTo>
                                <a:lnTo>
                                  <a:pt x="483" y="667"/>
                                </a:lnTo>
                                <a:cubicBezTo>
                                  <a:pt x="511" y="667"/>
                                  <a:pt x="533" y="644"/>
                                  <a:pt x="533" y="617"/>
                                </a:cubicBezTo>
                                <a:lnTo>
                                  <a:pt x="533" y="217"/>
                                </a:lnTo>
                                <a:lnTo>
                                  <a:pt x="394" y="217"/>
                                </a:lnTo>
                                <a:cubicBezTo>
                                  <a:pt x="351" y="217"/>
                                  <a:pt x="316" y="182"/>
                                  <a:pt x="316" y="1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1" name="Freeform 20"/>
                        <wps:cNvSpPr>
                          <a:spLocks/>
                        </wps:cNvSpPr>
                        <wps:spPr bwMode="auto">
                          <a:xfrm>
                            <a:off x="1389" y="0"/>
                            <a:ext cx="743" cy="743"/>
                          </a:xfrm>
                          <a:custGeom>
                            <a:avLst/>
                            <a:gdLst>
                              <a:gd name="T0" fmla="*/ 0 w 187"/>
                              <a:gd name="T1" fmla="*/ 143 h 187"/>
                              <a:gd name="T2" fmla="*/ 44 w 187"/>
                              <a:gd name="T3" fmla="*/ 187 h 187"/>
                              <a:gd name="T4" fmla="*/ 187 w 187"/>
                              <a:gd name="T5" fmla="*/ 187 h 187"/>
                              <a:gd name="T6" fmla="*/ 0 w 187"/>
                              <a:gd name="T7" fmla="*/ 0 h 187"/>
                              <a:gd name="T8" fmla="*/ 0 w 187"/>
                              <a:gd name="T9" fmla="*/ 143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0" y="143"/>
                                </a:moveTo>
                                <a:cubicBezTo>
                                  <a:pt x="0" y="167"/>
                                  <a:pt x="20" y="187"/>
                                  <a:pt x="44" y="187"/>
                                </a:cubicBezTo>
                                <a:lnTo>
                                  <a:pt x="187" y="187"/>
                                </a:lnTo>
                                <a:lnTo>
                                  <a:pt x="0" y="0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965D80" id="Document" o:spid="_x0000_s1026" alt="{&quot;Key&quot;:&quot;POWER_USER_SHAPE_ICON&quot;,&quot;Value&quot;:&quot;POWER_USER_SHAPE_ICON_STYLE_1&quot;}" style="position:absolute;margin-left:37.1pt;margin-top:28.2pt;width:28.35pt;height:29.25pt;z-index:251667456;mso-position-horizontal-relative:left-margin-area;mso-width-relative:margin;mso-height-relative:margin" coordsize="2132,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">
                <v:shape id="Freeform 19" o:spid="_x0000_s1027" style="position:absolute;top:15;width:2116;height:2653;visibility:visible;mso-wrap-style:square;v-text-anchor:top" coordsize="533,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" path="m433,283r-333,l100,250r333,l433,283xm433,367r-333,l100,333r333,l433,367xm433,450r-333,l100,417r333,l433,450xm433,533r-333,l100,500r333,l433,533xm100,167r160,l260,200r-160,l100,167xm316,139l316,,50,c22,,,22,,50l,617v,27,22,50,50,50l483,667v28,,50,-23,50,-50l533,217r-139,c351,217,316,182,316,139xe" filled="f" stroked="f">
                  <v:path arrowok="t" o:connecttype="custom" o:connectlocs="1719,1126;397,1126;397,994;1719,994;1719,1126;1719,1460;397,1460;397,1325;1719,1325;1719,1460;1719,1790;397,1790;397,1659;1719,1659;1719,1790;1719,2120;397,2120;397,1989;1719,1989;1719,2120;397,664;1032,664;1032,796;397,796;397,664;1255,553;1255,0;198,0;0,199;0,2454;198,2653;1918,2653;2116,2454;2116,863;1564,863;1255,553" o:connectangles="0,0,0,0,0,0,0,0,0,0,0,0,0,0,0,0,0,0,0,0,0,0,0,0,0,0,0,0,0,0,0,0,0,0,0,0"/>
                  <o:lock v:ext="edit" verticies="t"/>
                </v:shape>
                <v:shape id="Freeform 20" o:spid="_x0000_s1028" style="position:absolute;left:1389;width:743;height:743;visibility:visible;mso-wrap-style:square;v-text-anchor:top" coordsize="187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" path="m,143v,24,20,44,44,44l187,187,,,,143e" filled="f" stroked="f">
                  <v:path arrowok="t" o:connecttype="custom" o:connectlocs="0,568;175,743;743,743;0,0;0,568" o:connectangles="0,0,0,0,0"/>
                </v:shape>
                <w10:wrap anchorx="margin"/>
              </v:group>
            </w:pict>
          </mc:Fallback>
        </mc:AlternateContent>
      </w:r>
      <w:r w:rsidR="001551B9" w:rsidRPr="00963492">
        <w:rPr>
          <w:rStyle w:val="lev"/>
        </w:rPr>
        <w:t xml:space="preserve">Un rapport non publié, un mémoire ou une thèse étrangère, </w:t>
      </w:r>
      <w:r>
        <w:rPr>
          <w:rStyle w:val="lev"/>
        </w:rPr>
        <w:t xml:space="preserve">de la </w:t>
      </w:r>
      <w:r w:rsidR="001551B9" w:rsidRPr="00963492">
        <w:rPr>
          <w:rStyle w:val="lev"/>
        </w:rPr>
        <w:t>littérature grise</w:t>
      </w:r>
      <w:r>
        <w:rPr>
          <w:rFonts w:ascii="Corbel" w:hAnsi="Corbel"/>
        </w:rPr>
        <w:t xml:space="preserve"> : </w:t>
      </w:r>
      <w:r w:rsidR="001551B9" w:rsidRPr="00422C9E">
        <w:rPr>
          <w:rFonts w:ascii="Corbel" w:hAnsi="Corbel"/>
        </w:rPr>
        <w:t xml:space="preserve">des moteurs de recherche spécialisés simples comme </w:t>
      </w:r>
      <w:r w:rsidR="001551B9" w:rsidRPr="00963492">
        <w:rPr>
          <w:rStyle w:val="lev"/>
        </w:rPr>
        <w:t xml:space="preserve">Google </w:t>
      </w:r>
      <w:proofErr w:type="spellStart"/>
      <w:r w:rsidR="001551B9" w:rsidRPr="00963492">
        <w:rPr>
          <w:rStyle w:val="lev"/>
        </w:rPr>
        <w:t>Scholar</w:t>
      </w:r>
      <w:proofErr w:type="spellEnd"/>
      <w:r w:rsidR="001551B9" w:rsidRPr="00422C9E">
        <w:rPr>
          <w:rFonts w:ascii="Corbel" w:hAnsi="Corbel"/>
        </w:rPr>
        <w:t xml:space="preserve">, ou avancés comme </w:t>
      </w:r>
      <w:hyperlink r:id="rId24" w:history="1">
        <w:r w:rsidR="001551B9" w:rsidRPr="00DC055E">
          <w:rPr>
            <w:rStyle w:val="Lienhypertexte"/>
            <w:rFonts w:ascii="Corbel" w:hAnsi="Corbel"/>
          </w:rPr>
          <w:t xml:space="preserve">Bielefeld </w:t>
        </w:r>
        <w:proofErr w:type="spellStart"/>
        <w:r w:rsidR="001551B9" w:rsidRPr="00DC055E">
          <w:rPr>
            <w:rStyle w:val="Lienhypertexte"/>
            <w:rFonts w:ascii="Corbel" w:hAnsi="Corbel"/>
          </w:rPr>
          <w:t>Academic</w:t>
        </w:r>
        <w:proofErr w:type="spellEnd"/>
        <w:r w:rsidR="001551B9" w:rsidRPr="00DC055E">
          <w:rPr>
            <w:rStyle w:val="Lienhypertexte"/>
            <w:rFonts w:ascii="Corbel" w:hAnsi="Corbel"/>
          </w:rPr>
          <w:t xml:space="preserve"> </w:t>
        </w:r>
        <w:proofErr w:type="spellStart"/>
        <w:r w:rsidR="001551B9" w:rsidRPr="00DC055E">
          <w:rPr>
            <w:rStyle w:val="Lienhypertexte"/>
            <w:rFonts w:ascii="Corbel" w:hAnsi="Corbel"/>
          </w:rPr>
          <w:t>Search</w:t>
        </w:r>
        <w:proofErr w:type="spellEnd"/>
        <w:r w:rsidR="001551B9" w:rsidRPr="00DC055E">
          <w:rPr>
            <w:rStyle w:val="Lienhypertexte"/>
            <w:rFonts w:ascii="Corbel" w:hAnsi="Corbel"/>
          </w:rPr>
          <w:t xml:space="preserve"> Engine</w:t>
        </w:r>
      </w:hyperlink>
      <w:r w:rsidR="001551B9" w:rsidRPr="00963492">
        <w:rPr>
          <w:rStyle w:val="lev"/>
        </w:rPr>
        <w:t xml:space="preserve"> </w:t>
      </w:r>
      <w:r w:rsidR="001551B9" w:rsidRPr="00422C9E">
        <w:rPr>
          <w:rFonts w:ascii="Corbel" w:hAnsi="Corbel"/>
        </w:rPr>
        <w:t xml:space="preserve">ou </w:t>
      </w:r>
      <w:hyperlink r:id="rId25" w:history="1">
        <w:r w:rsidR="001551B9" w:rsidRPr="00DC055E">
          <w:rPr>
            <w:rStyle w:val="Lienhypertexte"/>
            <w:rFonts w:ascii="Corbel" w:hAnsi="Corbel"/>
          </w:rPr>
          <w:t>CORE</w:t>
        </w:r>
      </w:hyperlink>
      <w:r w:rsidR="001551B9" w:rsidRPr="00422C9E">
        <w:rPr>
          <w:rFonts w:ascii="Corbel" w:hAnsi="Corbel"/>
        </w:rPr>
        <w:t xml:space="preserve"> sont les outils les plus adaptés.</w:t>
      </w:r>
    </w:p>
    <w:p w14:paraId="3314837B" w14:textId="6E2F4028" w:rsidR="001551B9" w:rsidRPr="00963492" w:rsidRDefault="001551B9" w:rsidP="00034B93">
      <w:pPr>
        <w:pStyle w:val="Paragraphedeliste"/>
        <w:keepNext w:val="0"/>
        <w:numPr>
          <w:ilvl w:val="1"/>
          <w:numId w:val="24"/>
        </w:numPr>
        <w:jc w:val="left"/>
        <w:rPr>
          <w:rFonts w:ascii="Corbel" w:hAnsi="Corbel"/>
        </w:rPr>
      </w:pPr>
      <w:r w:rsidRPr="00963492">
        <w:rPr>
          <w:rFonts w:ascii="Corbel" w:hAnsi="Corbel"/>
        </w:rPr>
        <w:t xml:space="preserve">La recherche d’un rapport non publié pourra aussi être effectuée en utilisant Google, en veillant à utiliser le plus possible des filtres tels que </w:t>
      </w:r>
      <w:r w:rsidRPr="00DC055E">
        <w:rPr>
          <w:rStyle w:val="lev"/>
        </w:rPr>
        <w:t>site</w:t>
      </w:r>
      <w:r w:rsidR="00DC055E" w:rsidRPr="00DC055E">
        <w:rPr>
          <w:rStyle w:val="lev"/>
        </w:rPr>
        <w:t>:</w:t>
      </w:r>
      <w:r w:rsidRPr="00963492">
        <w:rPr>
          <w:rFonts w:ascii="Corbel" w:hAnsi="Corbel"/>
        </w:rPr>
        <w:t xml:space="preserve"> (pour préciser un nom de domaine ou de site) et </w:t>
      </w:r>
      <w:proofErr w:type="spellStart"/>
      <w:r w:rsidRPr="00DC055E">
        <w:rPr>
          <w:rStyle w:val="lev"/>
        </w:rPr>
        <w:t>filtetype</w:t>
      </w:r>
      <w:proofErr w:type="spellEnd"/>
      <w:r w:rsidR="00DC055E" w:rsidRPr="00DC055E">
        <w:rPr>
          <w:rStyle w:val="lev"/>
        </w:rPr>
        <w:t>:</w:t>
      </w:r>
      <w:r w:rsidRPr="00963492">
        <w:rPr>
          <w:rFonts w:ascii="Corbel" w:hAnsi="Corbel"/>
        </w:rPr>
        <w:t xml:space="preserve"> (pour spécifier un type de fichier).</w:t>
      </w:r>
    </w:p>
    <w:p w14:paraId="3504C200" w14:textId="265646B4" w:rsidR="001551B9" w:rsidRPr="00963492" w:rsidRDefault="001551B9" w:rsidP="00034B93">
      <w:pPr>
        <w:pStyle w:val="Paragraphedeliste"/>
        <w:keepNext w:val="0"/>
        <w:ind w:firstLine="696"/>
        <w:jc w:val="left"/>
        <w:rPr>
          <w:rFonts w:ascii="Corbel" w:hAnsi="Corbel"/>
        </w:rPr>
      </w:pPr>
      <w:r w:rsidRPr="00963492">
        <w:rPr>
          <w:rFonts w:ascii="Corbel" w:hAnsi="Corbel"/>
        </w:rPr>
        <w:t>Exemple : pour rechercher un rapport gouvernemental français portant sur les risques psychosociaux, saisir dans la barre de recherche de Google :</w:t>
      </w:r>
    </w:p>
    <w:p w14:paraId="12935C4F" w14:textId="45F1FA3E" w:rsidR="001551B9" w:rsidRPr="00963492" w:rsidRDefault="001551B9" w:rsidP="00034B93">
      <w:pPr>
        <w:rPr>
          <w:rStyle w:val="Accentuation"/>
        </w:rPr>
      </w:pPr>
      <w:r w:rsidRPr="00963492">
        <w:rPr>
          <w:rStyle w:val="Accentuation"/>
        </w:rPr>
        <w:t xml:space="preserve">site:.gouv.fr </w:t>
      </w:r>
      <w:proofErr w:type="spellStart"/>
      <w:r w:rsidRPr="00963492">
        <w:rPr>
          <w:rStyle w:val="Accentuation"/>
        </w:rPr>
        <w:t>filetype:pdf</w:t>
      </w:r>
      <w:proofErr w:type="spellEnd"/>
      <w:r w:rsidRPr="00963492">
        <w:rPr>
          <w:rStyle w:val="Accentuation"/>
        </w:rPr>
        <w:t xml:space="preserve"> "risques psychosociaux"</w:t>
      </w:r>
    </w:p>
    <w:p w14:paraId="2CE6BC48" w14:textId="67AC77E4" w:rsidR="007C7E4F" w:rsidRDefault="007C7E4F" w:rsidP="00034B93">
      <w:pPr>
        <w:pStyle w:val="Paragraphedeliste"/>
        <w:keepNext w:val="0"/>
        <w:numPr>
          <w:ilvl w:val="0"/>
          <w:numId w:val="25"/>
        </w:numPr>
        <w:jc w:val="left"/>
        <w:rPr>
          <w:rFonts w:ascii="Corbel" w:hAnsi="Corbel"/>
        </w:rPr>
      </w:pPr>
      <w:r w:rsidRPr="00963492">
        <w:rPr>
          <w:rStyle w:val="lev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3E1587B" wp14:editId="2F99044D">
                <wp:simplePos x="0" y="0"/>
                <wp:positionH relativeFrom="leftMargin">
                  <wp:posOffset>627380</wp:posOffset>
                </wp:positionH>
                <wp:positionV relativeFrom="paragraph">
                  <wp:posOffset>315595</wp:posOffset>
                </wp:positionV>
                <wp:extent cx="360000" cy="371475"/>
                <wp:effectExtent l="0" t="0" r="2540" b="9525"/>
                <wp:wrapNone/>
                <wp:docPr id="120" name="Document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00" cy="371475"/>
                          <a:chOff x="0" y="0"/>
                          <a:chExt cx="2132" cy="2668"/>
                        </a:xfrm>
                        <a:solidFill>
                          <a:schemeClr val="accent1"/>
                        </a:solidFill>
                      </wpg:grpSpPr>
                      <wps:wsp>
                        <wps:cNvPr id="121" name="Freeform 19"/>
                        <wps:cNvSpPr>
                          <a:spLocks noEditPoints="1"/>
                        </wps:cNvSpPr>
                        <wps:spPr bwMode="auto">
                          <a:xfrm>
                            <a:off x="0" y="15"/>
                            <a:ext cx="2116" cy="2653"/>
                          </a:xfrm>
                          <a:custGeom>
                            <a:avLst/>
                            <a:gdLst>
                              <a:gd name="T0" fmla="*/ 433 w 533"/>
                              <a:gd name="T1" fmla="*/ 283 h 667"/>
                              <a:gd name="T2" fmla="*/ 100 w 533"/>
                              <a:gd name="T3" fmla="*/ 283 h 667"/>
                              <a:gd name="T4" fmla="*/ 100 w 533"/>
                              <a:gd name="T5" fmla="*/ 250 h 667"/>
                              <a:gd name="T6" fmla="*/ 433 w 533"/>
                              <a:gd name="T7" fmla="*/ 250 h 667"/>
                              <a:gd name="T8" fmla="*/ 433 w 533"/>
                              <a:gd name="T9" fmla="*/ 283 h 667"/>
                              <a:gd name="T10" fmla="*/ 433 w 533"/>
                              <a:gd name="T11" fmla="*/ 367 h 667"/>
                              <a:gd name="T12" fmla="*/ 100 w 533"/>
                              <a:gd name="T13" fmla="*/ 367 h 667"/>
                              <a:gd name="T14" fmla="*/ 100 w 533"/>
                              <a:gd name="T15" fmla="*/ 333 h 667"/>
                              <a:gd name="T16" fmla="*/ 433 w 533"/>
                              <a:gd name="T17" fmla="*/ 333 h 667"/>
                              <a:gd name="T18" fmla="*/ 433 w 533"/>
                              <a:gd name="T19" fmla="*/ 367 h 667"/>
                              <a:gd name="T20" fmla="*/ 433 w 533"/>
                              <a:gd name="T21" fmla="*/ 450 h 667"/>
                              <a:gd name="T22" fmla="*/ 100 w 533"/>
                              <a:gd name="T23" fmla="*/ 450 h 667"/>
                              <a:gd name="T24" fmla="*/ 100 w 533"/>
                              <a:gd name="T25" fmla="*/ 417 h 667"/>
                              <a:gd name="T26" fmla="*/ 433 w 533"/>
                              <a:gd name="T27" fmla="*/ 417 h 667"/>
                              <a:gd name="T28" fmla="*/ 433 w 533"/>
                              <a:gd name="T29" fmla="*/ 450 h 667"/>
                              <a:gd name="T30" fmla="*/ 433 w 533"/>
                              <a:gd name="T31" fmla="*/ 533 h 667"/>
                              <a:gd name="T32" fmla="*/ 100 w 533"/>
                              <a:gd name="T33" fmla="*/ 533 h 667"/>
                              <a:gd name="T34" fmla="*/ 100 w 533"/>
                              <a:gd name="T35" fmla="*/ 500 h 667"/>
                              <a:gd name="T36" fmla="*/ 433 w 533"/>
                              <a:gd name="T37" fmla="*/ 500 h 667"/>
                              <a:gd name="T38" fmla="*/ 433 w 533"/>
                              <a:gd name="T39" fmla="*/ 533 h 667"/>
                              <a:gd name="T40" fmla="*/ 100 w 533"/>
                              <a:gd name="T41" fmla="*/ 167 h 667"/>
                              <a:gd name="T42" fmla="*/ 260 w 533"/>
                              <a:gd name="T43" fmla="*/ 167 h 667"/>
                              <a:gd name="T44" fmla="*/ 260 w 533"/>
                              <a:gd name="T45" fmla="*/ 200 h 667"/>
                              <a:gd name="T46" fmla="*/ 100 w 533"/>
                              <a:gd name="T47" fmla="*/ 200 h 667"/>
                              <a:gd name="T48" fmla="*/ 100 w 533"/>
                              <a:gd name="T49" fmla="*/ 167 h 667"/>
                              <a:gd name="T50" fmla="*/ 316 w 533"/>
                              <a:gd name="T51" fmla="*/ 139 h 667"/>
                              <a:gd name="T52" fmla="*/ 316 w 533"/>
                              <a:gd name="T53" fmla="*/ 0 h 667"/>
                              <a:gd name="T54" fmla="*/ 50 w 533"/>
                              <a:gd name="T55" fmla="*/ 0 h 667"/>
                              <a:gd name="T56" fmla="*/ 0 w 533"/>
                              <a:gd name="T57" fmla="*/ 50 h 667"/>
                              <a:gd name="T58" fmla="*/ 0 w 533"/>
                              <a:gd name="T59" fmla="*/ 617 h 667"/>
                              <a:gd name="T60" fmla="*/ 50 w 533"/>
                              <a:gd name="T61" fmla="*/ 667 h 667"/>
                              <a:gd name="T62" fmla="*/ 483 w 533"/>
                              <a:gd name="T63" fmla="*/ 667 h 667"/>
                              <a:gd name="T64" fmla="*/ 533 w 533"/>
                              <a:gd name="T65" fmla="*/ 617 h 667"/>
                              <a:gd name="T66" fmla="*/ 533 w 533"/>
                              <a:gd name="T67" fmla="*/ 217 h 667"/>
                              <a:gd name="T68" fmla="*/ 394 w 533"/>
                              <a:gd name="T69" fmla="*/ 217 h 667"/>
                              <a:gd name="T70" fmla="*/ 316 w 533"/>
                              <a:gd name="T71" fmla="*/ 139 h 6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533" h="667">
                                <a:moveTo>
                                  <a:pt x="433" y="283"/>
                                </a:moveTo>
                                <a:lnTo>
                                  <a:pt x="100" y="283"/>
                                </a:lnTo>
                                <a:lnTo>
                                  <a:pt x="100" y="250"/>
                                </a:lnTo>
                                <a:lnTo>
                                  <a:pt x="433" y="250"/>
                                </a:lnTo>
                                <a:lnTo>
                                  <a:pt x="433" y="283"/>
                                </a:lnTo>
                                <a:close/>
                                <a:moveTo>
                                  <a:pt x="433" y="367"/>
                                </a:moveTo>
                                <a:lnTo>
                                  <a:pt x="100" y="367"/>
                                </a:lnTo>
                                <a:lnTo>
                                  <a:pt x="100" y="333"/>
                                </a:lnTo>
                                <a:lnTo>
                                  <a:pt x="433" y="333"/>
                                </a:lnTo>
                                <a:lnTo>
                                  <a:pt x="433" y="367"/>
                                </a:lnTo>
                                <a:close/>
                                <a:moveTo>
                                  <a:pt x="433" y="450"/>
                                </a:moveTo>
                                <a:lnTo>
                                  <a:pt x="100" y="450"/>
                                </a:lnTo>
                                <a:lnTo>
                                  <a:pt x="100" y="417"/>
                                </a:lnTo>
                                <a:lnTo>
                                  <a:pt x="433" y="417"/>
                                </a:lnTo>
                                <a:lnTo>
                                  <a:pt x="433" y="450"/>
                                </a:lnTo>
                                <a:close/>
                                <a:moveTo>
                                  <a:pt x="433" y="533"/>
                                </a:moveTo>
                                <a:lnTo>
                                  <a:pt x="100" y="533"/>
                                </a:lnTo>
                                <a:lnTo>
                                  <a:pt x="100" y="500"/>
                                </a:lnTo>
                                <a:lnTo>
                                  <a:pt x="433" y="500"/>
                                </a:lnTo>
                                <a:lnTo>
                                  <a:pt x="433" y="533"/>
                                </a:lnTo>
                                <a:close/>
                                <a:moveTo>
                                  <a:pt x="100" y="167"/>
                                </a:moveTo>
                                <a:lnTo>
                                  <a:pt x="260" y="167"/>
                                </a:lnTo>
                                <a:lnTo>
                                  <a:pt x="260" y="200"/>
                                </a:lnTo>
                                <a:lnTo>
                                  <a:pt x="100" y="200"/>
                                </a:lnTo>
                                <a:lnTo>
                                  <a:pt x="100" y="167"/>
                                </a:lnTo>
                                <a:close/>
                                <a:moveTo>
                                  <a:pt x="316" y="139"/>
                                </a:moveTo>
                                <a:lnTo>
                                  <a:pt x="316" y="0"/>
                                </a:lnTo>
                                <a:lnTo>
                                  <a:pt x="50" y="0"/>
                                </a:ln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lnTo>
                                  <a:pt x="0" y="617"/>
                                </a:lnTo>
                                <a:cubicBezTo>
                                  <a:pt x="0" y="644"/>
                                  <a:pt x="22" y="667"/>
                                  <a:pt x="50" y="667"/>
                                </a:cubicBezTo>
                                <a:lnTo>
                                  <a:pt x="483" y="667"/>
                                </a:lnTo>
                                <a:cubicBezTo>
                                  <a:pt x="511" y="667"/>
                                  <a:pt x="533" y="644"/>
                                  <a:pt x="533" y="617"/>
                                </a:cubicBezTo>
                                <a:lnTo>
                                  <a:pt x="533" y="217"/>
                                </a:lnTo>
                                <a:lnTo>
                                  <a:pt x="394" y="217"/>
                                </a:lnTo>
                                <a:cubicBezTo>
                                  <a:pt x="351" y="217"/>
                                  <a:pt x="316" y="182"/>
                                  <a:pt x="316" y="13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2" name="Freeform 20"/>
                        <wps:cNvSpPr>
                          <a:spLocks/>
                        </wps:cNvSpPr>
                        <wps:spPr bwMode="auto">
                          <a:xfrm>
                            <a:off x="1389" y="0"/>
                            <a:ext cx="743" cy="743"/>
                          </a:xfrm>
                          <a:custGeom>
                            <a:avLst/>
                            <a:gdLst>
                              <a:gd name="T0" fmla="*/ 0 w 187"/>
                              <a:gd name="T1" fmla="*/ 143 h 187"/>
                              <a:gd name="T2" fmla="*/ 44 w 187"/>
                              <a:gd name="T3" fmla="*/ 187 h 187"/>
                              <a:gd name="T4" fmla="*/ 187 w 187"/>
                              <a:gd name="T5" fmla="*/ 187 h 187"/>
                              <a:gd name="T6" fmla="*/ 0 w 187"/>
                              <a:gd name="T7" fmla="*/ 0 h 187"/>
                              <a:gd name="T8" fmla="*/ 0 w 187"/>
                              <a:gd name="T9" fmla="*/ 143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7" h="187">
                                <a:moveTo>
                                  <a:pt x="0" y="143"/>
                                </a:moveTo>
                                <a:cubicBezTo>
                                  <a:pt x="0" y="167"/>
                                  <a:pt x="20" y="187"/>
                                  <a:pt x="44" y="187"/>
                                </a:cubicBezTo>
                                <a:lnTo>
                                  <a:pt x="187" y="187"/>
                                </a:lnTo>
                                <a:lnTo>
                                  <a:pt x="0" y="0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AF01EB" id="Document" o:spid="_x0000_s1026" alt="{&quot;Key&quot;:&quot;POWER_USER_SHAPE_ICON&quot;,&quot;Value&quot;:&quot;POWER_USER_SHAPE_ICON_STYLE_1&quot;}" style="position:absolute;margin-left:49.4pt;margin-top:24.85pt;width:28.35pt;height:29.25pt;z-index:251673600;mso-position-horizontal-relative:left-margin-area;mso-width-relative:margin;mso-height-relative:margin" coordsize="2132,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">
                <v:shape id="Freeform 19" o:spid="_x0000_s1027" style="position:absolute;top:15;width:2116;height:2653;visibility:visible;mso-wrap-style:square;v-text-anchor:top" coordsize="533,6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ILW8MA&#10;AADcAAAADwAAAGRycy9kb3ducmV2LnhtbERPTWvCQBC9C/6HZYTedKMWkdRNSFsKPRRKotDrkB2z&#10;wexsyG5j7K/vFgre5vE+55BPthMjDb51rGC9SkAQ10633Cg4Hd+WexA+IGvsHJOCG3nIs/nsgKl2&#10;Vy5prEIjYgj7FBWYEPpUSl8bsuhXrieO3NkNFkOEQyP1gNcYbju5SZKdtNhybDDY04uh+lJ9WwXl&#10;7bF8rT7M5/TTNaN/3hZ++1Uo9bCYiicQgaZwF/+733Wcv1nD3zPxApn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ILW8MAAADcAAAADwAAAAAAAAAAAAAAAACYAgAAZHJzL2Rv&#10;d25yZXYueG1sUEsFBgAAAAAEAAQA9QAAAIgDAAAAAA==&#10;" path="m433,283r-333,l100,250r333,l433,283xm433,367r-333,l100,333r333,l433,367xm433,450r-333,l100,417r333,l433,450xm433,533r-333,l100,500r333,l433,533xm100,167r160,l260,200r-160,l100,167xm316,139l316,,50,c22,,,22,,50l,617v,27,22,50,50,50l483,667v28,,50,-23,50,-50l533,217r-139,c351,217,316,182,316,139xe" filled="f" stroked="f">
                  <v:path arrowok="t" o:connecttype="custom" o:connectlocs="1719,1126;397,1126;397,994;1719,994;1719,1126;1719,1460;397,1460;397,1325;1719,1325;1719,1460;1719,1790;397,1790;397,1659;1719,1659;1719,1790;1719,2120;397,2120;397,1989;1719,1989;1719,2120;397,664;1032,664;1032,796;397,796;397,664;1255,553;1255,0;198,0;0,199;0,2454;198,2653;1918,2653;2116,2454;2116,863;1564,863;1255,553" o:connectangles="0,0,0,0,0,0,0,0,0,0,0,0,0,0,0,0,0,0,0,0,0,0,0,0,0,0,0,0,0,0,0,0,0,0,0,0"/>
                  <o:lock v:ext="edit" verticies="t"/>
                </v:shape>
                <v:shape id="Freeform 20" o:spid="_x0000_s1028" style="position:absolute;left:1389;width:743;height:743;visibility:visible;mso-wrap-style:square;v-text-anchor:top" coordsize="187,1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gjB8IA&#10;AADcAAAADwAAAGRycy9kb3ducmV2LnhtbERPS4vCMBC+L/gfwgje1tQqulSjiKh42QUfu+fZZmyK&#10;zaQ0Ueu/3ywI3ubje85s0dpK3KjxpWMFg34Cgjh3uuRCwem4ef8A4QOyxsoxKXiQh8W88zbDTLs7&#10;7+l2CIWIIewzVGBCqDMpfW7Iou+7mjhyZ9dYDBE2hdQN3mO4rWSaJGNpseTYYLCmlaH8crhaBT+/&#10;n8U6HU7KUb4dfJvV8Ws3OV+V6nXb5RREoDa8xE/3Tsf5aQr/z8QL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8SCMHwgAAANwAAAAPAAAAAAAAAAAAAAAAAJgCAABkcnMvZG93&#10;bnJldi54bWxQSwUGAAAAAAQABAD1AAAAhwMAAAAA&#10;" path="m,143v,24,20,44,44,44l187,187,,,,143e" filled="f" stroked="f">
                  <v:path arrowok="t" o:connecttype="custom" o:connectlocs="0,568;175,743;743,743;0,0;0,568" o:connectangles="0,0,0,0,0"/>
                </v:shape>
                <w10:wrap anchorx="margin"/>
              </v:group>
            </w:pict>
          </mc:Fallback>
        </mc:AlternateContent>
      </w:r>
      <w:r>
        <w:rPr>
          <w:rStyle w:val="lev"/>
        </w:rPr>
        <w:t>D</w:t>
      </w:r>
      <w:r w:rsidRPr="007C7E4F">
        <w:rPr>
          <w:rStyle w:val="lev"/>
        </w:rPr>
        <w:t xml:space="preserve">ocumentation complémentaire disponible sur internet </w:t>
      </w:r>
      <w:r>
        <w:rPr>
          <w:rStyle w:val="lev"/>
        </w:rPr>
        <w:t xml:space="preserve">et </w:t>
      </w:r>
      <w:r w:rsidRPr="007C7E4F">
        <w:rPr>
          <w:rStyle w:val="lev"/>
        </w:rPr>
        <w:t>dont le contenu est validé</w:t>
      </w:r>
      <w:r>
        <w:rPr>
          <w:rStyle w:val="lev"/>
        </w:rPr>
        <w:t> :</w:t>
      </w:r>
      <w:r w:rsidRPr="007C7E4F">
        <w:rPr>
          <w:rFonts w:ascii="Corbel" w:hAnsi="Corbel"/>
        </w:rPr>
        <w:t xml:space="preserve"> </w:t>
      </w:r>
      <w:r>
        <w:rPr>
          <w:rFonts w:ascii="Corbel" w:hAnsi="Corbel"/>
        </w:rPr>
        <w:t>d</w:t>
      </w:r>
      <w:r w:rsidR="001551B9" w:rsidRPr="007C7E4F">
        <w:rPr>
          <w:rFonts w:ascii="Corbel" w:hAnsi="Corbel"/>
        </w:rPr>
        <w:t>eux m</w:t>
      </w:r>
      <w:r>
        <w:rPr>
          <w:rFonts w:ascii="Corbel" w:hAnsi="Corbel"/>
        </w:rPr>
        <w:t>oteurs de recherche spécialisés ont</w:t>
      </w:r>
      <w:r w:rsidR="001551B9" w:rsidRPr="007C7E4F">
        <w:rPr>
          <w:rFonts w:ascii="Corbel" w:hAnsi="Corbel"/>
        </w:rPr>
        <w:t xml:space="preserve"> une couverture définie et contrôlée</w:t>
      </w:r>
      <w:r>
        <w:rPr>
          <w:rFonts w:ascii="Corbel" w:hAnsi="Corbel"/>
        </w:rPr>
        <w:t xml:space="preserve"> et </w:t>
      </w:r>
      <w:r w:rsidR="001551B9" w:rsidRPr="007C7E4F">
        <w:rPr>
          <w:rFonts w:ascii="Corbel" w:hAnsi="Corbel"/>
        </w:rPr>
        <w:t xml:space="preserve">peuvent vous aider à identifier </w:t>
      </w:r>
      <w:r>
        <w:rPr>
          <w:rFonts w:ascii="Corbel" w:hAnsi="Corbel"/>
        </w:rPr>
        <w:t>ce type de documentation</w:t>
      </w:r>
      <w:r w:rsidR="001551B9" w:rsidRPr="007C7E4F">
        <w:rPr>
          <w:rFonts w:ascii="Corbel" w:hAnsi="Corbel"/>
        </w:rPr>
        <w:t>.</w:t>
      </w:r>
    </w:p>
    <w:p w14:paraId="0864FF43" w14:textId="121C614A" w:rsidR="007C7E4F" w:rsidRDefault="00A41376" w:rsidP="00034B93">
      <w:pPr>
        <w:pStyle w:val="Paragraphedeliste"/>
        <w:keepNext w:val="0"/>
        <w:numPr>
          <w:ilvl w:val="1"/>
          <w:numId w:val="28"/>
        </w:numPr>
        <w:jc w:val="left"/>
        <w:rPr>
          <w:rFonts w:ascii="Corbel" w:hAnsi="Corbel"/>
        </w:rPr>
      </w:pPr>
      <w:hyperlink r:id="rId26" w:history="1">
        <w:proofErr w:type="spellStart"/>
        <w:r w:rsidR="001551B9" w:rsidRPr="00DC055E">
          <w:rPr>
            <w:rStyle w:val="Lienhypertexte"/>
            <w:rFonts w:ascii="Corbel" w:hAnsi="Corbel"/>
          </w:rPr>
          <w:t>Doc’CiSMeF</w:t>
        </w:r>
        <w:proofErr w:type="spellEnd"/>
      </w:hyperlink>
      <w:r w:rsidR="001551B9" w:rsidRPr="007C7E4F">
        <w:rPr>
          <w:rFonts w:ascii="Corbel" w:hAnsi="Corbel"/>
        </w:rPr>
        <w:t>, produit par le CHU de Rouen, est limi</w:t>
      </w:r>
      <w:r w:rsidR="00DC055E">
        <w:rPr>
          <w:rFonts w:ascii="Corbel" w:hAnsi="Corbel"/>
        </w:rPr>
        <w:t>té à des contenus francophones</w:t>
      </w:r>
      <w:r w:rsidR="001551B9" w:rsidRPr="007C7E4F">
        <w:rPr>
          <w:rFonts w:ascii="Corbel" w:hAnsi="Corbel"/>
        </w:rPr>
        <w:t xml:space="preserve">. </w:t>
      </w:r>
    </w:p>
    <w:p w14:paraId="6F723DB6" w14:textId="6DC9242B" w:rsidR="001551B9" w:rsidRPr="007C7E4F" w:rsidRDefault="00A41376" w:rsidP="00034B93">
      <w:pPr>
        <w:pStyle w:val="Paragraphedeliste"/>
        <w:keepNext w:val="0"/>
        <w:numPr>
          <w:ilvl w:val="1"/>
          <w:numId w:val="28"/>
        </w:numPr>
        <w:jc w:val="left"/>
        <w:rPr>
          <w:rFonts w:ascii="Corbel" w:hAnsi="Corbel"/>
        </w:rPr>
      </w:pPr>
      <w:hyperlink r:id="rId27" w:history="1">
        <w:proofErr w:type="spellStart"/>
        <w:r w:rsidR="001551B9" w:rsidRPr="00DC055E">
          <w:rPr>
            <w:rStyle w:val="Lienhypertexte"/>
            <w:rFonts w:ascii="Corbel" w:hAnsi="Corbel"/>
          </w:rPr>
          <w:t>HONcode</w:t>
        </w:r>
        <w:proofErr w:type="spellEnd"/>
        <w:r w:rsidR="001551B9" w:rsidRPr="00DC055E">
          <w:rPr>
            <w:rStyle w:val="Lienhypertexte"/>
            <w:rFonts w:ascii="Corbel" w:hAnsi="Corbel"/>
          </w:rPr>
          <w:t xml:space="preserve"> </w:t>
        </w:r>
        <w:proofErr w:type="spellStart"/>
        <w:r w:rsidR="001551B9" w:rsidRPr="00DC055E">
          <w:rPr>
            <w:rStyle w:val="Lienhypertexte"/>
            <w:rFonts w:ascii="Corbel" w:hAnsi="Corbel"/>
          </w:rPr>
          <w:t>Search</w:t>
        </w:r>
        <w:proofErr w:type="spellEnd"/>
      </w:hyperlink>
      <w:r w:rsidR="001551B9" w:rsidRPr="007C7E4F">
        <w:rPr>
          <w:rFonts w:ascii="Corbel" w:hAnsi="Corbel"/>
        </w:rPr>
        <w:t xml:space="preserve">, produit par l’ONG </w:t>
      </w:r>
      <w:proofErr w:type="spellStart"/>
      <w:r w:rsidR="001551B9" w:rsidRPr="007C7E4F">
        <w:rPr>
          <w:rFonts w:ascii="Corbel" w:hAnsi="Corbel"/>
        </w:rPr>
        <w:t>Health</w:t>
      </w:r>
      <w:proofErr w:type="spellEnd"/>
      <w:r w:rsidR="001551B9" w:rsidRPr="007C7E4F">
        <w:rPr>
          <w:rFonts w:ascii="Corbel" w:hAnsi="Corbel"/>
        </w:rPr>
        <w:t xml:space="preserve"> On the Net, a une couverture mondiale et peut être interrogé par le biais d’</w:t>
      </w:r>
      <w:r w:rsidR="00DC055E">
        <w:rPr>
          <w:rFonts w:ascii="Corbel" w:hAnsi="Corbel"/>
        </w:rPr>
        <w:t>une interface en ligne</w:t>
      </w:r>
      <w:r w:rsidR="001551B9" w:rsidRPr="007C7E4F">
        <w:rPr>
          <w:rFonts w:ascii="Corbel" w:hAnsi="Corbel"/>
        </w:rPr>
        <w:t>, ou sous la forme d’une extension pour votre navigateur.</w:t>
      </w:r>
    </w:p>
    <w:p w14:paraId="0CB652ED" w14:textId="4369CB96" w:rsidR="001551B9" w:rsidRPr="00422C9E" w:rsidRDefault="007C7E4F" w:rsidP="00034B93">
      <w:pPr>
        <w:pStyle w:val="Paragraphedeliste"/>
        <w:keepNext w:val="0"/>
        <w:numPr>
          <w:ilvl w:val="0"/>
          <w:numId w:val="25"/>
        </w:numPr>
        <w:jc w:val="left"/>
        <w:rPr>
          <w:rFonts w:ascii="Corbel" w:hAnsi="Corbel"/>
        </w:rPr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C50BC18" wp14:editId="3CF8CB38">
                <wp:simplePos x="0" y="0"/>
                <wp:positionH relativeFrom="column">
                  <wp:posOffset>-273050</wp:posOffset>
                </wp:positionH>
                <wp:positionV relativeFrom="paragraph">
                  <wp:posOffset>86995</wp:posOffset>
                </wp:positionV>
                <wp:extent cx="360000" cy="302652"/>
                <wp:effectExtent l="0" t="0" r="2540" b="2540"/>
                <wp:wrapNone/>
                <wp:docPr id="105" name="Newspaper" descr="{&quot;Key&quot;:&quot;POWER_USER_SHAPE_ICON&quot;,&quot;Value&quot;:&quot;POWER_USER_SHAPE_ICON_STYLE_1&quot;}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360000" cy="302652"/>
                          <a:chOff x="0" y="0"/>
                          <a:chExt cx="332" cy="235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6" name="Newspaper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332" cy="235"/>
                          </a:xfrm>
                          <a:custGeom>
                            <a:avLst/>
                            <a:gdLst>
                              <a:gd name="T0" fmla="*/ 54 w 884"/>
                              <a:gd name="T1" fmla="*/ 293 h 624"/>
                              <a:gd name="T2" fmla="*/ 161 w 884"/>
                              <a:gd name="T3" fmla="*/ 483 h 624"/>
                              <a:gd name="T4" fmla="*/ 126 w 884"/>
                              <a:gd name="T5" fmla="*/ 238 h 624"/>
                              <a:gd name="T6" fmla="*/ 64 w 884"/>
                              <a:gd name="T7" fmla="*/ 268 h 624"/>
                              <a:gd name="T8" fmla="*/ 54 w 884"/>
                              <a:gd name="T9" fmla="*/ 293 h 624"/>
                              <a:gd name="T10" fmla="*/ 215 w 884"/>
                              <a:gd name="T11" fmla="*/ 553 h 624"/>
                              <a:gd name="T12" fmla="*/ 228 w 884"/>
                              <a:gd name="T13" fmla="*/ 573 h 624"/>
                              <a:gd name="T14" fmla="*/ 243 w 884"/>
                              <a:gd name="T15" fmla="*/ 575 h 624"/>
                              <a:gd name="T16" fmla="*/ 297 w 884"/>
                              <a:gd name="T17" fmla="*/ 566 h 624"/>
                              <a:gd name="T18" fmla="*/ 381 w 884"/>
                              <a:gd name="T19" fmla="*/ 552 h 624"/>
                              <a:gd name="T20" fmla="*/ 814 w 884"/>
                              <a:gd name="T21" fmla="*/ 479 h 624"/>
                              <a:gd name="T22" fmla="*/ 835 w 884"/>
                              <a:gd name="T23" fmla="*/ 448 h 624"/>
                              <a:gd name="T24" fmla="*/ 786 w 884"/>
                              <a:gd name="T25" fmla="*/ 103 h 624"/>
                              <a:gd name="T26" fmla="*/ 762 w 884"/>
                              <a:gd name="T27" fmla="*/ 80 h 624"/>
                              <a:gd name="T28" fmla="*/ 758 w 884"/>
                              <a:gd name="T29" fmla="*/ 81 h 624"/>
                              <a:gd name="T30" fmla="*/ 619 w 884"/>
                              <a:gd name="T31" fmla="*/ 104 h 624"/>
                              <a:gd name="T32" fmla="*/ 595 w 884"/>
                              <a:gd name="T33" fmla="*/ 108 h 624"/>
                              <a:gd name="T34" fmla="*/ 572 w 884"/>
                              <a:gd name="T35" fmla="*/ 112 h 624"/>
                              <a:gd name="T36" fmla="*/ 289 w 884"/>
                              <a:gd name="T37" fmla="*/ 160 h 624"/>
                              <a:gd name="T38" fmla="*/ 204 w 884"/>
                              <a:gd name="T39" fmla="*/ 174 h 624"/>
                              <a:gd name="T40" fmla="*/ 187 w 884"/>
                              <a:gd name="T41" fmla="*/ 177 h 624"/>
                              <a:gd name="T42" fmla="*/ 171 w 884"/>
                              <a:gd name="T43" fmla="*/ 188 h 624"/>
                              <a:gd name="T44" fmla="*/ 169 w 884"/>
                              <a:gd name="T45" fmla="*/ 191 h 624"/>
                              <a:gd name="T46" fmla="*/ 167 w 884"/>
                              <a:gd name="T47" fmla="*/ 208 h 624"/>
                              <a:gd name="T48" fmla="*/ 168 w 884"/>
                              <a:gd name="T49" fmla="*/ 218 h 624"/>
                              <a:gd name="T50" fmla="*/ 215 w 884"/>
                              <a:gd name="T51" fmla="*/ 553 h 624"/>
                              <a:gd name="T52" fmla="*/ 181 w 884"/>
                              <a:gd name="T53" fmla="*/ 130 h 624"/>
                              <a:gd name="T54" fmla="*/ 277 w 884"/>
                              <a:gd name="T55" fmla="*/ 113 h 624"/>
                              <a:gd name="T56" fmla="*/ 501 w 884"/>
                              <a:gd name="T57" fmla="*/ 6 h 624"/>
                              <a:gd name="T58" fmla="*/ 526 w 884"/>
                              <a:gd name="T59" fmla="*/ 0 h 624"/>
                              <a:gd name="T60" fmla="*/ 582 w 884"/>
                              <a:gd name="T61" fmla="*/ 39 h 624"/>
                              <a:gd name="T62" fmla="*/ 594 w 884"/>
                              <a:gd name="T63" fmla="*/ 60 h 624"/>
                              <a:gd name="T64" fmla="*/ 751 w 884"/>
                              <a:gd name="T65" fmla="*/ 33 h 624"/>
                              <a:gd name="T66" fmla="*/ 829 w 884"/>
                              <a:gd name="T67" fmla="*/ 96 h 624"/>
                              <a:gd name="T68" fmla="*/ 878 w 884"/>
                              <a:gd name="T69" fmla="*/ 441 h 624"/>
                              <a:gd name="T70" fmla="*/ 821 w 884"/>
                              <a:gd name="T71" fmla="*/ 527 h 624"/>
                              <a:gd name="T72" fmla="*/ 250 w 884"/>
                              <a:gd name="T73" fmla="*/ 623 h 624"/>
                              <a:gd name="T74" fmla="*/ 240 w 884"/>
                              <a:gd name="T75" fmla="*/ 624 h 624"/>
                              <a:gd name="T76" fmla="*/ 224 w 884"/>
                              <a:gd name="T77" fmla="*/ 622 h 624"/>
                              <a:gd name="T78" fmla="*/ 222 w 884"/>
                              <a:gd name="T79" fmla="*/ 622 h 624"/>
                              <a:gd name="T80" fmla="*/ 166 w 884"/>
                              <a:gd name="T81" fmla="*/ 583 h 624"/>
                              <a:gd name="T82" fmla="*/ 14 w 884"/>
                              <a:gd name="T83" fmla="*/ 314 h 624"/>
                              <a:gd name="T84" fmla="*/ 46 w 884"/>
                              <a:gd name="T85" fmla="*/ 224 h 624"/>
                              <a:gd name="T86" fmla="*/ 124 w 884"/>
                              <a:gd name="T87" fmla="*/ 187 h 624"/>
                              <a:gd name="T88" fmla="*/ 136 w 884"/>
                              <a:gd name="T89" fmla="*/ 160 h 624"/>
                              <a:gd name="T90" fmla="*/ 181 w 884"/>
                              <a:gd name="T91" fmla="*/ 130 h 624"/>
                              <a:gd name="T92" fmla="*/ 542 w 884"/>
                              <a:gd name="T93" fmla="*/ 60 h 624"/>
                              <a:gd name="T94" fmla="*/ 518 w 884"/>
                              <a:gd name="T95" fmla="*/ 50 h 624"/>
                              <a:gd name="T96" fmla="*/ 446 w 884"/>
                              <a:gd name="T97" fmla="*/ 85 h 624"/>
                              <a:gd name="T98" fmla="*/ 546 w 884"/>
                              <a:gd name="T99" fmla="*/ 68 h 624"/>
                              <a:gd name="T100" fmla="*/ 542 w 884"/>
                              <a:gd name="T101" fmla="*/ 60 h 62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884" h="624">
                                <a:moveTo>
                                  <a:pt x="54" y="293"/>
                                </a:moveTo>
                                <a:lnTo>
                                  <a:pt x="161" y="483"/>
                                </a:lnTo>
                                <a:lnTo>
                                  <a:pt x="126" y="238"/>
                                </a:lnTo>
                                <a:lnTo>
                                  <a:pt x="64" y="268"/>
                                </a:lnTo>
                                <a:cubicBezTo>
                                  <a:pt x="55" y="273"/>
                                  <a:pt x="51" y="283"/>
                                  <a:pt x="54" y="293"/>
                                </a:cubicBezTo>
                                <a:close/>
                                <a:moveTo>
                                  <a:pt x="215" y="553"/>
                                </a:moveTo>
                                <a:cubicBezTo>
                                  <a:pt x="216" y="561"/>
                                  <a:pt x="222" y="569"/>
                                  <a:pt x="228" y="573"/>
                                </a:cubicBezTo>
                                <a:cubicBezTo>
                                  <a:pt x="233" y="575"/>
                                  <a:pt x="238" y="576"/>
                                  <a:pt x="243" y="575"/>
                                </a:cubicBezTo>
                                <a:lnTo>
                                  <a:pt x="297" y="566"/>
                                </a:lnTo>
                                <a:lnTo>
                                  <a:pt x="381" y="552"/>
                                </a:lnTo>
                                <a:lnTo>
                                  <a:pt x="814" y="479"/>
                                </a:lnTo>
                                <a:cubicBezTo>
                                  <a:pt x="827" y="477"/>
                                  <a:pt x="837" y="463"/>
                                  <a:pt x="835" y="448"/>
                                </a:cubicBezTo>
                                <a:lnTo>
                                  <a:pt x="786" y="103"/>
                                </a:lnTo>
                                <a:cubicBezTo>
                                  <a:pt x="784" y="90"/>
                                  <a:pt x="774" y="80"/>
                                  <a:pt x="762" y="80"/>
                                </a:cubicBezTo>
                                <a:cubicBezTo>
                                  <a:pt x="760" y="80"/>
                                  <a:pt x="759" y="81"/>
                                  <a:pt x="758" y="81"/>
                                </a:cubicBezTo>
                                <a:lnTo>
                                  <a:pt x="619" y="104"/>
                                </a:lnTo>
                                <a:lnTo>
                                  <a:pt x="595" y="108"/>
                                </a:lnTo>
                                <a:lnTo>
                                  <a:pt x="572" y="112"/>
                                </a:lnTo>
                                <a:lnTo>
                                  <a:pt x="289" y="160"/>
                                </a:lnTo>
                                <a:lnTo>
                                  <a:pt x="204" y="174"/>
                                </a:lnTo>
                                <a:lnTo>
                                  <a:pt x="187" y="177"/>
                                </a:lnTo>
                                <a:cubicBezTo>
                                  <a:pt x="181" y="178"/>
                                  <a:pt x="175" y="182"/>
                                  <a:pt x="171" y="188"/>
                                </a:cubicBezTo>
                                <a:cubicBezTo>
                                  <a:pt x="170" y="189"/>
                                  <a:pt x="170" y="190"/>
                                  <a:pt x="169" y="191"/>
                                </a:cubicBezTo>
                                <a:cubicBezTo>
                                  <a:pt x="167" y="196"/>
                                  <a:pt x="166" y="202"/>
                                  <a:pt x="167" y="208"/>
                                </a:cubicBezTo>
                                <a:lnTo>
                                  <a:pt x="168" y="218"/>
                                </a:lnTo>
                                <a:lnTo>
                                  <a:pt x="215" y="553"/>
                                </a:lnTo>
                                <a:close/>
                                <a:moveTo>
                                  <a:pt x="181" y="130"/>
                                </a:moveTo>
                                <a:lnTo>
                                  <a:pt x="277" y="113"/>
                                </a:lnTo>
                                <a:lnTo>
                                  <a:pt x="501" y="6"/>
                                </a:lnTo>
                                <a:cubicBezTo>
                                  <a:pt x="508" y="2"/>
                                  <a:pt x="517" y="0"/>
                                  <a:pt x="526" y="0"/>
                                </a:cubicBezTo>
                                <a:cubicBezTo>
                                  <a:pt x="550" y="0"/>
                                  <a:pt x="572" y="15"/>
                                  <a:pt x="582" y="39"/>
                                </a:cubicBezTo>
                                <a:lnTo>
                                  <a:pt x="594" y="60"/>
                                </a:lnTo>
                                <a:lnTo>
                                  <a:pt x="751" y="33"/>
                                </a:lnTo>
                                <a:cubicBezTo>
                                  <a:pt x="789" y="27"/>
                                  <a:pt x="824" y="56"/>
                                  <a:pt x="829" y="96"/>
                                </a:cubicBezTo>
                                <a:lnTo>
                                  <a:pt x="878" y="441"/>
                                </a:lnTo>
                                <a:cubicBezTo>
                                  <a:pt x="884" y="482"/>
                                  <a:pt x="858" y="520"/>
                                  <a:pt x="821" y="527"/>
                                </a:cubicBezTo>
                                <a:lnTo>
                                  <a:pt x="250" y="623"/>
                                </a:lnTo>
                                <a:cubicBezTo>
                                  <a:pt x="247" y="624"/>
                                  <a:pt x="243" y="624"/>
                                  <a:pt x="240" y="624"/>
                                </a:cubicBezTo>
                                <a:cubicBezTo>
                                  <a:pt x="234" y="624"/>
                                  <a:pt x="229" y="624"/>
                                  <a:pt x="224" y="622"/>
                                </a:cubicBezTo>
                                <a:lnTo>
                                  <a:pt x="222" y="622"/>
                                </a:lnTo>
                                <a:cubicBezTo>
                                  <a:pt x="198" y="622"/>
                                  <a:pt x="176" y="607"/>
                                  <a:pt x="166" y="583"/>
                                </a:cubicBezTo>
                                <a:lnTo>
                                  <a:pt x="14" y="314"/>
                                </a:lnTo>
                                <a:cubicBezTo>
                                  <a:pt x="0" y="279"/>
                                  <a:pt x="15" y="239"/>
                                  <a:pt x="46" y="224"/>
                                </a:cubicBezTo>
                                <a:lnTo>
                                  <a:pt x="124" y="187"/>
                                </a:lnTo>
                                <a:cubicBezTo>
                                  <a:pt x="126" y="177"/>
                                  <a:pt x="130" y="168"/>
                                  <a:pt x="136" y="160"/>
                                </a:cubicBezTo>
                                <a:cubicBezTo>
                                  <a:pt x="146" y="143"/>
                                  <a:pt x="162" y="133"/>
                                  <a:pt x="181" y="130"/>
                                </a:cubicBezTo>
                                <a:close/>
                                <a:moveTo>
                                  <a:pt x="542" y="60"/>
                                </a:moveTo>
                                <a:cubicBezTo>
                                  <a:pt x="538" y="50"/>
                                  <a:pt x="527" y="45"/>
                                  <a:pt x="518" y="50"/>
                                </a:cubicBezTo>
                                <a:lnTo>
                                  <a:pt x="446" y="85"/>
                                </a:lnTo>
                                <a:lnTo>
                                  <a:pt x="546" y="68"/>
                                </a:lnTo>
                                <a:lnTo>
                                  <a:pt x="542" y="6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7" name="Newspaper"/>
                        <wps:cNvSpPr>
                          <a:spLocks/>
                        </wps:cNvSpPr>
                        <wps:spPr bwMode="auto">
                          <a:xfrm>
                            <a:off x="229" y="104"/>
                            <a:ext cx="58" cy="19"/>
                          </a:xfrm>
                          <a:custGeom>
                            <a:avLst/>
                            <a:gdLst>
                              <a:gd name="T0" fmla="*/ 123 w 156"/>
                              <a:gd name="T1" fmla="*/ 30 h 49"/>
                              <a:gd name="T2" fmla="*/ 99 w 156"/>
                              <a:gd name="T3" fmla="*/ 33 h 49"/>
                              <a:gd name="T4" fmla="*/ 76 w 156"/>
                              <a:gd name="T5" fmla="*/ 37 h 49"/>
                              <a:gd name="T6" fmla="*/ 3 w 156"/>
                              <a:gd name="T7" fmla="*/ 49 h 49"/>
                              <a:gd name="T8" fmla="*/ 0 w 156"/>
                              <a:gd name="T9" fmla="*/ 25 h 49"/>
                              <a:gd name="T10" fmla="*/ 63 w 156"/>
                              <a:gd name="T11" fmla="*/ 15 h 49"/>
                              <a:gd name="T12" fmla="*/ 87 w 156"/>
                              <a:gd name="T13" fmla="*/ 11 h 49"/>
                              <a:gd name="T14" fmla="*/ 111 w 156"/>
                              <a:gd name="T15" fmla="*/ 7 h 49"/>
                              <a:gd name="T16" fmla="*/ 153 w 156"/>
                              <a:gd name="T17" fmla="*/ 0 h 49"/>
                              <a:gd name="T18" fmla="*/ 156 w 156"/>
                              <a:gd name="T19" fmla="*/ 24 h 49"/>
                              <a:gd name="T20" fmla="*/ 123 w 156"/>
                              <a:gd name="T21" fmla="*/ 3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6" h="49">
                                <a:moveTo>
                                  <a:pt x="123" y="30"/>
                                </a:moveTo>
                                <a:lnTo>
                                  <a:pt x="99" y="33"/>
                                </a:lnTo>
                                <a:lnTo>
                                  <a:pt x="76" y="37"/>
                                </a:lnTo>
                                <a:lnTo>
                                  <a:pt x="3" y="49"/>
                                </a:lnTo>
                                <a:lnTo>
                                  <a:pt x="0" y="25"/>
                                </a:lnTo>
                                <a:lnTo>
                                  <a:pt x="63" y="15"/>
                                </a:lnTo>
                                <a:lnTo>
                                  <a:pt x="87" y="11"/>
                                </a:lnTo>
                                <a:lnTo>
                                  <a:pt x="111" y="7"/>
                                </a:lnTo>
                                <a:lnTo>
                                  <a:pt x="153" y="0"/>
                                </a:lnTo>
                                <a:lnTo>
                                  <a:pt x="156" y="24"/>
                                </a:lnTo>
                                <a:lnTo>
                                  <a:pt x="123" y="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8" name="Newspaper"/>
                        <wps:cNvSpPr>
                          <a:spLocks/>
                        </wps:cNvSpPr>
                        <wps:spPr bwMode="auto">
                          <a:xfrm>
                            <a:off x="226" y="85"/>
                            <a:ext cx="59" cy="18"/>
                          </a:xfrm>
                          <a:custGeom>
                            <a:avLst/>
                            <a:gdLst>
                              <a:gd name="T0" fmla="*/ 102 w 156"/>
                              <a:gd name="T1" fmla="*/ 33 h 49"/>
                              <a:gd name="T2" fmla="*/ 79 w 156"/>
                              <a:gd name="T3" fmla="*/ 36 h 49"/>
                              <a:gd name="T4" fmla="*/ 55 w 156"/>
                              <a:gd name="T5" fmla="*/ 40 h 49"/>
                              <a:gd name="T6" fmla="*/ 3 w 156"/>
                              <a:gd name="T7" fmla="*/ 49 h 49"/>
                              <a:gd name="T8" fmla="*/ 0 w 156"/>
                              <a:gd name="T9" fmla="*/ 25 h 49"/>
                              <a:gd name="T10" fmla="*/ 43 w 156"/>
                              <a:gd name="T11" fmla="*/ 18 h 49"/>
                              <a:gd name="T12" fmla="*/ 66 w 156"/>
                              <a:gd name="T13" fmla="*/ 14 h 49"/>
                              <a:gd name="T14" fmla="*/ 90 w 156"/>
                              <a:gd name="T15" fmla="*/ 10 h 49"/>
                              <a:gd name="T16" fmla="*/ 153 w 156"/>
                              <a:gd name="T17" fmla="*/ 0 h 49"/>
                              <a:gd name="T18" fmla="*/ 156 w 156"/>
                              <a:gd name="T19" fmla="*/ 24 h 49"/>
                              <a:gd name="T20" fmla="*/ 102 w 156"/>
                              <a:gd name="T21" fmla="*/ 33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6" h="49">
                                <a:moveTo>
                                  <a:pt x="102" y="33"/>
                                </a:moveTo>
                                <a:lnTo>
                                  <a:pt x="79" y="36"/>
                                </a:lnTo>
                                <a:lnTo>
                                  <a:pt x="55" y="40"/>
                                </a:lnTo>
                                <a:lnTo>
                                  <a:pt x="3" y="49"/>
                                </a:lnTo>
                                <a:lnTo>
                                  <a:pt x="0" y="25"/>
                                </a:lnTo>
                                <a:lnTo>
                                  <a:pt x="43" y="18"/>
                                </a:lnTo>
                                <a:lnTo>
                                  <a:pt x="66" y="14"/>
                                </a:lnTo>
                                <a:lnTo>
                                  <a:pt x="90" y="10"/>
                                </a:lnTo>
                                <a:lnTo>
                                  <a:pt x="153" y="0"/>
                                </a:lnTo>
                                <a:lnTo>
                                  <a:pt x="156" y="24"/>
                                </a:lnTo>
                                <a:lnTo>
                                  <a:pt x="102" y="3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9" name="Newspaper"/>
                        <wps:cNvSpPr>
                          <a:spLocks/>
                        </wps:cNvSpPr>
                        <wps:spPr bwMode="auto">
                          <a:xfrm>
                            <a:off x="79" y="52"/>
                            <a:ext cx="208" cy="51"/>
                          </a:xfrm>
                          <a:custGeom>
                            <a:avLst/>
                            <a:gdLst>
                              <a:gd name="T0" fmla="*/ 463 w 553"/>
                              <a:gd name="T1" fmla="*/ 62 h 136"/>
                              <a:gd name="T2" fmla="*/ 439 w 553"/>
                              <a:gd name="T3" fmla="*/ 66 h 136"/>
                              <a:gd name="T4" fmla="*/ 416 w 553"/>
                              <a:gd name="T5" fmla="*/ 70 h 136"/>
                              <a:gd name="T6" fmla="*/ 6 w 553"/>
                              <a:gd name="T7" fmla="*/ 136 h 136"/>
                              <a:gd name="T8" fmla="*/ 0 w 553"/>
                              <a:gd name="T9" fmla="*/ 88 h 136"/>
                              <a:gd name="T10" fmla="*/ 390 w 553"/>
                              <a:gd name="T11" fmla="*/ 25 h 136"/>
                              <a:gd name="T12" fmla="*/ 414 w 553"/>
                              <a:gd name="T13" fmla="*/ 21 h 136"/>
                              <a:gd name="T14" fmla="*/ 437 w 553"/>
                              <a:gd name="T15" fmla="*/ 18 h 136"/>
                              <a:gd name="T16" fmla="*/ 546 w 553"/>
                              <a:gd name="T17" fmla="*/ 0 h 136"/>
                              <a:gd name="T18" fmla="*/ 553 w 553"/>
                              <a:gd name="T19" fmla="*/ 48 h 136"/>
                              <a:gd name="T20" fmla="*/ 463 w 553"/>
                              <a:gd name="T21" fmla="*/ 62 h 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53" h="136">
                                <a:moveTo>
                                  <a:pt x="463" y="62"/>
                                </a:moveTo>
                                <a:lnTo>
                                  <a:pt x="439" y="66"/>
                                </a:lnTo>
                                <a:lnTo>
                                  <a:pt x="416" y="70"/>
                                </a:lnTo>
                                <a:lnTo>
                                  <a:pt x="6" y="136"/>
                                </a:lnTo>
                                <a:lnTo>
                                  <a:pt x="0" y="88"/>
                                </a:lnTo>
                                <a:lnTo>
                                  <a:pt x="390" y="25"/>
                                </a:lnTo>
                                <a:lnTo>
                                  <a:pt x="414" y="21"/>
                                </a:lnTo>
                                <a:lnTo>
                                  <a:pt x="437" y="18"/>
                                </a:lnTo>
                                <a:lnTo>
                                  <a:pt x="546" y="0"/>
                                </a:lnTo>
                                <a:lnTo>
                                  <a:pt x="553" y="48"/>
                                </a:lnTo>
                                <a:lnTo>
                                  <a:pt x="463" y="6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1" name="Newspaper"/>
                        <wps:cNvSpPr>
                          <a:spLocks/>
                        </wps:cNvSpPr>
                        <wps:spPr bwMode="auto">
                          <a:xfrm>
                            <a:off x="232" y="124"/>
                            <a:ext cx="58" cy="18"/>
                          </a:xfrm>
                          <a:custGeom>
                            <a:avLst/>
                            <a:gdLst>
                              <a:gd name="T0" fmla="*/ 78 w 156"/>
                              <a:gd name="T1" fmla="*/ 12 h 49"/>
                              <a:gd name="T2" fmla="*/ 101 w 156"/>
                              <a:gd name="T3" fmla="*/ 9 h 49"/>
                              <a:gd name="T4" fmla="*/ 123 w 156"/>
                              <a:gd name="T5" fmla="*/ 5 h 49"/>
                              <a:gd name="T6" fmla="*/ 153 w 156"/>
                              <a:gd name="T7" fmla="*/ 0 h 49"/>
                              <a:gd name="T8" fmla="*/ 156 w 156"/>
                              <a:gd name="T9" fmla="*/ 25 h 49"/>
                              <a:gd name="T10" fmla="*/ 119 w 156"/>
                              <a:gd name="T11" fmla="*/ 30 h 49"/>
                              <a:gd name="T12" fmla="*/ 92 w 156"/>
                              <a:gd name="T13" fmla="*/ 35 h 49"/>
                              <a:gd name="T14" fmla="*/ 29 w 156"/>
                              <a:gd name="T15" fmla="*/ 45 h 49"/>
                              <a:gd name="T16" fmla="*/ 3 w 156"/>
                              <a:gd name="T17" fmla="*/ 49 h 49"/>
                              <a:gd name="T18" fmla="*/ 0 w 156"/>
                              <a:gd name="T19" fmla="*/ 25 h 49"/>
                              <a:gd name="T20" fmla="*/ 78 w 156"/>
                              <a:gd name="T21" fmla="*/ 12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56" h="49">
                                <a:moveTo>
                                  <a:pt x="78" y="12"/>
                                </a:moveTo>
                                <a:lnTo>
                                  <a:pt x="101" y="9"/>
                                </a:lnTo>
                                <a:lnTo>
                                  <a:pt x="123" y="5"/>
                                </a:lnTo>
                                <a:lnTo>
                                  <a:pt x="153" y="0"/>
                                </a:lnTo>
                                <a:lnTo>
                                  <a:pt x="156" y="25"/>
                                </a:lnTo>
                                <a:lnTo>
                                  <a:pt x="119" y="30"/>
                                </a:lnTo>
                                <a:lnTo>
                                  <a:pt x="92" y="35"/>
                                </a:lnTo>
                                <a:lnTo>
                                  <a:pt x="29" y="45"/>
                                </a:lnTo>
                                <a:lnTo>
                                  <a:pt x="3" y="49"/>
                                </a:lnTo>
                                <a:lnTo>
                                  <a:pt x="0" y="25"/>
                                </a:lnTo>
                                <a:lnTo>
                                  <a:pt x="78" y="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2" name="Newspaper"/>
                        <wps:cNvSpPr>
                          <a:spLocks/>
                        </wps:cNvSpPr>
                        <wps:spPr bwMode="auto">
                          <a:xfrm>
                            <a:off x="234" y="144"/>
                            <a:ext cx="59" cy="18"/>
                          </a:xfrm>
                          <a:custGeom>
                            <a:avLst/>
                            <a:gdLst>
                              <a:gd name="T0" fmla="*/ 20 w 156"/>
                              <a:gd name="T1" fmla="*/ 45 h 48"/>
                              <a:gd name="T2" fmla="*/ 3 w 156"/>
                              <a:gd name="T3" fmla="*/ 48 h 48"/>
                              <a:gd name="T4" fmla="*/ 0 w 156"/>
                              <a:gd name="T5" fmla="*/ 29 h 48"/>
                              <a:gd name="T6" fmla="*/ 14 w 156"/>
                              <a:gd name="T7" fmla="*/ 22 h 48"/>
                              <a:gd name="T8" fmla="*/ 90 w 156"/>
                              <a:gd name="T9" fmla="*/ 10 h 48"/>
                              <a:gd name="T10" fmla="*/ 153 w 156"/>
                              <a:gd name="T11" fmla="*/ 0 h 48"/>
                              <a:gd name="T12" fmla="*/ 156 w 156"/>
                              <a:gd name="T13" fmla="*/ 24 h 48"/>
                              <a:gd name="T14" fmla="*/ 20 w 156"/>
                              <a:gd name="T15" fmla="*/ 4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6" h="48">
                                <a:moveTo>
                                  <a:pt x="20" y="45"/>
                                </a:moveTo>
                                <a:lnTo>
                                  <a:pt x="3" y="48"/>
                                </a:lnTo>
                                <a:lnTo>
                                  <a:pt x="0" y="29"/>
                                </a:lnTo>
                                <a:lnTo>
                                  <a:pt x="14" y="22"/>
                                </a:lnTo>
                                <a:lnTo>
                                  <a:pt x="90" y="10"/>
                                </a:lnTo>
                                <a:lnTo>
                                  <a:pt x="153" y="0"/>
                                </a:lnTo>
                                <a:lnTo>
                                  <a:pt x="156" y="24"/>
                                </a:lnTo>
                                <a:lnTo>
                                  <a:pt x="20" y="4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3" name="Newspaper"/>
                        <wps:cNvSpPr>
                          <a:spLocks/>
                        </wps:cNvSpPr>
                        <wps:spPr bwMode="auto">
                          <a:xfrm>
                            <a:off x="234" y="152"/>
                            <a:ext cx="5" cy="3"/>
                          </a:xfrm>
                          <a:custGeom>
                            <a:avLst/>
                            <a:gdLst>
                              <a:gd name="T0" fmla="*/ 15 w 15"/>
                              <a:gd name="T1" fmla="*/ 0 h 7"/>
                              <a:gd name="T2" fmla="*/ 1 w 15"/>
                              <a:gd name="T3" fmla="*/ 7 h 7"/>
                              <a:gd name="T4" fmla="*/ 0 w 15"/>
                              <a:gd name="T5" fmla="*/ 2 h 7"/>
                              <a:gd name="T6" fmla="*/ 15 w 15"/>
                              <a:gd name="T7" fmla="*/ 0 h 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5" h="7">
                                <a:moveTo>
                                  <a:pt x="15" y="0"/>
                                </a:moveTo>
                                <a:lnTo>
                                  <a:pt x="1" y="7"/>
                                </a:lnTo>
                                <a:lnTo>
                                  <a:pt x="0" y="2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5" name="Newspaper"/>
                        <wps:cNvSpPr>
                          <a:spLocks/>
                        </wps:cNvSpPr>
                        <wps:spPr bwMode="auto">
                          <a:xfrm>
                            <a:off x="164" y="135"/>
                            <a:ext cx="59" cy="18"/>
                          </a:xfrm>
                          <a:custGeom>
                            <a:avLst/>
                            <a:gdLst>
                              <a:gd name="T0" fmla="*/ 153 w 156"/>
                              <a:gd name="T1" fmla="*/ 0 h 49"/>
                              <a:gd name="T2" fmla="*/ 156 w 156"/>
                              <a:gd name="T3" fmla="*/ 24 h 49"/>
                              <a:gd name="T4" fmla="*/ 3 w 156"/>
                              <a:gd name="T5" fmla="*/ 49 h 49"/>
                              <a:gd name="T6" fmla="*/ 0 w 156"/>
                              <a:gd name="T7" fmla="*/ 25 h 49"/>
                              <a:gd name="T8" fmla="*/ 153 w 156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" h="49">
                                <a:moveTo>
                                  <a:pt x="153" y="0"/>
                                </a:moveTo>
                                <a:lnTo>
                                  <a:pt x="156" y="24"/>
                                </a:lnTo>
                                <a:lnTo>
                                  <a:pt x="3" y="49"/>
                                </a:lnTo>
                                <a:lnTo>
                                  <a:pt x="0" y="25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6" name="Newspaper"/>
                        <wps:cNvSpPr>
                          <a:spLocks/>
                        </wps:cNvSpPr>
                        <wps:spPr bwMode="auto">
                          <a:xfrm>
                            <a:off x="162" y="115"/>
                            <a:ext cx="58" cy="19"/>
                          </a:xfrm>
                          <a:custGeom>
                            <a:avLst/>
                            <a:gdLst>
                              <a:gd name="T0" fmla="*/ 153 w 156"/>
                              <a:gd name="T1" fmla="*/ 0 h 49"/>
                              <a:gd name="T2" fmla="*/ 156 w 156"/>
                              <a:gd name="T3" fmla="*/ 24 h 49"/>
                              <a:gd name="T4" fmla="*/ 3 w 156"/>
                              <a:gd name="T5" fmla="*/ 49 h 49"/>
                              <a:gd name="T6" fmla="*/ 0 w 156"/>
                              <a:gd name="T7" fmla="*/ 25 h 49"/>
                              <a:gd name="T8" fmla="*/ 153 w 156"/>
                              <a:gd name="T9" fmla="*/ 0 h 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" h="49">
                                <a:moveTo>
                                  <a:pt x="153" y="0"/>
                                </a:moveTo>
                                <a:lnTo>
                                  <a:pt x="156" y="24"/>
                                </a:lnTo>
                                <a:lnTo>
                                  <a:pt x="3" y="49"/>
                                </a:lnTo>
                                <a:lnTo>
                                  <a:pt x="0" y="25"/>
                                </a:lnTo>
                                <a:lnTo>
                                  <a:pt x="153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7" name="Newspaper"/>
                        <wps:cNvSpPr>
                          <a:spLocks/>
                        </wps:cNvSpPr>
                        <wps:spPr bwMode="auto">
                          <a:xfrm>
                            <a:off x="159" y="96"/>
                            <a:ext cx="59" cy="18"/>
                          </a:xfrm>
                          <a:custGeom>
                            <a:avLst/>
                            <a:gdLst>
                              <a:gd name="T0" fmla="*/ 0 w 156"/>
                              <a:gd name="T1" fmla="*/ 25 h 48"/>
                              <a:gd name="T2" fmla="*/ 153 w 156"/>
                              <a:gd name="T3" fmla="*/ 0 h 48"/>
                              <a:gd name="T4" fmla="*/ 156 w 156"/>
                              <a:gd name="T5" fmla="*/ 24 h 48"/>
                              <a:gd name="T6" fmla="*/ 3 w 156"/>
                              <a:gd name="T7" fmla="*/ 48 h 48"/>
                              <a:gd name="T8" fmla="*/ 0 w 156"/>
                              <a:gd name="T9" fmla="*/ 25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56" h="48">
                                <a:moveTo>
                                  <a:pt x="0" y="25"/>
                                </a:moveTo>
                                <a:lnTo>
                                  <a:pt x="153" y="0"/>
                                </a:lnTo>
                                <a:lnTo>
                                  <a:pt x="156" y="24"/>
                                </a:lnTo>
                                <a:lnTo>
                                  <a:pt x="3" y="48"/>
                                </a:lnTo>
                                <a:lnTo>
                                  <a:pt x="0" y="2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8" name="Newspaper"/>
                        <wps:cNvSpPr>
                          <a:spLocks/>
                        </wps:cNvSpPr>
                        <wps:spPr bwMode="auto">
                          <a:xfrm>
                            <a:off x="167" y="155"/>
                            <a:ext cx="59" cy="18"/>
                          </a:xfrm>
                          <a:custGeom>
                            <a:avLst/>
                            <a:gdLst>
                              <a:gd name="T0" fmla="*/ 116 w 156"/>
                              <a:gd name="T1" fmla="*/ 30 h 48"/>
                              <a:gd name="T2" fmla="*/ 34 w 156"/>
                              <a:gd name="T3" fmla="*/ 43 h 48"/>
                              <a:gd name="T4" fmla="*/ 3 w 156"/>
                              <a:gd name="T5" fmla="*/ 48 h 48"/>
                              <a:gd name="T6" fmla="*/ 0 w 156"/>
                              <a:gd name="T7" fmla="*/ 24 h 48"/>
                              <a:gd name="T8" fmla="*/ 110 w 156"/>
                              <a:gd name="T9" fmla="*/ 7 h 48"/>
                              <a:gd name="T10" fmla="*/ 153 w 156"/>
                              <a:gd name="T11" fmla="*/ 0 h 48"/>
                              <a:gd name="T12" fmla="*/ 155 w 156"/>
                              <a:gd name="T13" fmla="*/ 11 h 48"/>
                              <a:gd name="T14" fmla="*/ 156 w 156"/>
                              <a:gd name="T15" fmla="*/ 24 h 48"/>
                              <a:gd name="T16" fmla="*/ 116 w 156"/>
                              <a:gd name="T17" fmla="*/ 3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6" h="48">
                                <a:moveTo>
                                  <a:pt x="116" y="30"/>
                                </a:moveTo>
                                <a:lnTo>
                                  <a:pt x="34" y="43"/>
                                </a:lnTo>
                                <a:lnTo>
                                  <a:pt x="3" y="48"/>
                                </a:lnTo>
                                <a:lnTo>
                                  <a:pt x="0" y="24"/>
                                </a:lnTo>
                                <a:lnTo>
                                  <a:pt x="110" y="7"/>
                                </a:lnTo>
                                <a:lnTo>
                                  <a:pt x="153" y="0"/>
                                </a:lnTo>
                                <a:lnTo>
                                  <a:pt x="155" y="11"/>
                                </a:lnTo>
                                <a:lnTo>
                                  <a:pt x="156" y="24"/>
                                </a:lnTo>
                                <a:lnTo>
                                  <a:pt x="116" y="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9" name="Newspaper"/>
                        <wps:cNvSpPr>
                          <a:spLocks/>
                        </wps:cNvSpPr>
                        <wps:spPr bwMode="auto">
                          <a:xfrm>
                            <a:off x="87" y="108"/>
                            <a:ext cx="70" cy="77"/>
                          </a:xfrm>
                          <a:custGeom>
                            <a:avLst/>
                            <a:gdLst>
                              <a:gd name="T0" fmla="*/ 164 w 185"/>
                              <a:gd name="T1" fmla="*/ 0 h 204"/>
                              <a:gd name="T2" fmla="*/ 185 w 185"/>
                              <a:gd name="T3" fmla="*/ 180 h 204"/>
                              <a:gd name="T4" fmla="*/ 21 w 185"/>
                              <a:gd name="T5" fmla="*/ 204 h 204"/>
                              <a:gd name="T6" fmla="*/ 0 w 185"/>
                              <a:gd name="T7" fmla="*/ 23 h 204"/>
                              <a:gd name="T8" fmla="*/ 164 w 185"/>
                              <a:gd name="T9" fmla="*/ 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5" h="204">
                                <a:moveTo>
                                  <a:pt x="164" y="0"/>
                                </a:moveTo>
                                <a:lnTo>
                                  <a:pt x="185" y="180"/>
                                </a:lnTo>
                                <a:lnTo>
                                  <a:pt x="21" y="204"/>
                                </a:lnTo>
                                <a:lnTo>
                                  <a:pt x="0" y="23"/>
                                </a:lnTo>
                                <a:lnTo>
                                  <a:pt x="16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0">
                            <a:noFill/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F2379B" id="Newspaper" o:spid="_x0000_s1026" alt="{&quot;Key&quot;:&quot;POWER_USER_SHAPE_ICON&quot;,&quot;Value&quot;:&quot;POWER_USER_SHAPE_ICON_STYLE_1&quot;}" style="position:absolute;margin-left:-21.5pt;margin-top:6.85pt;width:28.35pt;height:23.85pt;z-index:251669504;mso-width-relative:margin;mso-height-relative:margin" coordsize="332,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">
                <v:shape id="_x0000_s1027" style="position:absolute;width:332;height:235;visibility:visible;mso-wrap-style:square;v-text-anchor:top" coordsize="884,6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YepsEA&#10;AADcAAAADwAAAGRycy9kb3ducmV2LnhtbERP22qDQBB9D+Qflin0La5twKbGVYoQ2pCnXD5gcKcq&#10;cWeNu0b799lCoW9zONfJitl04k6Day0reIliEMSV1S3XCi7n3WoDwnlkjZ1lUvBDDop8ucgw1Xbi&#10;I91PvhYhhF2KChrv+1RKVzVk0EW2Jw7ctx0M+gCHWuoBpxBuOvkax4k02HJoaLCnsqHqehqNgje7&#10;39G4rqbygJ/J+nB81/VNK/X8NH9sQXia/b/4z/2lw/w4gd9nwgUy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fGHqbBAAAA3AAAAA8AAAAAAAAAAAAAAAAAmAIAAGRycy9kb3du&#10;cmV2LnhtbFBLBQYAAAAABAAEAPUAAACGAwAAAAA=&#10;" path="m54,293l161,483,126,238,64,268v-9,5,-13,15,-10,25xm215,553v1,8,7,16,13,20c233,575,238,576,243,575r54,-9l381,552,814,479v13,-2,23,-16,21,-31l786,103c784,90,774,80,762,80v-2,,-3,1,-4,1l619,104r-24,4l572,112,289,160r-85,14l187,177v-6,1,-12,5,-16,11c170,189,170,190,169,191v-2,5,-3,11,-2,17l168,218r47,335xm181,130r96,-17l501,6c508,2,517,,526,v24,,46,15,56,39l594,60,751,33v38,-6,73,23,78,63l878,441v6,41,-20,79,-57,86l250,623v-3,1,-7,1,-10,1c234,624,229,624,224,622r-2,c198,622,176,607,166,583l14,314c,279,15,239,46,224r78,-37c126,177,130,168,136,160v10,-17,26,-27,45,-30xm542,60c538,50,527,45,518,50l446,85,546,68r-4,-8xe" filled="f" stroked="f" strokeweight="0">
                  <v:path arrowok="t" o:connecttype="custom" o:connectlocs="20,110;60,182;47,90;24,101;20,110;81,208;86,216;91,217;112,213;143,208;306,180;314,169;295,39;286,30;285,31;232,39;223,41;215,42;109,60;77,66;70,67;64,71;63,72;63,78;63,82;81,208;68,49;104,43;188,2;198,0;219,15;223,23;282,12;311,36;330,166;308,198;94,235;90,235;84,234;83,234;62,220;5,118;17,84;47,70;51,60;68,49;204,23;195,19;168,32;205,26;204,23" o:connectangles="0,0,0,0,0,0,0,0,0,0,0,0,0,0,0,0,0,0,0,0,0,0,0,0,0,0,0,0,0,0,0,0,0,0,0,0,0,0,0,0,0,0,0,0,0,0,0,0,0,0,0"/>
                  <o:lock v:ext="edit" verticies="t"/>
                </v:shape>
                <v:shape id="_x0000_s1028" style="position:absolute;left:229;top:104;width:58;height:19;visibility:visible;mso-wrap-style:square;v-text-anchor:top" coordsize="1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fV48AA&#10;AADcAAAADwAAAGRycy9kb3ducmV2LnhtbERPTYvCMBC9C/sfwgh701QPq1Sj1AUXPVpl3eOQjG2x&#10;mZQmW+u/N4LgbR7vc5br3taio9ZXjhVMxgkIYu1MxYWC03E7moPwAdlg7ZgU3MnDevUxWGJq3I0P&#10;1OWhEDGEfYoKyhCaVEqvS7Lox64hjtzFtRZDhG0hTYu3GG5rOU2SL2mx4thQYkPfJelr/m8VYKE3&#10;u58+2+fnc2Z/Z5v59a/TSn0O+2wBIlAf3uKXe2fi/GQGz2fiBXL1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fV48AAAADcAAAADwAAAAAAAAAAAAAAAACYAgAAZHJzL2Rvd25y&#10;ZXYueG1sUEsFBgAAAAAEAAQA9QAAAIUDAAAAAA==&#10;" path="m123,30l99,33,76,37,3,49,,25,63,15,87,11,111,7,153,r3,24l123,30xe" filled="f" stroked="f" strokeweight="0">
                  <v:path arrowok="t" o:connecttype="custom" o:connectlocs="46,12;37,13;28,14;1,19;0,10;23,6;32,4;41,3;57,0;58,9;46,12" o:connectangles="0,0,0,0,0,0,0,0,0,0,0"/>
                </v:shape>
                <v:shape id="_x0000_s1029" style="position:absolute;left:226;top:85;width:59;height:18;visibility:visible;mso-wrap-style:square;v-text-anchor:top" coordsize="1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hBkcQA&#10;AADcAAAADwAAAGRycy9kb3ducmV2LnhtbESPQW/CMAyF75P4D5GRuI2UHRgqBFSQNrHjOgQcrcS0&#10;FY1TNVnp/v18mLSbrff83ufNbvStGqiPTWADi3kGitgG13Bl4PT19rwCFROywzYwGfihCLvt5GmD&#10;uQsP/qShTJWSEI45GqhT6nKto63JY5yHjli0W+g9Jln7SrseHxLuW/2SZUvtsWFpqLGjQ032Xn57&#10;A1jZ/fF9LD7Ky6Xw59f96n4drDGz6VisQSUa07/57/roBD8TWnlGJtD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oIQZHEAAAA3AAAAA8AAAAAAAAAAAAAAAAAmAIAAGRycy9k&#10;b3ducmV2LnhtbFBLBQYAAAAABAAEAPUAAACJAwAAAAA=&#10;" path="m102,33l79,36,55,40,3,49,,25,43,18,66,14,90,10,153,r3,24l102,33xe" filled="f" stroked="f" strokeweight="0">
                  <v:path arrowok="t" o:connecttype="custom" o:connectlocs="39,12;30,13;21,15;1,18;0,9;16,7;25,5;34,4;58,0;59,9;39,12" o:connectangles="0,0,0,0,0,0,0,0,0,0,0"/>
                </v:shape>
                <v:shape id="_x0000_s1030" style="position:absolute;left:79;top:52;width:208;height:51;visibility:visible;mso-wrap-style:square;v-text-anchor:top" coordsize="553,1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Cpt8MA&#10;AADcAAAADwAAAGRycy9kb3ducmV2LnhtbERP22rCQBB9L/Qflin4VjeWYpPoKkVaaFEp9QI+Dtkx&#10;Cc3Ohuxq1r93hYJvczjXmc6DacSZOldbVjAaJiCIC6trLhXstp/PKQjnkTU2lknBhRzMZ48PU8y1&#10;7fmXzhtfihjCLkcFlfdtLqUrKjLohrYljtzRdgZ9hF0pdYd9DDeNfEmSsTRYc2yosKVFRcXf5mQU&#10;fBy+09V+za8/yz49hHIRdPYWlBo8hfcJCE/B38X/7i8d5ycZ3J6JF8jZ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Cpt8MAAADcAAAADwAAAAAAAAAAAAAAAACYAgAAZHJzL2Rv&#10;d25yZXYueG1sUEsFBgAAAAAEAAQA9QAAAIgDAAAAAA==&#10;" path="m463,62r-24,4l416,70,6,136,,88,390,25r24,-4l437,18,546,r7,48l463,62xe" filled="f" stroked="f" strokeweight="0">
                  <v:path arrowok="t" o:connecttype="custom" o:connectlocs="174,23;165,25;156,26;2,51;0,33;147,9;156,8;164,7;205,0;208,18;174,23" o:connectangles="0,0,0,0,0,0,0,0,0,0,0"/>
                </v:shape>
                <v:shape id="_x0000_s1031" style="position:absolute;left:232;top:124;width:58;height:18;visibility:visible;mso-wrap-style:square;v-text-anchor:top" coordsize="1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t+0cEA&#10;AADcAAAADwAAAGRycy9kb3ducmV2LnhtbERPTWvCQBC9C/6HZYTedJMeVFJXiYWKPRrFeBx2p0kw&#10;Oxuy25j++26h4G0e73M2u9G2YqDeN44VpIsEBLF2puFKweX8MV+D8AHZYOuYFPyQh912OtlgZtyD&#10;TzQUoRIxhH2GCuoQukxKr2uy6BeuI47cl+sthgj7SpoeHzHctvI1SZbSYsOxocaO3mvS9+LbKsBK&#10;74+HMf8syjK319V+fb8NWqmX2Zi/gQg0hqf43300cX6awt8z8QK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7rftHBAAAA3AAAAA8AAAAAAAAAAAAAAAAAmAIAAGRycy9kb3du&#10;cmV2LnhtbFBLBQYAAAAABAAEAPUAAACGAwAAAAA=&#10;" path="m78,12l101,9,123,5,153,r3,25l119,30,92,35,29,45,3,49,,25,78,12xe" filled="f" stroked="f" strokeweight="0">
                  <v:path arrowok="t" o:connecttype="custom" o:connectlocs="29,4;38,3;46,2;57,0;58,9;44,11;34,13;11,17;1,18;0,9;29,4" o:connectangles="0,0,0,0,0,0,0,0,0,0,0"/>
                </v:shape>
                <v:shape id="_x0000_s1032" style="position:absolute;left:234;top:144;width:59;height:18;visibility:visible;mso-wrap-style:square;v-text-anchor:top" coordsize="156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WP2MMA&#10;AADcAAAADwAAAGRycy9kb3ducmV2LnhtbERPS2sCMRC+F/ofwgjearIearsaxZYKgnhw296HzexD&#10;N5MlSXXbX2+Egrf5+J6zWA22E2fyoXWsIZsoEMSlMy3XGr4+N08vIEJENtg5Jg2/FGC1fHxYYG7c&#10;hQ90LmItUgiHHDU0Mfa5lKFsyGKYuJ44cZXzFmOCvpbG4yWF205OlXqWFltODQ329N5QeSp+rIa/&#10;t/Vr+60q3++L48d+ttuoQ5VpPR4N6zmISEO8i//dW5PmZ1O4PZMuk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WP2MMAAADcAAAADwAAAAAAAAAAAAAAAACYAgAAZHJzL2Rv&#10;d25yZXYueG1sUEsFBgAAAAAEAAQA9QAAAIgDAAAAAA==&#10;" path="m20,45l3,48,,29,14,22,90,10,153,r3,24l20,45xe" filled="f" stroked="f" strokeweight="0">
                  <v:path arrowok="t" o:connecttype="custom" o:connectlocs="8,17;1,18;0,11;5,8;34,4;58,0;59,9;8,17" o:connectangles="0,0,0,0,0,0,0,0"/>
                </v:shape>
                <v:shape id="_x0000_s1033" style="position:absolute;left:234;top:152;width:5;height:3;visibility:visible;mso-wrap-style:square;v-text-anchor:top" coordsize="15,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ca48IA&#10;AADcAAAADwAAAGRycy9kb3ducmV2LnhtbESP0YrCMBBF34X9hzAL+6apLohUo7gLwiKCaP2AsRnb&#10;YjIpSVarX28EwbcZ7j137swWnTXiQj40jhUMBxkI4tLphisFh2LVn4AIEVmjcUwKbhRgMf/ozTDX&#10;7so7uuxjJVIIhxwV1DG2uZShrMliGLiWOGkn5y3GtPpKao/XFG6NHGXZWFpsOF2osaXfmsrz/t+m&#10;Gpz9xGMot1Tc16ZY+4mxZqPU12e3nIKI1MW3+UX/6cQNv+H5TJp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pxrjwgAAANwAAAAPAAAAAAAAAAAAAAAAAJgCAABkcnMvZG93&#10;bnJldi54bWxQSwUGAAAAAAQABAD1AAAAhwMAAAAA&#10;" path="m15,l1,7,,2,15,xe" filled="f" stroked="f" strokeweight="0">
                  <v:path arrowok="t" o:connecttype="custom" o:connectlocs="5,0;0,3;0,1;5,0" o:connectangles="0,0,0,0"/>
                </v:shape>
                <v:shape id="_x0000_s1034" style="position:absolute;left:164;top:135;width:59;height:18;visibility:visible;mso-wrap-style:square;v-text-anchor:top" coordsize="1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B40sEA&#10;AADcAAAADwAAAGRycy9kb3ducmV2LnhtbERPTWvCQBC9F/wPywje6sZCbYiuEgstejRK7XHYHZNg&#10;djZktzH+e1cQepvH+5zlerCN6KnztWMFs2kCglg7U3Op4Hj4ek1B+IBssHFMCm7kYb0avSwxM+7K&#10;e+qLUIoYwj5DBVUIbSal1xVZ9FPXEkfu7DqLIcKulKbDawy3jXxLkrm0WHNsqLClz4r0pfizCrDU&#10;m+33kO+K0ym3Px+b9PLba6Um4yFfgAg0hH/x0701cf7sHR7PxAvk6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QeNLBAAAA3AAAAA8AAAAAAAAAAAAAAAAAmAIAAGRycy9kb3du&#10;cmV2LnhtbFBLBQYAAAAABAAEAPUAAACGAwAAAAA=&#10;" path="m153,r3,24l3,49,,25,153,xe" filled="f" stroked="f" strokeweight="0">
                  <v:path arrowok="t" o:connecttype="custom" o:connectlocs="58,0;59,9;1,18;0,9;58,0" o:connectangles="0,0,0,0,0"/>
                </v:shape>
                <v:shape id="_x0000_s1035" style="position:absolute;left:162;top:115;width:58;height:19;visibility:visible;mso-wrap-style:square;v-text-anchor:top" coordsize="156,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LmpcIA&#10;AADcAAAADwAAAGRycy9kb3ducmV2LnhtbERPPWvDMBDdC/kP4grZGtkd3OBECXagIR3rlibjIV1t&#10;E+tkLMV2/n1VKHS7x/u87X62nRhp8K1jBekqAUGsnWm5VvD58fq0BuEDssHOMSm4k4f9bvGwxdy4&#10;id9prEItYgj7HBU0IfS5lF43ZNGvXE8cuW83WAwRDrU0A04x3HbyOUkyabHl2NBgT4eG9LW6WQVY&#10;6/J0nIu36nwu7NdLub5eRq3U8nEuNiACzeFf/Oc+mTg/zeD3mXiB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AualwgAAANwAAAAPAAAAAAAAAAAAAAAAAJgCAABkcnMvZG93&#10;bnJldi54bWxQSwUGAAAAAAQABAD1AAAAhwMAAAAA&#10;" path="m153,r3,24l3,49,,25,153,xe" filled="f" stroked="f" strokeweight="0">
                  <v:path arrowok="t" o:connecttype="custom" o:connectlocs="57,0;58,9;1,19;0,10;57,0" o:connectangles="0,0,0,0,0"/>
                </v:shape>
                <v:shape id="_x0000_s1036" style="position:absolute;left:159;top:96;width:59;height:18;visibility:visible;mso-wrap-style:square;v-text-anchor:top" coordsize="156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IsQMMA&#10;AADcAAAADwAAAGRycy9kb3ducmV2LnhtbERPS2sCMRC+F/wPYQrearI9aF2NoqVCoXhwbe/DZvZh&#10;N5MlSXXbX2+Egrf5+J6zXA+2E2fyoXWsIZsoEMSlMy3XGj6Pu6cXECEiG+wck4ZfCrBejR6WmBt3&#10;4QOdi1iLFMIhRw1NjH0uZSgbshgmridOXOW8xZigr6XxeEnhtpPPSk2lxZZTQ4M9vTZUfhc/VsPf&#10;djNvv1Tl+31xetvPPnbqUGVajx+HzQJEpCHexf/ud5PmZzO4PZMu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VIsQMMAAADcAAAADwAAAAAAAAAAAAAAAACYAgAAZHJzL2Rv&#10;d25yZXYueG1sUEsFBgAAAAAEAAQA9QAAAIgDAAAAAA==&#10;" path="m,25l153,r3,24l3,48,,25xe" filled="f" stroked="f" strokeweight="0">
                  <v:path arrowok="t" o:connecttype="custom" o:connectlocs="0,9;58,0;59,9;1,18;0,9" o:connectangles="0,0,0,0,0"/>
                </v:shape>
                <v:shape id="_x0000_s1037" style="position:absolute;left:167;top:155;width:59;height:18;visibility:visible;mso-wrap-style:square;v-text-anchor:top" coordsize="156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24MsYA&#10;AADcAAAADwAAAGRycy9kb3ducmV2LnhtbESPS08DMQyE70j9D5ErcaPJcuCxNK3aikpIqIdu4W5t&#10;vA/YOKsktAu/Hh+QuNma8czn5XrygzpTTH1gC8XCgCKug+u5tfB22t88gEoZ2eEQmCx8U4L1ana1&#10;xNKFCx/pXOVWSQinEi10OY+l1qnuyGNahJFYtCZEj1nW2GoX8SLhftC3xtxpjz1LQ4cj7TqqP6sv&#10;b+Fnu3ns300Tx0P18Xy4f92bY1NYez2fNk+gMk353/x3/eIEvxBaeUYm0K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24MsYAAADcAAAADwAAAAAAAAAAAAAAAACYAgAAZHJz&#10;L2Rvd25yZXYueG1sUEsFBgAAAAAEAAQA9QAAAIsDAAAAAA==&#10;" path="m116,30l34,43,3,48,,24,110,7,153,r2,11l156,24r-40,6xe" filled="f" stroked="f" strokeweight="0">
                  <v:path arrowok="t" o:connecttype="custom" o:connectlocs="44,11;13,16;1,18;0,9;42,3;58,0;59,4;59,9;44,11" o:connectangles="0,0,0,0,0,0,0,0,0"/>
                </v:shape>
                <v:shape id="_x0000_s1038" style="position:absolute;left:87;top:108;width:70;height:77;visibility:visible;mso-wrap-style:square;v-text-anchor:top" coordsize="185,2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IkoMAA&#10;AADcAAAADwAAAGRycy9kb3ducmV2LnhtbERPzYrCMBC+C/sOYRa82VQPi1ajFGHZHvZi9QGGZrbt&#10;2kxKk9rapzeC4G0+vt/ZHUbTiBt1rrasYBnFIIgLq2suFVzO34s1COeRNTaWScGdHBz2H7MdJtoO&#10;fKJb7ksRQtglqKDyvk2kdEVFBl1kW+LA/dnOoA+wK6XucAjhppGrOP6SBmsODRW2dKyouOa9UZBN&#10;/RRP2WDyvCf6+f0nTFNSav45plsQnkb/Fr/cmQ7zlxt4PhMukP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GIkoMAAAADcAAAADwAAAAAAAAAAAAAAAACYAgAAZHJzL2Rvd25y&#10;ZXYueG1sUEsFBgAAAAAEAAQA9QAAAIUDAAAAAA==&#10;" path="m164,r21,180l21,204,,23,164,xe" filled="f" stroked="f" strokeweight="0">
                  <v:path arrowok="t" o:connecttype="custom" o:connectlocs="62,0;70,68;8,77;0,9;62,0" o:connectangles="0,0,0,0,0"/>
                </v:shape>
              </v:group>
            </w:pict>
          </mc:Fallback>
        </mc:AlternateContent>
      </w:r>
      <w:r w:rsidRPr="007C7E4F">
        <w:rPr>
          <w:rStyle w:val="lev"/>
        </w:rPr>
        <w:t xml:space="preserve">Un </w:t>
      </w:r>
      <w:r w:rsidR="001551B9" w:rsidRPr="007C7E4F">
        <w:rPr>
          <w:rStyle w:val="lev"/>
        </w:rPr>
        <w:t>article de presse</w:t>
      </w:r>
      <w:r>
        <w:rPr>
          <w:rFonts w:ascii="Corbel" w:hAnsi="Corbel"/>
        </w:rPr>
        <w:t> : les bases de données</w:t>
      </w:r>
      <w:r w:rsidR="001551B9" w:rsidRPr="00422C9E">
        <w:rPr>
          <w:rFonts w:ascii="Corbel" w:hAnsi="Corbel"/>
        </w:rPr>
        <w:t xml:space="preserve"> </w:t>
      </w:r>
      <w:proofErr w:type="spellStart"/>
      <w:r w:rsidR="001551B9" w:rsidRPr="007C7E4F">
        <w:rPr>
          <w:rStyle w:val="lev"/>
        </w:rPr>
        <w:t>Europresse</w:t>
      </w:r>
      <w:proofErr w:type="spellEnd"/>
      <w:r w:rsidR="001551B9" w:rsidRPr="00422C9E">
        <w:rPr>
          <w:rFonts w:ascii="Corbel" w:hAnsi="Corbel"/>
        </w:rPr>
        <w:t xml:space="preserve"> </w:t>
      </w:r>
      <w:r>
        <w:rPr>
          <w:rFonts w:ascii="Corbel" w:hAnsi="Corbel"/>
        </w:rPr>
        <w:t xml:space="preserve">et </w:t>
      </w:r>
      <w:proofErr w:type="spellStart"/>
      <w:r w:rsidRPr="007C7E4F">
        <w:rPr>
          <w:rStyle w:val="lev"/>
        </w:rPr>
        <w:t>Factiva</w:t>
      </w:r>
      <w:proofErr w:type="spellEnd"/>
      <w:r>
        <w:rPr>
          <w:rFonts w:ascii="Corbel" w:hAnsi="Corbel"/>
        </w:rPr>
        <w:t xml:space="preserve"> auxquelles l’</w:t>
      </w:r>
      <w:r w:rsidR="001551B9" w:rsidRPr="00422C9E">
        <w:rPr>
          <w:rFonts w:ascii="Corbel" w:hAnsi="Corbel"/>
        </w:rPr>
        <w:t>université de Bordeaux</w:t>
      </w:r>
      <w:r w:rsidR="00CD2C90">
        <w:rPr>
          <w:rFonts w:ascii="Corbel" w:hAnsi="Corbel"/>
        </w:rPr>
        <w:t xml:space="preserve"> est abonnée</w:t>
      </w:r>
      <w:r w:rsidR="001551B9" w:rsidRPr="00422C9E">
        <w:rPr>
          <w:rFonts w:ascii="Corbel" w:hAnsi="Corbel"/>
        </w:rPr>
        <w:t xml:space="preserve"> </w:t>
      </w:r>
      <w:r>
        <w:rPr>
          <w:rFonts w:ascii="Corbel" w:hAnsi="Corbel"/>
        </w:rPr>
        <w:t>sont spécifiquement conçues pour ce type de recherche et donnent accès au texte intégral des articles</w:t>
      </w:r>
      <w:r w:rsidR="001551B9" w:rsidRPr="00422C9E">
        <w:rPr>
          <w:rFonts w:ascii="Corbel" w:hAnsi="Corbel"/>
        </w:rPr>
        <w:t>.</w:t>
      </w:r>
    </w:p>
    <w:p w14:paraId="7D616363" w14:textId="77777777" w:rsidR="00B6137B" w:rsidRDefault="00B6137B">
      <w:pPr>
        <w:rPr>
          <w:rFonts w:ascii="Tahoma" w:eastAsiaTheme="majorEastAsia" w:hAnsi="Tahoma" w:cstheme="majorBidi"/>
          <w:bCs/>
          <w:color w:val="5B9BD5" w:themeColor="accent1"/>
          <w:szCs w:val="24"/>
        </w:rPr>
      </w:pPr>
      <w:bookmarkStart w:id="8" w:name="_Toc112927493"/>
      <w:r>
        <w:br w:type="page"/>
      </w:r>
    </w:p>
    <w:p w14:paraId="4997FF7A" w14:textId="5E805C4A" w:rsidR="001551B9" w:rsidRPr="00422C9E" w:rsidRDefault="00422C9E" w:rsidP="00422C9E">
      <w:pPr>
        <w:pStyle w:val="Titre3"/>
        <w:rPr>
          <w:lang w:val="fr-FR"/>
        </w:rPr>
      </w:pPr>
      <w:r w:rsidRPr="00422C9E">
        <w:rPr>
          <w:lang w:val="fr-FR"/>
        </w:rPr>
        <w:lastRenderedPageBreak/>
        <w:t>Couverture : domaines ou disciplines</w:t>
      </w:r>
      <w:bookmarkEnd w:id="8"/>
    </w:p>
    <w:p w14:paraId="3A7F7777" w14:textId="2951D901" w:rsidR="001551B9" w:rsidRDefault="001551B9" w:rsidP="001551B9">
      <w:r w:rsidRPr="001551B9">
        <w:t>Vous pourrez également adapter votre choix d’outils bibliographiques en fonction du sujet de votre recherche, comme indiqué dans le tableau ci-dessous (non exhaustif).</w:t>
      </w:r>
    </w:p>
    <w:tbl>
      <w:tblPr>
        <w:tblStyle w:val="TableauGrille1Clair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3539"/>
        <w:gridCol w:w="5521"/>
      </w:tblGrid>
      <w:tr w:rsidR="00422C9E" w:rsidRPr="00280A16" w14:paraId="4B5F46E9" w14:textId="77777777" w:rsidTr="00B613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47B13FF" w14:textId="27C5912A" w:rsidR="00422C9E" w:rsidRPr="00280A16" w:rsidRDefault="00F90749" w:rsidP="0084435D">
            <w:pPr>
              <w:pStyle w:val="Normalcentr"/>
              <w:rPr>
                <w:b w:val="0"/>
                <w:lang w:val="en-GB"/>
              </w:rPr>
            </w:pPr>
            <w:proofErr w:type="spellStart"/>
            <w:r>
              <w:rPr>
                <w:lang w:val="en-GB"/>
              </w:rPr>
              <w:t>Domaine</w:t>
            </w:r>
            <w:r w:rsidR="00422C9E" w:rsidRPr="00280A16">
              <w:rPr>
                <w:lang w:val="en-GB"/>
              </w:rPr>
              <w:t>s</w:t>
            </w:r>
            <w:proofErr w:type="spellEnd"/>
          </w:p>
        </w:tc>
        <w:tc>
          <w:tcPr>
            <w:tcW w:w="5521" w:type="dxa"/>
            <w:vAlign w:val="center"/>
          </w:tcPr>
          <w:p w14:paraId="70BADA8D" w14:textId="77777777" w:rsidR="00422C9E" w:rsidRPr="00280A16" w:rsidRDefault="00422C9E" w:rsidP="0084435D">
            <w:pPr>
              <w:pStyle w:val="Normalcent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GB"/>
              </w:rPr>
            </w:pPr>
            <w:r w:rsidRPr="00280A16">
              <w:rPr>
                <w:lang w:val="en-GB"/>
              </w:rPr>
              <w:t xml:space="preserve">Bases de </w:t>
            </w:r>
            <w:proofErr w:type="spellStart"/>
            <w:r w:rsidRPr="00280A16">
              <w:rPr>
                <w:lang w:val="en-GB"/>
              </w:rPr>
              <w:t>données</w:t>
            </w:r>
            <w:proofErr w:type="spellEnd"/>
          </w:p>
        </w:tc>
      </w:tr>
      <w:tr w:rsidR="00422C9E" w:rsidRPr="00280A16" w14:paraId="0CEBC711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213043DE" w14:textId="78BF501D" w:rsidR="00422C9E" w:rsidRPr="0084435D" w:rsidRDefault="009605E8" w:rsidP="0084435D">
            <w:pPr>
              <w:pStyle w:val="Normalcentr"/>
              <w:rPr>
                <w:rStyle w:val="lev"/>
              </w:rPr>
            </w:pPr>
            <w:r>
              <w:rPr>
                <w:rStyle w:val="lev"/>
              </w:rPr>
              <w:t>Santé</w:t>
            </w:r>
          </w:p>
        </w:tc>
        <w:tc>
          <w:tcPr>
            <w:tcW w:w="5521" w:type="dxa"/>
            <w:vAlign w:val="center"/>
          </w:tcPr>
          <w:p w14:paraId="0045B2DF" w14:textId="0390C78C" w:rsidR="00422C9E" w:rsidRPr="007A2E01" w:rsidRDefault="00422C9E" w:rsidP="00ED2F23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r w:rsidRPr="00280A16">
              <w:t>Lissa (</w:t>
            </w:r>
            <w:r>
              <w:t xml:space="preserve">articles </w:t>
            </w:r>
            <w:r w:rsidRPr="00280A16">
              <w:t xml:space="preserve">en français), </w:t>
            </w:r>
            <w:proofErr w:type="spellStart"/>
            <w:r w:rsidRPr="00280A16">
              <w:t>PubMed</w:t>
            </w:r>
            <w:proofErr w:type="spellEnd"/>
          </w:p>
        </w:tc>
      </w:tr>
      <w:tr w:rsidR="00422C9E" w:rsidRPr="00280A16" w14:paraId="1CB79AB4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65027278" w14:textId="1C2ECB5F" w:rsidR="00422C9E" w:rsidRPr="0084435D" w:rsidRDefault="00422C9E" w:rsidP="00B6137B">
            <w:pPr>
              <w:pStyle w:val="Normalcentr"/>
              <w:rPr>
                <w:rStyle w:val="lev"/>
              </w:rPr>
            </w:pPr>
            <w:r w:rsidRPr="0084435D">
              <w:rPr>
                <w:rStyle w:val="lev"/>
              </w:rPr>
              <w:t>Dominante « sciences humaines et sociales » et « santé publique »</w:t>
            </w:r>
          </w:p>
        </w:tc>
        <w:tc>
          <w:tcPr>
            <w:tcW w:w="5521" w:type="dxa"/>
            <w:vAlign w:val="center"/>
          </w:tcPr>
          <w:p w14:paraId="39B2D58F" w14:textId="4A3CBF79" w:rsidR="00422C9E" w:rsidRPr="00584CAB" w:rsidRDefault="00422C9E" w:rsidP="00B6137B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4F5D">
              <w:t>Cairn (</w:t>
            </w:r>
            <w:r w:rsidR="0084435D">
              <w:t xml:space="preserve">livres et </w:t>
            </w:r>
            <w:r w:rsidRPr="00174F5D">
              <w:t xml:space="preserve">articles </w:t>
            </w:r>
            <w:r>
              <w:t>en français</w:t>
            </w:r>
            <w:r w:rsidRPr="00584CAB">
              <w:t>)</w:t>
            </w:r>
          </w:p>
        </w:tc>
      </w:tr>
      <w:tr w:rsidR="00422C9E" w:rsidRPr="00280A16" w14:paraId="0C14716E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4AB6B75E" w14:textId="7DFBF108" w:rsidR="00422C9E" w:rsidRPr="0084435D" w:rsidRDefault="00422C9E" w:rsidP="0084435D">
            <w:pPr>
              <w:pStyle w:val="Normalcentr"/>
              <w:rPr>
                <w:rStyle w:val="lev"/>
              </w:rPr>
            </w:pPr>
            <w:r w:rsidRPr="0084435D">
              <w:rPr>
                <w:rStyle w:val="lev"/>
              </w:rPr>
              <w:t>Dominante soins infirmiers, disciplines paramédicales, médecines alternatives</w:t>
            </w:r>
          </w:p>
        </w:tc>
        <w:tc>
          <w:tcPr>
            <w:tcW w:w="5521" w:type="dxa"/>
            <w:vAlign w:val="center"/>
          </w:tcPr>
          <w:p w14:paraId="5EA57207" w14:textId="77777777" w:rsidR="00422C9E" w:rsidRPr="00280A16" w:rsidRDefault="00422C9E" w:rsidP="0084435D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CINAHL Complete</w:t>
            </w:r>
          </w:p>
        </w:tc>
      </w:tr>
      <w:tr w:rsidR="00422C9E" w:rsidRPr="00280A16" w14:paraId="01945E70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0750383F" w14:textId="339E3856" w:rsidR="00422C9E" w:rsidRPr="0084435D" w:rsidRDefault="00422C9E" w:rsidP="0084435D">
            <w:pPr>
              <w:pStyle w:val="Normalcentr"/>
              <w:rPr>
                <w:rStyle w:val="lev"/>
              </w:rPr>
            </w:pPr>
            <w:r w:rsidRPr="0084435D">
              <w:rPr>
                <w:rStyle w:val="lev"/>
              </w:rPr>
              <w:t xml:space="preserve">Dominante psychologique/sociologique </w:t>
            </w:r>
          </w:p>
        </w:tc>
        <w:tc>
          <w:tcPr>
            <w:tcW w:w="5521" w:type="dxa"/>
            <w:vAlign w:val="center"/>
          </w:tcPr>
          <w:p w14:paraId="789B86EE" w14:textId="30F0BA77" w:rsidR="00422C9E" w:rsidRPr="007A2E01" w:rsidRDefault="00422C9E" w:rsidP="00B6137B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280A16">
              <w:t>Psyc</w:t>
            </w:r>
            <w:r>
              <w:t>I</w:t>
            </w:r>
            <w:r w:rsidRPr="00280A16">
              <w:t>nfo</w:t>
            </w:r>
            <w:proofErr w:type="spellEnd"/>
            <w:r>
              <w:t xml:space="preserve"> et bases complémentaires via l’interface EBSCO : </w:t>
            </w:r>
            <w:proofErr w:type="spellStart"/>
            <w:r w:rsidRPr="00280A16">
              <w:t>Psyc</w:t>
            </w:r>
            <w:r>
              <w:t>A</w:t>
            </w:r>
            <w:r w:rsidRPr="00280A16">
              <w:t>rticles</w:t>
            </w:r>
            <w:proofErr w:type="spellEnd"/>
            <w:r w:rsidRPr="00280A16">
              <w:t xml:space="preserve">, </w:t>
            </w:r>
            <w:proofErr w:type="spellStart"/>
            <w:r w:rsidRPr="00280A16">
              <w:t>Psychological</w:t>
            </w:r>
            <w:proofErr w:type="spellEnd"/>
            <w:r w:rsidRPr="00280A16">
              <w:t xml:space="preserve"> and </w:t>
            </w:r>
            <w:proofErr w:type="spellStart"/>
            <w:r w:rsidRPr="00280A16">
              <w:t>B</w:t>
            </w:r>
            <w:r w:rsidR="009605E8">
              <w:t>ehavioral</w:t>
            </w:r>
            <w:proofErr w:type="spellEnd"/>
            <w:r w:rsidR="009605E8">
              <w:t xml:space="preserve"> science collection, </w:t>
            </w:r>
            <w:proofErr w:type="spellStart"/>
            <w:r w:rsidRPr="00280A16">
              <w:t>Socindex</w:t>
            </w:r>
            <w:proofErr w:type="spellEnd"/>
            <w:r w:rsidRPr="00280A16">
              <w:t xml:space="preserve"> </w:t>
            </w:r>
          </w:p>
        </w:tc>
      </w:tr>
      <w:tr w:rsidR="00422C9E" w:rsidRPr="00280A16" w14:paraId="74771B15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33F79979" w14:textId="40B7AB5E" w:rsidR="00422C9E" w:rsidRPr="0084435D" w:rsidRDefault="00422C9E" w:rsidP="0084435D">
            <w:pPr>
              <w:pStyle w:val="Normalcentr"/>
              <w:rPr>
                <w:rStyle w:val="lev"/>
              </w:rPr>
            </w:pPr>
            <w:r w:rsidRPr="0084435D">
              <w:rPr>
                <w:rStyle w:val="lev"/>
              </w:rPr>
              <w:t>Dominante économique</w:t>
            </w:r>
          </w:p>
        </w:tc>
        <w:tc>
          <w:tcPr>
            <w:tcW w:w="5521" w:type="dxa"/>
            <w:vAlign w:val="center"/>
          </w:tcPr>
          <w:p w14:paraId="4D69F209" w14:textId="1E2E3B27" w:rsidR="00422C9E" w:rsidRPr="007A2E01" w:rsidRDefault="00422C9E" w:rsidP="00B6137B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 w:rsidRPr="00280A16">
              <w:t>Econlit</w:t>
            </w:r>
            <w:proofErr w:type="spellEnd"/>
            <w:r w:rsidRPr="00280A16">
              <w:t>, Business Source Premier, Vente et Gestion (en français)</w:t>
            </w:r>
          </w:p>
        </w:tc>
      </w:tr>
      <w:tr w:rsidR="00422C9E" w:rsidRPr="00280A16" w14:paraId="2F19097D" w14:textId="77777777" w:rsidTr="00B6137B">
        <w:trPr>
          <w:trHeight w:val="9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  <w:vAlign w:val="center"/>
          </w:tcPr>
          <w:p w14:paraId="1856F057" w14:textId="76379924" w:rsidR="00422C9E" w:rsidRPr="0084435D" w:rsidRDefault="00422C9E" w:rsidP="0084435D">
            <w:pPr>
              <w:pStyle w:val="Normalcentr"/>
              <w:rPr>
                <w:rStyle w:val="lev"/>
              </w:rPr>
            </w:pPr>
            <w:r w:rsidRPr="0084435D">
              <w:rPr>
                <w:rStyle w:val="lev"/>
              </w:rPr>
              <w:t>Multidisciplinaire</w:t>
            </w:r>
          </w:p>
        </w:tc>
        <w:tc>
          <w:tcPr>
            <w:tcW w:w="5521" w:type="dxa"/>
            <w:vAlign w:val="center"/>
          </w:tcPr>
          <w:p w14:paraId="2049178C" w14:textId="6EA00B6D" w:rsidR="00422C9E" w:rsidRPr="00E936E0" w:rsidRDefault="00422C9E" w:rsidP="00B6137B">
            <w:pPr>
              <w:pStyle w:val="Normalcent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8"/>
                <w:szCs w:val="8"/>
              </w:rPr>
            </w:pPr>
            <w:proofErr w:type="spellStart"/>
            <w:r>
              <w:t>Scopus</w:t>
            </w:r>
            <w:proofErr w:type="spellEnd"/>
            <w:r>
              <w:t>, Web of Science</w:t>
            </w:r>
            <w:r w:rsidR="0084435D">
              <w:t>, Science Direct (partiellement en français)</w:t>
            </w:r>
          </w:p>
        </w:tc>
      </w:tr>
    </w:tbl>
    <w:p w14:paraId="40F4240E" w14:textId="1B509EE6" w:rsidR="001551B9" w:rsidRPr="001551B9" w:rsidRDefault="001551B9" w:rsidP="001551B9"/>
    <w:p w14:paraId="71180A12" w14:textId="55C8CE3B" w:rsidR="001551B9" w:rsidRPr="001551B9" w:rsidRDefault="001551B9" w:rsidP="001551B9">
      <w:r w:rsidRPr="001551B9">
        <w:t>En passant par l’ENT de l’Université de Bordeaux, vous aurez accès, en plus des ressources citées ci-dessus, à de nombreuses autres ressources (encyclopédies, bases d’articles de presse, etc.) :</w:t>
      </w:r>
    </w:p>
    <w:p w14:paraId="42473E57" w14:textId="1FEB1399" w:rsidR="001551B9" w:rsidRPr="00422C9E" w:rsidRDefault="001551B9" w:rsidP="00422C9E">
      <w:pPr>
        <w:pStyle w:val="Paragraphedeliste"/>
        <w:numPr>
          <w:ilvl w:val="0"/>
          <w:numId w:val="25"/>
        </w:numPr>
        <w:rPr>
          <w:rFonts w:ascii="Corbel" w:hAnsi="Corbel"/>
        </w:rPr>
      </w:pPr>
      <w:proofErr w:type="gramStart"/>
      <w:r w:rsidRPr="00422C9E">
        <w:rPr>
          <w:rFonts w:ascii="Corbel" w:hAnsi="Corbel"/>
        </w:rPr>
        <w:t>achetées</w:t>
      </w:r>
      <w:proofErr w:type="gramEnd"/>
      <w:r w:rsidRPr="00422C9E">
        <w:rPr>
          <w:rFonts w:ascii="Corbel" w:hAnsi="Corbel"/>
        </w:rPr>
        <w:t xml:space="preserve"> par l’Université de Bordeaux (signalées par un cadenas bleu ou rouge),</w:t>
      </w:r>
    </w:p>
    <w:p w14:paraId="422F555D" w14:textId="104E3942" w:rsidR="001551B9" w:rsidRPr="00422C9E" w:rsidRDefault="001551B9" w:rsidP="00422C9E">
      <w:pPr>
        <w:pStyle w:val="Paragraphedeliste"/>
        <w:numPr>
          <w:ilvl w:val="0"/>
          <w:numId w:val="25"/>
        </w:numPr>
        <w:rPr>
          <w:rFonts w:ascii="Corbel" w:hAnsi="Corbel"/>
        </w:rPr>
      </w:pPr>
      <w:proofErr w:type="gramStart"/>
      <w:r w:rsidRPr="00422C9E">
        <w:rPr>
          <w:rFonts w:ascii="Corbel" w:hAnsi="Corbel"/>
        </w:rPr>
        <w:t>en</w:t>
      </w:r>
      <w:proofErr w:type="gramEnd"/>
      <w:r w:rsidRPr="00422C9E">
        <w:rPr>
          <w:rFonts w:ascii="Corbel" w:hAnsi="Corbel"/>
        </w:rPr>
        <w:t xml:space="preserve"> accès libre, sélectionnées par les bibliothécaires (signalées par un cadenas vert). </w:t>
      </w:r>
    </w:p>
    <w:p w14:paraId="423EA6AF" w14:textId="30D54EB3" w:rsidR="001551B9" w:rsidRPr="001551B9" w:rsidRDefault="001551B9" w:rsidP="001551B9">
      <w:r w:rsidRPr="001551B9">
        <w:t xml:space="preserve">Voici le chemin d’accès : </w:t>
      </w:r>
      <w:r w:rsidRPr="0084435D">
        <w:rPr>
          <w:rStyle w:val="lev"/>
        </w:rPr>
        <w:t>ENT &gt; Bibliothèques &gt; Collections numériques, sélection thématique</w:t>
      </w:r>
      <w:r w:rsidRPr="001551B9">
        <w:t xml:space="preserve"> </w:t>
      </w:r>
    </w:p>
    <w:p w14:paraId="53C9429E" w14:textId="77777777" w:rsidR="00EA5D81" w:rsidRDefault="001551B9" w:rsidP="00EA5D81">
      <w:r w:rsidRPr="00EA5D81">
        <w:rPr>
          <w:rStyle w:val="lev"/>
        </w:rPr>
        <w:t>Lien direct vers la liste complète des collections numériques</w:t>
      </w:r>
      <w:r w:rsidRPr="00EA5D81">
        <w:t xml:space="preserve"> : </w:t>
      </w:r>
    </w:p>
    <w:p w14:paraId="6EA4AADA" w14:textId="76772D77" w:rsidR="001551B9" w:rsidRPr="00EA5D81" w:rsidRDefault="00A41376" w:rsidP="00EA5D81">
      <w:pPr>
        <w:rPr>
          <w:rStyle w:val="lev"/>
        </w:rPr>
      </w:pPr>
      <w:hyperlink r:id="rId28" w:history="1">
        <w:r w:rsidR="00EA5D81" w:rsidRPr="00303487">
          <w:rPr>
            <w:rStyle w:val="Lienhypertexte"/>
          </w:rPr>
          <w:t>https://busec2.u-bordeaux.fr/atrel?nocas</w:t>
        </w:r>
      </w:hyperlink>
      <w:r w:rsidR="00EA5D81">
        <w:rPr>
          <w:rStyle w:val="lev"/>
        </w:rPr>
        <w:t xml:space="preserve"> </w:t>
      </w:r>
    </w:p>
    <w:p w14:paraId="21D0292C" w14:textId="62CB9E17" w:rsidR="001551B9" w:rsidRPr="00BF5E39" w:rsidRDefault="001551B9" w:rsidP="00422C9E">
      <w:pPr>
        <w:pStyle w:val="Titre1"/>
        <w:rPr>
          <w:lang w:val="fr-FR"/>
        </w:rPr>
      </w:pPr>
      <w:bookmarkStart w:id="9" w:name="_Toc112927494"/>
      <w:bookmarkStart w:id="10" w:name="_Toc112933901"/>
      <w:r w:rsidRPr="00BF5E39">
        <w:rPr>
          <w:lang w:val="fr-FR"/>
        </w:rPr>
        <w:lastRenderedPageBreak/>
        <w:t>Recommandations pour optimiser vos recherches</w:t>
      </w:r>
      <w:bookmarkEnd w:id="9"/>
      <w:bookmarkEnd w:id="10"/>
    </w:p>
    <w:p w14:paraId="49C83FBF" w14:textId="683B63B1" w:rsidR="001551B9" w:rsidRPr="001551B9" w:rsidRDefault="001551B9" w:rsidP="001551B9">
      <w:r w:rsidRPr="001551B9">
        <w:t xml:space="preserve">En résumé, voici quelques recommandations pour optimiser </w:t>
      </w:r>
      <w:r w:rsidR="00B6137B">
        <w:t xml:space="preserve">vos équations de recherche, et plus généralement </w:t>
      </w:r>
      <w:r w:rsidRPr="001551B9">
        <w:t>vos recherches documentaires.</w:t>
      </w:r>
    </w:p>
    <w:p w14:paraId="65F01937" w14:textId="77CF234D" w:rsidR="001551B9" w:rsidRPr="00422C9E" w:rsidRDefault="001551B9" w:rsidP="00DC055E">
      <w:pPr>
        <w:pStyle w:val="Paragraphedeliste"/>
        <w:keepNext w:val="0"/>
        <w:numPr>
          <w:ilvl w:val="0"/>
          <w:numId w:val="26"/>
        </w:numPr>
        <w:ind w:left="714" w:hanging="357"/>
        <w:rPr>
          <w:rFonts w:ascii="Corbel" w:hAnsi="Corbel"/>
        </w:rPr>
      </w:pPr>
      <w:r w:rsidRPr="00422C9E">
        <w:rPr>
          <w:rFonts w:ascii="Corbel" w:hAnsi="Corbel"/>
        </w:rPr>
        <w:t xml:space="preserve">Pensez à rechercher tous les </w:t>
      </w:r>
      <w:r w:rsidRPr="002E5713">
        <w:rPr>
          <w:rStyle w:val="lev"/>
        </w:rPr>
        <w:t>synonymes</w:t>
      </w:r>
      <w:r w:rsidRPr="00422C9E">
        <w:rPr>
          <w:rFonts w:ascii="Corbel" w:hAnsi="Corbel"/>
        </w:rPr>
        <w:t xml:space="preserve"> pour un même terme (</w:t>
      </w:r>
      <w:r w:rsidR="00B6137B">
        <w:rPr>
          <w:rFonts w:ascii="Corbel" w:hAnsi="Corbel"/>
        </w:rPr>
        <w:t>relié</w:t>
      </w:r>
      <w:r w:rsidRPr="00422C9E">
        <w:rPr>
          <w:rFonts w:ascii="Corbel" w:hAnsi="Corbel"/>
        </w:rPr>
        <w:t xml:space="preserve">s avec l’opérateur booléen </w:t>
      </w:r>
      <w:r w:rsidR="00CD2C90">
        <w:rPr>
          <w:rFonts w:ascii="Corbel" w:hAnsi="Corbel"/>
        </w:rPr>
        <w:t>« OR »</w:t>
      </w:r>
      <w:r w:rsidRPr="00422C9E">
        <w:rPr>
          <w:rFonts w:ascii="Corbel" w:hAnsi="Corbel"/>
        </w:rPr>
        <w:t>).</w:t>
      </w:r>
    </w:p>
    <w:p w14:paraId="6E178EB3" w14:textId="773F9786" w:rsidR="00B6137B" w:rsidRDefault="001551B9" w:rsidP="00B6137B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>N’</w:t>
      </w:r>
      <w:r w:rsidR="002E5713">
        <w:rPr>
          <w:rFonts w:ascii="Corbel" w:hAnsi="Corbel"/>
        </w:rPr>
        <w:t>hésitez</w:t>
      </w:r>
      <w:r w:rsidRPr="00422C9E">
        <w:rPr>
          <w:rFonts w:ascii="Corbel" w:hAnsi="Corbel"/>
        </w:rPr>
        <w:t xml:space="preserve"> pas </w:t>
      </w:r>
      <w:r w:rsidR="002E5713">
        <w:rPr>
          <w:rFonts w:ascii="Corbel" w:hAnsi="Corbel"/>
        </w:rPr>
        <w:t>à</w:t>
      </w:r>
      <w:r w:rsidRPr="00422C9E">
        <w:rPr>
          <w:rFonts w:ascii="Corbel" w:hAnsi="Corbel"/>
        </w:rPr>
        <w:t xml:space="preserve"> recourir aux opérateurs linguistiques pour optimis</w:t>
      </w:r>
      <w:r w:rsidR="00B6137B">
        <w:rPr>
          <w:rFonts w:ascii="Corbel" w:hAnsi="Corbel"/>
        </w:rPr>
        <w:t>er votre équation de recherche :</w:t>
      </w:r>
      <w:r w:rsidRPr="00422C9E">
        <w:rPr>
          <w:rFonts w:ascii="Corbel" w:hAnsi="Corbel"/>
        </w:rPr>
        <w:t xml:space="preserve"> </w:t>
      </w:r>
      <w:r w:rsidRPr="002E5713">
        <w:rPr>
          <w:rStyle w:val="lev"/>
        </w:rPr>
        <w:t>guillemets</w:t>
      </w:r>
      <w:r w:rsidRPr="00422C9E">
        <w:rPr>
          <w:rFonts w:ascii="Corbel" w:hAnsi="Corbel"/>
        </w:rPr>
        <w:t xml:space="preserve"> pour la recherche d’expression exacte et </w:t>
      </w:r>
      <w:r w:rsidRPr="002E5713">
        <w:rPr>
          <w:rStyle w:val="lev"/>
        </w:rPr>
        <w:t>troncature</w:t>
      </w:r>
      <w:r w:rsidRPr="00422C9E">
        <w:rPr>
          <w:rFonts w:ascii="Corbel" w:hAnsi="Corbel"/>
        </w:rPr>
        <w:t xml:space="preserve"> pou</w:t>
      </w:r>
      <w:r w:rsidR="00B6137B">
        <w:rPr>
          <w:rFonts w:ascii="Corbel" w:hAnsi="Corbel"/>
        </w:rPr>
        <w:t xml:space="preserve">r la recherche sur un </w:t>
      </w:r>
      <w:r w:rsidR="00ED2F23">
        <w:rPr>
          <w:rFonts w:ascii="Corbel" w:hAnsi="Corbel"/>
        </w:rPr>
        <w:t>début de mot</w:t>
      </w:r>
      <w:r w:rsidR="00B6137B">
        <w:rPr>
          <w:rFonts w:ascii="Corbel" w:hAnsi="Corbel"/>
        </w:rPr>
        <w:t>.</w:t>
      </w:r>
    </w:p>
    <w:p w14:paraId="0A2EF850" w14:textId="14C7C423" w:rsidR="001551B9" w:rsidRPr="00B6137B" w:rsidRDefault="00CD2C90" w:rsidP="00B6137B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>
        <w:rPr>
          <w:rFonts w:ascii="Corbel" w:hAnsi="Corbel"/>
        </w:rPr>
        <w:t xml:space="preserve">Veillez à </w:t>
      </w:r>
      <w:r w:rsidR="00B6137B" w:rsidRPr="00422C9E">
        <w:rPr>
          <w:rFonts w:ascii="Corbel" w:hAnsi="Corbel"/>
        </w:rPr>
        <w:t xml:space="preserve">indiquer la liste de tous les </w:t>
      </w:r>
      <w:r w:rsidR="00B6137B" w:rsidRPr="002E5713">
        <w:rPr>
          <w:rStyle w:val="lev"/>
        </w:rPr>
        <w:t>pays</w:t>
      </w:r>
      <w:r w:rsidR="00B6137B" w:rsidRPr="00422C9E">
        <w:rPr>
          <w:rFonts w:ascii="Corbel" w:hAnsi="Corbel"/>
        </w:rPr>
        <w:t xml:space="preserve"> si vous faites une recherche sur plusieurs pays d’une région ou d’un continent.</w:t>
      </w:r>
    </w:p>
    <w:p w14:paraId="6A15688C" w14:textId="0C84A97F" w:rsidR="002E5713" w:rsidRPr="002E5713" w:rsidRDefault="002E5713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>Les fonctionnalités des bases de données et la syntaxe qu’el</w:t>
      </w:r>
      <w:r w:rsidR="00B6137B">
        <w:rPr>
          <w:rFonts w:ascii="Corbel" w:hAnsi="Corbel"/>
        </w:rPr>
        <w:t>les prennent en charge varient :</w:t>
      </w:r>
      <w:r w:rsidRPr="00422C9E">
        <w:rPr>
          <w:rFonts w:ascii="Corbel" w:hAnsi="Corbel"/>
        </w:rPr>
        <w:t xml:space="preserve"> consultez la rubrique « Aide », « Help », « Tips » ou équivalent de chaque base de données avant </w:t>
      </w:r>
      <w:r w:rsidR="00B6137B">
        <w:rPr>
          <w:rFonts w:ascii="Corbel" w:hAnsi="Corbel"/>
        </w:rPr>
        <w:t>l</w:t>
      </w:r>
      <w:r w:rsidRPr="00422C9E">
        <w:rPr>
          <w:rFonts w:ascii="Corbel" w:hAnsi="Corbel"/>
        </w:rPr>
        <w:t>a première utilisation</w:t>
      </w:r>
      <w:r w:rsidR="00B6137B">
        <w:rPr>
          <w:rFonts w:ascii="Corbel" w:hAnsi="Corbel"/>
        </w:rPr>
        <w:t>,</w:t>
      </w:r>
      <w:r w:rsidRPr="00422C9E">
        <w:rPr>
          <w:rFonts w:ascii="Corbel" w:hAnsi="Corbel"/>
        </w:rPr>
        <w:t xml:space="preserve"> pour prendre connaissance de ces spécificités.</w:t>
      </w:r>
    </w:p>
    <w:p w14:paraId="5196C347" w14:textId="5DA4D8E1" w:rsidR="001551B9" w:rsidRPr="00E06AC9" w:rsidRDefault="001551B9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E06AC9">
        <w:rPr>
          <w:rFonts w:ascii="Corbel" w:hAnsi="Corbel"/>
        </w:rPr>
        <w:t xml:space="preserve">Les bases de données comme </w:t>
      </w:r>
      <w:proofErr w:type="spellStart"/>
      <w:r w:rsidRPr="00E06AC9">
        <w:rPr>
          <w:rFonts w:ascii="Corbel" w:hAnsi="Corbel"/>
        </w:rPr>
        <w:t>PubMed</w:t>
      </w:r>
      <w:proofErr w:type="spellEnd"/>
      <w:r w:rsidRPr="00E06AC9">
        <w:rPr>
          <w:rFonts w:ascii="Corbel" w:hAnsi="Corbel"/>
        </w:rPr>
        <w:t xml:space="preserve"> disposent de nombreux </w:t>
      </w:r>
      <w:r w:rsidRPr="002E5713">
        <w:rPr>
          <w:rStyle w:val="lev"/>
        </w:rPr>
        <w:t>filtres</w:t>
      </w:r>
      <w:r w:rsidRPr="00E06AC9">
        <w:rPr>
          <w:rFonts w:ascii="Corbel" w:hAnsi="Corbel"/>
        </w:rPr>
        <w:t xml:space="preserve"> pour analyser et affiner les résultats de vos recherches. Utiliser le filtre sur l’âge de </w:t>
      </w:r>
      <w:proofErr w:type="spellStart"/>
      <w:r w:rsidRPr="00E06AC9">
        <w:rPr>
          <w:rFonts w:ascii="Corbel" w:hAnsi="Corbel"/>
        </w:rPr>
        <w:t>PubMed</w:t>
      </w:r>
      <w:proofErr w:type="spellEnd"/>
      <w:r w:rsidRPr="00E06AC9">
        <w:rPr>
          <w:rFonts w:ascii="Corbel" w:hAnsi="Corbel"/>
        </w:rPr>
        <w:t xml:space="preserve"> peut par exemple vous éviter de devoir intégrer ce critère dans vos mots</w:t>
      </w:r>
      <w:r w:rsidR="00B6137B">
        <w:rPr>
          <w:rFonts w:ascii="Corbel" w:hAnsi="Corbel"/>
        </w:rPr>
        <w:t>-</w:t>
      </w:r>
      <w:r w:rsidRPr="00E06AC9">
        <w:rPr>
          <w:rFonts w:ascii="Corbel" w:hAnsi="Corbel"/>
        </w:rPr>
        <w:t xml:space="preserve">clés et </w:t>
      </w:r>
      <w:r w:rsidR="00B6137B">
        <w:rPr>
          <w:rFonts w:ascii="Corbel" w:hAnsi="Corbel"/>
        </w:rPr>
        <w:t xml:space="preserve">de </w:t>
      </w:r>
      <w:r w:rsidRPr="00E06AC9">
        <w:rPr>
          <w:rFonts w:ascii="Corbel" w:hAnsi="Corbel"/>
        </w:rPr>
        <w:t>recourir à l’opérateur NOT</w:t>
      </w:r>
      <w:r w:rsidR="002E5713">
        <w:rPr>
          <w:rFonts w:ascii="Corbel" w:hAnsi="Corbel"/>
        </w:rPr>
        <w:t xml:space="preserve"> (</w:t>
      </w:r>
      <w:proofErr w:type="spellStart"/>
      <w:r w:rsidR="002E5713">
        <w:rPr>
          <w:rFonts w:ascii="Corbel" w:hAnsi="Corbel"/>
        </w:rPr>
        <w:t>child</w:t>
      </w:r>
      <w:proofErr w:type="spellEnd"/>
      <w:r w:rsidR="002E5713">
        <w:rPr>
          <w:rFonts w:ascii="Corbel" w:hAnsi="Corbel"/>
        </w:rPr>
        <w:t xml:space="preserve">* NOT </w:t>
      </w:r>
      <w:proofErr w:type="spellStart"/>
      <w:r w:rsidR="002E5713">
        <w:rPr>
          <w:rFonts w:ascii="Corbel" w:hAnsi="Corbel"/>
        </w:rPr>
        <w:t>adult</w:t>
      </w:r>
      <w:proofErr w:type="spellEnd"/>
      <w:r w:rsidR="002E5713">
        <w:rPr>
          <w:rFonts w:ascii="Corbel" w:hAnsi="Corbel"/>
        </w:rPr>
        <w:t>* par exemple)</w:t>
      </w:r>
      <w:r w:rsidRPr="00E06AC9">
        <w:rPr>
          <w:rFonts w:ascii="Corbel" w:hAnsi="Corbel"/>
        </w:rPr>
        <w:t xml:space="preserve">. </w:t>
      </w:r>
    </w:p>
    <w:p w14:paraId="59A3F910" w14:textId="77777777" w:rsidR="002E5713" w:rsidRPr="00422C9E" w:rsidRDefault="002E5713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>Modifiez progressivement votre équation de recherche (un élément à la fois, qu’il s’agisse de l’ajout d’un mot clé, de la modification du champ interrogé, etc.) pour mesurer l’effet de chaque modification.</w:t>
      </w:r>
    </w:p>
    <w:p w14:paraId="0296BC39" w14:textId="77777777" w:rsidR="002E5713" w:rsidRDefault="002E5713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>Au moins dans un premier temps, il vaut mieux avoir trop de bruit, c’est-à-dire trop de résultats, que du silence, c’est-à-dire pas assez de résultats. Si vous ne pouvez pas voir ce qui est absent, vous pouvez en revanche à partir d’un résultat non pertinent comprendre comment modifier votre recherche pour que ce type de résultat n’apparaisse plus.</w:t>
      </w:r>
    </w:p>
    <w:p w14:paraId="21D26C59" w14:textId="0E9A2A14" w:rsidR="002E5713" w:rsidRDefault="002E5713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>
        <w:rPr>
          <w:rFonts w:ascii="Corbel" w:hAnsi="Corbel"/>
        </w:rPr>
        <w:t>Les</w:t>
      </w:r>
      <w:r w:rsidRPr="002E5713">
        <w:rPr>
          <w:rFonts w:ascii="Corbel" w:hAnsi="Corbel"/>
        </w:rPr>
        <w:t xml:space="preserve"> liste</w:t>
      </w:r>
      <w:r>
        <w:rPr>
          <w:rFonts w:ascii="Corbel" w:hAnsi="Corbel"/>
        </w:rPr>
        <w:t>s</w:t>
      </w:r>
      <w:r w:rsidRPr="002E5713">
        <w:rPr>
          <w:rFonts w:ascii="Corbel" w:hAnsi="Corbel"/>
        </w:rPr>
        <w:t xml:space="preserve"> de résultats </w:t>
      </w:r>
      <w:r>
        <w:rPr>
          <w:rFonts w:ascii="Corbel" w:hAnsi="Corbel"/>
        </w:rPr>
        <w:t>obtenues ne vous satisfont</w:t>
      </w:r>
      <w:r w:rsidRPr="002E5713">
        <w:rPr>
          <w:rFonts w:ascii="Corbel" w:hAnsi="Corbel"/>
        </w:rPr>
        <w:t xml:space="preserve"> pas, qu’elle</w:t>
      </w:r>
      <w:r>
        <w:rPr>
          <w:rFonts w:ascii="Corbel" w:hAnsi="Corbel"/>
        </w:rPr>
        <w:t>s</w:t>
      </w:r>
      <w:r w:rsidRPr="002E5713">
        <w:rPr>
          <w:rFonts w:ascii="Corbel" w:hAnsi="Corbel"/>
        </w:rPr>
        <w:t xml:space="preserve"> présente</w:t>
      </w:r>
      <w:r>
        <w:rPr>
          <w:rFonts w:ascii="Corbel" w:hAnsi="Corbel"/>
        </w:rPr>
        <w:t>nt</w:t>
      </w:r>
      <w:r w:rsidRPr="002E5713">
        <w:rPr>
          <w:rFonts w:ascii="Corbel" w:hAnsi="Corbel"/>
        </w:rPr>
        <w:t xml:space="preserve"> </w:t>
      </w:r>
      <w:r w:rsidRPr="002E5713">
        <w:rPr>
          <w:rStyle w:val="lev"/>
        </w:rPr>
        <w:t>trop de bruit</w:t>
      </w:r>
      <w:r w:rsidRPr="002E5713">
        <w:rPr>
          <w:rFonts w:ascii="Corbel" w:hAnsi="Corbel"/>
        </w:rPr>
        <w:t xml:space="preserve"> ou au contraire </w:t>
      </w:r>
      <w:r w:rsidRPr="002E5713">
        <w:rPr>
          <w:rStyle w:val="lev"/>
        </w:rPr>
        <w:t>trop de silence</w:t>
      </w:r>
      <w:r w:rsidRPr="002E5713">
        <w:rPr>
          <w:rFonts w:ascii="Corbel" w:hAnsi="Corbel"/>
        </w:rPr>
        <w:t xml:space="preserve"> (c’es</w:t>
      </w:r>
      <w:r>
        <w:rPr>
          <w:rFonts w:ascii="Corbel" w:hAnsi="Corbel"/>
        </w:rPr>
        <w:t>t-à-dire trop peu de résultats) ?</w:t>
      </w:r>
      <w:r w:rsidRPr="002E5713">
        <w:rPr>
          <w:rFonts w:ascii="Corbel" w:hAnsi="Corbel"/>
        </w:rPr>
        <w:t xml:space="preserve"> Revenez dans ce cas à l’étape </w:t>
      </w:r>
      <w:r>
        <w:rPr>
          <w:rFonts w:ascii="Corbel" w:hAnsi="Corbel"/>
        </w:rPr>
        <w:t>initiale</w:t>
      </w:r>
      <w:r w:rsidRPr="002E5713">
        <w:rPr>
          <w:rFonts w:ascii="Corbel" w:hAnsi="Corbel"/>
        </w:rPr>
        <w:t xml:space="preserve"> pour réviser vos mots-clés, en ajoutant des synonymes, des termes plus génériques ou spécifiques, </w:t>
      </w:r>
      <w:r w:rsidR="00B6137B">
        <w:rPr>
          <w:rFonts w:ascii="Corbel" w:hAnsi="Corbel"/>
        </w:rPr>
        <w:t xml:space="preserve">supprimer un concept, </w:t>
      </w:r>
      <w:r w:rsidRPr="002E5713">
        <w:rPr>
          <w:rFonts w:ascii="Corbel" w:hAnsi="Corbel"/>
        </w:rPr>
        <w:t>etc.</w:t>
      </w:r>
    </w:p>
    <w:p w14:paraId="4AE1ED64" w14:textId="65E80591" w:rsidR="001551B9" w:rsidRPr="00422C9E" w:rsidRDefault="001551B9" w:rsidP="00DC055E">
      <w:pPr>
        <w:pStyle w:val="Paragraphedeliste"/>
        <w:keepNext w:val="0"/>
        <w:numPr>
          <w:ilvl w:val="0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>Pour conserver une trace de votre travail de recherche documentaire et retrouver les démarches effectuées, prenez note de vos mots</w:t>
      </w:r>
      <w:r w:rsidR="00B6137B">
        <w:rPr>
          <w:rFonts w:ascii="Corbel" w:hAnsi="Corbel"/>
        </w:rPr>
        <w:t>-</w:t>
      </w:r>
      <w:r w:rsidRPr="00422C9E">
        <w:rPr>
          <w:rFonts w:ascii="Corbel" w:hAnsi="Corbel"/>
        </w:rPr>
        <w:t xml:space="preserve">clés et de vos équations de recherche. De simples tableaux (voir modèles </w:t>
      </w:r>
      <w:r w:rsidR="00E06AC9">
        <w:rPr>
          <w:rFonts w:ascii="Corbel" w:hAnsi="Corbel"/>
        </w:rPr>
        <w:t>en annexe) peuvent suffire.</w:t>
      </w:r>
    </w:p>
    <w:p w14:paraId="585CFF47" w14:textId="70F1AD04" w:rsidR="001551B9" w:rsidRPr="00422C9E" w:rsidRDefault="00B6137B" w:rsidP="00DC055E">
      <w:pPr>
        <w:pStyle w:val="Paragraphedeliste"/>
        <w:keepNext w:val="0"/>
        <w:numPr>
          <w:ilvl w:val="1"/>
          <w:numId w:val="26"/>
        </w:numPr>
        <w:rPr>
          <w:rFonts w:ascii="Corbel" w:hAnsi="Corbel"/>
        </w:rPr>
      </w:pPr>
      <w:r>
        <w:rPr>
          <w:rFonts w:ascii="Corbel" w:hAnsi="Corbel"/>
        </w:rPr>
        <w:t>Un tableau pour vos mots-</w:t>
      </w:r>
      <w:r w:rsidR="001551B9" w:rsidRPr="00422C9E">
        <w:rPr>
          <w:rFonts w:ascii="Corbel" w:hAnsi="Corbel"/>
        </w:rPr>
        <w:t xml:space="preserve">clés avec trois colonnes : </w:t>
      </w:r>
      <w:r>
        <w:rPr>
          <w:rFonts w:ascii="Corbel" w:hAnsi="Corbel"/>
        </w:rPr>
        <w:t>« Notion, concept », « </w:t>
      </w:r>
      <w:r w:rsidR="001551B9" w:rsidRPr="00422C9E">
        <w:rPr>
          <w:rFonts w:ascii="Corbel" w:hAnsi="Corbel"/>
        </w:rPr>
        <w:t>Mots</w:t>
      </w:r>
      <w:r>
        <w:rPr>
          <w:rFonts w:ascii="Corbel" w:hAnsi="Corbel"/>
        </w:rPr>
        <w:t>-clés en français », « Mots-clés en anglais »</w:t>
      </w:r>
      <w:r w:rsidR="001551B9" w:rsidRPr="00422C9E">
        <w:rPr>
          <w:rFonts w:ascii="Corbel" w:hAnsi="Corbel"/>
        </w:rPr>
        <w:t xml:space="preserve"> (vous créez alors u</w:t>
      </w:r>
      <w:r w:rsidR="002E5713">
        <w:rPr>
          <w:rFonts w:ascii="Corbel" w:hAnsi="Corbel"/>
        </w:rPr>
        <w:t>ne ligne par concept ou notion).</w:t>
      </w:r>
    </w:p>
    <w:p w14:paraId="02BA1A7E" w14:textId="7FB256D5" w:rsidR="001551B9" w:rsidRPr="00422C9E" w:rsidRDefault="001551B9" w:rsidP="00DC055E">
      <w:pPr>
        <w:pStyle w:val="Paragraphedeliste"/>
        <w:keepNext w:val="0"/>
        <w:numPr>
          <w:ilvl w:val="1"/>
          <w:numId w:val="26"/>
        </w:numPr>
        <w:rPr>
          <w:rFonts w:ascii="Corbel" w:hAnsi="Corbel"/>
        </w:rPr>
      </w:pPr>
      <w:r w:rsidRPr="00422C9E">
        <w:rPr>
          <w:rFonts w:ascii="Corbel" w:hAnsi="Corbel"/>
        </w:rPr>
        <w:t xml:space="preserve">Un tableau pour vos équations de recherche, avec au moins quatre colonnes : </w:t>
      </w:r>
      <w:r w:rsidR="00B6137B">
        <w:rPr>
          <w:rFonts w:ascii="Corbel" w:hAnsi="Corbel"/>
        </w:rPr>
        <w:t>« Equation de recherche complète »</w:t>
      </w:r>
      <w:r w:rsidRPr="00422C9E">
        <w:rPr>
          <w:rFonts w:ascii="Corbel" w:hAnsi="Corbel"/>
        </w:rPr>
        <w:t xml:space="preserve"> (y co</w:t>
      </w:r>
      <w:r w:rsidR="00B6137B">
        <w:rPr>
          <w:rFonts w:ascii="Corbel" w:hAnsi="Corbel"/>
        </w:rPr>
        <w:t>mpris les champs interrogés), « Date », « Nombre de résultats », « Commentaire »</w:t>
      </w:r>
      <w:r w:rsidRPr="00422C9E">
        <w:rPr>
          <w:rFonts w:ascii="Corbel" w:hAnsi="Corbel"/>
        </w:rPr>
        <w:t>. Si vous utilisez un seul tableau pour toutes vos équations de recherche quelle que soit la base de données interrogée, il est ju</w:t>
      </w:r>
      <w:r w:rsidR="00B6137B">
        <w:rPr>
          <w:rFonts w:ascii="Corbel" w:hAnsi="Corbel"/>
        </w:rPr>
        <w:t>dicieux d’ajouter une colonne « Base de données »</w:t>
      </w:r>
      <w:r w:rsidRPr="00422C9E">
        <w:rPr>
          <w:rFonts w:ascii="Corbel" w:hAnsi="Corbel"/>
        </w:rPr>
        <w:t>.</w:t>
      </w:r>
    </w:p>
    <w:p w14:paraId="350B2A31" w14:textId="77777777" w:rsidR="00DC055E" w:rsidRDefault="00DC055E" w:rsidP="00422C9E"/>
    <w:p w14:paraId="08AB5E48" w14:textId="52C4B732" w:rsidR="00422C9E" w:rsidRPr="00422C9E" w:rsidRDefault="00422C9E" w:rsidP="00422C9E">
      <w:r>
        <w:lastRenderedPageBreak/>
        <w:t xml:space="preserve">En conclusion, </w:t>
      </w:r>
      <w:r w:rsidR="00844E5A">
        <w:t>l</w:t>
      </w:r>
      <w:r w:rsidRPr="00422C9E">
        <w:t xml:space="preserve">a recherche documentaire est une </w:t>
      </w:r>
      <w:r w:rsidRPr="00B6137B">
        <w:rPr>
          <w:rStyle w:val="lev"/>
        </w:rPr>
        <w:t>démarche itérative</w:t>
      </w:r>
      <w:r w:rsidRPr="00422C9E">
        <w:t xml:space="preserve">, il est rare que l’on </w:t>
      </w:r>
      <w:r w:rsidR="00844E5A">
        <w:t>parvienne</w:t>
      </w:r>
      <w:r w:rsidRPr="00422C9E">
        <w:t xml:space="preserve"> du premier coup </w:t>
      </w:r>
      <w:r w:rsidR="00844E5A">
        <w:t>à définir</w:t>
      </w:r>
      <w:r w:rsidRPr="00422C9E">
        <w:t xml:space="preserve"> </w:t>
      </w:r>
      <w:r w:rsidR="00844E5A">
        <w:t>l’</w:t>
      </w:r>
      <w:r w:rsidRPr="00422C9E">
        <w:t>équation</w:t>
      </w:r>
      <w:r w:rsidR="00844E5A">
        <w:t xml:space="preserve"> de recherche la plus optimale</w:t>
      </w:r>
      <w:r w:rsidRPr="00422C9E">
        <w:t>. C’est en lisant les résumés des articles, en regardant les mots-clés choisis par l</w:t>
      </w:r>
      <w:r w:rsidR="00034B93">
        <w:t xml:space="preserve">es </w:t>
      </w:r>
      <w:r w:rsidRPr="00422C9E">
        <w:t>auteur</w:t>
      </w:r>
      <w:r w:rsidR="00034B93">
        <w:t>s</w:t>
      </w:r>
      <w:r w:rsidRPr="00422C9E">
        <w:t xml:space="preserve"> ou </w:t>
      </w:r>
      <w:r w:rsidR="00DC055E">
        <w:t xml:space="preserve">ajoutés lors de l’indexation </w:t>
      </w:r>
      <w:r w:rsidRPr="00422C9E">
        <w:t xml:space="preserve">par </w:t>
      </w:r>
      <w:r w:rsidR="00DC055E">
        <w:t>une base de données</w:t>
      </w:r>
      <w:r w:rsidRPr="00422C9E">
        <w:t xml:space="preserve"> que l’on pense à d’autres synonymes à rajouter à son équation.</w:t>
      </w:r>
    </w:p>
    <w:p w14:paraId="7CB2628E" w14:textId="5F8CF489" w:rsidR="00422C9E" w:rsidRPr="00422C9E" w:rsidRDefault="00422C9E" w:rsidP="00422C9E">
      <w:r w:rsidRPr="00422C9E">
        <w:t xml:space="preserve">Par ailleurs, vous </w:t>
      </w:r>
      <w:r w:rsidR="00B6137B">
        <w:t>obtiend</w:t>
      </w:r>
      <w:r w:rsidRPr="00422C9E">
        <w:t>rez sans doute des</w:t>
      </w:r>
      <w:r w:rsidR="00B6137B">
        <w:t xml:space="preserve"> résultats en</w:t>
      </w:r>
      <w:r w:rsidRPr="00422C9E">
        <w:t xml:space="preserve"> doublons entr</w:t>
      </w:r>
      <w:r w:rsidR="00B6137B">
        <w:t xml:space="preserve">e </w:t>
      </w:r>
      <w:proofErr w:type="spellStart"/>
      <w:r w:rsidR="00B6137B">
        <w:t>PubMed</w:t>
      </w:r>
      <w:proofErr w:type="spellEnd"/>
      <w:r w:rsidR="00B6137B">
        <w:t xml:space="preserve"> et </w:t>
      </w:r>
      <w:proofErr w:type="spellStart"/>
      <w:r w:rsidR="00B6137B">
        <w:t>Scopus</w:t>
      </w:r>
      <w:proofErr w:type="spellEnd"/>
      <w:r w:rsidR="00B6137B">
        <w:t xml:space="preserve"> par exemple :</w:t>
      </w:r>
      <w:r w:rsidRPr="00422C9E">
        <w:t xml:space="preserve"> cela ne dénote pas d’une mauvaise méthode, les bases</w:t>
      </w:r>
      <w:r w:rsidR="00B6137B">
        <w:t xml:space="preserve"> de données</w:t>
      </w:r>
      <w:r w:rsidRPr="00422C9E">
        <w:t xml:space="preserve"> </w:t>
      </w:r>
      <w:r w:rsidR="00B6137B">
        <w:t>pouvant avoir des contenus qui se recouvrent</w:t>
      </w:r>
      <w:r w:rsidRPr="00422C9E">
        <w:t>. Au contraire, cela montre que vous avez bien cherché !</w:t>
      </w:r>
    </w:p>
    <w:p w14:paraId="7845907B" w14:textId="77777777" w:rsidR="00422C9E" w:rsidRDefault="00422C9E" w:rsidP="001551B9">
      <w:pPr>
        <w:sectPr w:rsidR="00422C9E" w:rsidSect="00AE7D80">
          <w:headerReference w:type="default" r:id="rId29"/>
          <w:footerReference w:type="default" r:id="rId30"/>
          <w:footerReference w:type="first" r:id="rId31"/>
          <w:pgSz w:w="11906" w:h="16838" w:code="9"/>
          <w:pgMar w:top="1418" w:right="1418" w:bottom="1701" w:left="1418" w:header="567" w:footer="284" w:gutter="0"/>
          <w:cols w:space="708"/>
          <w:docGrid w:linePitch="360"/>
        </w:sectPr>
      </w:pPr>
    </w:p>
    <w:p w14:paraId="3E8C79A6" w14:textId="00AE23A5" w:rsidR="001551B9" w:rsidRDefault="00422C9E" w:rsidP="00EA5D81">
      <w:pPr>
        <w:pStyle w:val="Titre1"/>
        <w:rPr>
          <w:lang w:val="fr-FR"/>
        </w:rPr>
      </w:pPr>
      <w:bookmarkStart w:id="11" w:name="_Toc112933902"/>
      <w:r w:rsidRPr="00EA5D81">
        <w:rPr>
          <w:lang w:val="fr-FR"/>
        </w:rPr>
        <w:lastRenderedPageBreak/>
        <w:t>A</w:t>
      </w:r>
      <w:r w:rsidR="00EA5D81" w:rsidRPr="00EA5D81">
        <w:rPr>
          <w:lang w:val="fr-FR"/>
        </w:rPr>
        <w:t>nnexe 1</w:t>
      </w:r>
      <w:r w:rsidR="00CD2C90">
        <w:rPr>
          <w:lang w:val="fr-FR"/>
        </w:rPr>
        <w:t> :</w:t>
      </w:r>
      <w:r w:rsidRPr="00EA5D81">
        <w:rPr>
          <w:lang w:val="fr-FR"/>
        </w:rPr>
        <w:t xml:space="preserve"> M</w:t>
      </w:r>
      <w:r w:rsidR="001551B9" w:rsidRPr="00EA5D81">
        <w:rPr>
          <w:lang w:val="fr-FR"/>
        </w:rPr>
        <w:t xml:space="preserve">odèle de tableau pour les mots-clés </w:t>
      </w:r>
      <w:r w:rsidRPr="00EA5D81">
        <w:rPr>
          <w:lang w:val="fr-FR"/>
        </w:rPr>
        <w:t>ou tableau de concepts</w:t>
      </w:r>
      <w:bookmarkEnd w:id="11"/>
    </w:p>
    <w:p w14:paraId="25C7468E" w14:textId="4D090DCB" w:rsidR="00EA5D81" w:rsidRPr="00EA5D81" w:rsidRDefault="00EA5D81" w:rsidP="00034B93">
      <w:pPr>
        <w:pStyle w:val="Corpsdetexte"/>
        <w:jc w:val="left"/>
        <w:rPr>
          <w:lang w:val="fr-FR"/>
        </w:rPr>
      </w:pPr>
      <w:r>
        <w:rPr>
          <w:lang w:val="fr-FR"/>
        </w:rPr>
        <w:t>Télécharger ce modèle aux formats .doc et .</w:t>
      </w:r>
      <w:proofErr w:type="spellStart"/>
      <w:r>
        <w:rPr>
          <w:lang w:val="fr-FR"/>
        </w:rPr>
        <w:t>pdf</w:t>
      </w:r>
      <w:proofErr w:type="spellEnd"/>
      <w:r>
        <w:rPr>
          <w:lang w:val="fr-FR"/>
        </w:rPr>
        <w:t>, c</w:t>
      </w:r>
      <w:r w:rsidRPr="00EA5D81">
        <w:rPr>
          <w:lang w:val="fr-FR"/>
        </w:rPr>
        <w:t xml:space="preserve">onsulter un exemple complété et d’autres modèles de tableau à l’adresse : </w:t>
      </w:r>
      <w:hyperlink r:id="rId32" w:anchor="mots-clés" w:history="1">
        <w:r w:rsidRPr="00303487">
          <w:rPr>
            <w:rStyle w:val="Lienhypertexte"/>
            <w:lang w:val="fr-FR"/>
          </w:rPr>
          <w:t>https://github.com/fflamerie/bibliolog#mots-clés</w:t>
        </w:r>
      </w:hyperlink>
      <w:r>
        <w:rPr>
          <w:lang w:val="fr-FR"/>
        </w:rPr>
        <w:t xml:space="preserve"> </w:t>
      </w:r>
    </w:p>
    <w:p w14:paraId="3ED7E7BC" w14:textId="714DDCBF" w:rsidR="00EA5D81" w:rsidRPr="00EA5D81" w:rsidRDefault="00EA5D81" w:rsidP="00EA5D81">
      <w:pPr>
        <w:pStyle w:val="Titre2"/>
        <w:keepLines w:val="0"/>
        <w:numPr>
          <w:ilvl w:val="1"/>
          <w:numId w:val="0"/>
        </w:numPr>
        <w:tabs>
          <w:tab w:val="num" w:pos="0"/>
        </w:tabs>
        <w:suppressAutoHyphens/>
        <w:spacing w:after="120"/>
        <w:jc w:val="left"/>
        <w:rPr>
          <w:rFonts w:ascii="Corbel" w:hAnsi="Corbel" w:cs="Arial"/>
          <w:lang w:val="fr-FR"/>
        </w:rPr>
      </w:pPr>
      <w:r w:rsidRPr="00EA5D81">
        <w:rPr>
          <w:rFonts w:ascii="Corbel" w:hAnsi="Corbel" w:cs="Arial"/>
          <w:lang w:val="fr-FR"/>
        </w:rPr>
        <w:t>Sujet</w:t>
      </w:r>
      <w:r w:rsidR="00CD2C90">
        <w:rPr>
          <w:rFonts w:ascii="Corbel" w:hAnsi="Corbel" w:cs="Arial"/>
          <w:lang w:val="fr-FR"/>
        </w:rPr>
        <w:t> :</w:t>
      </w:r>
      <w:r w:rsidRPr="00EA5D81">
        <w:rPr>
          <w:rFonts w:ascii="Corbel" w:hAnsi="Corbel" w:cs="Arial"/>
          <w:lang w:val="fr-FR"/>
        </w:rPr>
        <w:t xml:space="preserve"> indiquer le sujet de votre recherche</w:t>
      </w:r>
    </w:p>
    <w:p w14:paraId="7BE1FF85" w14:textId="77777777" w:rsidR="00EA5D81" w:rsidRPr="00EA5D81" w:rsidRDefault="00EA5D81" w:rsidP="00EA5D81">
      <w:pPr>
        <w:rPr>
          <w:rFonts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6"/>
        <w:gridCol w:w="3544"/>
        <w:gridCol w:w="4536"/>
      </w:tblGrid>
      <w:tr w:rsidR="00EA5D81" w:rsidRPr="00EA5D81" w14:paraId="7EDD9BE6" w14:textId="77777777" w:rsidTr="00EA5D81"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814848F" w14:textId="77777777" w:rsidR="00EA5D81" w:rsidRPr="00EA5D81" w:rsidRDefault="00EA5D81" w:rsidP="00B9778C">
            <w:pPr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 w:rsidRPr="00EA5D81">
              <w:rPr>
                <w:rFonts w:eastAsia="Times New Roman" w:cs="Arial"/>
                <w:b/>
                <w:bCs/>
                <w:lang w:eastAsia="fr-FR"/>
              </w:rPr>
              <w:t>CONCEPT, IDEE, NOTION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62E2383" w14:textId="77777777" w:rsidR="00EA5D81" w:rsidRPr="00EA5D81" w:rsidRDefault="00EA5D81" w:rsidP="00B9778C">
            <w:pPr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 w:rsidRPr="00EA5D81">
              <w:rPr>
                <w:rFonts w:eastAsia="Times New Roman" w:cs="Arial"/>
                <w:b/>
                <w:bCs/>
                <w:lang w:eastAsia="fr-FR"/>
              </w:rPr>
              <w:t>MOTS-CLES en français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3152FF5" w14:textId="77777777" w:rsidR="00EA5D81" w:rsidRPr="00EA5D81" w:rsidRDefault="00EA5D81" w:rsidP="00B9778C">
            <w:pPr>
              <w:jc w:val="center"/>
              <w:rPr>
                <w:rFonts w:eastAsia="Times New Roman" w:cs="Arial"/>
                <w:b/>
                <w:bCs/>
                <w:lang w:eastAsia="fr-FR"/>
              </w:rPr>
            </w:pPr>
            <w:r w:rsidRPr="00EA5D81">
              <w:rPr>
                <w:rFonts w:eastAsia="Times New Roman" w:cs="Arial"/>
                <w:b/>
                <w:bCs/>
                <w:lang w:eastAsia="fr-FR"/>
              </w:rPr>
              <w:t>MOTS-CLES en anglais</w:t>
            </w:r>
          </w:p>
        </w:tc>
      </w:tr>
      <w:tr w:rsidR="00EA5D81" w:rsidRPr="00EA5D81" w14:paraId="4899CCEE" w14:textId="77777777" w:rsidTr="00EA5D81"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B2B4DA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0D0D10E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5F0F953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</w:tr>
      <w:tr w:rsidR="00EA5D81" w:rsidRPr="00EA5D81" w14:paraId="414DE8D9" w14:textId="77777777" w:rsidTr="00EA5D81"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F578FE4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D37F7F7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730AC47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</w:tr>
      <w:tr w:rsidR="00EA5D81" w:rsidRPr="00EA5D81" w14:paraId="38F0D74D" w14:textId="77777777" w:rsidTr="00EA5D81">
        <w:tc>
          <w:tcPr>
            <w:tcW w:w="3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EAAA7E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3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9B7F90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  <w:tc>
          <w:tcPr>
            <w:tcW w:w="453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797E57" w14:textId="77777777" w:rsidR="00EA5D81" w:rsidRPr="00EA5D81" w:rsidRDefault="00EA5D81" w:rsidP="00B9778C">
            <w:pPr>
              <w:rPr>
                <w:rFonts w:eastAsia="Times New Roman" w:cs="Arial"/>
                <w:lang w:eastAsia="fr-FR"/>
              </w:rPr>
            </w:pPr>
            <w:r w:rsidRPr="00EA5D81">
              <w:rPr>
                <w:rFonts w:eastAsia="Times New Roman" w:cs="Arial"/>
                <w:lang w:eastAsia="fr-FR"/>
              </w:rPr>
              <w:t> </w:t>
            </w:r>
          </w:p>
        </w:tc>
      </w:tr>
    </w:tbl>
    <w:p w14:paraId="3D7612ED" w14:textId="77777777" w:rsidR="00EA5D81" w:rsidRPr="00EA5D81" w:rsidRDefault="00EA5D81" w:rsidP="00EA5D81">
      <w:pPr>
        <w:pStyle w:val="Titre2"/>
        <w:keepLines w:val="0"/>
        <w:numPr>
          <w:ilvl w:val="1"/>
          <w:numId w:val="0"/>
        </w:numPr>
        <w:tabs>
          <w:tab w:val="num" w:pos="0"/>
        </w:tabs>
        <w:suppressAutoHyphens/>
        <w:spacing w:after="120"/>
        <w:jc w:val="left"/>
        <w:rPr>
          <w:rFonts w:ascii="Corbel" w:hAnsi="Corbel" w:cs="Arial"/>
        </w:rPr>
      </w:pPr>
      <w:proofErr w:type="spellStart"/>
      <w:r w:rsidRPr="00EA5D81">
        <w:rPr>
          <w:rFonts w:ascii="Corbel" w:hAnsi="Corbel" w:cs="Arial"/>
        </w:rPr>
        <w:t>Ressources</w:t>
      </w:r>
      <w:proofErr w:type="spellEnd"/>
      <w:r w:rsidRPr="00EA5D81">
        <w:rPr>
          <w:rFonts w:ascii="Corbel" w:hAnsi="Corbel" w:cs="Arial"/>
        </w:rPr>
        <w:t xml:space="preserve"> </w:t>
      </w:r>
      <w:proofErr w:type="spellStart"/>
      <w:r w:rsidRPr="00EA5D81">
        <w:rPr>
          <w:rFonts w:ascii="Corbel" w:hAnsi="Corbel" w:cs="Arial"/>
        </w:rPr>
        <w:t>utilisées</w:t>
      </w:r>
      <w:proofErr w:type="spellEnd"/>
    </w:p>
    <w:p w14:paraId="75C0DD98" w14:textId="77777777" w:rsidR="00EA5D81" w:rsidRPr="00EA5D81" w:rsidRDefault="00EA5D81" w:rsidP="00EA5D81">
      <w:pPr>
        <w:rPr>
          <w:rFonts w:cs="Arial"/>
        </w:rPr>
      </w:pPr>
      <w:r w:rsidRPr="00EA5D81">
        <w:rPr>
          <w:rFonts w:ascii="Arial" w:hAnsi="Arial" w:cs="Arial"/>
          <w:i/>
          <w:iCs/>
        </w:rPr>
        <w:t>→</w:t>
      </w:r>
      <w:r w:rsidRPr="00EA5D81">
        <w:rPr>
          <w:rFonts w:cs="Arial"/>
          <w:i/>
          <w:iCs/>
        </w:rPr>
        <w:t xml:space="preserve"> supprimer / ajouter des ressources autant que n</w:t>
      </w:r>
      <w:r w:rsidRPr="00EA5D81">
        <w:rPr>
          <w:rFonts w:cs="Corbel"/>
          <w:i/>
          <w:iCs/>
        </w:rPr>
        <w:t>é</w:t>
      </w:r>
      <w:r w:rsidRPr="00EA5D81">
        <w:rPr>
          <w:rFonts w:cs="Arial"/>
          <w:i/>
          <w:iCs/>
        </w:rPr>
        <w:t>cessaire et pertinent</w:t>
      </w:r>
    </w:p>
    <w:p w14:paraId="7FA1C365" w14:textId="77777777" w:rsidR="00EA5D81" w:rsidRPr="00EA5D81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Style w:val="Lienhypertexte"/>
          <w:rFonts w:cs="Arial"/>
          <w:color w:val="000000"/>
        </w:rPr>
      </w:pPr>
      <w:r w:rsidRPr="00EA5D81">
        <w:rPr>
          <w:rFonts w:cs="Arial"/>
        </w:rPr>
        <w:t xml:space="preserve">Grand dictionnaire terminologique : </w:t>
      </w:r>
      <w:hyperlink r:id="rId33" w:history="1">
        <w:r w:rsidRPr="00EA5D81">
          <w:rPr>
            <w:rStyle w:val="Lienhypertexte"/>
            <w:rFonts w:cs="Arial"/>
          </w:rPr>
          <w:t>http://gdt.oqlf.gouv.qc.ca</w:t>
        </w:r>
      </w:hyperlink>
    </w:p>
    <w:p w14:paraId="7BD2074E" w14:textId="1C3B8798" w:rsidR="00EA5D81" w:rsidRPr="00EA5D81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Fonts w:cs="Arial"/>
        </w:rPr>
      </w:pPr>
      <w:r w:rsidRPr="00EA5D81">
        <w:rPr>
          <w:rStyle w:val="Lienhypertexte"/>
          <w:rFonts w:cs="Arial"/>
          <w:color w:val="000000"/>
        </w:rPr>
        <w:t>Dictionn</w:t>
      </w:r>
      <w:r w:rsidR="00CD2C90">
        <w:rPr>
          <w:rStyle w:val="Lienhypertexte"/>
          <w:rFonts w:cs="Arial"/>
          <w:color w:val="000000"/>
        </w:rPr>
        <w:t>aire de l’Académie de médecine :</w:t>
      </w:r>
      <w:r w:rsidRPr="00EA5D81">
        <w:rPr>
          <w:rStyle w:val="Lienhypertexte"/>
          <w:rFonts w:cs="Arial"/>
          <w:color w:val="000000"/>
        </w:rPr>
        <w:t xml:space="preserve"> </w:t>
      </w:r>
      <w:r w:rsidRPr="00EA5D81">
        <w:rPr>
          <w:rStyle w:val="Lienhypertexte"/>
          <w:rFonts w:cs="Arial"/>
        </w:rPr>
        <w:t xml:space="preserve">http://dictionnaire.academie-medecine.fr/ </w:t>
      </w:r>
    </w:p>
    <w:p w14:paraId="436F37CB" w14:textId="77777777" w:rsidR="00EA5D81" w:rsidRPr="00EA5D81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Fonts w:cs="Arial"/>
        </w:rPr>
      </w:pPr>
      <w:r w:rsidRPr="00EA5D81">
        <w:rPr>
          <w:rFonts w:cs="Arial"/>
        </w:rPr>
        <w:t xml:space="preserve">Thésaurus APA : </w:t>
      </w:r>
      <w:r w:rsidRPr="00EA5D81">
        <w:rPr>
          <w:rFonts w:cs="Arial"/>
          <w:b/>
          <w:bCs/>
        </w:rPr>
        <w:t xml:space="preserve">/!\ </w:t>
      </w:r>
      <w:r w:rsidRPr="00EA5D81">
        <w:rPr>
          <w:rFonts w:cs="Arial"/>
        </w:rPr>
        <w:t xml:space="preserve">via bases </w:t>
      </w:r>
      <w:proofErr w:type="spellStart"/>
      <w:r w:rsidRPr="00EA5D81">
        <w:rPr>
          <w:rFonts w:cs="Arial"/>
        </w:rPr>
        <w:t>Ebsco</w:t>
      </w:r>
      <w:proofErr w:type="spellEnd"/>
      <w:r w:rsidRPr="00EA5D81">
        <w:rPr>
          <w:rFonts w:cs="Arial"/>
        </w:rPr>
        <w:t xml:space="preserve"> : </w:t>
      </w:r>
      <w:hyperlink r:id="rId34" w:history="1">
        <w:r w:rsidRPr="00EA5D81">
          <w:rPr>
            <w:rStyle w:val="Lienhypertexte"/>
            <w:rFonts w:cs="Arial"/>
          </w:rPr>
          <w:t>http://docelec.u-bordeaux.fr/login?url=https://search.ebscohost.com/login.aspx?lauthtype=ip,uid&amp;profile=ehost&amp;defaultdb=psyh</w:t>
        </w:r>
      </w:hyperlink>
      <w:r w:rsidRPr="00EA5D81">
        <w:rPr>
          <w:rFonts w:cs="Arial"/>
        </w:rPr>
        <w:t xml:space="preserve"> </w:t>
      </w:r>
    </w:p>
    <w:p w14:paraId="1CBC3559" w14:textId="77777777" w:rsidR="00EA5D81" w:rsidRPr="00EA5D81" w:rsidRDefault="00EA5D81" w:rsidP="00EA5D81">
      <w:pPr>
        <w:numPr>
          <w:ilvl w:val="0"/>
          <w:numId w:val="30"/>
        </w:numPr>
        <w:suppressAutoHyphens/>
        <w:spacing w:after="0" w:line="240" w:lineRule="auto"/>
        <w:rPr>
          <w:rFonts w:cs="Arial"/>
        </w:rPr>
      </w:pPr>
      <w:r w:rsidRPr="00EA5D81">
        <w:rPr>
          <w:rFonts w:cs="Arial"/>
        </w:rPr>
        <w:t xml:space="preserve">Thésaurus MESH : </w:t>
      </w:r>
      <w:hyperlink r:id="rId35" w:history="1">
        <w:r w:rsidRPr="00EA5D81">
          <w:rPr>
            <w:rStyle w:val="Lienhypertexte"/>
            <w:rFonts w:cs="Arial"/>
          </w:rPr>
          <w:t>https://www.ncbi.nlm.nih.gov/mesh</w:t>
        </w:r>
      </w:hyperlink>
      <w:r w:rsidRPr="00EA5D81">
        <w:rPr>
          <w:rFonts w:cs="Arial"/>
        </w:rPr>
        <w:t xml:space="preserve"> [interface originale en anglais] ou </w:t>
      </w:r>
      <w:hyperlink r:id="rId36" w:history="1">
        <w:r w:rsidRPr="00EA5D81">
          <w:rPr>
            <w:rStyle w:val="Lienhypertexte"/>
            <w:rFonts w:cs="Arial"/>
          </w:rPr>
          <w:t>http://mesh.inserm.fr/FrenchMesh/</w:t>
        </w:r>
      </w:hyperlink>
      <w:r w:rsidRPr="00EA5D81">
        <w:rPr>
          <w:rFonts w:cs="Arial"/>
        </w:rPr>
        <w:t xml:space="preserve"> [interface bilingue français-anglais]</w:t>
      </w:r>
    </w:p>
    <w:p w14:paraId="7B575F8F" w14:textId="3923B706" w:rsidR="00EA5D81" w:rsidRPr="00EA5D81" w:rsidRDefault="00CD2C90" w:rsidP="00EA5D81">
      <w:pPr>
        <w:pStyle w:val="Paragraphedeliste1"/>
        <w:numPr>
          <w:ilvl w:val="0"/>
          <w:numId w:val="30"/>
        </w:numPr>
        <w:rPr>
          <w:rFonts w:ascii="Corbel" w:hAnsi="Corbel" w:cs="Arial"/>
        </w:rPr>
      </w:pPr>
      <w:r>
        <w:rPr>
          <w:rFonts w:ascii="Corbel" w:hAnsi="Corbel" w:cs="Arial"/>
        </w:rPr>
        <w:t>Thésaurus Santé publique :</w:t>
      </w:r>
      <w:r w:rsidR="00EA5D81" w:rsidRPr="00EA5D81">
        <w:rPr>
          <w:rFonts w:ascii="Corbel" w:hAnsi="Corbel" w:cs="Arial"/>
        </w:rPr>
        <w:t xml:space="preserve"> </w:t>
      </w:r>
      <w:r w:rsidR="00EA5D81" w:rsidRPr="00EA5D81">
        <w:rPr>
          <w:rStyle w:val="Lienhypertexte"/>
          <w:rFonts w:ascii="Corbel" w:hAnsi="Corbel" w:cs="Arial"/>
          <w:lang w:eastAsia="en-US" w:bidi="ar-SA"/>
        </w:rPr>
        <w:t>https://www.loterre.fr/skosmos/TSP/fr</w:t>
      </w:r>
      <w:r w:rsidR="00EA5D81" w:rsidRPr="00EA5D81">
        <w:rPr>
          <w:rFonts w:ascii="Corbel" w:hAnsi="Corbel" w:cs="Arial"/>
        </w:rPr>
        <w:t xml:space="preserve"> </w:t>
      </w:r>
    </w:p>
    <w:p w14:paraId="5B6EE253" w14:textId="7D0F3ACF" w:rsidR="0018224E" w:rsidRDefault="00EA5D81" w:rsidP="00CE43BA">
      <w:pPr>
        <w:numPr>
          <w:ilvl w:val="0"/>
          <w:numId w:val="30"/>
        </w:numPr>
        <w:suppressAutoHyphens/>
        <w:spacing w:after="0" w:line="240" w:lineRule="auto"/>
        <w:rPr>
          <w:rStyle w:val="Lienhypertexte"/>
          <w:rFonts w:cs="Arial"/>
        </w:rPr>
      </w:pPr>
      <w:r w:rsidRPr="0018224E">
        <w:rPr>
          <w:rFonts w:cs="Arial"/>
        </w:rPr>
        <w:t xml:space="preserve">Portail terminologique </w:t>
      </w:r>
      <w:proofErr w:type="spellStart"/>
      <w:r w:rsidRPr="0018224E">
        <w:rPr>
          <w:rFonts w:cs="Arial"/>
        </w:rPr>
        <w:t>Hetop</w:t>
      </w:r>
      <w:proofErr w:type="spellEnd"/>
      <w:r w:rsidRPr="0018224E">
        <w:rPr>
          <w:rFonts w:cs="Arial"/>
        </w:rPr>
        <w:t> </w:t>
      </w:r>
      <w:r w:rsidRPr="0018224E">
        <w:rPr>
          <w:rStyle w:val="Lienhypertexte"/>
          <w:rFonts w:cs="Arial"/>
          <w:i/>
          <w:iCs/>
          <w:color w:val="000000"/>
        </w:rPr>
        <w:t>[préciser les bases consultées]</w:t>
      </w:r>
      <w:r w:rsidRPr="0018224E">
        <w:rPr>
          <w:rFonts w:cs="Arial"/>
          <w:i/>
          <w:iCs/>
          <w:color w:val="000000"/>
        </w:rPr>
        <w:t>:</w:t>
      </w:r>
      <w:r w:rsidRPr="0018224E">
        <w:rPr>
          <w:rFonts w:cs="Arial"/>
        </w:rPr>
        <w:t xml:space="preserve"> </w:t>
      </w:r>
      <w:hyperlink r:id="rId37" w:history="1">
        <w:r w:rsidRPr="0018224E">
          <w:rPr>
            <w:rStyle w:val="Lienhypertexte"/>
            <w:rFonts w:cs="Arial"/>
          </w:rPr>
          <w:t>https://www.hetop.eu/hetop/</w:t>
        </w:r>
      </w:hyperlink>
      <w:r w:rsidRPr="0018224E">
        <w:rPr>
          <w:rStyle w:val="Lienhypertexte"/>
          <w:rFonts w:cs="Arial"/>
        </w:rPr>
        <w:t xml:space="preserve"> </w:t>
      </w:r>
      <w:bookmarkStart w:id="12" w:name="_Toc112933903"/>
    </w:p>
    <w:p w14:paraId="4C500292" w14:textId="77777777" w:rsidR="0018224E" w:rsidRDefault="0018224E">
      <w:pPr>
        <w:rPr>
          <w:rStyle w:val="Lienhypertexte"/>
          <w:rFonts w:cs="Arial"/>
        </w:rPr>
      </w:pPr>
      <w:r>
        <w:rPr>
          <w:rStyle w:val="Lienhypertexte"/>
          <w:rFonts w:cs="Arial"/>
        </w:rPr>
        <w:br w:type="page"/>
      </w:r>
    </w:p>
    <w:p w14:paraId="1926B58A" w14:textId="77777777" w:rsidR="0018224E" w:rsidRPr="0018224E" w:rsidRDefault="0018224E" w:rsidP="00A41376">
      <w:pPr>
        <w:suppressAutoHyphens/>
        <w:spacing w:after="0" w:line="240" w:lineRule="auto"/>
        <w:ind w:left="720" w:firstLine="708"/>
        <w:rPr>
          <w:rStyle w:val="Lienhypertexte"/>
          <w:color w:val="auto"/>
        </w:rPr>
      </w:pPr>
    </w:p>
    <w:p w14:paraId="4E477A17" w14:textId="69076307" w:rsidR="00EA5D81" w:rsidRPr="0018224E" w:rsidRDefault="00CD2C90" w:rsidP="00DF1D37">
      <w:pPr>
        <w:pStyle w:val="Titre1"/>
      </w:pPr>
      <w:proofErr w:type="spellStart"/>
      <w:r w:rsidRPr="0018224E">
        <w:t>Annexe</w:t>
      </w:r>
      <w:proofErr w:type="spellEnd"/>
      <w:r w:rsidRPr="0018224E">
        <w:t xml:space="preserve"> </w:t>
      </w:r>
      <w:proofErr w:type="gramStart"/>
      <w:r w:rsidRPr="0018224E">
        <w:t>2 :</w:t>
      </w:r>
      <w:proofErr w:type="gramEnd"/>
      <w:r w:rsidR="00EA5D81" w:rsidRPr="0018224E">
        <w:t xml:space="preserve"> </w:t>
      </w:r>
      <w:proofErr w:type="spellStart"/>
      <w:r w:rsidR="00EA5D81" w:rsidRPr="0018224E">
        <w:t>Modèle</w:t>
      </w:r>
      <w:proofErr w:type="spellEnd"/>
      <w:r w:rsidR="00EA5D81" w:rsidRPr="0018224E">
        <w:t xml:space="preserve"> de tableau pour </w:t>
      </w:r>
      <w:r w:rsidR="00EA5D81" w:rsidRPr="00034B93">
        <w:t>les</w:t>
      </w:r>
      <w:r w:rsidR="00EA5D81" w:rsidRPr="0018224E">
        <w:t xml:space="preserve"> équations de recherche</w:t>
      </w:r>
      <w:bookmarkEnd w:id="12"/>
    </w:p>
    <w:p w14:paraId="4DDC8D94" w14:textId="724E348E" w:rsidR="00EA5D81" w:rsidRDefault="0032520C" w:rsidP="001551B9">
      <w:r>
        <w:t>Télécharger ce modèle aux formats .doc et .</w:t>
      </w:r>
      <w:proofErr w:type="spellStart"/>
      <w:r>
        <w:t>pdf</w:t>
      </w:r>
      <w:proofErr w:type="spellEnd"/>
      <w:r>
        <w:t>, consulter un exemple complet</w:t>
      </w:r>
      <w:r w:rsidRPr="00EA5D81">
        <w:t xml:space="preserve"> à l’adresse : </w:t>
      </w:r>
      <w:hyperlink r:id="rId38" w:anchor="equations-de-recherche" w:history="1">
        <w:r w:rsidRPr="00303487">
          <w:rPr>
            <w:rStyle w:val="Lienhypertexte"/>
          </w:rPr>
          <w:t>https://github.com/fflamerie/bibliolog#equations-de-recherche</w:t>
        </w:r>
      </w:hyperlink>
      <w:r>
        <w:t xml:space="preserve"> </w:t>
      </w:r>
    </w:p>
    <w:p w14:paraId="2F2E2CD5" w14:textId="2D8DFF03" w:rsidR="0032520C" w:rsidRPr="00AB2B0B" w:rsidRDefault="00CD2C90" w:rsidP="00DF1D37">
      <w:pPr>
        <w:pStyle w:val="Titre2"/>
        <w:rPr>
          <w:rFonts w:eastAsia="Microsoft YaHei"/>
          <w:lang w:eastAsia="zh-CN" w:bidi="hi-IN"/>
        </w:rPr>
      </w:pPr>
      <w:proofErr w:type="gramStart"/>
      <w:r>
        <w:rPr>
          <w:rFonts w:eastAsia="Microsoft YaHei"/>
          <w:lang w:eastAsia="zh-CN" w:bidi="hi-IN"/>
        </w:rPr>
        <w:t>Sujet :</w:t>
      </w:r>
      <w:proofErr w:type="gramEnd"/>
      <w:r w:rsidR="0032520C" w:rsidRPr="00AB2B0B">
        <w:rPr>
          <w:rFonts w:eastAsia="Microsoft YaHei"/>
          <w:lang w:eastAsia="zh-CN" w:bidi="hi-IN"/>
        </w:rPr>
        <w:t xml:space="preserve"> indiquer le sujet de votre recherche</w:t>
      </w:r>
    </w:p>
    <w:p w14:paraId="197AB4A2" w14:textId="77777777" w:rsidR="0032520C" w:rsidRPr="00A41376" w:rsidRDefault="0032520C" w:rsidP="0032520C">
      <w:pPr>
        <w:numPr>
          <w:ilvl w:val="0"/>
          <w:numId w:val="31"/>
        </w:numPr>
        <w:suppressAutoHyphens/>
        <w:spacing w:after="140" w:line="276" w:lineRule="auto"/>
        <w:rPr>
          <w:rFonts w:eastAsia="NSimSun" w:cstheme="minorHAnsi"/>
          <w:kern w:val="2"/>
          <w:sz w:val="22"/>
          <w:lang w:eastAsia="zh-CN" w:bidi="hi-IN"/>
        </w:rPr>
      </w:pPr>
      <w:bookmarkStart w:id="13" w:name="_GoBack"/>
      <w:r w:rsidRPr="00A41376">
        <w:rPr>
          <w:rFonts w:eastAsia="NSimSun" w:cstheme="minorHAnsi"/>
          <w:kern w:val="2"/>
          <w:sz w:val="22"/>
          <w:lang w:eastAsia="zh-CN" w:bidi="hi-IN"/>
        </w:rPr>
        <w:t>Ajoutez autant de tableaux que de bases de données interrogées.</w:t>
      </w:r>
    </w:p>
    <w:p w14:paraId="137068BF" w14:textId="77777777" w:rsidR="0032520C" w:rsidRPr="00A41376" w:rsidRDefault="0032520C" w:rsidP="0032520C">
      <w:pPr>
        <w:numPr>
          <w:ilvl w:val="0"/>
          <w:numId w:val="31"/>
        </w:numPr>
        <w:suppressAutoHyphens/>
        <w:spacing w:after="140" w:line="276" w:lineRule="auto"/>
        <w:rPr>
          <w:rFonts w:eastAsia="NSimSun" w:cstheme="minorHAnsi"/>
          <w:kern w:val="2"/>
          <w:sz w:val="22"/>
          <w:lang w:eastAsia="zh-CN" w:bidi="hi-IN"/>
        </w:rPr>
      </w:pPr>
      <w:r w:rsidRPr="00A41376">
        <w:rPr>
          <w:rFonts w:eastAsia="NSimSun" w:cstheme="minorHAnsi"/>
          <w:kern w:val="2"/>
          <w:sz w:val="22"/>
          <w:lang w:eastAsia="zh-CN" w:bidi="hi-IN"/>
        </w:rPr>
        <w:t>Si vous préférez utiliser un seul tableau pour toutes vos équations de recherche quelle que soit la base de données interrogée, il est judicieux d’ajouter une colonne « Base de données ».</w:t>
      </w:r>
    </w:p>
    <w:p w14:paraId="5A6F1C36" w14:textId="77777777" w:rsidR="0032520C" w:rsidRPr="00A41376" w:rsidRDefault="0032520C" w:rsidP="0032520C">
      <w:pPr>
        <w:numPr>
          <w:ilvl w:val="0"/>
          <w:numId w:val="31"/>
        </w:numPr>
        <w:suppressAutoHyphens/>
        <w:spacing w:after="140" w:line="276" w:lineRule="auto"/>
        <w:rPr>
          <w:rFonts w:eastAsia="NSimSun" w:cstheme="minorHAnsi"/>
          <w:kern w:val="2"/>
          <w:sz w:val="22"/>
          <w:lang w:eastAsia="zh-CN" w:bidi="hi-IN"/>
        </w:rPr>
      </w:pPr>
      <w:r w:rsidRPr="00A41376">
        <w:rPr>
          <w:rFonts w:eastAsia="NSimSun" w:cstheme="minorHAnsi"/>
          <w:kern w:val="2"/>
          <w:sz w:val="22"/>
          <w:lang w:eastAsia="zh-CN" w:bidi="hi-IN"/>
        </w:rPr>
        <w:t xml:space="preserve">Un exemple vous est fourni dans chaque première ligne du tableau. Il concerne le sujet suivant : </w:t>
      </w:r>
      <w:r w:rsidRPr="00A41376">
        <w:rPr>
          <w:rFonts w:eastAsia="NSimSun" w:cstheme="minorHAnsi"/>
          <w:b/>
          <w:kern w:val="2"/>
          <w:sz w:val="22"/>
          <w:lang w:eastAsia="zh-CN" w:bidi="hi-IN"/>
        </w:rPr>
        <w:t>« Syndrome d’alcoolisation fœtale (SAF) et troubles causés par l’alcoolisation fœtale : état des connaissances concernant la contribution paternelle »</w:t>
      </w:r>
    </w:p>
    <w:bookmarkEnd w:id="13"/>
    <w:p w14:paraId="6550716D" w14:textId="77777777" w:rsidR="0018224E" w:rsidRPr="0018224E" w:rsidRDefault="0018224E" w:rsidP="00DF1D37">
      <w:pPr>
        <w:pStyle w:val="Titre2"/>
      </w:pPr>
      <w:r w:rsidRPr="0018224E">
        <w:t>PubMed</w:t>
      </w:r>
    </w:p>
    <w:tbl>
      <w:tblPr>
        <w:tblpPr w:leftFromText="141" w:rightFromText="141" w:vertAnchor="text" w:horzAnchor="margin" w:tblpY="60"/>
        <w:tblW w:w="14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8"/>
        <w:gridCol w:w="1559"/>
        <w:gridCol w:w="1701"/>
        <w:gridCol w:w="3828"/>
      </w:tblGrid>
      <w:tr w:rsidR="0018224E" w:rsidRPr="0018224E" w14:paraId="798BB360" w14:textId="77777777" w:rsidTr="0018224E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A1C5576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EQUATION DE RECHERCHE COMPLETE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077B2B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60CD84C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NBRE RESULTATS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</w:tcPr>
          <w:p w14:paraId="05D28D84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COMMENTAIRE</w:t>
            </w:r>
          </w:p>
        </w:tc>
      </w:tr>
      <w:tr w:rsidR="0018224E" w:rsidRPr="0018224E" w14:paraId="05A5880C" w14:textId="77777777" w:rsidTr="003B6147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F6D7371" w14:textId="77777777" w:rsidR="0018224E" w:rsidRPr="0018224E" w:rsidRDefault="0018224E" w:rsidP="003B6147">
            <w:pPr>
              <w:spacing w:after="200" w:line="276" w:lineRule="auto"/>
              <w:rPr>
                <w:rFonts w:eastAsia="Times New Roman" w:cs="Arial"/>
                <w:sz w:val="22"/>
                <w:lang w:val="en-US" w:eastAsia="fr-FR"/>
              </w:rPr>
            </w:pPr>
            <w:r w:rsidRPr="0018224E">
              <w:rPr>
                <w:rFonts w:eastAsia="Times New Roman" w:cs="Arial"/>
                <w:sz w:val="22"/>
                <w:lang w:val="en-GB" w:eastAsia="fr-FR"/>
              </w:rPr>
              <w:t>("</w:t>
            </w:r>
            <w:proofErr w:type="spellStart"/>
            <w:r w:rsidRPr="0018224E">
              <w:rPr>
                <w:rFonts w:eastAsia="Times New Roman" w:cs="Arial"/>
                <w:sz w:val="22"/>
                <w:lang w:val="en-GB" w:eastAsia="fr-FR"/>
              </w:rPr>
              <w:t>patern</w:t>
            </w:r>
            <w:proofErr w:type="spellEnd"/>
            <w:r w:rsidRPr="0018224E">
              <w:rPr>
                <w:rFonts w:eastAsia="Times New Roman" w:cs="Arial"/>
                <w:sz w:val="22"/>
                <w:lang w:val="en-GB" w:eastAsia="fr-FR"/>
              </w:rPr>
              <w:t>*"[Title/Abstract] OR "father*"[Title/Abstract] OR "partner*"[Title/Abstract]) AND ("preconception alcohol"[Title/Abstract] OR "prenatal alcohol"[Title/Abstract])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4F2A2C6" w14:textId="77777777" w:rsidR="0018224E" w:rsidRPr="0018224E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B5B4EFD" w14:textId="77777777" w:rsidR="0018224E" w:rsidRPr="0018224E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85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48F1F735" w14:textId="77777777" w:rsidR="0018224E" w:rsidRPr="0018224E" w:rsidRDefault="0018224E" w:rsidP="003B6147">
            <w:pPr>
              <w:ind w:left="141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Recherche sur les champs titre et résumé</w:t>
            </w:r>
          </w:p>
        </w:tc>
      </w:tr>
      <w:tr w:rsidR="0018224E" w:rsidRPr="0018224E" w14:paraId="3CC584CB" w14:textId="77777777" w:rsidTr="003B6147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A60D507" w14:textId="77777777" w:rsidR="0018224E" w:rsidRPr="0018224E" w:rsidRDefault="0018224E" w:rsidP="003B6147">
            <w:pPr>
              <w:rPr>
                <w:sz w:val="22"/>
                <w:lang w:val="en-US"/>
              </w:rPr>
            </w:pPr>
            <w:r w:rsidRPr="0018224E">
              <w:rPr>
                <w:rFonts w:eastAsia="Times New Roman" w:cs="Arial"/>
                <w:sz w:val="22"/>
                <w:lang w:val="en-GB" w:eastAsia="fr-FR"/>
              </w:rPr>
              <w:t>("fathers"[Mesh Terms] OR "</w:t>
            </w:r>
            <w:proofErr w:type="spellStart"/>
            <w:r w:rsidRPr="0018224E">
              <w:rPr>
                <w:rFonts w:eastAsia="Times New Roman" w:cs="Arial"/>
                <w:sz w:val="22"/>
                <w:lang w:val="en-GB" w:eastAsia="fr-FR"/>
              </w:rPr>
              <w:t>patern</w:t>
            </w:r>
            <w:proofErr w:type="spellEnd"/>
            <w:r w:rsidRPr="0018224E">
              <w:rPr>
                <w:rFonts w:eastAsia="Times New Roman" w:cs="Arial"/>
                <w:sz w:val="22"/>
                <w:lang w:val="en-GB" w:eastAsia="fr-FR"/>
              </w:rPr>
              <w:t>*"[Title/Abstract] OR "father*"[Title/Abstract] OR "partner*"[Title/Abstract]) AND ("preconception alcohol"[Title/Abstract] OR "prenatal alcohol"[Title/Abstract])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FD94EE0" w14:textId="77777777" w:rsidR="0018224E" w:rsidRPr="0018224E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B3BF57" w14:textId="77777777" w:rsidR="0018224E" w:rsidRPr="0018224E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85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10C04FE3" w14:textId="77777777" w:rsidR="0018224E" w:rsidRPr="0018224E" w:rsidRDefault="0018224E" w:rsidP="003B6147">
            <w:pPr>
              <w:ind w:left="141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 xml:space="preserve">Ajout d’une interrogation sur le 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MeSH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 xml:space="preserve"> pour le premier terme</w:t>
            </w:r>
          </w:p>
        </w:tc>
      </w:tr>
    </w:tbl>
    <w:p w14:paraId="240FB044" w14:textId="27CE930C" w:rsidR="0018224E" w:rsidRDefault="0018224E">
      <w:pPr>
        <w:rPr>
          <w:rStyle w:val="lev"/>
          <w:rFonts w:ascii="Arial" w:hAnsi="Arial" w:cs="Arial"/>
        </w:rPr>
      </w:pPr>
      <w:r>
        <w:rPr>
          <w:rStyle w:val="lev"/>
          <w:rFonts w:ascii="Arial" w:hAnsi="Arial" w:cs="Arial"/>
        </w:rPr>
        <w:br w:type="page"/>
      </w:r>
    </w:p>
    <w:p w14:paraId="3AEBFDC4" w14:textId="77777777" w:rsidR="0018224E" w:rsidRPr="0021719B" w:rsidRDefault="0018224E" w:rsidP="0018224E">
      <w:pPr>
        <w:tabs>
          <w:tab w:val="left" w:pos="4485"/>
        </w:tabs>
        <w:rPr>
          <w:rStyle w:val="lev"/>
          <w:rFonts w:ascii="Arial" w:hAnsi="Arial" w:cs="Arial"/>
        </w:rPr>
      </w:pPr>
    </w:p>
    <w:p w14:paraId="08E9DE39" w14:textId="30616F4E" w:rsidR="0018224E" w:rsidRPr="0018224E" w:rsidRDefault="0018224E" w:rsidP="00DF1D37">
      <w:pPr>
        <w:pStyle w:val="Titre2"/>
      </w:pPr>
      <w:r w:rsidRPr="0018224E">
        <w:t>Scopus</w:t>
      </w:r>
    </w:p>
    <w:tbl>
      <w:tblPr>
        <w:tblpPr w:leftFromText="141" w:rightFromText="141" w:vertAnchor="text" w:horzAnchor="margin" w:tblpY="60"/>
        <w:tblW w:w="14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8"/>
        <w:gridCol w:w="1559"/>
        <w:gridCol w:w="1701"/>
        <w:gridCol w:w="3828"/>
      </w:tblGrid>
      <w:tr w:rsidR="0018224E" w:rsidRPr="003B6147" w14:paraId="20723121" w14:textId="77777777" w:rsidTr="0018224E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EFEE90E" w14:textId="77777777" w:rsidR="0018224E" w:rsidRPr="003B6147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B6147">
              <w:rPr>
                <w:rFonts w:eastAsia="Times New Roman" w:cs="Arial"/>
                <w:b/>
                <w:bCs/>
                <w:sz w:val="22"/>
                <w:lang w:eastAsia="fr-FR"/>
              </w:rPr>
              <w:t>EQUATION DE RECHERCHE COMPLETE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43F8857" w14:textId="77777777" w:rsidR="0018224E" w:rsidRPr="003B6147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B6147">
              <w:rPr>
                <w:rFonts w:eastAsia="Times New Roman" w:cs="Arial"/>
                <w:b/>
                <w:bCs/>
                <w:sz w:val="22"/>
                <w:lang w:eastAsia="fr-FR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45E4BAB" w14:textId="77777777" w:rsidR="0018224E" w:rsidRPr="003B6147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B6147">
              <w:rPr>
                <w:rFonts w:eastAsia="Times New Roman" w:cs="Arial"/>
                <w:b/>
                <w:bCs/>
                <w:sz w:val="22"/>
                <w:lang w:eastAsia="fr-FR"/>
              </w:rPr>
              <w:t>NBRE RESULTATS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</w:tcPr>
          <w:p w14:paraId="6089C5B2" w14:textId="77777777" w:rsidR="0018224E" w:rsidRPr="003B6147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3B6147">
              <w:rPr>
                <w:rFonts w:eastAsia="Times New Roman" w:cs="Arial"/>
                <w:b/>
                <w:bCs/>
                <w:sz w:val="22"/>
                <w:lang w:eastAsia="fr-FR"/>
              </w:rPr>
              <w:t>COMMENTAIRE</w:t>
            </w:r>
          </w:p>
        </w:tc>
      </w:tr>
      <w:tr w:rsidR="0018224E" w:rsidRPr="003B6147" w14:paraId="238F9540" w14:textId="77777777" w:rsidTr="003B6147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7D3954E" w14:textId="77777777" w:rsidR="0018224E" w:rsidRPr="003B6147" w:rsidRDefault="0018224E" w:rsidP="003B6147">
            <w:pPr>
              <w:pStyle w:val="Titre2"/>
              <w:jc w:val="left"/>
              <w:rPr>
                <w:rFonts w:ascii="Corbel" w:eastAsia="Times New Roman" w:hAnsi="Corbel" w:cs="Arial"/>
                <w:b/>
                <w:sz w:val="22"/>
                <w:szCs w:val="22"/>
                <w:lang w:eastAsia="fr-FR"/>
              </w:rPr>
            </w:pPr>
            <w:r w:rsidRPr="003B6147">
              <w:rPr>
                <w:rFonts w:ascii="Corbel" w:eastAsia="Times New Roman" w:hAnsi="Corbel" w:cs="Arial"/>
                <w:color w:val="auto"/>
                <w:sz w:val="22"/>
                <w:szCs w:val="22"/>
                <w:lang w:val="en-GB" w:eastAsia="fr-FR"/>
              </w:rPr>
              <w:t>TITLE-ABS-</w:t>
            </w:r>
            <w:proofErr w:type="gramStart"/>
            <w:r w:rsidRPr="003B6147">
              <w:rPr>
                <w:rFonts w:ascii="Corbel" w:eastAsia="Times New Roman" w:hAnsi="Corbel" w:cs="Arial"/>
                <w:color w:val="auto"/>
                <w:sz w:val="22"/>
                <w:szCs w:val="22"/>
                <w:lang w:val="en-GB" w:eastAsia="fr-FR"/>
              </w:rPr>
              <w:t>KEY(</w:t>
            </w:r>
            <w:proofErr w:type="gramEnd"/>
            <w:r w:rsidRPr="003B6147">
              <w:rPr>
                <w:rFonts w:ascii="Corbel" w:eastAsia="Times New Roman" w:hAnsi="Corbel" w:cs="Arial"/>
                <w:color w:val="auto"/>
                <w:sz w:val="22"/>
                <w:szCs w:val="22"/>
                <w:lang w:val="en-GB" w:eastAsia="fr-FR"/>
              </w:rPr>
              <w:t>(</w:t>
            </w:r>
            <w:proofErr w:type="spellStart"/>
            <w:r w:rsidRPr="003B6147">
              <w:rPr>
                <w:rFonts w:ascii="Corbel" w:eastAsia="Times New Roman" w:hAnsi="Corbel" w:cs="Arial"/>
                <w:color w:val="auto"/>
                <w:sz w:val="22"/>
                <w:szCs w:val="22"/>
                <w:lang w:val="en-GB" w:eastAsia="fr-FR"/>
              </w:rPr>
              <w:t>patern</w:t>
            </w:r>
            <w:proofErr w:type="spellEnd"/>
            <w:r w:rsidRPr="003B6147">
              <w:rPr>
                <w:rFonts w:ascii="Corbel" w:eastAsia="Times New Roman" w:hAnsi="Corbel" w:cs="Arial"/>
                <w:color w:val="auto"/>
                <w:sz w:val="22"/>
                <w:szCs w:val="22"/>
                <w:lang w:val="en-GB" w:eastAsia="fr-FR"/>
              </w:rPr>
              <w:t>* OR father* OR partner*) AND ("preconception alcohol" OR "prenatal alcohol"))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13B4C3" w14:textId="77777777" w:rsidR="0018224E" w:rsidRPr="003B6147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3B6147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E0A9E77" w14:textId="77777777" w:rsidR="0018224E" w:rsidRPr="003B6147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3B6147">
              <w:rPr>
                <w:rFonts w:eastAsia="Times New Roman" w:cs="Arial"/>
                <w:sz w:val="22"/>
                <w:lang w:eastAsia="fr-FR"/>
              </w:rPr>
              <w:t>102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286E1E5D" w14:textId="77777777" w:rsidR="0018224E" w:rsidRPr="003B6147" w:rsidRDefault="0018224E" w:rsidP="003B6147">
            <w:pPr>
              <w:ind w:left="142"/>
              <w:rPr>
                <w:rFonts w:eastAsia="Times New Roman" w:cs="Arial"/>
                <w:sz w:val="22"/>
                <w:lang w:eastAsia="fr-FR"/>
              </w:rPr>
            </w:pPr>
            <w:r w:rsidRPr="003B6147">
              <w:rPr>
                <w:rFonts w:eastAsia="Times New Roman" w:cs="Arial"/>
                <w:sz w:val="22"/>
                <w:lang w:eastAsia="fr-FR"/>
              </w:rPr>
              <w:t>Recherche sur les champs titre, résumé et mots-clés (mots-clés des auteurs et indexations complémentaires)</w:t>
            </w:r>
          </w:p>
        </w:tc>
      </w:tr>
      <w:tr w:rsidR="0018224E" w:rsidRPr="003B6147" w14:paraId="407F0D10" w14:textId="77777777" w:rsidTr="003B6147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65D8C52" w14:textId="77777777" w:rsidR="0018224E" w:rsidRPr="003B6147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3B6147">
              <w:rPr>
                <w:rFonts w:eastAsia="Times New Roman" w:cs="Arial"/>
                <w:bCs/>
                <w:sz w:val="22"/>
                <w:lang w:val="en-GB" w:eastAsia="fr-FR"/>
              </w:rPr>
              <w:t>TITLE-ABS((</w:t>
            </w:r>
            <w:proofErr w:type="spellStart"/>
            <w:r w:rsidRPr="003B6147">
              <w:rPr>
                <w:rFonts w:eastAsia="Times New Roman" w:cs="Arial"/>
                <w:bCs/>
                <w:iCs/>
                <w:sz w:val="22"/>
                <w:lang w:val="en-GB" w:eastAsia="fr-FR"/>
              </w:rPr>
              <w:t>patern</w:t>
            </w:r>
            <w:proofErr w:type="spellEnd"/>
            <w:r w:rsidRPr="003B6147">
              <w:rPr>
                <w:rFonts w:eastAsia="Times New Roman" w:cs="Arial"/>
                <w:bCs/>
                <w:iCs/>
                <w:sz w:val="22"/>
                <w:lang w:val="en-GB" w:eastAsia="fr-FR"/>
              </w:rPr>
              <w:t>*</w:t>
            </w:r>
            <w:r w:rsidRPr="003B6147">
              <w:rPr>
                <w:rFonts w:eastAsia="Times New Roman" w:cs="Arial"/>
                <w:bCs/>
                <w:sz w:val="22"/>
                <w:lang w:val="en-GB" w:eastAsia="fr-FR"/>
              </w:rPr>
              <w:t xml:space="preserve"> OR </w:t>
            </w:r>
            <w:r w:rsidRPr="003B6147">
              <w:rPr>
                <w:rFonts w:eastAsia="Times New Roman" w:cs="Arial"/>
                <w:bCs/>
                <w:iCs/>
                <w:sz w:val="22"/>
                <w:lang w:val="en-GB" w:eastAsia="fr-FR"/>
              </w:rPr>
              <w:t>father*</w:t>
            </w:r>
            <w:r w:rsidRPr="003B6147">
              <w:rPr>
                <w:rFonts w:eastAsia="Times New Roman" w:cs="Arial"/>
                <w:bCs/>
                <w:sz w:val="22"/>
                <w:lang w:val="en-GB" w:eastAsia="fr-FR"/>
              </w:rPr>
              <w:t xml:space="preserve"> OR </w:t>
            </w:r>
            <w:r w:rsidRPr="003B6147">
              <w:rPr>
                <w:rFonts w:eastAsia="Times New Roman" w:cs="Arial"/>
                <w:bCs/>
                <w:iCs/>
                <w:sz w:val="22"/>
                <w:lang w:val="en-GB" w:eastAsia="fr-FR"/>
              </w:rPr>
              <w:t>partner*</w:t>
            </w:r>
            <w:r w:rsidRPr="003B6147">
              <w:rPr>
                <w:rFonts w:eastAsia="Times New Roman" w:cs="Arial"/>
                <w:bCs/>
                <w:sz w:val="22"/>
                <w:lang w:val="en-GB" w:eastAsia="fr-FR"/>
              </w:rPr>
              <w:t>) AND (</w:t>
            </w:r>
            <w:r w:rsidRPr="003B6147">
              <w:rPr>
                <w:rFonts w:eastAsia="Times New Roman" w:cs="Arial"/>
                <w:bCs/>
                <w:iCs/>
                <w:sz w:val="22"/>
                <w:lang w:val="en-GB" w:eastAsia="fr-FR"/>
              </w:rPr>
              <w:t>"preconception alcohol"</w:t>
            </w:r>
            <w:r w:rsidRPr="003B6147">
              <w:rPr>
                <w:rFonts w:eastAsia="Times New Roman" w:cs="Arial"/>
                <w:bCs/>
                <w:sz w:val="22"/>
                <w:lang w:val="en-GB" w:eastAsia="fr-FR"/>
              </w:rPr>
              <w:t xml:space="preserve"> OR </w:t>
            </w:r>
            <w:r w:rsidRPr="003B6147">
              <w:rPr>
                <w:rFonts w:eastAsia="Times New Roman" w:cs="Arial"/>
                <w:bCs/>
                <w:iCs/>
                <w:sz w:val="22"/>
                <w:lang w:val="en-GB" w:eastAsia="fr-FR"/>
              </w:rPr>
              <w:t>"prenatal alcohol"</w:t>
            </w:r>
            <w:r w:rsidRPr="003B6147">
              <w:rPr>
                <w:rFonts w:eastAsia="Times New Roman" w:cs="Arial"/>
                <w:bCs/>
                <w:sz w:val="22"/>
                <w:lang w:val="en-GB" w:eastAsia="fr-FR"/>
              </w:rPr>
              <w:t>))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DCF7FC" w14:textId="77777777" w:rsidR="0018224E" w:rsidRPr="003B6147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3B6147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122625B" w14:textId="77777777" w:rsidR="0018224E" w:rsidRPr="003B6147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3B6147">
              <w:rPr>
                <w:rFonts w:eastAsia="Times New Roman" w:cs="Arial"/>
                <w:sz w:val="22"/>
                <w:lang w:eastAsia="fr-FR"/>
              </w:rPr>
              <w:t>79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1F23EE70" w14:textId="77777777" w:rsidR="0018224E" w:rsidRPr="003B6147" w:rsidRDefault="0018224E" w:rsidP="003B6147">
            <w:pPr>
              <w:ind w:left="142"/>
              <w:rPr>
                <w:rFonts w:eastAsia="Times New Roman" w:cs="Arial"/>
                <w:sz w:val="22"/>
                <w:lang w:eastAsia="fr-FR"/>
              </w:rPr>
            </w:pPr>
            <w:r w:rsidRPr="003B6147">
              <w:rPr>
                <w:rFonts w:eastAsia="Times New Roman" w:cs="Arial"/>
                <w:sz w:val="22"/>
                <w:lang w:eastAsia="fr-FR"/>
              </w:rPr>
              <w:t>Recherche uniquement sur les champs titre et résumé</w:t>
            </w:r>
          </w:p>
        </w:tc>
      </w:tr>
    </w:tbl>
    <w:p w14:paraId="15B52D5E" w14:textId="77777777" w:rsidR="0018224E" w:rsidRPr="0021719B" w:rsidRDefault="0018224E" w:rsidP="0018224E">
      <w:pPr>
        <w:tabs>
          <w:tab w:val="left" w:pos="4485"/>
        </w:tabs>
        <w:rPr>
          <w:rStyle w:val="lev"/>
          <w:rFonts w:ascii="Arial" w:hAnsi="Arial" w:cs="Arial"/>
        </w:rPr>
      </w:pPr>
    </w:p>
    <w:p w14:paraId="629A3A86" w14:textId="77777777" w:rsidR="0018224E" w:rsidRPr="0018224E" w:rsidRDefault="0018224E" w:rsidP="00DF1D37">
      <w:pPr>
        <w:pStyle w:val="Titre2"/>
      </w:pPr>
      <w:r w:rsidRPr="0018224E">
        <w:t xml:space="preserve">Web of Science Core </w:t>
      </w:r>
      <w:r w:rsidRPr="00DF1D37">
        <w:t>Collection</w:t>
      </w:r>
    </w:p>
    <w:tbl>
      <w:tblPr>
        <w:tblpPr w:leftFromText="141" w:rightFromText="141" w:vertAnchor="text" w:horzAnchor="margin" w:tblpY="60"/>
        <w:tblW w:w="14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38"/>
        <w:gridCol w:w="1559"/>
        <w:gridCol w:w="1701"/>
        <w:gridCol w:w="3828"/>
      </w:tblGrid>
      <w:tr w:rsidR="0018224E" w:rsidRPr="0018224E" w14:paraId="37ABC228" w14:textId="77777777" w:rsidTr="0018224E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1C41C8B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EQUATION DE RECHERCHE COMPLETE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B87CF9E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434D968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NBRE RESULTATS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</w:tcPr>
          <w:p w14:paraId="0A85521C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COMMENTAIRE</w:t>
            </w:r>
          </w:p>
        </w:tc>
      </w:tr>
      <w:tr w:rsidR="0018224E" w:rsidRPr="0018224E" w14:paraId="5FCCE772" w14:textId="77777777" w:rsidTr="003B6147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3444508" w14:textId="77777777" w:rsidR="0018224E" w:rsidRPr="0018224E" w:rsidRDefault="0018224E" w:rsidP="003B6147">
            <w:pPr>
              <w:rPr>
                <w:rFonts w:eastAsia="Times New Roman" w:cs="Times New Roman"/>
                <w:sz w:val="22"/>
                <w:lang w:val="en-US" w:eastAsia="fr-FR"/>
              </w:rPr>
            </w:pPr>
            <w:r w:rsidRPr="0018224E">
              <w:rPr>
                <w:rFonts w:eastAsia="Times New Roman" w:cs="Arial"/>
                <w:sz w:val="22"/>
                <w:lang w:val="en-GB" w:eastAsia="fr-FR"/>
              </w:rPr>
              <w:t>TS=((</w:t>
            </w:r>
            <w:proofErr w:type="spellStart"/>
            <w:r w:rsidRPr="0018224E">
              <w:rPr>
                <w:rFonts w:eastAsia="Times New Roman" w:cs="Arial"/>
                <w:sz w:val="22"/>
                <w:lang w:val="en-GB" w:eastAsia="fr-FR"/>
              </w:rPr>
              <w:t>patern</w:t>
            </w:r>
            <w:proofErr w:type="spellEnd"/>
            <w:r w:rsidRPr="0018224E">
              <w:rPr>
                <w:rFonts w:eastAsia="Times New Roman" w:cs="Arial"/>
                <w:sz w:val="22"/>
                <w:lang w:val="en-GB" w:eastAsia="fr-FR"/>
              </w:rPr>
              <w:t>* OR father* OR partner*) AND ("preconception alcohol" OR "prenatal alcohol"))</w:t>
            </w:r>
            <w:r w:rsidRPr="0018224E">
              <w:rPr>
                <w:rFonts w:eastAsia="Times New Roman" w:cs="Times New Roman"/>
                <w:sz w:val="22"/>
                <w:lang w:val="en-US" w:eastAsia="fr-FR"/>
              </w:rPr>
              <w:t xml:space="preserve"> 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D192F33" w14:textId="77777777" w:rsidR="0018224E" w:rsidRPr="0018224E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34BBED" w14:textId="77777777" w:rsidR="0018224E" w:rsidRPr="0018224E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115 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41A4B70" w14:textId="77777777" w:rsidR="0018224E" w:rsidRPr="0018224E" w:rsidRDefault="0018224E" w:rsidP="003B6147">
            <w:pPr>
              <w:ind w:left="142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Recherche sur le champ « Topic », qui combine les champs titre, résumé et mots-clés (mots-clés des auteurs et indexations complémentaires)</w:t>
            </w:r>
          </w:p>
        </w:tc>
      </w:tr>
      <w:tr w:rsidR="0018224E" w:rsidRPr="0018224E" w14:paraId="6BF88898" w14:textId="77777777" w:rsidTr="003B6147">
        <w:tc>
          <w:tcPr>
            <w:tcW w:w="693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2D7DF7F" w14:textId="77777777" w:rsidR="0018224E" w:rsidRPr="0018224E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TI=((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patern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 xml:space="preserve">* OR 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father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 xml:space="preserve">* OR 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partner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>*) AND ("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preconception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 xml:space="preserve"> 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alcohol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>" OR "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prenatal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 xml:space="preserve"> 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alcohol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>")) OR AB=((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patern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 xml:space="preserve">* OR 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father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 xml:space="preserve">* OR 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partner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>*) AND ("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preconception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 xml:space="preserve"> 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alcohol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>" OR "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prenatal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 xml:space="preserve"> 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alcohol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>"))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EA5F83C" w14:textId="77777777" w:rsidR="0018224E" w:rsidRPr="0018224E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030DB42" w14:textId="77777777" w:rsidR="0018224E" w:rsidRPr="0018224E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 67</w:t>
            </w:r>
          </w:p>
        </w:tc>
        <w:tc>
          <w:tcPr>
            <w:tcW w:w="382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6D583510" w14:textId="77777777" w:rsidR="0018224E" w:rsidRPr="0018224E" w:rsidRDefault="0018224E" w:rsidP="003B6147">
            <w:pPr>
              <w:ind w:left="142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Recherche uniquement sur les champs titre et résumé</w:t>
            </w:r>
          </w:p>
        </w:tc>
      </w:tr>
    </w:tbl>
    <w:p w14:paraId="50646173" w14:textId="7281A8E3" w:rsidR="0018224E" w:rsidRDefault="0018224E">
      <w:pPr>
        <w:rPr>
          <w:rStyle w:val="lev"/>
          <w:rFonts w:ascii="Arial" w:hAnsi="Arial" w:cs="Arial"/>
        </w:rPr>
      </w:pPr>
      <w:r>
        <w:rPr>
          <w:rStyle w:val="lev"/>
          <w:rFonts w:ascii="Arial" w:hAnsi="Arial" w:cs="Arial"/>
        </w:rPr>
        <w:br w:type="page"/>
      </w:r>
    </w:p>
    <w:p w14:paraId="73390266" w14:textId="77777777" w:rsidR="0018224E" w:rsidRDefault="0018224E" w:rsidP="0018224E">
      <w:pPr>
        <w:tabs>
          <w:tab w:val="left" w:pos="4485"/>
        </w:tabs>
        <w:rPr>
          <w:rStyle w:val="lev"/>
          <w:rFonts w:ascii="Arial" w:hAnsi="Arial" w:cs="Arial"/>
        </w:rPr>
      </w:pPr>
    </w:p>
    <w:p w14:paraId="2BB651B3" w14:textId="6B386BF3" w:rsidR="0018224E" w:rsidRPr="0018224E" w:rsidRDefault="0018224E" w:rsidP="0018224E">
      <w:pPr>
        <w:pStyle w:val="Titre2"/>
      </w:pPr>
      <w:r w:rsidRPr="0018224E">
        <w:t xml:space="preserve">APA </w:t>
      </w:r>
      <w:proofErr w:type="spellStart"/>
      <w:r w:rsidRPr="0018224E">
        <w:t>PsycINFO</w:t>
      </w:r>
      <w:proofErr w:type="spellEnd"/>
    </w:p>
    <w:tbl>
      <w:tblPr>
        <w:tblpPr w:leftFromText="141" w:rightFromText="141" w:vertAnchor="text" w:horzAnchor="margin" w:tblpY="60"/>
        <w:tblW w:w="1402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79"/>
        <w:gridCol w:w="1843"/>
        <w:gridCol w:w="1701"/>
        <w:gridCol w:w="5103"/>
      </w:tblGrid>
      <w:tr w:rsidR="0018224E" w:rsidRPr="0018224E" w14:paraId="373171EA" w14:textId="77777777" w:rsidTr="003B6147">
        <w:tc>
          <w:tcPr>
            <w:tcW w:w="5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C691D51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EQUATION DE RECHERCHE COMPLETE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796655F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DATE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FBBC927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NBRE RESULTATS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vAlign w:val="center"/>
          </w:tcPr>
          <w:p w14:paraId="02209644" w14:textId="77777777" w:rsidR="0018224E" w:rsidRPr="0018224E" w:rsidRDefault="0018224E" w:rsidP="000F0727">
            <w:pPr>
              <w:jc w:val="center"/>
              <w:rPr>
                <w:rFonts w:eastAsia="Times New Roman" w:cs="Arial"/>
                <w:b/>
                <w:bCs/>
                <w:sz w:val="22"/>
                <w:lang w:eastAsia="fr-FR"/>
              </w:rPr>
            </w:pPr>
            <w:r w:rsidRPr="0018224E">
              <w:rPr>
                <w:rFonts w:eastAsia="Times New Roman" w:cs="Arial"/>
                <w:b/>
                <w:bCs/>
                <w:sz w:val="22"/>
                <w:lang w:eastAsia="fr-FR"/>
              </w:rPr>
              <w:t>COMMENTAIRE</w:t>
            </w:r>
          </w:p>
        </w:tc>
      </w:tr>
      <w:tr w:rsidR="0018224E" w:rsidRPr="0018224E" w14:paraId="586585F9" w14:textId="77777777" w:rsidTr="003B6147">
        <w:tc>
          <w:tcPr>
            <w:tcW w:w="5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EEBF539" w14:textId="77777777" w:rsidR="0018224E" w:rsidRPr="0018224E" w:rsidRDefault="0018224E" w:rsidP="003B6147">
            <w:pPr>
              <w:spacing w:after="200" w:line="276" w:lineRule="auto"/>
              <w:rPr>
                <w:rFonts w:eastAsia="Times New Roman" w:cs="Arial"/>
                <w:sz w:val="22"/>
                <w:lang w:val="en-US" w:eastAsia="fr-FR"/>
              </w:rPr>
            </w:pPr>
            <w:r w:rsidRPr="0018224E">
              <w:rPr>
                <w:rFonts w:cs="Arial"/>
                <w:sz w:val="22"/>
                <w:lang w:val="en-US"/>
              </w:rPr>
              <w:t>(</w:t>
            </w:r>
            <w:proofErr w:type="spellStart"/>
            <w:r w:rsidRPr="0018224E">
              <w:rPr>
                <w:rFonts w:cs="Arial"/>
                <w:sz w:val="22"/>
                <w:lang w:val="en-US"/>
              </w:rPr>
              <w:t>patern</w:t>
            </w:r>
            <w:proofErr w:type="spellEnd"/>
            <w:r w:rsidRPr="0018224E">
              <w:rPr>
                <w:rFonts w:cs="Arial"/>
                <w:sz w:val="22"/>
                <w:lang w:val="en-US"/>
              </w:rPr>
              <w:t>* OR father* OR partner*) AND ("preconception alcohol" OR "prenatal alcohol") 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D2B8D09" w14:textId="77777777" w:rsidR="0018224E" w:rsidRPr="0018224E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ACE5987" w14:textId="77777777" w:rsidR="0018224E" w:rsidRPr="0018224E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66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vAlign w:val="center"/>
          </w:tcPr>
          <w:p w14:paraId="694D5FEA" w14:textId="77777777" w:rsidR="0018224E" w:rsidRPr="0018224E" w:rsidRDefault="0018224E" w:rsidP="003B6147">
            <w:pPr>
              <w:ind w:left="142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 xml:space="preserve">Recherche sur tous les champs, en désactivant les options : "Appliquer les mots connexes", "Rechercher également dans l'ensemble du texte des articles" et "Appliquer des sujets équivalents" [cases à cocher dans le formulaire de recherche sur 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EbscoHOST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>]</w:t>
            </w:r>
          </w:p>
        </w:tc>
      </w:tr>
      <w:tr w:rsidR="0018224E" w:rsidRPr="0018224E" w14:paraId="030C2AC7" w14:textId="77777777" w:rsidTr="003B6147">
        <w:tc>
          <w:tcPr>
            <w:tcW w:w="537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D185DC" w14:textId="77777777" w:rsidR="0018224E" w:rsidRPr="0018224E" w:rsidRDefault="0018224E" w:rsidP="003B6147">
            <w:pPr>
              <w:rPr>
                <w:rFonts w:cs="Arial"/>
                <w:sz w:val="22"/>
                <w:lang w:val="en-US"/>
              </w:rPr>
            </w:pPr>
            <w:r w:rsidRPr="0018224E">
              <w:rPr>
                <w:rFonts w:cs="Arial"/>
                <w:sz w:val="22"/>
                <w:lang w:val="en-US"/>
              </w:rPr>
              <w:t>TI((</w:t>
            </w:r>
            <w:proofErr w:type="spellStart"/>
            <w:r w:rsidRPr="0018224E">
              <w:rPr>
                <w:rFonts w:cs="Arial"/>
                <w:sz w:val="22"/>
                <w:lang w:val="en-US"/>
              </w:rPr>
              <w:t>patern</w:t>
            </w:r>
            <w:proofErr w:type="spellEnd"/>
            <w:r w:rsidRPr="0018224E">
              <w:rPr>
                <w:rFonts w:cs="Arial"/>
                <w:sz w:val="22"/>
                <w:lang w:val="en-US"/>
              </w:rPr>
              <w:t>* OR father* OR partner*) AND ("preconception alcohol" OR "prenatal alcohol")) OR AB((</w:t>
            </w:r>
            <w:proofErr w:type="spellStart"/>
            <w:r w:rsidRPr="0018224E">
              <w:rPr>
                <w:rFonts w:cs="Arial"/>
                <w:sz w:val="22"/>
                <w:lang w:val="en-US"/>
              </w:rPr>
              <w:t>patern</w:t>
            </w:r>
            <w:proofErr w:type="spellEnd"/>
            <w:r w:rsidRPr="0018224E">
              <w:rPr>
                <w:rFonts w:cs="Arial"/>
                <w:sz w:val="22"/>
                <w:lang w:val="en-US"/>
              </w:rPr>
              <w:t>* OR father* OR partner*) AND ("preconception alcohol" OR "prenatal alcohol")) </w:t>
            </w:r>
          </w:p>
        </w:tc>
        <w:tc>
          <w:tcPr>
            <w:tcW w:w="18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0609320D" w14:textId="77777777" w:rsidR="0018224E" w:rsidRPr="0018224E" w:rsidRDefault="0018224E" w:rsidP="003B6147">
            <w:pPr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2023-05-09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9D1CA22" w14:textId="77777777" w:rsidR="0018224E" w:rsidRPr="0018224E" w:rsidRDefault="0018224E" w:rsidP="003B6147">
            <w:pPr>
              <w:jc w:val="right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 40</w:t>
            </w:r>
          </w:p>
        </w:tc>
        <w:tc>
          <w:tcPr>
            <w:tcW w:w="510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8F8F8"/>
            <w:vAlign w:val="center"/>
          </w:tcPr>
          <w:p w14:paraId="704430AC" w14:textId="1DFD6324" w:rsidR="0018224E" w:rsidRPr="0018224E" w:rsidRDefault="0018224E" w:rsidP="003B6147">
            <w:pPr>
              <w:ind w:left="142"/>
              <w:rPr>
                <w:rFonts w:eastAsia="Times New Roman" w:cs="Arial"/>
                <w:sz w:val="22"/>
                <w:lang w:eastAsia="fr-FR"/>
              </w:rPr>
            </w:pPr>
            <w:r w:rsidRPr="0018224E">
              <w:rPr>
                <w:rFonts w:eastAsia="Times New Roman" w:cs="Arial"/>
                <w:sz w:val="22"/>
                <w:lang w:eastAsia="fr-FR"/>
              </w:rPr>
              <w:t>Recherche sur les champs titre, résumé et mots-clés, en désactivant les options : "Appliquer les mots connexes", "Recherch</w:t>
            </w:r>
            <w:r w:rsidR="00DF1D37">
              <w:rPr>
                <w:rFonts w:eastAsia="Times New Roman" w:cs="Arial"/>
                <w:sz w:val="22"/>
                <w:lang w:eastAsia="fr-FR"/>
              </w:rPr>
              <w:t xml:space="preserve">er également dans l'ensemble du </w:t>
            </w:r>
            <w:r w:rsidRPr="0018224E">
              <w:rPr>
                <w:rFonts w:eastAsia="Times New Roman" w:cs="Arial"/>
                <w:sz w:val="22"/>
                <w:lang w:eastAsia="fr-FR"/>
              </w:rPr>
              <w:t xml:space="preserve">texte des articles" et "Appliquer des sujets équivalents" [cases à cocher dans le formulaire de recherche sur </w:t>
            </w:r>
            <w:proofErr w:type="spellStart"/>
            <w:r w:rsidRPr="0018224E">
              <w:rPr>
                <w:rFonts w:eastAsia="Times New Roman" w:cs="Arial"/>
                <w:sz w:val="22"/>
                <w:lang w:eastAsia="fr-FR"/>
              </w:rPr>
              <w:t>EbscoHOST</w:t>
            </w:r>
            <w:proofErr w:type="spellEnd"/>
            <w:r w:rsidRPr="0018224E">
              <w:rPr>
                <w:rFonts w:eastAsia="Times New Roman" w:cs="Arial"/>
                <w:sz w:val="22"/>
                <w:lang w:eastAsia="fr-FR"/>
              </w:rPr>
              <w:t>]</w:t>
            </w:r>
          </w:p>
        </w:tc>
      </w:tr>
    </w:tbl>
    <w:p w14:paraId="195AAA73" w14:textId="3569823E" w:rsidR="0032520C" w:rsidRPr="001551B9" w:rsidRDefault="0032520C" w:rsidP="0018224E">
      <w:pPr>
        <w:pStyle w:val="Titre2"/>
      </w:pPr>
    </w:p>
    <w:sectPr w:rsidR="0032520C" w:rsidRPr="001551B9" w:rsidSect="00034B93">
      <w:pgSz w:w="16838" w:h="11906" w:orient="landscape" w:code="9"/>
      <w:pgMar w:top="851" w:right="1418" w:bottom="851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4FC3D" w14:textId="77777777" w:rsidR="00B9778C" w:rsidRDefault="00B9778C" w:rsidP="00814288">
      <w:pPr>
        <w:spacing w:after="0" w:line="240" w:lineRule="auto"/>
      </w:pPr>
      <w:r>
        <w:separator/>
      </w:r>
    </w:p>
  </w:endnote>
  <w:endnote w:type="continuationSeparator" w:id="0">
    <w:p w14:paraId="60DBBFE2" w14:textId="77777777" w:rsidR="00B9778C" w:rsidRDefault="00B9778C" w:rsidP="008142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ahoma" w:hAnsi="Tahoma" w:cs="Tahoma"/>
        <w:sz w:val="18"/>
        <w:szCs w:val="18"/>
      </w:rPr>
      <w:id w:val="-784504841"/>
      <w:docPartObj>
        <w:docPartGallery w:val="Page Numbers (Bottom of Page)"/>
        <w:docPartUnique/>
      </w:docPartObj>
    </w:sdtPr>
    <w:sdtEndPr/>
    <w:sdtContent>
      <w:sdt>
        <w:sdtPr>
          <w:rPr>
            <w:rFonts w:ascii="Tahoma" w:hAnsi="Tahoma" w:cs="Tahoma"/>
            <w:sz w:val="18"/>
            <w:szCs w:val="18"/>
          </w:rPr>
          <w:id w:val="-768695244"/>
          <w:docPartObj>
            <w:docPartGallery w:val="Page Numbers (Top of Page)"/>
            <w:docPartUnique/>
          </w:docPartObj>
        </w:sdtPr>
        <w:sdtEndPr/>
        <w:sdtContent>
          <w:p w14:paraId="480AB3B1" w14:textId="1E711D5C" w:rsidR="00B9778C" w:rsidRPr="000D5621" w:rsidRDefault="00B9778C">
            <w:pPr>
              <w:pStyle w:val="Pieddepage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0D5621">
              <w:rPr>
                <w:rFonts w:ascii="Tahoma" w:hAnsi="Tahoma" w:cs="Tahoma"/>
                <w:noProof/>
                <w:sz w:val="18"/>
                <w:szCs w:val="18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F7CA006" wp14:editId="49411B89">
                      <wp:simplePos x="0" y="0"/>
                      <wp:positionH relativeFrom="page">
                        <wp:posOffset>2964</wp:posOffset>
                      </wp:positionH>
                      <wp:positionV relativeFrom="page">
                        <wp:posOffset>9679094</wp:posOffset>
                      </wp:positionV>
                      <wp:extent cx="8503200" cy="957600"/>
                      <wp:effectExtent l="0" t="0" r="0" b="0"/>
                      <wp:wrapNone/>
                      <wp:docPr id="6" name="Groupe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3200" cy="957600"/>
                                <a:chOff x="0" y="0"/>
                                <a:chExt cx="8502650" cy="958850"/>
                              </a:xfrm>
                            </wpg:grpSpPr>
                            <wps:wsp>
                              <wps:cNvPr id="43" name="Triangle rectangle 31"/>
                              <wps:cNvSpPr/>
                              <wps:spPr>
                                <a:xfrm>
                                  <a:off x="0" y="0"/>
                                  <a:ext cx="8276590" cy="2032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443A3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riangle rectangle 32"/>
                              <wps:cNvSpPr/>
                              <wps:spPr>
                                <a:xfrm>
                                  <a:off x="0" y="114300"/>
                                  <a:ext cx="8502650" cy="101600"/>
                                </a:xfrm>
                                <a:prstGeom prst="rtTriangle">
                                  <a:avLst/>
                                </a:prstGeom>
                                <a:solidFill>
                                  <a:srgbClr val="009DE0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1" name="Image 28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105525" y="352425"/>
                                  <a:ext cx="1348740" cy="53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2" name="Image 28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50" y="419100"/>
                                  <a:ext cx="1544320" cy="5397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F923FD9" id="Groupe 6" o:spid="_x0000_s1026" style="position:absolute;margin-left:.25pt;margin-top:762.15pt;width:669.55pt;height:75.4pt;z-index:251659264;mso-position-horizontal-relative:page;mso-position-vertical-relative:page;mso-width-relative:margin;mso-height-relative:margin" coordsize="85026,958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34ooorM0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"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Triangle rectangle 31" o:spid="_x0000_s1027" type="#_x0000_t6" style="position:absolute;width:82765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V2L8EA&#10;AADbAAAADwAAAGRycy9kb3ducmV2LnhtbESPzYoCMRCE78K+Q2jBm2bcFVlGo4girEf/YI/NpJ0Z&#10;TDqzSVZHn94Igseiqr6ipvPWGnEhH2rHCoaDDARx4XTNpYLDft3/BhEiskbjmBTcKMB89tGZYq7d&#10;lbd02cVSJAiHHBVUMTa5lKGoyGIYuIY4eSfnLcYkfSm1x2uCWyM/s2wsLdacFipsaFlRcd79WwW/&#10;xX1x9NH49d6t2lO2MX9yZJTqddvFBESkNr7Dr/aPVjD6gueX9APk7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1di/BAAAA2wAAAA8AAAAAAAAAAAAAAAAAmAIAAGRycy9kb3du&#10;cmV2LnhtbFBLBQYAAAAABAAEAPUAAACGAwAAAAA=&#10;" fillcolor="#443a31" stroked="f" strokeweight="1pt"/>
                      <v:shape id="Triangle rectangle 32" o:spid="_x0000_s1028" type="#_x0000_t6" style="position:absolute;top:1143;width:85026;height:1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zKpcMA&#10;AADbAAAADwAAAGRycy9kb3ducmV2LnhtbESP3WoCMRSE7wu+QziCdzWrtaKrUUQq9ULBvwc4bI6b&#10;xc3Jsonu1qc3hUIvh5lvhpkvW1uKB9W+cKxg0E9AEGdOF5wruJw37xMQPiBrLB2Tgh/ysFx03uaY&#10;atfwkR6nkItYwj5FBSaEKpXSZ4Ys+r6riKN3dbXFEGWdS11jE8ttKYdJMpYWC44LBitaG8pup7tV&#10;MLp8TJ7J935od1/N+miMPuyyqVK9bruagQjUhv/wH73VkfuE3y/x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zKpcMAAADbAAAADwAAAAAAAAAAAAAAAACYAgAAZHJzL2Rv&#10;d25yZXYueG1sUEsFBgAAAAAEAAQA9QAAAIgDAAAAAA==&#10;" fillcolor="#009de0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81" o:spid="_x0000_s1029" type="#_x0000_t75" style="position:absolute;left:61055;top:3524;width:13487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UTMbXDAAAA3AAAAA8AAABkcnMvZG93bnJldi54bWxEj9GKwjAURN+F/YdwF3wRTS3olmoUEVZF&#10;QbDrB1yaa1tsbkqTtfXvjbCwj8PMnGGW697U4kGtqywrmE4iEMS51RUXCq4/3+MEhPPIGmvLpOBJ&#10;Dtarj8ESU207vtAj84UIEHYpKii9b1IpXV6SQTexDXHwbrY16INsC6lb7ALc1DKOork0WHFYKLGh&#10;bUn5Pfs1CrLcHmcjxuS8352+9oV18bVzSg0/+80ChKfe/4f/2getIE6m8D4TjoBcv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ZRMxtcMAAADcAAAADwAAAAAAAAAAAAAAAACf&#10;AgAAZHJzL2Rvd25yZXYueG1sUEsFBgAAAAAEAAQA9wAAAI8DAAAAAA==&#10;">
                        <v:imagedata r:id="rId3" o:title=""/>
                        <v:path arrowok="t"/>
                      </v:shape>
                      <v:shape id="Image 282" o:spid="_x0000_s1030" type="#_x0000_t75" style="position:absolute;left:571;top:4191;width:15443;height:539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9LKtXGAAAA3AAAAA8AAABkcnMvZG93bnJldi54bWxEj0FrwkAUhO+C/2F5Qi9SN8nBhtRVRFpa&#10;aD0YPfT4yL4mi9m3MbvV1F/fFQoeh5n5hlmsBtuKM/XeOFaQzhIQxJXThmsFh/3rYw7CB2SNrWNS&#10;8EseVsvxaIGFdhfe0bkMtYgQ9gUqaELoCil91ZBFP3MdcfS+XW8xRNnXUvd4iXDbyixJ5tKi4bjQ&#10;YEebhqpj+WMVnNKP61S+bWvzMpiUnj7LPHwZpR4mw/oZRKAh3MP/7XetIMszuJ2JR0Au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70sq1cYAAADcAAAADwAAAAAAAAAAAAAA&#10;AACfAgAAZHJzL2Rvd25yZXYueG1sUEsFBgAAAAAEAAQA9wAAAJIDAAAAAA==&#10;">
                        <v:imagedata r:id="rId4" o:title=""/>
                        <v:path arrowok="t"/>
                      </v:shape>
                      <w10:wrap anchorx="page" anchory="page"/>
                    </v:group>
                  </w:pict>
                </mc:Fallback>
              </mc:AlternateContent>
            </w:r>
            <w:r w:rsidRPr="000D5621">
              <w:rPr>
                <w:rFonts w:ascii="Tahoma" w:hAnsi="Tahoma" w:cs="Tahoma"/>
                <w:sz w:val="18"/>
                <w:szCs w:val="18"/>
              </w:rPr>
              <w:t xml:space="preserve">Page 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begin"/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instrText>PAGE</w:instrTex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separate"/>
            </w:r>
            <w:r w:rsidR="00A41376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13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end"/>
            </w:r>
            <w:r w:rsidRPr="000D5621">
              <w:rPr>
                <w:rFonts w:ascii="Tahoma" w:hAnsi="Tahoma" w:cs="Tahoma"/>
                <w:sz w:val="18"/>
                <w:szCs w:val="18"/>
              </w:rPr>
              <w:t xml:space="preserve"> / 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begin"/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instrText>NUMPAGES</w:instrTex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separate"/>
            </w:r>
            <w:r w:rsidR="00A41376">
              <w:rPr>
                <w:rFonts w:ascii="Tahoma" w:hAnsi="Tahoma" w:cs="Tahoma"/>
                <w:b/>
                <w:bCs/>
                <w:noProof/>
                <w:sz w:val="18"/>
                <w:szCs w:val="18"/>
              </w:rPr>
              <w:t>14</w:t>
            </w:r>
            <w:r w:rsidRPr="000D5621">
              <w:rPr>
                <w:rFonts w:ascii="Tahoma" w:hAnsi="Tahoma" w:cs="Tahoma"/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E57E" w14:textId="77777777" w:rsidR="00B9778C" w:rsidRDefault="00B9778C">
    <w:pPr>
      <w:pStyle w:val="Pieddepage"/>
      <w:jc w:val="center"/>
    </w:pPr>
  </w:p>
  <w:p w14:paraId="45B7EB6A" w14:textId="77777777" w:rsidR="00B9778C" w:rsidRDefault="00B977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7236D" w14:textId="77777777" w:rsidR="00B9778C" w:rsidRDefault="00B9778C" w:rsidP="00814288">
      <w:pPr>
        <w:spacing w:after="0" w:line="240" w:lineRule="auto"/>
      </w:pPr>
      <w:r>
        <w:separator/>
      </w:r>
    </w:p>
  </w:footnote>
  <w:footnote w:type="continuationSeparator" w:id="0">
    <w:p w14:paraId="12369136" w14:textId="77777777" w:rsidR="00B9778C" w:rsidRDefault="00B9778C" w:rsidP="008142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3B1EF6" w14:textId="77777777" w:rsidR="00A41376" w:rsidRDefault="00B9778C" w:rsidP="000D5621">
    <w:pPr>
      <w:pStyle w:val="En-ttedetabledesmatires"/>
    </w:pPr>
    <w:r w:rsidRPr="001551B9">
      <w:t>M</w:t>
    </w:r>
    <w:r>
      <w:t>émo :</w:t>
    </w:r>
    <w:r w:rsidRPr="001551B9">
      <w:t xml:space="preserve"> méthode de la recherche documentaire</w:t>
    </w:r>
  </w:p>
  <w:p w14:paraId="14B1475C" w14:textId="6BBA5E4A" w:rsidR="00B9778C" w:rsidRPr="00A41376" w:rsidRDefault="00A41376" w:rsidP="00A41376">
    <w:pPr>
      <w:spacing w:after="0" w:line="239" w:lineRule="auto"/>
      <w:ind w:right="1699"/>
      <w:rPr>
        <w:rFonts w:ascii="Tahoma" w:eastAsia="Tahoma" w:hAnsi="Tahoma" w:cs="Tahoma"/>
        <w:color w:val="3B3838"/>
        <w:sz w:val="18"/>
      </w:rPr>
    </w:pPr>
    <w:r>
      <w:rPr>
        <w:rFonts w:ascii="Tahoma" w:eastAsia="Tahoma" w:hAnsi="Tahoma" w:cs="Tahoma"/>
        <w:color w:val="3B3838"/>
        <w:sz w:val="18"/>
      </w:rPr>
      <w:t xml:space="preserve">Auteur : Frédérique Flamerie - mise à disposition sous licence </w:t>
    </w:r>
    <w:hyperlink r:id="rId1" w:history="1">
      <w:r w:rsidRPr="00531ADB">
        <w:rPr>
          <w:rStyle w:val="Lienhypertexte"/>
          <w:rFonts w:ascii="Tahoma" w:eastAsia="Tahoma" w:hAnsi="Tahoma" w:cs="Tahoma"/>
          <w:sz w:val="18"/>
        </w:rPr>
        <w:t>CC BY-SA</w:t>
      </w:r>
    </w:hyperlink>
    <w:r w:rsidR="00B9778C">
      <w:t xml:space="preserve"> </w:t>
    </w:r>
  </w:p>
  <w:p w14:paraId="56FE1115" w14:textId="2C792CBA" w:rsidR="00B9778C" w:rsidRDefault="00B9778C" w:rsidP="00D03668">
    <w:pPr>
      <w:pStyle w:val="En-ttedetabledesmatires"/>
    </w:pPr>
    <w:r>
      <w:t>Dernière mise à jour : 202</w:t>
    </w:r>
    <w:r w:rsidR="00532ED9">
      <w:t>3</w:t>
    </w:r>
    <w:r>
      <w:t>-</w:t>
    </w:r>
    <w:r w:rsidR="00532ED9">
      <w:t>0</w:t>
    </w:r>
    <w:r w:rsidR="00E73AA1">
      <w:t>5</w:t>
    </w:r>
    <w:r w:rsidR="00532ED9">
      <w:t>-</w:t>
    </w:r>
    <w:r w:rsidR="00E73AA1">
      <w:t>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75891A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30F0F16"/>
    <w:multiLevelType w:val="hybridMultilevel"/>
    <w:tmpl w:val="E9060C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D5E7E"/>
    <w:multiLevelType w:val="hybridMultilevel"/>
    <w:tmpl w:val="4F5855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E8D8F8">
      <w:start w:val="1"/>
      <w:numFmt w:val="bullet"/>
      <w:lvlText w:val=""/>
      <w:lvlJc w:val="left"/>
      <w:pPr>
        <w:ind w:left="1440" w:hanging="360"/>
      </w:pPr>
      <w:rPr>
        <w:rFonts w:ascii="Wingdings" w:eastAsia="Calibri" w:hAnsi="Wingdings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D63E38"/>
    <w:multiLevelType w:val="hybridMultilevel"/>
    <w:tmpl w:val="3F34FA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05FC2"/>
    <w:multiLevelType w:val="hybridMultilevel"/>
    <w:tmpl w:val="E0442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656D2"/>
    <w:multiLevelType w:val="hybridMultilevel"/>
    <w:tmpl w:val="1CAE8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22503"/>
    <w:multiLevelType w:val="hybridMultilevel"/>
    <w:tmpl w:val="2602794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F4E48"/>
    <w:multiLevelType w:val="hybridMultilevel"/>
    <w:tmpl w:val="109CB272"/>
    <w:lvl w:ilvl="0" w:tplc="1DF49EF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83272"/>
    <w:multiLevelType w:val="hybridMultilevel"/>
    <w:tmpl w:val="E7FE9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E10174"/>
    <w:multiLevelType w:val="hybridMultilevel"/>
    <w:tmpl w:val="BBA66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804D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56149B"/>
    <w:multiLevelType w:val="hybridMultilevel"/>
    <w:tmpl w:val="40C2BF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A12C6"/>
    <w:multiLevelType w:val="hybridMultilevel"/>
    <w:tmpl w:val="F49CAB42"/>
    <w:lvl w:ilvl="0" w:tplc="57E8D8F8">
      <w:start w:val="1"/>
      <w:numFmt w:val="bullet"/>
      <w:lvlText w:val=""/>
      <w:lvlJc w:val="left"/>
      <w:pPr>
        <w:ind w:left="1428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B150638"/>
    <w:multiLevelType w:val="hybridMultilevel"/>
    <w:tmpl w:val="83329A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492707"/>
    <w:multiLevelType w:val="hybridMultilevel"/>
    <w:tmpl w:val="89C259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D804DA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D40656"/>
    <w:multiLevelType w:val="hybridMultilevel"/>
    <w:tmpl w:val="75829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5F6AFA"/>
    <w:multiLevelType w:val="hybridMultilevel"/>
    <w:tmpl w:val="F998E4E0"/>
    <w:lvl w:ilvl="0" w:tplc="D90EAF20">
      <w:numFmt w:val="bullet"/>
      <w:lvlText w:val=""/>
      <w:lvlJc w:val="left"/>
      <w:pPr>
        <w:ind w:left="720" w:hanging="360"/>
      </w:pPr>
      <w:rPr>
        <w:rFonts w:ascii="Wingdings" w:eastAsia="NSimSun" w:hAnsi="Wingdings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261BAD"/>
    <w:multiLevelType w:val="multilevel"/>
    <w:tmpl w:val="1A242E16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8" w15:restartNumberingAfterBreak="0">
    <w:nsid w:val="478449DE"/>
    <w:multiLevelType w:val="hybridMultilevel"/>
    <w:tmpl w:val="3C34F3C6"/>
    <w:lvl w:ilvl="0" w:tplc="978C6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E81E4B"/>
    <w:multiLevelType w:val="hybridMultilevel"/>
    <w:tmpl w:val="B61E47A4"/>
    <w:lvl w:ilvl="0" w:tplc="F8D804DA">
      <w:start w:val="1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62C21E1"/>
    <w:multiLevelType w:val="hybridMultilevel"/>
    <w:tmpl w:val="20720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7CF416">
      <w:numFmt w:val="bullet"/>
      <w:lvlText w:val="•"/>
      <w:lvlJc w:val="left"/>
      <w:pPr>
        <w:ind w:left="1788" w:hanging="708"/>
      </w:pPr>
      <w:rPr>
        <w:rFonts w:ascii="Corbel" w:eastAsiaTheme="minorHAnsi" w:hAnsi="Corbel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A0B6B"/>
    <w:multiLevelType w:val="hybridMultilevel"/>
    <w:tmpl w:val="78AC014A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60710AE9"/>
    <w:multiLevelType w:val="hybridMultilevel"/>
    <w:tmpl w:val="65B68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A376FE"/>
    <w:multiLevelType w:val="hybridMultilevel"/>
    <w:tmpl w:val="7250ECFA"/>
    <w:lvl w:ilvl="0" w:tplc="57E8D8F8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9B0B69"/>
    <w:multiLevelType w:val="hybridMultilevel"/>
    <w:tmpl w:val="E77C3E00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6B3E7E82"/>
    <w:multiLevelType w:val="hybridMultilevel"/>
    <w:tmpl w:val="0CB623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15DCA"/>
    <w:multiLevelType w:val="multilevel"/>
    <w:tmpl w:val="B2C2574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7" w15:restartNumberingAfterBreak="0">
    <w:nsid w:val="73D16B02"/>
    <w:multiLevelType w:val="hybridMultilevel"/>
    <w:tmpl w:val="15304A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9F205C"/>
    <w:multiLevelType w:val="hybridMultilevel"/>
    <w:tmpl w:val="4A9816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EF30D6"/>
    <w:multiLevelType w:val="hybridMultilevel"/>
    <w:tmpl w:val="C1B862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328C5"/>
    <w:multiLevelType w:val="hybridMultilevel"/>
    <w:tmpl w:val="468AA9D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6E1B10"/>
    <w:multiLevelType w:val="hybridMultilevel"/>
    <w:tmpl w:val="BA0252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0"/>
  </w:num>
  <w:num w:numId="5">
    <w:abstractNumId w:val="24"/>
  </w:num>
  <w:num w:numId="6">
    <w:abstractNumId w:val="21"/>
  </w:num>
  <w:num w:numId="7">
    <w:abstractNumId w:val="8"/>
  </w:num>
  <w:num w:numId="8">
    <w:abstractNumId w:val="2"/>
  </w:num>
  <w:num w:numId="9">
    <w:abstractNumId w:val="4"/>
  </w:num>
  <w:num w:numId="10">
    <w:abstractNumId w:val="18"/>
  </w:num>
  <w:num w:numId="11">
    <w:abstractNumId w:val="5"/>
  </w:num>
  <w:num w:numId="12">
    <w:abstractNumId w:val="15"/>
  </w:num>
  <w:num w:numId="13">
    <w:abstractNumId w:val="28"/>
  </w:num>
  <w:num w:numId="14">
    <w:abstractNumId w:val="6"/>
  </w:num>
  <w:num w:numId="15">
    <w:abstractNumId w:val="27"/>
  </w:num>
  <w:num w:numId="16">
    <w:abstractNumId w:val="20"/>
  </w:num>
  <w:num w:numId="17">
    <w:abstractNumId w:val="13"/>
  </w:num>
  <w:num w:numId="18">
    <w:abstractNumId w:val="7"/>
  </w:num>
  <w:num w:numId="19">
    <w:abstractNumId w:val="31"/>
  </w:num>
  <w:num w:numId="20">
    <w:abstractNumId w:val="11"/>
  </w:num>
  <w:num w:numId="21">
    <w:abstractNumId w:val="25"/>
  </w:num>
  <w:num w:numId="22">
    <w:abstractNumId w:val="14"/>
  </w:num>
  <w:num w:numId="23">
    <w:abstractNumId w:val="12"/>
  </w:num>
  <w:num w:numId="24">
    <w:abstractNumId w:val="3"/>
  </w:num>
  <w:num w:numId="25">
    <w:abstractNumId w:val="29"/>
  </w:num>
  <w:num w:numId="26">
    <w:abstractNumId w:val="9"/>
  </w:num>
  <w:num w:numId="27">
    <w:abstractNumId w:val="23"/>
  </w:num>
  <w:num w:numId="28">
    <w:abstractNumId w:val="10"/>
  </w:num>
  <w:num w:numId="29">
    <w:abstractNumId w:val="19"/>
  </w:num>
  <w:num w:numId="30">
    <w:abstractNumId w:val="1"/>
  </w:num>
  <w:num w:numId="31">
    <w:abstractNumId w:val="16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4A4"/>
    <w:rsid w:val="000323E8"/>
    <w:rsid w:val="00034B93"/>
    <w:rsid w:val="00085F00"/>
    <w:rsid w:val="000D5621"/>
    <w:rsid w:val="000F2777"/>
    <w:rsid w:val="001108B4"/>
    <w:rsid w:val="00121B9A"/>
    <w:rsid w:val="001244DA"/>
    <w:rsid w:val="001551B9"/>
    <w:rsid w:val="0018224E"/>
    <w:rsid w:val="00193D91"/>
    <w:rsid w:val="001965E5"/>
    <w:rsid w:val="001B0840"/>
    <w:rsid w:val="001B786F"/>
    <w:rsid w:val="001C2DD5"/>
    <w:rsid w:val="001C309E"/>
    <w:rsid w:val="001E732A"/>
    <w:rsid w:val="001F5B67"/>
    <w:rsid w:val="00222EFA"/>
    <w:rsid w:val="002D0DF1"/>
    <w:rsid w:val="002E5713"/>
    <w:rsid w:val="00300BC1"/>
    <w:rsid w:val="00313FE0"/>
    <w:rsid w:val="003246C5"/>
    <w:rsid w:val="0032520C"/>
    <w:rsid w:val="00346523"/>
    <w:rsid w:val="003876E3"/>
    <w:rsid w:val="003A7394"/>
    <w:rsid w:val="003B6147"/>
    <w:rsid w:val="003C15BD"/>
    <w:rsid w:val="003C17B2"/>
    <w:rsid w:val="003D31C8"/>
    <w:rsid w:val="003E2383"/>
    <w:rsid w:val="0041505A"/>
    <w:rsid w:val="00422C9E"/>
    <w:rsid w:val="00472AFB"/>
    <w:rsid w:val="004A44A4"/>
    <w:rsid w:val="00532ED9"/>
    <w:rsid w:val="005E46FD"/>
    <w:rsid w:val="005F052D"/>
    <w:rsid w:val="005F4225"/>
    <w:rsid w:val="006C79F4"/>
    <w:rsid w:val="006D254D"/>
    <w:rsid w:val="006D5A31"/>
    <w:rsid w:val="007830E4"/>
    <w:rsid w:val="007C4A93"/>
    <w:rsid w:val="007C7E4F"/>
    <w:rsid w:val="00801702"/>
    <w:rsid w:val="0081142C"/>
    <w:rsid w:val="00814288"/>
    <w:rsid w:val="0082650E"/>
    <w:rsid w:val="008357EE"/>
    <w:rsid w:val="0084435D"/>
    <w:rsid w:val="00844E5A"/>
    <w:rsid w:val="008843E1"/>
    <w:rsid w:val="00951EF2"/>
    <w:rsid w:val="00957746"/>
    <w:rsid w:val="009605E8"/>
    <w:rsid w:val="00963492"/>
    <w:rsid w:val="009759BE"/>
    <w:rsid w:val="009A5152"/>
    <w:rsid w:val="009D1D2B"/>
    <w:rsid w:val="009D57CA"/>
    <w:rsid w:val="009F6705"/>
    <w:rsid w:val="00A11995"/>
    <w:rsid w:val="00A17485"/>
    <w:rsid w:val="00A22C68"/>
    <w:rsid w:val="00A267B2"/>
    <w:rsid w:val="00A3274C"/>
    <w:rsid w:val="00A41376"/>
    <w:rsid w:val="00A4799C"/>
    <w:rsid w:val="00A532C3"/>
    <w:rsid w:val="00A5579E"/>
    <w:rsid w:val="00A94BA8"/>
    <w:rsid w:val="00AB2B0B"/>
    <w:rsid w:val="00AC5DB3"/>
    <w:rsid w:val="00AE7D80"/>
    <w:rsid w:val="00B54B39"/>
    <w:rsid w:val="00B6137B"/>
    <w:rsid w:val="00B9778C"/>
    <w:rsid w:val="00BF5E39"/>
    <w:rsid w:val="00C91C38"/>
    <w:rsid w:val="00CB2509"/>
    <w:rsid w:val="00CD2C90"/>
    <w:rsid w:val="00CD3D28"/>
    <w:rsid w:val="00CF3772"/>
    <w:rsid w:val="00D03668"/>
    <w:rsid w:val="00D445F3"/>
    <w:rsid w:val="00D54796"/>
    <w:rsid w:val="00D93BD8"/>
    <w:rsid w:val="00DC055E"/>
    <w:rsid w:val="00DC4EDE"/>
    <w:rsid w:val="00DF1D37"/>
    <w:rsid w:val="00E06AC9"/>
    <w:rsid w:val="00E536DD"/>
    <w:rsid w:val="00E73AA1"/>
    <w:rsid w:val="00E9480F"/>
    <w:rsid w:val="00EA5D81"/>
    <w:rsid w:val="00EC0AEC"/>
    <w:rsid w:val="00ED2F23"/>
    <w:rsid w:val="00F02CBD"/>
    <w:rsid w:val="00F06B88"/>
    <w:rsid w:val="00F46D43"/>
    <w:rsid w:val="00F90749"/>
    <w:rsid w:val="00FA3B6C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,"/>
  <w:listSeparator w:val=";"/>
  <w14:docId w14:val="6AD231DC"/>
  <w15:chartTrackingRefBased/>
  <w15:docId w15:val="{8502586B-119C-4A67-9323-7788A54F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5BD"/>
    <w:rPr>
      <w:rFonts w:ascii="Corbel" w:hAnsi="Corbel"/>
      <w:sz w:val="24"/>
    </w:rPr>
  </w:style>
  <w:style w:type="paragraph" w:styleId="Titre1">
    <w:name w:val="heading 1"/>
    <w:basedOn w:val="Normal"/>
    <w:next w:val="Corpsdetexte"/>
    <w:link w:val="Titre1Car"/>
    <w:uiPriority w:val="9"/>
    <w:qFormat/>
    <w:rsid w:val="0032520C"/>
    <w:pPr>
      <w:keepNext/>
      <w:keepLines/>
      <w:spacing w:before="480" w:after="360" w:line="240" w:lineRule="auto"/>
      <w:jc w:val="both"/>
      <w:outlineLvl w:val="0"/>
    </w:pPr>
    <w:rPr>
      <w:rFonts w:ascii="Tahoma" w:eastAsiaTheme="majorEastAsia" w:hAnsi="Tahoma" w:cstheme="majorBidi"/>
      <w:bCs/>
      <w:color w:val="5B9BD5" w:themeColor="accent1"/>
      <w:sz w:val="32"/>
      <w:szCs w:val="32"/>
      <w:lang w:val="en-US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rsid w:val="0018224E"/>
    <w:pPr>
      <w:keepNext/>
      <w:keepLines/>
      <w:spacing w:before="200" w:after="240" w:line="240" w:lineRule="auto"/>
      <w:jc w:val="both"/>
      <w:outlineLvl w:val="1"/>
    </w:pPr>
    <w:rPr>
      <w:rFonts w:ascii="Tahoma" w:eastAsiaTheme="majorEastAsia" w:hAnsi="Tahoma" w:cstheme="majorBidi"/>
      <w:bCs/>
      <w:color w:val="5B9BD5" w:themeColor="accent1"/>
      <w:sz w:val="28"/>
      <w:szCs w:val="28"/>
      <w:lang w:val="en-US"/>
    </w:rPr>
  </w:style>
  <w:style w:type="paragraph" w:styleId="Titre3">
    <w:name w:val="heading 3"/>
    <w:basedOn w:val="Normal"/>
    <w:next w:val="Corpsdetexte"/>
    <w:link w:val="Titre3Car"/>
    <w:uiPriority w:val="9"/>
    <w:unhideWhenUsed/>
    <w:qFormat/>
    <w:rsid w:val="00422C9E"/>
    <w:pPr>
      <w:keepNext/>
      <w:keepLines/>
      <w:spacing w:before="200" w:after="120" w:line="240" w:lineRule="auto"/>
      <w:jc w:val="both"/>
      <w:outlineLvl w:val="2"/>
    </w:pPr>
    <w:rPr>
      <w:rFonts w:ascii="Tahoma" w:eastAsiaTheme="majorEastAsia" w:hAnsi="Tahoma" w:cstheme="majorBidi"/>
      <w:bCs/>
      <w:color w:val="5B9BD5" w:themeColor="accent1"/>
      <w:szCs w:val="24"/>
      <w:lang w:val="en-US"/>
    </w:rPr>
  </w:style>
  <w:style w:type="paragraph" w:styleId="Titre4">
    <w:name w:val="heading 4"/>
    <w:basedOn w:val="Normal"/>
    <w:next w:val="Corpsdetexte"/>
    <w:link w:val="Titre4Car"/>
    <w:uiPriority w:val="9"/>
    <w:unhideWhenUsed/>
    <w:qFormat/>
    <w:rsid w:val="0041505A"/>
    <w:pPr>
      <w:keepNext/>
      <w:keepLines/>
      <w:spacing w:before="200" w:after="0" w:line="240" w:lineRule="auto"/>
      <w:jc w:val="both"/>
      <w:outlineLvl w:val="3"/>
    </w:pPr>
    <w:rPr>
      <w:rFonts w:eastAsiaTheme="majorEastAsia" w:cstheme="majorBidi"/>
      <w:b/>
      <w:bCs/>
      <w:color w:val="5B9BD5" w:themeColor="accent1"/>
      <w:szCs w:val="24"/>
      <w:lang w:val="en-US"/>
    </w:rPr>
  </w:style>
  <w:style w:type="paragraph" w:styleId="Titre5">
    <w:name w:val="heading 5"/>
    <w:basedOn w:val="Normal"/>
    <w:next w:val="Corpsdetexte"/>
    <w:link w:val="Titre5Car"/>
    <w:uiPriority w:val="9"/>
    <w:unhideWhenUsed/>
    <w:qFormat/>
    <w:rsid w:val="000D5621"/>
    <w:pPr>
      <w:keepNext/>
      <w:keepLines/>
      <w:spacing w:before="200" w:after="0" w:line="240" w:lineRule="auto"/>
      <w:jc w:val="both"/>
      <w:outlineLvl w:val="4"/>
    </w:pPr>
    <w:rPr>
      <w:rFonts w:ascii="Tahoma" w:eastAsiaTheme="majorEastAsia" w:hAnsi="Tahoma" w:cstheme="majorBidi"/>
      <w:iCs/>
      <w:color w:val="5B9BD5" w:themeColor="accent1"/>
      <w:szCs w:val="24"/>
      <w:lang w:val="en-US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5621"/>
    <w:pPr>
      <w:keepNext/>
      <w:keepLines/>
      <w:spacing w:before="40" w:after="0"/>
      <w:outlineLvl w:val="5"/>
    </w:pPr>
    <w:rPr>
      <w:rFonts w:ascii="Tahoma" w:eastAsiaTheme="majorEastAsia" w:hAnsi="Tahoma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C2DD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1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14288"/>
  </w:style>
  <w:style w:type="paragraph" w:styleId="Pieddepage">
    <w:name w:val="footer"/>
    <w:basedOn w:val="Normal"/>
    <w:link w:val="PieddepageCar"/>
    <w:uiPriority w:val="99"/>
    <w:unhideWhenUsed/>
    <w:rsid w:val="008142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14288"/>
  </w:style>
  <w:style w:type="paragraph" w:styleId="Titre">
    <w:name w:val="Title"/>
    <w:basedOn w:val="Normal"/>
    <w:next w:val="Normal"/>
    <w:link w:val="TitreCar"/>
    <w:uiPriority w:val="10"/>
    <w:qFormat/>
    <w:rsid w:val="001551B9"/>
    <w:pPr>
      <w:spacing w:after="480" w:line="240" w:lineRule="auto"/>
      <w:contextualSpacing/>
    </w:pPr>
    <w:rPr>
      <w:rFonts w:ascii="Tahoma" w:eastAsiaTheme="majorEastAsia" w:hAnsi="Tahom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51B9"/>
    <w:rPr>
      <w:rFonts w:ascii="Tahoma" w:eastAsiaTheme="majorEastAsia" w:hAnsi="Tahoma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2520C"/>
    <w:rPr>
      <w:rFonts w:ascii="Tahoma" w:eastAsiaTheme="majorEastAsia" w:hAnsi="Tahoma" w:cstheme="majorBidi"/>
      <w:bCs/>
      <w:color w:val="5B9BD5" w:themeColor="accent1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8224E"/>
    <w:rPr>
      <w:rFonts w:ascii="Tahoma" w:eastAsiaTheme="majorEastAsia" w:hAnsi="Tahoma" w:cstheme="majorBidi"/>
      <w:bCs/>
      <w:color w:val="5B9BD5" w:themeColor="accent1"/>
      <w:sz w:val="28"/>
      <w:szCs w:val="28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422C9E"/>
    <w:rPr>
      <w:rFonts w:ascii="Tahoma" w:eastAsiaTheme="majorEastAsia" w:hAnsi="Tahoma" w:cstheme="majorBidi"/>
      <w:bCs/>
      <w:color w:val="5B9BD5" w:themeColor="accent1"/>
      <w:sz w:val="24"/>
      <w:szCs w:val="24"/>
      <w:lang w:val="en-US"/>
    </w:rPr>
  </w:style>
  <w:style w:type="character" w:customStyle="1" w:styleId="Titre4Car">
    <w:name w:val="Titre 4 Car"/>
    <w:basedOn w:val="Policepardfaut"/>
    <w:link w:val="Titre4"/>
    <w:uiPriority w:val="9"/>
    <w:rsid w:val="0041505A"/>
    <w:rPr>
      <w:rFonts w:ascii="Corbel" w:eastAsiaTheme="majorEastAsia" w:hAnsi="Corbel" w:cstheme="majorBidi"/>
      <w:b/>
      <w:bCs/>
      <w:color w:val="5B9BD5" w:themeColor="accent1"/>
      <w:szCs w:val="24"/>
      <w:lang w:val="en-US"/>
    </w:rPr>
  </w:style>
  <w:style w:type="character" w:customStyle="1" w:styleId="Titre5Car">
    <w:name w:val="Titre 5 Car"/>
    <w:basedOn w:val="Policepardfaut"/>
    <w:link w:val="Titre5"/>
    <w:uiPriority w:val="9"/>
    <w:rsid w:val="000D5621"/>
    <w:rPr>
      <w:rFonts w:ascii="Tahoma" w:eastAsiaTheme="majorEastAsia" w:hAnsi="Tahoma" w:cstheme="majorBidi"/>
      <w:iCs/>
      <w:color w:val="5B9BD5" w:themeColor="accent1"/>
      <w:sz w:val="24"/>
      <w:szCs w:val="24"/>
      <w:lang w:val="en-US"/>
    </w:rPr>
  </w:style>
  <w:style w:type="paragraph" w:styleId="Corpsdetexte">
    <w:name w:val="Body Text"/>
    <w:basedOn w:val="Normal"/>
    <w:link w:val="CorpsdetexteCar"/>
    <w:qFormat/>
    <w:rsid w:val="008843E1"/>
    <w:pPr>
      <w:spacing w:before="180" w:after="180" w:line="240" w:lineRule="auto"/>
      <w:jc w:val="both"/>
    </w:pPr>
    <w:rPr>
      <w:szCs w:val="24"/>
      <w:lang w:val="en-US"/>
    </w:rPr>
  </w:style>
  <w:style w:type="character" w:customStyle="1" w:styleId="CorpsdetexteCar">
    <w:name w:val="Corps de texte Car"/>
    <w:basedOn w:val="Policepardfaut"/>
    <w:link w:val="Corpsdetexte"/>
    <w:rsid w:val="008843E1"/>
    <w:rPr>
      <w:rFonts w:ascii="Times New Roman" w:hAnsi="Times New Roman"/>
      <w:sz w:val="24"/>
      <w:szCs w:val="24"/>
      <w:lang w:val="en-US"/>
    </w:rPr>
  </w:style>
  <w:style w:type="paragraph" w:customStyle="1" w:styleId="FirstParagraph">
    <w:name w:val="First Paragraph"/>
    <w:basedOn w:val="Corpsdetexte"/>
    <w:next w:val="Corpsdetexte"/>
    <w:qFormat/>
    <w:rsid w:val="00CB2509"/>
  </w:style>
  <w:style w:type="paragraph" w:customStyle="1" w:styleId="Compact">
    <w:name w:val="Compact"/>
    <w:basedOn w:val="Corpsdetexte"/>
    <w:qFormat/>
    <w:rsid w:val="00CB2509"/>
    <w:pPr>
      <w:spacing w:before="36" w:after="36"/>
    </w:pPr>
  </w:style>
  <w:style w:type="paragraph" w:styleId="Normalcentr">
    <w:name w:val="Block Text"/>
    <w:basedOn w:val="Normal"/>
    <w:next w:val="Corpsdetexte"/>
    <w:uiPriority w:val="9"/>
    <w:unhideWhenUsed/>
    <w:qFormat/>
    <w:rsid w:val="003C15BD"/>
    <w:pPr>
      <w:spacing w:after="120" w:line="240" w:lineRule="auto"/>
    </w:pPr>
  </w:style>
  <w:style w:type="character" w:styleId="Lienhypertexte">
    <w:name w:val="Hyperlink"/>
    <w:basedOn w:val="Policepardfaut"/>
    <w:uiPriority w:val="99"/>
    <w:rsid w:val="00CB2509"/>
    <w:rPr>
      <w:color w:val="5B9BD5" w:themeColor="accent1"/>
    </w:rPr>
  </w:style>
  <w:style w:type="paragraph" w:styleId="En-ttedetabledesmatires">
    <w:name w:val="TOC Heading"/>
    <w:basedOn w:val="Normal"/>
    <w:next w:val="Corpsdetexte"/>
    <w:uiPriority w:val="39"/>
    <w:unhideWhenUsed/>
    <w:qFormat/>
    <w:rsid w:val="000D5621"/>
    <w:pPr>
      <w:spacing w:after="0" w:line="240" w:lineRule="auto"/>
    </w:pPr>
    <w:rPr>
      <w:rFonts w:ascii="Tahoma" w:hAnsi="Tahoma"/>
      <w:bCs/>
      <w:color w:val="3B3838" w:themeColor="background2" w:themeShade="40"/>
      <w:sz w:val="18"/>
    </w:rPr>
  </w:style>
  <w:style w:type="paragraph" w:styleId="TM1">
    <w:name w:val="toc 1"/>
    <w:basedOn w:val="Normal"/>
    <w:next w:val="Normal"/>
    <w:autoRedefine/>
    <w:uiPriority w:val="39"/>
    <w:unhideWhenUsed/>
    <w:rsid w:val="00CB2509"/>
    <w:pPr>
      <w:spacing w:after="100" w:line="240" w:lineRule="auto"/>
      <w:jc w:val="both"/>
    </w:pPr>
    <w:rPr>
      <w:szCs w:val="24"/>
      <w:lang w:val="en-US"/>
    </w:rPr>
  </w:style>
  <w:style w:type="paragraph" w:styleId="TM2">
    <w:name w:val="toc 2"/>
    <w:basedOn w:val="Normal"/>
    <w:next w:val="Normal"/>
    <w:autoRedefine/>
    <w:uiPriority w:val="39"/>
    <w:unhideWhenUsed/>
    <w:rsid w:val="00CB2509"/>
    <w:pPr>
      <w:spacing w:after="100" w:line="240" w:lineRule="auto"/>
      <w:ind w:left="240"/>
      <w:jc w:val="both"/>
    </w:pPr>
    <w:rPr>
      <w:szCs w:val="24"/>
      <w:lang w:val="en-US"/>
    </w:rPr>
  </w:style>
  <w:style w:type="paragraph" w:styleId="TM3">
    <w:name w:val="toc 3"/>
    <w:basedOn w:val="Normal"/>
    <w:next w:val="Normal"/>
    <w:autoRedefine/>
    <w:uiPriority w:val="39"/>
    <w:unhideWhenUsed/>
    <w:rsid w:val="00CB2509"/>
    <w:pPr>
      <w:spacing w:after="100" w:line="240" w:lineRule="auto"/>
      <w:ind w:left="480"/>
      <w:jc w:val="both"/>
    </w:pPr>
    <w:rPr>
      <w:szCs w:val="24"/>
      <w:lang w:val="en-US"/>
    </w:rPr>
  </w:style>
  <w:style w:type="character" w:styleId="Marquedecommentaire">
    <w:name w:val="annotation reference"/>
    <w:basedOn w:val="Policepardfaut"/>
    <w:semiHidden/>
    <w:unhideWhenUsed/>
    <w:rsid w:val="00CB2509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CB2509"/>
    <w:pPr>
      <w:spacing w:after="200" w:line="240" w:lineRule="auto"/>
      <w:jc w:val="both"/>
    </w:pPr>
    <w:rPr>
      <w:sz w:val="20"/>
      <w:szCs w:val="20"/>
      <w:lang w:val="en-US"/>
    </w:rPr>
  </w:style>
  <w:style w:type="character" w:customStyle="1" w:styleId="CommentaireCar">
    <w:name w:val="Commentaire Car"/>
    <w:basedOn w:val="Policepardfaut"/>
    <w:link w:val="Commentaire"/>
    <w:semiHidden/>
    <w:rsid w:val="00CB2509"/>
    <w:rPr>
      <w:sz w:val="20"/>
      <w:szCs w:val="20"/>
      <w:lang w:val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CB2509"/>
    <w:rPr>
      <w:color w:val="954F72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B25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2509"/>
    <w:rPr>
      <w:rFonts w:ascii="Segoe UI" w:hAnsi="Segoe UI" w:cs="Segoe UI"/>
      <w:sz w:val="18"/>
      <w:szCs w:val="18"/>
    </w:rPr>
  </w:style>
  <w:style w:type="character" w:customStyle="1" w:styleId="Titre6Car">
    <w:name w:val="Titre 6 Car"/>
    <w:basedOn w:val="Policepardfaut"/>
    <w:link w:val="Titre6"/>
    <w:uiPriority w:val="9"/>
    <w:semiHidden/>
    <w:rsid w:val="000D5621"/>
    <w:rPr>
      <w:rFonts w:ascii="Tahoma" w:eastAsiaTheme="majorEastAsia" w:hAnsi="Tahoma" w:cstheme="majorBidi"/>
      <w:color w:val="1F4D78" w:themeColor="accent1" w:themeShade="7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759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both"/>
    </w:pPr>
    <w:rPr>
      <w:rFonts w:ascii="Tahoma" w:hAnsi="Tahoma"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759BE"/>
    <w:rPr>
      <w:rFonts w:ascii="Tahoma" w:hAnsi="Tahoma"/>
      <w:iCs/>
      <w:color w:val="5B9BD5" w:themeColor="accent1"/>
    </w:rPr>
  </w:style>
  <w:style w:type="paragraph" w:styleId="Paragraphedeliste">
    <w:name w:val="List Paragraph"/>
    <w:basedOn w:val="Normal"/>
    <w:uiPriority w:val="34"/>
    <w:qFormat/>
    <w:rsid w:val="00313FE0"/>
    <w:pPr>
      <w:keepNext/>
      <w:keepLines/>
      <w:spacing w:before="120" w:after="120" w:line="240" w:lineRule="auto"/>
      <w:ind w:left="720"/>
      <w:contextualSpacing/>
      <w:jc w:val="both"/>
    </w:pPr>
    <w:rPr>
      <w:rFonts w:asciiTheme="minorHAnsi" w:hAnsiTheme="minorHAnsi"/>
      <w:szCs w:val="24"/>
    </w:rPr>
  </w:style>
  <w:style w:type="character" w:styleId="lev">
    <w:name w:val="Strong"/>
    <w:basedOn w:val="Policepardfaut"/>
    <w:uiPriority w:val="22"/>
    <w:qFormat/>
    <w:rsid w:val="00FB2F48"/>
    <w:rPr>
      <w:rFonts w:ascii="Corbel" w:hAnsi="Corbel"/>
      <w:b/>
      <w:bCs/>
    </w:rPr>
  </w:style>
  <w:style w:type="character" w:customStyle="1" w:styleId="Titre7Car">
    <w:name w:val="Titre 7 Car"/>
    <w:basedOn w:val="Policepardfaut"/>
    <w:link w:val="Titre7"/>
    <w:uiPriority w:val="9"/>
    <w:semiHidden/>
    <w:rsid w:val="001C2DD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table" w:styleId="Grilledutableau">
    <w:name w:val="Table Grid"/>
    <w:basedOn w:val="TableauNormal"/>
    <w:uiPriority w:val="39"/>
    <w:rsid w:val="00951EF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ar"/>
    <w:uiPriority w:val="99"/>
    <w:unhideWhenUsed/>
    <w:rsid w:val="00951EF2"/>
    <w:pPr>
      <w:keepNext/>
      <w:keepLines/>
      <w:spacing w:before="100" w:beforeAutospacing="1" w:after="100" w:afterAutospacing="1" w:line="240" w:lineRule="auto"/>
      <w:jc w:val="both"/>
    </w:pPr>
    <w:rPr>
      <w:rFonts w:eastAsia="Times New Roman" w:cs="Times New Roman"/>
      <w:szCs w:val="24"/>
      <w:lang w:eastAsia="fr-FR"/>
    </w:rPr>
  </w:style>
  <w:style w:type="character" w:customStyle="1" w:styleId="NormalWebCar">
    <w:name w:val="Normal (Web) Car"/>
    <w:basedOn w:val="Policepardfaut"/>
    <w:link w:val="NormalWeb"/>
    <w:uiPriority w:val="99"/>
    <w:rsid w:val="00951EF2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Tableausimple2">
    <w:name w:val="Plain Table 2"/>
    <w:basedOn w:val="TableauNormal"/>
    <w:uiPriority w:val="42"/>
    <w:rsid w:val="00951EF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Grille1Clair">
    <w:name w:val="Grid Table 1 Light"/>
    <w:basedOn w:val="TableauNormal"/>
    <w:uiPriority w:val="46"/>
    <w:rsid w:val="00951EF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gende">
    <w:name w:val="caption"/>
    <w:basedOn w:val="Normal"/>
    <w:next w:val="Normal"/>
    <w:uiPriority w:val="35"/>
    <w:unhideWhenUsed/>
    <w:qFormat/>
    <w:rsid w:val="00313FE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ccentuation">
    <w:name w:val="Emphasis"/>
    <w:basedOn w:val="Policepardfaut"/>
    <w:uiPriority w:val="20"/>
    <w:qFormat/>
    <w:rsid w:val="00422C9E"/>
    <w:rPr>
      <w:rFonts w:ascii="Corbel" w:hAnsi="Corbel"/>
      <w:i/>
      <w:iCs/>
    </w:rPr>
  </w:style>
  <w:style w:type="character" w:styleId="Emphaseple">
    <w:name w:val="Subtle Emphasis"/>
    <w:basedOn w:val="Policepardfaut"/>
    <w:uiPriority w:val="19"/>
    <w:qFormat/>
    <w:rsid w:val="003C15BD"/>
    <w:rPr>
      <w:rFonts w:ascii="Corbel" w:hAnsi="Corbel"/>
      <w:i/>
      <w:iCs/>
      <w:color w:val="404040" w:themeColor="text1" w:themeTint="BF"/>
      <w:sz w:val="24"/>
    </w:rPr>
  </w:style>
  <w:style w:type="paragraph" w:customStyle="1" w:styleId="Paragraphedeliste1">
    <w:name w:val="Paragraphe de liste1"/>
    <w:basedOn w:val="Normal"/>
    <w:rsid w:val="00EA5D81"/>
    <w:pPr>
      <w:suppressAutoHyphens/>
      <w:spacing w:after="0" w:line="240" w:lineRule="auto"/>
      <w:ind w:left="720"/>
      <w:contextualSpacing/>
    </w:pPr>
    <w:rPr>
      <w:rFonts w:ascii="Liberation Serif" w:eastAsia="NSimSun" w:hAnsi="Liberation Serif" w:cs="Arial Unicode MS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7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9442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16740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3629">
              <w:marLeft w:val="360"/>
              <w:marRight w:val="9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oterre.fr/skosmos/TSP/fr" TargetMode="External"/><Relationship Id="rId18" Type="http://schemas.openxmlformats.org/officeDocument/2006/relationships/hyperlink" Target="https://babordplus.hosted.exlibrisgroup.com/primo-explore/search?vid=33PUDB_UB_VU1" TargetMode="External"/><Relationship Id="rId26" Type="http://schemas.openxmlformats.org/officeDocument/2006/relationships/hyperlink" Target="https://doccismef.chu-rouen.fr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sudoc.abes.fr" TargetMode="External"/><Relationship Id="rId34" Type="http://schemas.openxmlformats.org/officeDocument/2006/relationships/hyperlink" Target="http://docelec.u-bordeaux.fr/login?url=https://search.ebscohost.com/login.aspx?lauthtype=ip,uid&amp;profile=ehost&amp;defaultdb=psyh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ictionnaire.academie-medecine.fr/index.php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core.ac.uk" TargetMode="External"/><Relationship Id="rId33" Type="http://schemas.openxmlformats.org/officeDocument/2006/relationships/hyperlink" Target="http://gdt.oqlf.gouv.qc.ca/" TargetMode="External"/><Relationship Id="rId38" Type="http://schemas.openxmlformats.org/officeDocument/2006/relationships/hyperlink" Target="https://github.com/fflamerie/bibliolo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gif"/><Relationship Id="rId20" Type="http://schemas.openxmlformats.org/officeDocument/2006/relationships/hyperlink" Target="https://dumas.ccsd.cnrs.fr/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dt.oqlf.gouv.qc.ca/" TargetMode="External"/><Relationship Id="rId24" Type="http://schemas.openxmlformats.org/officeDocument/2006/relationships/hyperlink" Target="https://base-search.net" TargetMode="External"/><Relationship Id="rId32" Type="http://schemas.openxmlformats.org/officeDocument/2006/relationships/hyperlink" Target="https://github.com/fflamerie/bibliolog" TargetMode="External"/><Relationship Id="rId37" Type="http://schemas.openxmlformats.org/officeDocument/2006/relationships/hyperlink" Target="https://www.hetop.eu/hetop/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irdes.fr/documentation/outils-documentaires.html" TargetMode="External"/><Relationship Id="rId23" Type="http://schemas.openxmlformats.org/officeDocument/2006/relationships/hyperlink" Target="http://theses.fr" TargetMode="External"/><Relationship Id="rId28" Type="http://schemas.openxmlformats.org/officeDocument/2006/relationships/hyperlink" Target="https://busec2.u-bordeaux.fr/atrel?nocas" TargetMode="External"/><Relationship Id="rId36" Type="http://schemas.openxmlformats.org/officeDocument/2006/relationships/hyperlink" Target="http://mesh.inserm.fr/FrenchMesh/" TargetMode="External"/><Relationship Id="rId10" Type="http://schemas.openxmlformats.org/officeDocument/2006/relationships/hyperlink" Target="http://www.isped.u-bordeaux.fr/Portals/0/TELECHARGEMENT/Rubrique_ESPACE_DOC/DOC_Tuto_Trouver_Texte_Integral.pdf" TargetMode="External"/><Relationship Id="rId19" Type="http://schemas.openxmlformats.org/officeDocument/2006/relationships/hyperlink" Target="https://babordplus.hosted.exlibrisgroup.com/primo-explore/search?vid=33PUDB_UB_VU1" TargetMode="External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github.com/fflamerie/zotero_intro_FR" TargetMode="External"/><Relationship Id="rId14" Type="http://schemas.openxmlformats.org/officeDocument/2006/relationships/hyperlink" Target="https://www.hetop.eu/hetop/" TargetMode="External"/><Relationship Id="rId22" Type="http://schemas.openxmlformats.org/officeDocument/2006/relationships/hyperlink" Target="http://www.sudoc.abes.fr" TargetMode="External"/><Relationship Id="rId27" Type="http://schemas.openxmlformats.org/officeDocument/2006/relationships/hyperlink" Target="https://www.hon.ch/en/search.html" TargetMode="External"/><Relationship Id="rId30" Type="http://schemas.openxmlformats.org/officeDocument/2006/relationships/footer" Target="footer1.xml"/><Relationship Id="rId35" Type="http://schemas.openxmlformats.org/officeDocument/2006/relationships/hyperlink" Target="https://www.ncbi.nlm.nih.gov/mesh" TargetMode="External"/><Relationship Id="rId8" Type="http://schemas.openxmlformats.org/officeDocument/2006/relationships/hyperlink" Target="http://bibliotheques.u-bordeaux.fr/Se-former/Les-tutoriels/Les-tutos-Zotero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creativecommons.org/licenses/by-sa/4.0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labbas\Downloads\Modele-formations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F9485-8DD5-4194-B0E7-835382266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Modele-formations.dotx</Template>
  <TotalTime>3</TotalTime>
  <Pages>14</Pages>
  <Words>3885</Words>
  <Characters>21371</Characters>
  <Application>Microsoft Office Word</Application>
  <DocSecurity>0</DocSecurity>
  <Lines>178</Lines>
  <Paragraphs>50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Mémo recherche documentaire</vt:lpstr>
    </vt:vector>
  </TitlesOfParts>
  <Company/>
  <LinksUpToDate>false</LinksUpToDate>
  <CharactersWithSpaces>25206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Mémo recherche documentaire</dc:title>
  <dc:subject/>
  <dc:creator>Frédérique Flamerie</dc:creator>
  <cp:keywords/>
  <dc:description/>
  <cp:lastModifiedBy>Frédérique Flamerie De Lachapelle</cp:lastModifiedBy>
  <cp:revision>3</cp:revision>
  <cp:lastPrinted>2023-05-09T09:12:00Z</cp:lastPrinted>
  <dcterms:created xsi:type="dcterms:W3CDTF">2023-05-09T09:12:00Z</dcterms:created>
  <dcterms:modified xsi:type="dcterms:W3CDTF">2023-05-09T09:15:00Z</dcterms:modified>
</cp:coreProperties>
</file>