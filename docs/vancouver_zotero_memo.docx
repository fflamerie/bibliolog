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098C8F" w14:textId="2D495D20" w:rsidR="000F2777" w:rsidRPr="000323E8" w:rsidRDefault="00A11995" w:rsidP="000323E8">
      <w:pPr>
        <w:tabs>
          <w:tab w:val="left" w:pos="3990"/>
        </w:tabs>
        <w:rPr>
          <w:rFonts w:ascii="Corbel" w:hAnsi="Corbel"/>
        </w:rPr>
      </w:pPr>
      <w:r w:rsidRPr="000323E8">
        <w:rPr>
          <w:rFonts w:ascii="Corbel" w:hAnsi="Corbel"/>
        </w:rPr>
        <w:tab/>
      </w:r>
    </w:p>
    <w:p w14:paraId="26622524" w14:textId="03B797D6" w:rsidR="00CB2509" w:rsidRPr="000323E8" w:rsidRDefault="00CB2509" w:rsidP="000323E8">
      <w:pPr>
        <w:pStyle w:val="Titre"/>
        <w:rPr>
          <w:rFonts w:ascii="Corbel" w:hAnsi="Corbel"/>
        </w:rPr>
      </w:pPr>
      <w:bookmarkStart w:id="0" w:name="X5911a7f9e3b1d1bbf822b691bd3a4b714ab1bf2"/>
      <w:r w:rsidRPr="000323E8">
        <w:rPr>
          <w:rFonts w:ascii="Corbel" w:hAnsi="Corbel"/>
        </w:rPr>
        <w:t>Mémo : rédaction bibliographique avec la norme Vancouver et le logiciel Zotero</w:t>
      </w:r>
      <w:bookmarkEnd w:id="0"/>
    </w:p>
    <w:p w14:paraId="4D60120A" w14:textId="77777777" w:rsidR="000D5621" w:rsidRPr="000323E8" w:rsidRDefault="000D5621" w:rsidP="000323E8">
      <w:pPr>
        <w:rPr>
          <w:rFonts w:ascii="Corbel" w:hAnsi="Corbel"/>
        </w:rPr>
      </w:pPr>
    </w:p>
    <w:sdt>
      <w:sdtPr>
        <w:rPr>
          <w:rFonts w:ascii="Corbel" w:hAnsi="Corbel"/>
          <w:bCs w:val="0"/>
          <w:color w:val="auto"/>
          <w:sz w:val="24"/>
          <w:szCs w:val="24"/>
        </w:rPr>
        <w:id w:val="404028861"/>
        <w:docPartObj>
          <w:docPartGallery w:val="Table of Contents"/>
          <w:docPartUnique/>
        </w:docPartObj>
      </w:sdtPr>
      <w:sdtEndPr>
        <w:rPr>
          <w:b/>
          <w:sz w:val="22"/>
          <w:szCs w:val="22"/>
        </w:rPr>
      </w:sdtEndPr>
      <w:sdtContent>
        <w:p w14:paraId="53F83A82" w14:textId="77777777" w:rsidR="00CB2509" w:rsidRPr="000323E8" w:rsidRDefault="00CB2509" w:rsidP="000323E8">
          <w:pPr>
            <w:pStyle w:val="En-ttedetabledesmatires"/>
            <w:rPr>
              <w:rStyle w:val="Titre1Car"/>
              <w:rFonts w:ascii="Corbel" w:hAnsi="Corbel"/>
            </w:rPr>
          </w:pPr>
          <w:r w:rsidRPr="000323E8">
            <w:rPr>
              <w:rStyle w:val="Titre1Car"/>
              <w:rFonts w:ascii="Corbel" w:hAnsi="Corbel"/>
            </w:rPr>
            <w:t>Table des matières</w:t>
          </w:r>
        </w:p>
        <w:p w14:paraId="4A773891" w14:textId="77777777" w:rsidR="00D03668" w:rsidRPr="000323E8" w:rsidRDefault="000D5621" w:rsidP="000323E8">
          <w:pPr>
            <w:pStyle w:val="TM1"/>
            <w:tabs>
              <w:tab w:val="right" w:leader="dot" w:pos="9060"/>
            </w:tabs>
            <w:jc w:val="left"/>
            <w:rPr>
              <w:rFonts w:ascii="Corbel" w:eastAsiaTheme="minorEastAsia" w:hAnsi="Corbel"/>
              <w:noProof/>
              <w:sz w:val="22"/>
              <w:szCs w:val="22"/>
              <w:lang w:val="fr-FR" w:eastAsia="fr-FR"/>
            </w:rPr>
          </w:pPr>
          <w:r w:rsidRPr="000323E8">
            <w:rPr>
              <w:rFonts w:ascii="Corbel" w:hAnsi="Corbel"/>
              <w:b/>
              <w:bCs/>
            </w:rPr>
            <w:fldChar w:fldCharType="begin"/>
          </w:r>
          <w:r w:rsidRPr="000323E8">
            <w:rPr>
              <w:rFonts w:ascii="Corbel" w:hAnsi="Corbel"/>
              <w:b/>
              <w:bCs/>
            </w:rPr>
            <w:instrText xml:space="preserve"> TOC \o "1-2" \h \z \u </w:instrText>
          </w:r>
          <w:r w:rsidRPr="000323E8">
            <w:rPr>
              <w:rFonts w:ascii="Corbel" w:hAnsi="Corbel"/>
              <w:b/>
              <w:bCs/>
            </w:rPr>
            <w:fldChar w:fldCharType="separate"/>
          </w:r>
          <w:hyperlink w:anchor="_Toc76127365" w:history="1">
            <w:r w:rsidR="00D03668" w:rsidRPr="000323E8">
              <w:rPr>
                <w:rStyle w:val="Lienhypertexte"/>
                <w:rFonts w:ascii="Corbel" w:hAnsi="Corbel"/>
                <w:noProof/>
                <w:lang w:val="fr-FR"/>
              </w:rPr>
              <w:t>Introduction</w:t>
            </w:r>
            <w:r w:rsidR="00D03668" w:rsidRPr="000323E8">
              <w:rPr>
                <w:rFonts w:ascii="Corbel" w:hAnsi="Corbel"/>
                <w:noProof/>
                <w:webHidden/>
              </w:rPr>
              <w:tab/>
            </w:r>
            <w:r w:rsidR="00D03668" w:rsidRPr="000323E8">
              <w:rPr>
                <w:rFonts w:ascii="Corbel" w:hAnsi="Corbel"/>
                <w:noProof/>
                <w:webHidden/>
              </w:rPr>
              <w:fldChar w:fldCharType="begin"/>
            </w:r>
            <w:r w:rsidR="00D03668" w:rsidRPr="000323E8">
              <w:rPr>
                <w:rFonts w:ascii="Corbel" w:hAnsi="Corbel"/>
                <w:noProof/>
                <w:webHidden/>
              </w:rPr>
              <w:instrText xml:space="preserve"> PAGEREF _Toc76127365 \h </w:instrText>
            </w:r>
            <w:r w:rsidR="00D03668" w:rsidRPr="000323E8">
              <w:rPr>
                <w:rFonts w:ascii="Corbel" w:hAnsi="Corbel"/>
                <w:noProof/>
                <w:webHidden/>
              </w:rPr>
            </w:r>
            <w:r w:rsidR="00D03668" w:rsidRPr="000323E8">
              <w:rPr>
                <w:rFonts w:ascii="Corbel" w:hAnsi="Corbel"/>
                <w:noProof/>
                <w:webHidden/>
              </w:rPr>
              <w:fldChar w:fldCharType="separate"/>
            </w:r>
            <w:r w:rsidR="00A3274C">
              <w:rPr>
                <w:rFonts w:ascii="Corbel" w:hAnsi="Corbel"/>
                <w:noProof/>
                <w:webHidden/>
              </w:rPr>
              <w:t>2</w:t>
            </w:r>
            <w:r w:rsidR="00D03668" w:rsidRPr="000323E8">
              <w:rPr>
                <w:rFonts w:ascii="Corbel" w:hAnsi="Corbel"/>
                <w:noProof/>
                <w:webHidden/>
              </w:rPr>
              <w:fldChar w:fldCharType="end"/>
            </w:r>
          </w:hyperlink>
        </w:p>
        <w:p w14:paraId="5AC1F0B6" w14:textId="77777777" w:rsidR="00D03668" w:rsidRPr="000323E8" w:rsidRDefault="00A3274C" w:rsidP="000323E8">
          <w:pPr>
            <w:pStyle w:val="TM2"/>
            <w:tabs>
              <w:tab w:val="right" w:leader="dot" w:pos="9060"/>
            </w:tabs>
            <w:jc w:val="left"/>
            <w:rPr>
              <w:rFonts w:ascii="Corbel" w:eastAsiaTheme="minorEastAsia" w:hAnsi="Corbel"/>
              <w:noProof/>
              <w:sz w:val="22"/>
              <w:szCs w:val="22"/>
              <w:lang w:val="fr-FR" w:eastAsia="fr-FR"/>
            </w:rPr>
          </w:pPr>
          <w:hyperlink w:anchor="_Toc76127366" w:history="1">
            <w:r w:rsidR="00D03668" w:rsidRPr="000323E8">
              <w:rPr>
                <w:rStyle w:val="Lienhypertexte"/>
                <w:rFonts w:ascii="Corbel" w:hAnsi="Corbel"/>
                <w:noProof/>
                <w:lang w:val="fr-FR"/>
              </w:rPr>
              <w:t>La rédaction bibliographique</w:t>
            </w:r>
            <w:r w:rsidR="00D03668" w:rsidRPr="000323E8">
              <w:rPr>
                <w:rFonts w:ascii="Corbel" w:hAnsi="Corbel"/>
                <w:noProof/>
                <w:webHidden/>
              </w:rPr>
              <w:tab/>
            </w:r>
            <w:r w:rsidR="00D03668" w:rsidRPr="000323E8">
              <w:rPr>
                <w:rFonts w:ascii="Corbel" w:hAnsi="Corbel"/>
                <w:noProof/>
                <w:webHidden/>
              </w:rPr>
              <w:fldChar w:fldCharType="begin"/>
            </w:r>
            <w:r w:rsidR="00D03668" w:rsidRPr="000323E8">
              <w:rPr>
                <w:rFonts w:ascii="Corbel" w:hAnsi="Corbel"/>
                <w:noProof/>
                <w:webHidden/>
              </w:rPr>
              <w:instrText xml:space="preserve"> PAGEREF _Toc76127366 \h </w:instrText>
            </w:r>
            <w:r w:rsidR="00D03668" w:rsidRPr="000323E8">
              <w:rPr>
                <w:rFonts w:ascii="Corbel" w:hAnsi="Corbel"/>
                <w:noProof/>
                <w:webHidden/>
              </w:rPr>
            </w:r>
            <w:r w:rsidR="00D03668" w:rsidRPr="000323E8">
              <w:rPr>
                <w:rFonts w:ascii="Corbel" w:hAnsi="Corbel"/>
                <w:noProof/>
                <w:webHidden/>
              </w:rPr>
              <w:fldChar w:fldCharType="separate"/>
            </w:r>
            <w:r>
              <w:rPr>
                <w:rFonts w:ascii="Corbel" w:hAnsi="Corbel"/>
                <w:noProof/>
                <w:webHidden/>
              </w:rPr>
              <w:t>2</w:t>
            </w:r>
            <w:r w:rsidR="00D03668" w:rsidRPr="000323E8">
              <w:rPr>
                <w:rFonts w:ascii="Corbel" w:hAnsi="Corbel"/>
                <w:noProof/>
                <w:webHidden/>
              </w:rPr>
              <w:fldChar w:fldCharType="end"/>
            </w:r>
          </w:hyperlink>
        </w:p>
        <w:p w14:paraId="5D3C4E62" w14:textId="77777777" w:rsidR="00D03668" w:rsidRPr="000323E8" w:rsidRDefault="00A3274C" w:rsidP="000323E8">
          <w:pPr>
            <w:pStyle w:val="TM2"/>
            <w:tabs>
              <w:tab w:val="right" w:leader="dot" w:pos="9060"/>
            </w:tabs>
            <w:jc w:val="left"/>
            <w:rPr>
              <w:rFonts w:ascii="Corbel" w:eastAsiaTheme="minorEastAsia" w:hAnsi="Corbel"/>
              <w:noProof/>
              <w:sz w:val="22"/>
              <w:szCs w:val="22"/>
              <w:lang w:val="fr-FR" w:eastAsia="fr-FR"/>
            </w:rPr>
          </w:pPr>
          <w:hyperlink w:anchor="_Toc76127367" w:history="1">
            <w:r w:rsidR="00D03668" w:rsidRPr="000323E8">
              <w:rPr>
                <w:rStyle w:val="Lienhypertexte"/>
                <w:rFonts w:ascii="Corbel" w:hAnsi="Corbel"/>
                <w:noProof/>
              </w:rPr>
              <w:t>Le style bibliographique Vancouver</w:t>
            </w:r>
            <w:r w:rsidR="00D03668" w:rsidRPr="000323E8">
              <w:rPr>
                <w:rFonts w:ascii="Corbel" w:hAnsi="Corbel"/>
                <w:noProof/>
                <w:webHidden/>
              </w:rPr>
              <w:tab/>
            </w:r>
            <w:r w:rsidR="00D03668" w:rsidRPr="000323E8">
              <w:rPr>
                <w:rFonts w:ascii="Corbel" w:hAnsi="Corbel"/>
                <w:noProof/>
                <w:webHidden/>
              </w:rPr>
              <w:fldChar w:fldCharType="begin"/>
            </w:r>
            <w:r w:rsidR="00D03668" w:rsidRPr="000323E8">
              <w:rPr>
                <w:rFonts w:ascii="Corbel" w:hAnsi="Corbel"/>
                <w:noProof/>
                <w:webHidden/>
              </w:rPr>
              <w:instrText xml:space="preserve"> PAGEREF _Toc76127367 \h </w:instrText>
            </w:r>
            <w:r w:rsidR="00D03668" w:rsidRPr="000323E8">
              <w:rPr>
                <w:rFonts w:ascii="Corbel" w:hAnsi="Corbel"/>
                <w:noProof/>
                <w:webHidden/>
              </w:rPr>
            </w:r>
            <w:r w:rsidR="00D03668" w:rsidRPr="000323E8">
              <w:rPr>
                <w:rFonts w:ascii="Corbel" w:hAnsi="Corbel"/>
                <w:noProof/>
                <w:webHidden/>
              </w:rPr>
              <w:fldChar w:fldCharType="separate"/>
            </w:r>
            <w:r>
              <w:rPr>
                <w:rFonts w:ascii="Corbel" w:hAnsi="Corbel"/>
                <w:noProof/>
                <w:webHidden/>
              </w:rPr>
              <w:t>3</w:t>
            </w:r>
            <w:r w:rsidR="00D03668" w:rsidRPr="000323E8">
              <w:rPr>
                <w:rFonts w:ascii="Corbel" w:hAnsi="Corbel"/>
                <w:noProof/>
                <w:webHidden/>
              </w:rPr>
              <w:fldChar w:fldCharType="end"/>
            </w:r>
          </w:hyperlink>
        </w:p>
        <w:p w14:paraId="6D97DE64" w14:textId="77777777" w:rsidR="00D03668" w:rsidRPr="000323E8" w:rsidRDefault="00A3274C" w:rsidP="000323E8">
          <w:pPr>
            <w:pStyle w:val="TM2"/>
            <w:tabs>
              <w:tab w:val="right" w:leader="dot" w:pos="9060"/>
            </w:tabs>
            <w:jc w:val="left"/>
            <w:rPr>
              <w:rFonts w:ascii="Corbel" w:eastAsiaTheme="minorEastAsia" w:hAnsi="Corbel"/>
              <w:noProof/>
              <w:sz w:val="22"/>
              <w:szCs w:val="22"/>
              <w:lang w:val="fr-FR" w:eastAsia="fr-FR"/>
            </w:rPr>
          </w:pPr>
          <w:hyperlink w:anchor="_Toc76127368" w:history="1">
            <w:r w:rsidR="00D03668" w:rsidRPr="000323E8">
              <w:rPr>
                <w:rStyle w:val="Lienhypertexte"/>
                <w:rFonts w:ascii="Corbel" w:hAnsi="Corbel"/>
                <w:noProof/>
                <w:lang w:val="fr-FR"/>
              </w:rPr>
              <w:t>Le logiciel bibliographique Zotero</w:t>
            </w:r>
            <w:r w:rsidR="00D03668" w:rsidRPr="000323E8">
              <w:rPr>
                <w:rFonts w:ascii="Corbel" w:hAnsi="Corbel"/>
                <w:noProof/>
                <w:webHidden/>
              </w:rPr>
              <w:tab/>
            </w:r>
            <w:r w:rsidR="00D03668" w:rsidRPr="000323E8">
              <w:rPr>
                <w:rFonts w:ascii="Corbel" w:hAnsi="Corbel"/>
                <w:noProof/>
                <w:webHidden/>
              </w:rPr>
              <w:fldChar w:fldCharType="begin"/>
            </w:r>
            <w:r w:rsidR="00D03668" w:rsidRPr="000323E8">
              <w:rPr>
                <w:rFonts w:ascii="Corbel" w:hAnsi="Corbel"/>
                <w:noProof/>
                <w:webHidden/>
              </w:rPr>
              <w:instrText xml:space="preserve"> PAGEREF _Toc76127368 \h </w:instrText>
            </w:r>
            <w:r w:rsidR="00D03668" w:rsidRPr="000323E8">
              <w:rPr>
                <w:rFonts w:ascii="Corbel" w:hAnsi="Corbel"/>
                <w:noProof/>
                <w:webHidden/>
              </w:rPr>
            </w:r>
            <w:r w:rsidR="00D03668" w:rsidRPr="000323E8">
              <w:rPr>
                <w:rFonts w:ascii="Corbel" w:hAnsi="Corbel"/>
                <w:noProof/>
                <w:webHidden/>
              </w:rPr>
              <w:fldChar w:fldCharType="separate"/>
            </w:r>
            <w:r>
              <w:rPr>
                <w:rFonts w:ascii="Corbel" w:hAnsi="Corbel"/>
                <w:noProof/>
                <w:webHidden/>
              </w:rPr>
              <w:t>4</w:t>
            </w:r>
            <w:r w:rsidR="00D03668" w:rsidRPr="000323E8">
              <w:rPr>
                <w:rFonts w:ascii="Corbel" w:hAnsi="Corbel"/>
                <w:noProof/>
                <w:webHidden/>
              </w:rPr>
              <w:fldChar w:fldCharType="end"/>
            </w:r>
          </w:hyperlink>
        </w:p>
        <w:p w14:paraId="763B8588" w14:textId="77777777" w:rsidR="00D03668" w:rsidRPr="000323E8" w:rsidRDefault="00A3274C" w:rsidP="000323E8">
          <w:pPr>
            <w:pStyle w:val="TM1"/>
            <w:tabs>
              <w:tab w:val="right" w:leader="dot" w:pos="9060"/>
            </w:tabs>
            <w:jc w:val="left"/>
            <w:rPr>
              <w:rFonts w:ascii="Corbel" w:eastAsiaTheme="minorEastAsia" w:hAnsi="Corbel"/>
              <w:noProof/>
              <w:sz w:val="22"/>
              <w:szCs w:val="22"/>
              <w:lang w:val="fr-FR" w:eastAsia="fr-FR"/>
            </w:rPr>
          </w:pPr>
          <w:hyperlink w:anchor="_Toc76127369" w:history="1">
            <w:r w:rsidR="00D03668" w:rsidRPr="000323E8">
              <w:rPr>
                <w:rStyle w:val="Lienhypertexte"/>
                <w:rFonts w:ascii="Corbel" w:hAnsi="Corbel"/>
                <w:noProof/>
                <w:lang w:val="fr-FR"/>
              </w:rPr>
              <w:t>Application pour les principaux types de documents</w:t>
            </w:r>
            <w:r w:rsidR="00D03668" w:rsidRPr="000323E8">
              <w:rPr>
                <w:rFonts w:ascii="Corbel" w:hAnsi="Corbel"/>
                <w:noProof/>
                <w:webHidden/>
              </w:rPr>
              <w:tab/>
            </w:r>
            <w:r w:rsidR="00D03668" w:rsidRPr="000323E8">
              <w:rPr>
                <w:rFonts w:ascii="Corbel" w:hAnsi="Corbel"/>
                <w:noProof/>
                <w:webHidden/>
              </w:rPr>
              <w:fldChar w:fldCharType="begin"/>
            </w:r>
            <w:r w:rsidR="00D03668" w:rsidRPr="000323E8">
              <w:rPr>
                <w:rFonts w:ascii="Corbel" w:hAnsi="Corbel"/>
                <w:noProof/>
                <w:webHidden/>
              </w:rPr>
              <w:instrText xml:space="preserve"> PAGEREF _Toc76127369 \h </w:instrText>
            </w:r>
            <w:r w:rsidR="00D03668" w:rsidRPr="000323E8">
              <w:rPr>
                <w:rFonts w:ascii="Corbel" w:hAnsi="Corbel"/>
                <w:noProof/>
                <w:webHidden/>
              </w:rPr>
            </w:r>
            <w:r w:rsidR="00D03668" w:rsidRPr="000323E8">
              <w:rPr>
                <w:rFonts w:ascii="Corbel" w:hAnsi="Corbel"/>
                <w:noProof/>
                <w:webHidden/>
              </w:rPr>
              <w:fldChar w:fldCharType="separate"/>
            </w:r>
            <w:r>
              <w:rPr>
                <w:rFonts w:ascii="Corbel" w:hAnsi="Corbel"/>
                <w:noProof/>
                <w:webHidden/>
              </w:rPr>
              <w:t>5</w:t>
            </w:r>
            <w:r w:rsidR="00D03668" w:rsidRPr="000323E8">
              <w:rPr>
                <w:rFonts w:ascii="Corbel" w:hAnsi="Corbel"/>
                <w:noProof/>
                <w:webHidden/>
              </w:rPr>
              <w:fldChar w:fldCharType="end"/>
            </w:r>
          </w:hyperlink>
        </w:p>
        <w:p w14:paraId="647E9F20" w14:textId="77777777" w:rsidR="00D03668" w:rsidRPr="000323E8" w:rsidRDefault="00A3274C" w:rsidP="000323E8">
          <w:pPr>
            <w:pStyle w:val="TM2"/>
            <w:tabs>
              <w:tab w:val="right" w:leader="dot" w:pos="9060"/>
            </w:tabs>
            <w:jc w:val="left"/>
            <w:rPr>
              <w:rFonts w:ascii="Corbel" w:eastAsiaTheme="minorEastAsia" w:hAnsi="Corbel"/>
              <w:noProof/>
              <w:sz w:val="22"/>
              <w:szCs w:val="22"/>
              <w:lang w:val="fr-FR" w:eastAsia="fr-FR"/>
            </w:rPr>
          </w:pPr>
          <w:hyperlink w:anchor="_Toc76127370" w:history="1">
            <w:r w:rsidR="00D03668" w:rsidRPr="000323E8">
              <w:rPr>
                <w:rStyle w:val="Lienhypertexte"/>
                <w:rFonts w:ascii="Corbel" w:hAnsi="Corbel"/>
                <w:noProof/>
                <w:lang w:val="fr-FR"/>
              </w:rPr>
              <w:t>Règles communes à tous les types de document</w:t>
            </w:r>
            <w:r w:rsidR="00D03668" w:rsidRPr="000323E8">
              <w:rPr>
                <w:rFonts w:ascii="Corbel" w:hAnsi="Corbel"/>
                <w:noProof/>
                <w:webHidden/>
              </w:rPr>
              <w:tab/>
            </w:r>
            <w:r w:rsidR="00D03668" w:rsidRPr="000323E8">
              <w:rPr>
                <w:rFonts w:ascii="Corbel" w:hAnsi="Corbel"/>
                <w:noProof/>
                <w:webHidden/>
              </w:rPr>
              <w:fldChar w:fldCharType="begin"/>
            </w:r>
            <w:r w:rsidR="00D03668" w:rsidRPr="000323E8">
              <w:rPr>
                <w:rFonts w:ascii="Corbel" w:hAnsi="Corbel"/>
                <w:noProof/>
                <w:webHidden/>
              </w:rPr>
              <w:instrText xml:space="preserve"> PAGEREF _Toc76127370 \h </w:instrText>
            </w:r>
            <w:r w:rsidR="00D03668" w:rsidRPr="000323E8">
              <w:rPr>
                <w:rFonts w:ascii="Corbel" w:hAnsi="Corbel"/>
                <w:noProof/>
                <w:webHidden/>
              </w:rPr>
            </w:r>
            <w:r w:rsidR="00D03668" w:rsidRPr="000323E8">
              <w:rPr>
                <w:rFonts w:ascii="Corbel" w:hAnsi="Corbel"/>
                <w:noProof/>
                <w:webHidden/>
              </w:rPr>
              <w:fldChar w:fldCharType="separate"/>
            </w:r>
            <w:r>
              <w:rPr>
                <w:rFonts w:ascii="Corbel" w:hAnsi="Corbel"/>
                <w:noProof/>
                <w:webHidden/>
              </w:rPr>
              <w:t>6</w:t>
            </w:r>
            <w:r w:rsidR="00D03668" w:rsidRPr="000323E8">
              <w:rPr>
                <w:rFonts w:ascii="Corbel" w:hAnsi="Corbel"/>
                <w:noProof/>
                <w:webHidden/>
              </w:rPr>
              <w:fldChar w:fldCharType="end"/>
            </w:r>
          </w:hyperlink>
        </w:p>
        <w:p w14:paraId="68AB7E0B" w14:textId="77777777" w:rsidR="00D03668" w:rsidRPr="000323E8" w:rsidRDefault="00A3274C" w:rsidP="000323E8">
          <w:pPr>
            <w:pStyle w:val="TM2"/>
            <w:tabs>
              <w:tab w:val="right" w:leader="dot" w:pos="9060"/>
            </w:tabs>
            <w:jc w:val="left"/>
            <w:rPr>
              <w:rFonts w:ascii="Corbel" w:eastAsiaTheme="minorEastAsia" w:hAnsi="Corbel"/>
              <w:noProof/>
              <w:sz w:val="22"/>
              <w:szCs w:val="22"/>
              <w:lang w:val="fr-FR" w:eastAsia="fr-FR"/>
            </w:rPr>
          </w:pPr>
          <w:hyperlink w:anchor="_Toc76127371" w:history="1">
            <w:r w:rsidR="00D03668" w:rsidRPr="000323E8">
              <w:rPr>
                <w:rStyle w:val="Lienhypertexte"/>
                <w:rFonts w:ascii="Corbel" w:hAnsi="Corbel"/>
                <w:noProof/>
                <w:lang w:val="fr-FR"/>
              </w:rPr>
              <w:t>Citer un article de revue scientifique</w:t>
            </w:r>
            <w:r w:rsidR="00D03668" w:rsidRPr="000323E8">
              <w:rPr>
                <w:rFonts w:ascii="Corbel" w:hAnsi="Corbel"/>
                <w:noProof/>
                <w:webHidden/>
              </w:rPr>
              <w:tab/>
            </w:r>
            <w:r w:rsidR="00D03668" w:rsidRPr="000323E8">
              <w:rPr>
                <w:rFonts w:ascii="Corbel" w:hAnsi="Corbel"/>
                <w:noProof/>
                <w:webHidden/>
              </w:rPr>
              <w:fldChar w:fldCharType="begin"/>
            </w:r>
            <w:r w:rsidR="00D03668" w:rsidRPr="000323E8">
              <w:rPr>
                <w:rFonts w:ascii="Corbel" w:hAnsi="Corbel"/>
                <w:noProof/>
                <w:webHidden/>
              </w:rPr>
              <w:instrText xml:space="preserve"> PAGEREF _Toc76127371 \h </w:instrText>
            </w:r>
            <w:r w:rsidR="00D03668" w:rsidRPr="000323E8">
              <w:rPr>
                <w:rFonts w:ascii="Corbel" w:hAnsi="Corbel"/>
                <w:noProof/>
                <w:webHidden/>
              </w:rPr>
            </w:r>
            <w:r w:rsidR="00D03668" w:rsidRPr="000323E8">
              <w:rPr>
                <w:rFonts w:ascii="Corbel" w:hAnsi="Corbel"/>
                <w:noProof/>
                <w:webHidden/>
              </w:rPr>
              <w:fldChar w:fldCharType="separate"/>
            </w:r>
            <w:r>
              <w:rPr>
                <w:rFonts w:ascii="Corbel" w:hAnsi="Corbel"/>
                <w:noProof/>
                <w:webHidden/>
              </w:rPr>
              <w:t>8</w:t>
            </w:r>
            <w:r w:rsidR="00D03668" w:rsidRPr="000323E8">
              <w:rPr>
                <w:rFonts w:ascii="Corbel" w:hAnsi="Corbel"/>
                <w:noProof/>
                <w:webHidden/>
              </w:rPr>
              <w:fldChar w:fldCharType="end"/>
            </w:r>
          </w:hyperlink>
        </w:p>
        <w:p w14:paraId="160F49A9" w14:textId="77777777" w:rsidR="00D03668" w:rsidRPr="000323E8" w:rsidRDefault="00A3274C" w:rsidP="000323E8">
          <w:pPr>
            <w:pStyle w:val="TM2"/>
            <w:tabs>
              <w:tab w:val="right" w:leader="dot" w:pos="9060"/>
            </w:tabs>
            <w:jc w:val="left"/>
            <w:rPr>
              <w:rFonts w:ascii="Corbel" w:eastAsiaTheme="minorEastAsia" w:hAnsi="Corbel"/>
              <w:noProof/>
              <w:sz w:val="22"/>
              <w:szCs w:val="22"/>
              <w:lang w:val="fr-FR" w:eastAsia="fr-FR"/>
            </w:rPr>
          </w:pPr>
          <w:hyperlink w:anchor="_Toc76127372" w:history="1">
            <w:r w:rsidR="00D03668" w:rsidRPr="000323E8">
              <w:rPr>
                <w:rStyle w:val="Lienhypertexte"/>
                <w:rFonts w:ascii="Corbel" w:hAnsi="Corbel"/>
                <w:noProof/>
                <w:lang w:val="fr-FR"/>
              </w:rPr>
              <w:t>Citer un livre</w:t>
            </w:r>
            <w:r w:rsidR="00D03668" w:rsidRPr="000323E8">
              <w:rPr>
                <w:rFonts w:ascii="Corbel" w:hAnsi="Corbel"/>
                <w:noProof/>
                <w:webHidden/>
              </w:rPr>
              <w:tab/>
            </w:r>
            <w:r w:rsidR="00D03668" w:rsidRPr="000323E8">
              <w:rPr>
                <w:rFonts w:ascii="Corbel" w:hAnsi="Corbel"/>
                <w:noProof/>
                <w:webHidden/>
              </w:rPr>
              <w:fldChar w:fldCharType="begin"/>
            </w:r>
            <w:r w:rsidR="00D03668" w:rsidRPr="000323E8">
              <w:rPr>
                <w:rFonts w:ascii="Corbel" w:hAnsi="Corbel"/>
                <w:noProof/>
                <w:webHidden/>
              </w:rPr>
              <w:instrText xml:space="preserve"> PAGEREF _Toc76127372 \h </w:instrText>
            </w:r>
            <w:r w:rsidR="00D03668" w:rsidRPr="000323E8">
              <w:rPr>
                <w:rFonts w:ascii="Corbel" w:hAnsi="Corbel"/>
                <w:noProof/>
                <w:webHidden/>
              </w:rPr>
            </w:r>
            <w:r w:rsidR="00D03668" w:rsidRPr="000323E8">
              <w:rPr>
                <w:rFonts w:ascii="Corbel" w:hAnsi="Corbel"/>
                <w:noProof/>
                <w:webHidden/>
              </w:rPr>
              <w:fldChar w:fldCharType="separate"/>
            </w:r>
            <w:r>
              <w:rPr>
                <w:rFonts w:ascii="Corbel" w:hAnsi="Corbel"/>
                <w:noProof/>
                <w:webHidden/>
              </w:rPr>
              <w:t>10</w:t>
            </w:r>
            <w:r w:rsidR="00D03668" w:rsidRPr="000323E8">
              <w:rPr>
                <w:rFonts w:ascii="Corbel" w:hAnsi="Corbel"/>
                <w:noProof/>
                <w:webHidden/>
              </w:rPr>
              <w:fldChar w:fldCharType="end"/>
            </w:r>
          </w:hyperlink>
        </w:p>
        <w:p w14:paraId="63898DD1" w14:textId="77777777" w:rsidR="00D03668" w:rsidRPr="000323E8" w:rsidRDefault="00A3274C" w:rsidP="000323E8">
          <w:pPr>
            <w:pStyle w:val="TM2"/>
            <w:tabs>
              <w:tab w:val="right" w:leader="dot" w:pos="9060"/>
            </w:tabs>
            <w:jc w:val="left"/>
            <w:rPr>
              <w:rFonts w:ascii="Corbel" w:eastAsiaTheme="minorEastAsia" w:hAnsi="Corbel"/>
              <w:noProof/>
              <w:sz w:val="22"/>
              <w:szCs w:val="22"/>
              <w:lang w:val="fr-FR" w:eastAsia="fr-FR"/>
            </w:rPr>
          </w:pPr>
          <w:hyperlink w:anchor="_Toc76127373" w:history="1">
            <w:r w:rsidR="00D03668" w:rsidRPr="000323E8">
              <w:rPr>
                <w:rStyle w:val="Lienhypertexte"/>
                <w:rFonts w:ascii="Corbel" w:hAnsi="Corbel"/>
                <w:noProof/>
                <w:lang w:val="fr-FR"/>
              </w:rPr>
              <w:t>Citer un chapitre de livre</w:t>
            </w:r>
            <w:r w:rsidR="00D03668" w:rsidRPr="000323E8">
              <w:rPr>
                <w:rFonts w:ascii="Corbel" w:hAnsi="Corbel"/>
                <w:noProof/>
                <w:webHidden/>
              </w:rPr>
              <w:tab/>
            </w:r>
            <w:r w:rsidR="00D03668" w:rsidRPr="000323E8">
              <w:rPr>
                <w:rFonts w:ascii="Corbel" w:hAnsi="Corbel"/>
                <w:noProof/>
                <w:webHidden/>
              </w:rPr>
              <w:fldChar w:fldCharType="begin"/>
            </w:r>
            <w:r w:rsidR="00D03668" w:rsidRPr="000323E8">
              <w:rPr>
                <w:rFonts w:ascii="Corbel" w:hAnsi="Corbel"/>
                <w:noProof/>
                <w:webHidden/>
              </w:rPr>
              <w:instrText xml:space="preserve"> PAGEREF _Toc76127373 \h </w:instrText>
            </w:r>
            <w:r w:rsidR="00D03668" w:rsidRPr="000323E8">
              <w:rPr>
                <w:rFonts w:ascii="Corbel" w:hAnsi="Corbel"/>
                <w:noProof/>
                <w:webHidden/>
              </w:rPr>
            </w:r>
            <w:r w:rsidR="00D03668" w:rsidRPr="000323E8">
              <w:rPr>
                <w:rFonts w:ascii="Corbel" w:hAnsi="Corbel"/>
                <w:noProof/>
                <w:webHidden/>
              </w:rPr>
              <w:fldChar w:fldCharType="separate"/>
            </w:r>
            <w:r>
              <w:rPr>
                <w:rFonts w:ascii="Corbel" w:hAnsi="Corbel"/>
                <w:noProof/>
                <w:webHidden/>
              </w:rPr>
              <w:t>12</w:t>
            </w:r>
            <w:r w:rsidR="00D03668" w:rsidRPr="000323E8">
              <w:rPr>
                <w:rFonts w:ascii="Corbel" w:hAnsi="Corbel"/>
                <w:noProof/>
                <w:webHidden/>
              </w:rPr>
              <w:fldChar w:fldCharType="end"/>
            </w:r>
          </w:hyperlink>
        </w:p>
        <w:p w14:paraId="2F127853" w14:textId="77777777" w:rsidR="00D03668" w:rsidRPr="000323E8" w:rsidRDefault="00A3274C" w:rsidP="000323E8">
          <w:pPr>
            <w:pStyle w:val="TM2"/>
            <w:tabs>
              <w:tab w:val="right" w:leader="dot" w:pos="9060"/>
            </w:tabs>
            <w:jc w:val="left"/>
            <w:rPr>
              <w:rFonts w:ascii="Corbel" w:eastAsiaTheme="minorEastAsia" w:hAnsi="Corbel"/>
              <w:noProof/>
              <w:sz w:val="22"/>
              <w:szCs w:val="22"/>
              <w:lang w:val="fr-FR" w:eastAsia="fr-FR"/>
            </w:rPr>
          </w:pPr>
          <w:hyperlink w:anchor="_Toc76127374" w:history="1">
            <w:r w:rsidR="00D03668" w:rsidRPr="000323E8">
              <w:rPr>
                <w:rStyle w:val="Lienhypertexte"/>
                <w:rFonts w:ascii="Corbel" w:hAnsi="Corbel"/>
                <w:noProof/>
                <w:lang w:val="fr-FR"/>
              </w:rPr>
              <w:t>Citer une thèse, un mémoire</w:t>
            </w:r>
            <w:r w:rsidR="00D03668" w:rsidRPr="000323E8">
              <w:rPr>
                <w:rFonts w:ascii="Corbel" w:hAnsi="Corbel"/>
                <w:noProof/>
                <w:webHidden/>
              </w:rPr>
              <w:tab/>
            </w:r>
            <w:r w:rsidR="00D03668" w:rsidRPr="000323E8">
              <w:rPr>
                <w:rFonts w:ascii="Corbel" w:hAnsi="Corbel"/>
                <w:noProof/>
                <w:webHidden/>
              </w:rPr>
              <w:fldChar w:fldCharType="begin"/>
            </w:r>
            <w:r w:rsidR="00D03668" w:rsidRPr="000323E8">
              <w:rPr>
                <w:rFonts w:ascii="Corbel" w:hAnsi="Corbel"/>
                <w:noProof/>
                <w:webHidden/>
              </w:rPr>
              <w:instrText xml:space="preserve"> PAGEREF _Toc76127374 \h </w:instrText>
            </w:r>
            <w:r w:rsidR="00D03668" w:rsidRPr="000323E8">
              <w:rPr>
                <w:rFonts w:ascii="Corbel" w:hAnsi="Corbel"/>
                <w:noProof/>
                <w:webHidden/>
              </w:rPr>
            </w:r>
            <w:r w:rsidR="00D03668" w:rsidRPr="000323E8">
              <w:rPr>
                <w:rFonts w:ascii="Corbel" w:hAnsi="Corbel"/>
                <w:noProof/>
                <w:webHidden/>
              </w:rPr>
              <w:fldChar w:fldCharType="separate"/>
            </w:r>
            <w:r>
              <w:rPr>
                <w:rFonts w:ascii="Corbel" w:hAnsi="Corbel"/>
                <w:noProof/>
                <w:webHidden/>
              </w:rPr>
              <w:t>14</w:t>
            </w:r>
            <w:r w:rsidR="00D03668" w:rsidRPr="000323E8">
              <w:rPr>
                <w:rFonts w:ascii="Corbel" w:hAnsi="Corbel"/>
                <w:noProof/>
                <w:webHidden/>
              </w:rPr>
              <w:fldChar w:fldCharType="end"/>
            </w:r>
          </w:hyperlink>
        </w:p>
        <w:p w14:paraId="729EC31E" w14:textId="77777777" w:rsidR="00D03668" w:rsidRPr="000323E8" w:rsidRDefault="00A3274C" w:rsidP="000323E8">
          <w:pPr>
            <w:pStyle w:val="TM2"/>
            <w:tabs>
              <w:tab w:val="right" w:leader="dot" w:pos="9060"/>
            </w:tabs>
            <w:jc w:val="left"/>
            <w:rPr>
              <w:rFonts w:ascii="Corbel" w:eastAsiaTheme="minorEastAsia" w:hAnsi="Corbel"/>
              <w:noProof/>
              <w:sz w:val="22"/>
              <w:szCs w:val="22"/>
              <w:lang w:val="fr-FR" w:eastAsia="fr-FR"/>
            </w:rPr>
          </w:pPr>
          <w:hyperlink w:anchor="_Toc76127375" w:history="1">
            <w:r w:rsidR="00D03668" w:rsidRPr="000323E8">
              <w:rPr>
                <w:rStyle w:val="Lienhypertexte"/>
                <w:rFonts w:ascii="Corbel" w:hAnsi="Corbel"/>
                <w:noProof/>
                <w:lang w:val="fr-FR"/>
              </w:rPr>
              <w:t>Citer une page web</w:t>
            </w:r>
            <w:r w:rsidR="00D03668" w:rsidRPr="000323E8">
              <w:rPr>
                <w:rFonts w:ascii="Corbel" w:hAnsi="Corbel"/>
                <w:noProof/>
                <w:webHidden/>
              </w:rPr>
              <w:tab/>
            </w:r>
            <w:r w:rsidR="00D03668" w:rsidRPr="000323E8">
              <w:rPr>
                <w:rFonts w:ascii="Corbel" w:hAnsi="Corbel"/>
                <w:noProof/>
                <w:webHidden/>
              </w:rPr>
              <w:fldChar w:fldCharType="begin"/>
            </w:r>
            <w:r w:rsidR="00D03668" w:rsidRPr="000323E8">
              <w:rPr>
                <w:rFonts w:ascii="Corbel" w:hAnsi="Corbel"/>
                <w:noProof/>
                <w:webHidden/>
              </w:rPr>
              <w:instrText xml:space="preserve"> PAGEREF _Toc76127375 \h </w:instrText>
            </w:r>
            <w:r w:rsidR="00D03668" w:rsidRPr="000323E8">
              <w:rPr>
                <w:rFonts w:ascii="Corbel" w:hAnsi="Corbel"/>
                <w:noProof/>
                <w:webHidden/>
              </w:rPr>
            </w:r>
            <w:r w:rsidR="00D03668" w:rsidRPr="000323E8">
              <w:rPr>
                <w:rFonts w:ascii="Corbel" w:hAnsi="Corbel"/>
                <w:noProof/>
                <w:webHidden/>
              </w:rPr>
              <w:fldChar w:fldCharType="separate"/>
            </w:r>
            <w:r>
              <w:rPr>
                <w:rFonts w:ascii="Corbel" w:hAnsi="Corbel"/>
                <w:noProof/>
                <w:webHidden/>
              </w:rPr>
              <w:t>15</w:t>
            </w:r>
            <w:r w:rsidR="00D03668" w:rsidRPr="000323E8">
              <w:rPr>
                <w:rFonts w:ascii="Corbel" w:hAnsi="Corbel"/>
                <w:noProof/>
                <w:webHidden/>
              </w:rPr>
              <w:fldChar w:fldCharType="end"/>
            </w:r>
          </w:hyperlink>
        </w:p>
        <w:p w14:paraId="4FB0543A" w14:textId="77777777" w:rsidR="00D03668" w:rsidRPr="000323E8" w:rsidRDefault="00A3274C" w:rsidP="000323E8">
          <w:pPr>
            <w:pStyle w:val="TM2"/>
            <w:tabs>
              <w:tab w:val="right" w:leader="dot" w:pos="9060"/>
            </w:tabs>
            <w:jc w:val="left"/>
            <w:rPr>
              <w:rFonts w:ascii="Corbel" w:eastAsiaTheme="minorEastAsia" w:hAnsi="Corbel"/>
              <w:noProof/>
              <w:sz w:val="22"/>
              <w:szCs w:val="22"/>
              <w:lang w:val="fr-FR" w:eastAsia="fr-FR"/>
            </w:rPr>
          </w:pPr>
          <w:hyperlink w:anchor="_Toc76127376" w:history="1">
            <w:r w:rsidR="00D03668" w:rsidRPr="000323E8">
              <w:rPr>
                <w:rStyle w:val="Lienhypertexte"/>
                <w:rFonts w:ascii="Corbel" w:hAnsi="Corbel"/>
                <w:noProof/>
                <w:lang w:val="fr-FR"/>
              </w:rPr>
              <w:t>Citer un rapport non publié</w:t>
            </w:r>
            <w:r w:rsidR="00D03668" w:rsidRPr="000323E8">
              <w:rPr>
                <w:rFonts w:ascii="Corbel" w:hAnsi="Corbel"/>
                <w:noProof/>
                <w:webHidden/>
              </w:rPr>
              <w:tab/>
            </w:r>
            <w:r w:rsidR="00D03668" w:rsidRPr="000323E8">
              <w:rPr>
                <w:rFonts w:ascii="Corbel" w:hAnsi="Corbel"/>
                <w:noProof/>
                <w:webHidden/>
              </w:rPr>
              <w:fldChar w:fldCharType="begin"/>
            </w:r>
            <w:r w:rsidR="00D03668" w:rsidRPr="000323E8">
              <w:rPr>
                <w:rFonts w:ascii="Corbel" w:hAnsi="Corbel"/>
                <w:noProof/>
                <w:webHidden/>
              </w:rPr>
              <w:instrText xml:space="preserve"> PAGEREF _Toc76127376 \h </w:instrText>
            </w:r>
            <w:r w:rsidR="00D03668" w:rsidRPr="000323E8">
              <w:rPr>
                <w:rFonts w:ascii="Corbel" w:hAnsi="Corbel"/>
                <w:noProof/>
                <w:webHidden/>
              </w:rPr>
            </w:r>
            <w:r w:rsidR="00D03668" w:rsidRPr="000323E8">
              <w:rPr>
                <w:rFonts w:ascii="Corbel" w:hAnsi="Corbel"/>
                <w:noProof/>
                <w:webHidden/>
              </w:rPr>
              <w:fldChar w:fldCharType="separate"/>
            </w:r>
            <w:r>
              <w:rPr>
                <w:rFonts w:ascii="Corbel" w:hAnsi="Corbel"/>
                <w:noProof/>
                <w:webHidden/>
              </w:rPr>
              <w:t>17</w:t>
            </w:r>
            <w:r w:rsidR="00D03668" w:rsidRPr="000323E8">
              <w:rPr>
                <w:rFonts w:ascii="Corbel" w:hAnsi="Corbel"/>
                <w:noProof/>
                <w:webHidden/>
              </w:rPr>
              <w:fldChar w:fldCharType="end"/>
            </w:r>
          </w:hyperlink>
        </w:p>
        <w:p w14:paraId="3A9C1880" w14:textId="77777777" w:rsidR="00D03668" w:rsidRPr="000323E8" w:rsidRDefault="00A3274C" w:rsidP="000323E8">
          <w:pPr>
            <w:pStyle w:val="TM2"/>
            <w:tabs>
              <w:tab w:val="right" w:leader="dot" w:pos="9060"/>
            </w:tabs>
            <w:jc w:val="left"/>
            <w:rPr>
              <w:rFonts w:ascii="Corbel" w:eastAsiaTheme="minorEastAsia" w:hAnsi="Corbel"/>
              <w:noProof/>
              <w:sz w:val="22"/>
              <w:szCs w:val="22"/>
              <w:lang w:val="fr-FR" w:eastAsia="fr-FR"/>
            </w:rPr>
          </w:pPr>
          <w:hyperlink w:anchor="_Toc76127377" w:history="1">
            <w:r w:rsidR="00D03668" w:rsidRPr="000323E8">
              <w:rPr>
                <w:rStyle w:val="Lienhypertexte"/>
                <w:rFonts w:ascii="Corbel" w:hAnsi="Corbel"/>
                <w:noProof/>
                <w:lang w:val="fr-FR"/>
              </w:rPr>
              <w:t>Citer une présentation orale</w:t>
            </w:r>
            <w:r w:rsidR="00D03668" w:rsidRPr="000323E8">
              <w:rPr>
                <w:rFonts w:ascii="Corbel" w:hAnsi="Corbel"/>
                <w:noProof/>
                <w:webHidden/>
              </w:rPr>
              <w:tab/>
            </w:r>
            <w:r w:rsidR="00D03668" w:rsidRPr="000323E8">
              <w:rPr>
                <w:rFonts w:ascii="Corbel" w:hAnsi="Corbel"/>
                <w:noProof/>
                <w:webHidden/>
              </w:rPr>
              <w:fldChar w:fldCharType="begin"/>
            </w:r>
            <w:r w:rsidR="00D03668" w:rsidRPr="000323E8">
              <w:rPr>
                <w:rFonts w:ascii="Corbel" w:hAnsi="Corbel"/>
                <w:noProof/>
                <w:webHidden/>
              </w:rPr>
              <w:instrText xml:space="preserve"> PAGEREF _Toc76127377 \h </w:instrText>
            </w:r>
            <w:r w:rsidR="00D03668" w:rsidRPr="000323E8">
              <w:rPr>
                <w:rFonts w:ascii="Corbel" w:hAnsi="Corbel"/>
                <w:noProof/>
                <w:webHidden/>
              </w:rPr>
            </w:r>
            <w:r w:rsidR="00D03668" w:rsidRPr="000323E8">
              <w:rPr>
                <w:rFonts w:ascii="Corbel" w:hAnsi="Corbel"/>
                <w:noProof/>
                <w:webHidden/>
              </w:rPr>
              <w:fldChar w:fldCharType="separate"/>
            </w:r>
            <w:r>
              <w:rPr>
                <w:rFonts w:ascii="Corbel" w:hAnsi="Corbel"/>
                <w:noProof/>
                <w:webHidden/>
              </w:rPr>
              <w:t>18</w:t>
            </w:r>
            <w:r w:rsidR="00D03668" w:rsidRPr="000323E8">
              <w:rPr>
                <w:rFonts w:ascii="Corbel" w:hAnsi="Corbel"/>
                <w:noProof/>
                <w:webHidden/>
              </w:rPr>
              <w:fldChar w:fldCharType="end"/>
            </w:r>
          </w:hyperlink>
        </w:p>
        <w:p w14:paraId="1164C1C4" w14:textId="77777777" w:rsidR="00D03668" w:rsidRPr="000323E8" w:rsidRDefault="00A3274C" w:rsidP="000323E8">
          <w:pPr>
            <w:pStyle w:val="TM2"/>
            <w:tabs>
              <w:tab w:val="right" w:leader="dot" w:pos="9060"/>
            </w:tabs>
            <w:jc w:val="left"/>
            <w:rPr>
              <w:rFonts w:ascii="Corbel" w:eastAsiaTheme="minorEastAsia" w:hAnsi="Corbel"/>
              <w:noProof/>
              <w:sz w:val="22"/>
              <w:szCs w:val="22"/>
              <w:lang w:val="fr-FR" w:eastAsia="fr-FR"/>
            </w:rPr>
          </w:pPr>
          <w:hyperlink w:anchor="_Toc76127378" w:history="1">
            <w:r w:rsidR="00D03668" w:rsidRPr="000323E8">
              <w:rPr>
                <w:rStyle w:val="Lienhypertexte"/>
                <w:rFonts w:ascii="Corbel" w:hAnsi="Corbel"/>
                <w:noProof/>
                <w:lang w:val="fr-FR"/>
              </w:rPr>
              <w:t>Citer un acte juridique</w:t>
            </w:r>
            <w:r w:rsidR="00D03668" w:rsidRPr="000323E8">
              <w:rPr>
                <w:rFonts w:ascii="Corbel" w:hAnsi="Corbel"/>
                <w:noProof/>
                <w:webHidden/>
              </w:rPr>
              <w:tab/>
            </w:r>
            <w:r w:rsidR="00D03668" w:rsidRPr="000323E8">
              <w:rPr>
                <w:rFonts w:ascii="Corbel" w:hAnsi="Corbel"/>
                <w:noProof/>
                <w:webHidden/>
              </w:rPr>
              <w:fldChar w:fldCharType="begin"/>
            </w:r>
            <w:r w:rsidR="00D03668" w:rsidRPr="000323E8">
              <w:rPr>
                <w:rFonts w:ascii="Corbel" w:hAnsi="Corbel"/>
                <w:noProof/>
                <w:webHidden/>
              </w:rPr>
              <w:instrText xml:space="preserve"> PAGEREF _Toc76127378 \h </w:instrText>
            </w:r>
            <w:r w:rsidR="00D03668" w:rsidRPr="000323E8">
              <w:rPr>
                <w:rFonts w:ascii="Corbel" w:hAnsi="Corbel"/>
                <w:noProof/>
                <w:webHidden/>
              </w:rPr>
            </w:r>
            <w:r w:rsidR="00D03668" w:rsidRPr="000323E8">
              <w:rPr>
                <w:rFonts w:ascii="Corbel" w:hAnsi="Corbel"/>
                <w:noProof/>
                <w:webHidden/>
              </w:rPr>
              <w:fldChar w:fldCharType="separate"/>
            </w:r>
            <w:r>
              <w:rPr>
                <w:rFonts w:ascii="Corbel" w:hAnsi="Corbel"/>
                <w:noProof/>
                <w:webHidden/>
              </w:rPr>
              <w:t>19</w:t>
            </w:r>
            <w:r w:rsidR="00D03668" w:rsidRPr="000323E8">
              <w:rPr>
                <w:rFonts w:ascii="Corbel" w:hAnsi="Corbel"/>
                <w:noProof/>
                <w:webHidden/>
              </w:rPr>
              <w:fldChar w:fldCharType="end"/>
            </w:r>
          </w:hyperlink>
        </w:p>
        <w:p w14:paraId="616A38D2" w14:textId="77777777" w:rsidR="00D03668" w:rsidRPr="000323E8" w:rsidRDefault="00A3274C" w:rsidP="000323E8">
          <w:pPr>
            <w:pStyle w:val="TM1"/>
            <w:tabs>
              <w:tab w:val="right" w:leader="dot" w:pos="9060"/>
            </w:tabs>
            <w:jc w:val="left"/>
            <w:rPr>
              <w:rFonts w:ascii="Corbel" w:eastAsiaTheme="minorEastAsia" w:hAnsi="Corbel"/>
              <w:noProof/>
              <w:sz w:val="22"/>
              <w:szCs w:val="22"/>
              <w:lang w:val="fr-FR" w:eastAsia="fr-FR"/>
            </w:rPr>
          </w:pPr>
          <w:hyperlink w:anchor="_Toc76127379" w:history="1">
            <w:r w:rsidR="00D03668" w:rsidRPr="000323E8">
              <w:rPr>
                <w:rStyle w:val="Lienhypertexte"/>
                <w:rFonts w:ascii="Corbel" w:hAnsi="Corbel"/>
                <w:noProof/>
                <w:lang w:val="fr-FR"/>
              </w:rPr>
              <w:t>3 recommandations pour bien démarrer</w:t>
            </w:r>
            <w:r w:rsidR="00D03668" w:rsidRPr="000323E8">
              <w:rPr>
                <w:rFonts w:ascii="Corbel" w:hAnsi="Corbel"/>
                <w:noProof/>
                <w:webHidden/>
              </w:rPr>
              <w:tab/>
            </w:r>
            <w:r w:rsidR="00D03668" w:rsidRPr="000323E8">
              <w:rPr>
                <w:rFonts w:ascii="Corbel" w:hAnsi="Corbel"/>
                <w:noProof/>
                <w:webHidden/>
              </w:rPr>
              <w:fldChar w:fldCharType="begin"/>
            </w:r>
            <w:r w:rsidR="00D03668" w:rsidRPr="000323E8">
              <w:rPr>
                <w:rFonts w:ascii="Corbel" w:hAnsi="Corbel"/>
                <w:noProof/>
                <w:webHidden/>
              </w:rPr>
              <w:instrText xml:space="preserve"> PAGEREF _Toc76127379 \h </w:instrText>
            </w:r>
            <w:r w:rsidR="00D03668" w:rsidRPr="000323E8">
              <w:rPr>
                <w:rFonts w:ascii="Corbel" w:hAnsi="Corbel"/>
                <w:noProof/>
                <w:webHidden/>
              </w:rPr>
            </w:r>
            <w:r w:rsidR="00D03668" w:rsidRPr="000323E8">
              <w:rPr>
                <w:rFonts w:ascii="Corbel" w:hAnsi="Corbel"/>
                <w:noProof/>
                <w:webHidden/>
              </w:rPr>
              <w:fldChar w:fldCharType="separate"/>
            </w:r>
            <w:r>
              <w:rPr>
                <w:rFonts w:ascii="Corbel" w:hAnsi="Corbel"/>
                <w:noProof/>
                <w:webHidden/>
              </w:rPr>
              <w:t>21</w:t>
            </w:r>
            <w:r w:rsidR="00D03668" w:rsidRPr="000323E8">
              <w:rPr>
                <w:rFonts w:ascii="Corbel" w:hAnsi="Corbel"/>
                <w:noProof/>
                <w:webHidden/>
              </w:rPr>
              <w:fldChar w:fldCharType="end"/>
            </w:r>
          </w:hyperlink>
        </w:p>
        <w:p w14:paraId="0AC3A8FA" w14:textId="77099808" w:rsidR="00CB2509" w:rsidRPr="000323E8" w:rsidRDefault="000D5621" w:rsidP="000323E8">
          <w:pPr>
            <w:rPr>
              <w:rFonts w:ascii="Corbel" w:hAnsi="Corbel"/>
            </w:rPr>
          </w:pPr>
          <w:r w:rsidRPr="000323E8">
            <w:rPr>
              <w:rFonts w:ascii="Corbel" w:hAnsi="Corbel"/>
              <w:b/>
              <w:bCs/>
              <w:sz w:val="24"/>
              <w:szCs w:val="24"/>
            </w:rPr>
            <w:fldChar w:fldCharType="end"/>
          </w:r>
        </w:p>
      </w:sdtContent>
    </w:sdt>
    <w:p w14:paraId="0F3629E8" w14:textId="77777777" w:rsidR="00CB2509" w:rsidRPr="000323E8" w:rsidRDefault="00CB2509" w:rsidP="000323E8">
      <w:pPr>
        <w:rPr>
          <w:rFonts w:ascii="Corbel" w:hAnsi="Corbel"/>
        </w:rPr>
      </w:pPr>
      <w:r w:rsidRPr="000323E8">
        <w:rPr>
          <w:rFonts w:ascii="Corbel" w:hAnsi="Corbel"/>
        </w:rPr>
        <w:br w:type="page"/>
      </w:r>
    </w:p>
    <w:p w14:paraId="0E69D2CB" w14:textId="77777777" w:rsidR="00CB2509" w:rsidRPr="000323E8" w:rsidRDefault="00CB2509" w:rsidP="000323E8">
      <w:pPr>
        <w:pStyle w:val="Titre1"/>
        <w:jc w:val="left"/>
        <w:rPr>
          <w:rFonts w:ascii="Corbel" w:hAnsi="Corbel"/>
          <w:lang w:val="fr-FR"/>
        </w:rPr>
      </w:pPr>
      <w:bookmarkStart w:id="1" w:name="introduction"/>
      <w:bookmarkStart w:id="2" w:name="_Toc76127365"/>
      <w:r w:rsidRPr="000323E8">
        <w:rPr>
          <w:rFonts w:ascii="Corbel" w:hAnsi="Corbel"/>
          <w:lang w:val="fr-FR"/>
        </w:rPr>
        <w:lastRenderedPageBreak/>
        <w:t>Introduction</w:t>
      </w:r>
      <w:bookmarkEnd w:id="1"/>
      <w:bookmarkEnd w:id="2"/>
    </w:p>
    <w:p w14:paraId="0CC88061" w14:textId="77777777" w:rsidR="00CB2509" w:rsidRPr="000323E8" w:rsidRDefault="00CB2509" w:rsidP="000323E8">
      <w:pPr>
        <w:pStyle w:val="Titre2"/>
        <w:jc w:val="left"/>
        <w:rPr>
          <w:rFonts w:ascii="Corbel" w:hAnsi="Corbel"/>
          <w:lang w:val="fr-FR"/>
        </w:rPr>
      </w:pPr>
      <w:bookmarkStart w:id="3" w:name="la-rédaction-bibliographique"/>
      <w:bookmarkStart w:id="4" w:name="_Toc76127366"/>
      <w:r w:rsidRPr="000323E8">
        <w:rPr>
          <w:rFonts w:ascii="Corbel" w:hAnsi="Corbel"/>
          <w:lang w:val="fr-FR"/>
        </w:rPr>
        <w:t>La rédaction bibliographique</w:t>
      </w:r>
      <w:bookmarkEnd w:id="3"/>
      <w:bookmarkEnd w:id="4"/>
    </w:p>
    <w:p w14:paraId="02F1B96C" w14:textId="77777777" w:rsidR="00CB2509" w:rsidRPr="000323E8" w:rsidRDefault="00CB2509" w:rsidP="000323E8">
      <w:pPr>
        <w:pStyle w:val="FirstParagraph"/>
        <w:jc w:val="left"/>
        <w:rPr>
          <w:rFonts w:ascii="Corbel" w:hAnsi="Corbel"/>
          <w:lang w:val="fr-FR"/>
        </w:rPr>
      </w:pPr>
      <w:r w:rsidRPr="000323E8">
        <w:rPr>
          <w:rFonts w:ascii="Corbel" w:hAnsi="Corbel"/>
          <w:lang w:val="fr-FR"/>
        </w:rPr>
        <w:t>La rédaction bibliographique répond à la nécessité de citer de façon adéquate et précise ses sources, sous la forme de références bibliographiques.</w:t>
      </w:r>
    </w:p>
    <w:p w14:paraId="0E630FD9" w14:textId="77777777" w:rsidR="00CB2509" w:rsidRPr="000323E8" w:rsidRDefault="00CB2509" w:rsidP="000323E8">
      <w:pPr>
        <w:pStyle w:val="Corpsdetexte"/>
        <w:jc w:val="left"/>
        <w:rPr>
          <w:rFonts w:ascii="Corbel" w:hAnsi="Corbel"/>
          <w:lang w:val="fr-FR"/>
        </w:rPr>
      </w:pPr>
      <w:r w:rsidRPr="000323E8">
        <w:rPr>
          <w:rFonts w:ascii="Corbel" w:hAnsi="Corbel"/>
          <w:lang w:val="fr-FR"/>
        </w:rPr>
        <w:t>Cela remplit une double fonction.</w:t>
      </w:r>
    </w:p>
    <w:p w14:paraId="0963A060" w14:textId="77777777" w:rsidR="00CB2509" w:rsidRPr="000323E8" w:rsidRDefault="00CB2509" w:rsidP="000323E8">
      <w:pPr>
        <w:pStyle w:val="Compact"/>
        <w:numPr>
          <w:ilvl w:val="0"/>
          <w:numId w:val="1"/>
        </w:numPr>
        <w:jc w:val="left"/>
        <w:rPr>
          <w:rFonts w:ascii="Corbel" w:hAnsi="Corbel"/>
          <w:lang w:val="fr-FR"/>
        </w:rPr>
      </w:pPr>
      <w:r w:rsidRPr="000323E8">
        <w:rPr>
          <w:rFonts w:ascii="Corbel" w:hAnsi="Corbel"/>
          <w:b/>
          <w:lang w:val="fr-FR"/>
        </w:rPr>
        <w:t>Justifier une affirmation</w:t>
      </w:r>
      <w:r w:rsidRPr="000323E8">
        <w:rPr>
          <w:rFonts w:ascii="Corbel" w:hAnsi="Corbel"/>
          <w:lang w:val="fr-FR"/>
        </w:rPr>
        <w:t xml:space="preserve"> en s’appuyant sur des données scientifiques antérieures. Cette démarche est au cœur de la crédibilité du travail scientifique, de la validité de l’information.</w:t>
      </w:r>
    </w:p>
    <w:p w14:paraId="4E0C3141" w14:textId="77777777" w:rsidR="00CB2509" w:rsidRPr="000323E8" w:rsidRDefault="00CB2509" w:rsidP="000323E8">
      <w:pPr>
        <w:pStyle w:val="Compact"/>
        <w:numPr>
          <w:ilvl w:val="0"/>
          <w:numId w:val="1"/>
        </w:numPr>
        <w:jc w:val="left"/>
        <w:rPr>
          <w:rFonts w:ascii="Corbel" w:hAnsi="Corbel"/>
          <w:lang w:val="fr-FR"/>
        </w:rPr>
      </w:pPr>
      <w:r w:rsidRPr="000323E8">
        <w:rPr>
          <w:rFonts w:ascii="Corbel" w:hAnsi="Corbel"/>
          <w:b/>
          <w:lang w:val="fr-FR"/>
        </w:rPr>
        <w:t>Identifier les documents cités</w:t>
      </w:r>
      <w:r w:rsidRPr="000323E8">
        <w:rPr>
          <w:rFonts w:ascii="Corbel" w:hAnsi="Corbel"/>
          <w:lang w:val="fr-FR"/>
        </w:rPr>
        <w:t xml:space="preserve"> en fournissant toutes les informations permettant au lecteur du travail académique d’identifier, de localiser et d’accéder à ces documents.</w:t>
      </w:r>
    </w:p>
    <w:p w14:paraId="44CA7529" w14:textId="77777777" w:rsidR="00CB2509" w:rsidRPr="000323E8" w:rsidRDefault="00CB2509" w:rsidP="000323E8">
      <w:pPr>
        <w:pStyle w:val="FirstParagraph"/>
        <w:jc w:val="left"/>
        <w:rPr>
          <w:rFonts w:ascii="Corbel" w:hAnsi="Corbel"/>
          <w:lang w:val="fr-FR"/>
        </w:rPr>
      </w:pPr>
      <w:r w:rsidRPr="000323E8">
        <w:rPr>
          <w:rFonts w:ascii="Corbel" w:hAnsi="Corbel"/>
          <w:lang w:val="fr-FR"/>
        </w:rPr>
        <w:t>Dans un travail académique, les documents cités figurent sous 2 formes.</w:t>
      </w:r>
    </w:p>
    <w:p w14:paraId="25FD8AFA" w14:textId="77777777" w:rsidR="00CB2509" w:rsidRPr="000323E8" w:rsidRDefault="00CB2509" w:rsidP="000323E8">
      <w:pPr>
        <w:pStyle w:val="Compact"/>
        <w:numPr>
          <w:ilvl w:val="0"/>
          <w:numId w:val="1"/>
        </w:numPr>
        <w:jc w:val="left"/>
        <w:rPr>
          <w:rFonts w:ascii="Corbel" w:hAnsi="Corbel"/>
          <w:lang w:val="fr-FR"/>
        </w:rPr>
      </w:pPr>
      <w:r w:rsidRPr="000323E8">
        <w:rPr>
          <w:rFonts w:ascii="Corbel" w:hAnsi="Corbel"/>
          <w:b/>
          <w:lang w:val="fr-FR"/>
        </w:rPr>
        <w:t>Sous la forme d’appels de citation dans le corps du texte.</w:t>
      </w:r>
      <w:r w:rsidRPr="000323E8">
        <w:rPr>
          <w:rFonts w:ascii="Corbel" w:hAnsi="Corbel"/>
          <w:lang w:val="fr-FR"/>
        </w:rPr>
        <w:t xml:space="preserve"> Ces citations prennent le plus souvent la forme d’un </w:t>
      </w:r>
      <w:r w:rsidRPr="000323E8">
        <w:rPr>
          <w:rFonts w:ascii="Corbel" w:hAnsi="Corbel"/>
          <w:b/>
          <w:lang w:val="fr-FR"/>
        </w:rPr>
        <w:t>numéro</w:t>
      </w:r>
      <w:r w:rsidRPr="000323E8">
        <w:rPr>
          <w:rFonts w:ascii="Corbel" w:hAnsi="Corbel"/>
          <w:lang w:val="fr-FR"/>
        </w:rPr>
        <w:t xml:space="preserve"> ou d’un </w:t>
      </w:r>
      <w:r w:rsidRPr="000323E8">
        <w:rPr>
          <w:rFonts w:ascii="Corbel" w:hAnsi="Corbel"/>
          <w:b/>
          <w:lang w:val="fr-FR"/>
        </w:rPr>
        <w:t>code constitué du nom de l’auteur et de la date</w:t>
      </w:r>
      <w:r w:rsidRPr="000323E8">
        <w:rPr>
          <w:rFonts w:ascii="Corbel" w:hAnsi="Corbel"/>
          <w:lang w:val="fr-FR"/>
        </w:rPr>
        <w:t>.</w:t>
      </w:r>
    </w:p>
    <w:p w14:paraId="0AC94D93" w14:textId="77777777" w:rsidR="00CB2509" w:rsidRPr="000323E8" w:rsidRDefault="00CB2509" w:rsidP="000323E8">
      <w:pPr>
        <w:pStyle w:val="Corpsdetexte"/>
        <w:jc w:val="left"/>
        <w:rPr>
          <w:rFonts w:ascii="Corbel" w:hAnsi="Corbel"/>
          <w:lang w:val="fr-FR"/>
        </w:rPr>
      </w:pPr>
      <w:r w:rsidRPr="000323E8">
        <w:rPr>
          <w:rFonts w:ascii="Corbel" w:hAnsi="Corbel"/>
          <w:lang w:val="fr-FR"/>
        </w:rPr>
        <w:t>Exemple :</w:t>
      </w:r>
    </w:p>
    <w:p w14:paraId="67B1AF15" w14:textId="77777777" w:rsidR="00CB2509" w:rsidRPr="000323E8" w:rsidRDefault="00CB2509" w:rsidP="000323E8">
      <w:pPr>
        <w:pStyle w:val="Corpsdetexte"/>
        <w:ind w:left="480"/>
        <w:jc w:val="left"/>
        <w:rPr>
          <w:rFonts w:ascii="Corbel" w:hAnsi="Corbel"/>
          <w:lang w:val="fr-FR"/>
        </w:rPr>
      </w:pPr>
      <w:r w:rsidRPr="000323E8">
        <w:rPr>
          <w:rFonts w:ascii="Corbel" w:hAnsi="Corbel"/>
          <w:noProof/>
          <w:lang w:val="fr-FR" w:eastAsia="fr-FR"/>
        </w:rPr>
        <w:drawing>
          <wp:inline distT="0" distB="0" distL="0" distR="0" wp14:anchorId="1EC78A51" wp14:editId="7271D025">
            <wp:extent cx="3115110" cy="1848108"/>
            <wp:effectExtent l="19050" t="19050" r="28575" b="1905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ncouver_zotero_redac1.png"/>
                    <pic:cNvPicPr/>
                  </pic:nvPicPr>
                  <pic:blipFill>
                    <a:blip r:embed="rId8">
                      <a:extLst>
                        <a:ext uri="{28A0092B-C50C-407E-A947-70E740481C1C}">
                          <a14:useLocalDpi xmlns:a14="http://schemas.microsoft.com/office/drawing/2010/main" val="0"/>
                        </a:ext>
                      </a:extLst>
                    </a:blip>
                    <a:stretch>
                      <a:fillRect/>
                    </a:stretch>
                  </pic:blipFill>
                  <pic:spPr>
                    <a:xfrm>
                      <a:off x="0" y="0"/>
                      <a:ext cx="3115110" cy="1848108"/>
                    </a:xfrm>
                    <a:prstGeom prst="rect">
                      <a:avLst/>
                    </a:prstGeom>
                    <a:ln>
                      <a:solidFill>
                        <a:schemeClr val="accent2"/>
                      </a:solidFill>
                    </a:ln>
                  </pic:spPr>
                </pic:pic>
              </a:graphicData>
            </a:graphic>
          </wp:inline>
        </w:drawing>
      </w:r>
    </w:p>
    <w:p w14:paraId="7A6C6C87" w14:textId="4256E136" w:rsidR="00CB2509" w:rsidRPr="000323E8" w:rsidRDefault="00CB2509" w:rsidP="000323E8">
      <w:pPr>
        <w:pStyle w:val="Compact"/>
        <w:numPr>
          <w:ilvl w:val="0"/>
          <w:numId w:val="1"/>
        </w:numPr>
        <w:jc w:val="left"/>
        <w:rPr>
          <w:rFonts w:ascii="Corbel" w:hAnsi="Corbel"/>
          <w:lang w:val="fr-FR"/>
        </w:rPr>
      </w:pPr>
      <w:r w:rsidRPr="000323E8">
        <w:rPr>
          <w:rFonts w:ascii="Corbel" w:hAnsi="Corbel"/>
          <w:b/>
          <w:lang w:val="fr-FR"/>
        </w:rPr>
        <w:t>Sous la forme d’une liste récapitulative des références citées en fin de texte.</w:t>
      </w:r>
      <w:r w:rsidRPr="000323E8">
        <w:rPr>
          <w:rFonts w:ascii="Corbel" w:hAnsi="Corbel"/>
          <w:lang w:val="fr-FR"/>
        </w:rPr>
        <w:t xml:space="preserve"> Cette liste peut être intitulée </w:t>
      </w:r>
      <w:r w:rsidR="00472AFB" w:rsidRPr="000323E8">
        <w:rPr>
          <w:rFonts w:ascii="Corbel" w:hAnsi="Corbel"/>
          <w:lang w:val="fr-FR"/>
        </w:rPr>
        <w:t>« Liste des références citées », « </w:t>
      </w:r>
      <w:r w:rsidRPr="000323E8">
        <w:rPr>
          <w:rFonts w:ascii="Corbel" w:hAnsi="Corbel"/>
          <w:lang w:val="fr-FR"/>
        </w:rPr>
        <w:t>Bibliographie</w:t>
      </w:r>
      <w:r w:rsidR="00472AFB" w:rsidRPr="000323E8">
        <w:rPr>
          <w:rFonts w:ascii="Corbel" w:hAnsi="Corbel"/>
          <w:lang w:val="fr-FR"/>
        </w:rPr>
        <w:t> »</w:t>
      </w:r>
      <w:r w:rsidRPr="000323E8">
        <w:rPr>
          <w:rFonts w:ascii="Corbel" w:hAnsi="Corbel"/>
          <w:lang w:val="fr-FR"/>
        </w:rPr>
        <w:t xml:space="preserve"> ou encore </w:t>
      </w:r>
      <w:r w:rsidR="00472AFB" w:rsidRPr="000323E8">
        <w:rPr>
          <w:rFonts w:ascii="Corbel" w:hAnsi="Corbel"/>
          <w:lang w:val="fr-FR"/>
        </w:rPr>
        <w:t>« Références »</w:t>
      </w:r>
      <w:r w:rsidRPr="000323E8">
        <w:rPr>
          <w:rFonts w:ascii="Corbel" w:hAnsi="Corbel"/>
          <w:lang w:val="fr-FR"/>
        </w:rPr>
        <w:t>. Les références bibliographiques comportent alors un ensemble d’informations concernant un document, telles que : titre, auteur, date, titre de la revue pour les articles, etc.</w:t>
      </w:r>
    </w:p>
    <w:p w14:paraId="2C8C7A05" w14:textId="77777777" w:rsidR="00CB2509" w:rsidRPr="000323E8" w:rsidRDefault="00CB2509" w:rsidP="000323E8">
      <w:pPr>
        <w:pStyle w:val="Corpsdetexte"/>
        <w:jc w:val="left"/>
        <w:rPr>
          <w:rFonts w:ascii="Corbel" w:hAnsi="Corbel"/>
          <w:lang w:val="fr-FR"/>
        </w:rPr>
      </w:pPr>
      <w:r w:rsidRPr="000323E8">
        <w:rPr>
          <w:rFonts w:ascii="Corbel" w:hAnsi="Corbel"/>
          <w:lang w:val="fr-FR"/>
        </w:rPr>
        <w:t>Exemple :</w:t>
      </w:r>
    </w:p>
    <w:p w14:paraId="2431D8C7" w14:textId="3FDB63DE" w:rsidR="00CB2509" w:rsidRPr="000323E8" w:rsidRDefault="00A22C68" w:rsidP="000323E8">
      <w:pPr>
        <w:pStyle w:val="Corpsdetexte"/>
        <w:ind w:left="480"/>
        <w:jc w:val="left"/>
        <w:rPr>
          <w:rFonts w:ascii="Corbel" w:hAnsi="Corbel"/>
          <w:lang w:val="fr-FR"/>
        </w:rPr>
      </w:pPr>
      <w:r w:rsidRPr="000323E8">
        <w:rPr>
          <w:rFonts w:ascii="Corbel" w:hAnsi="Corbel"/>
          <w:noProof/>
          <w:lang w:val="fr-FR" w:eastAsia="fr-FR"/>
        </w:rPr>
        <w:drawing>
          <wp:inline distT="0" distB="0" distL="0" distR="0" wp14:anchorId="5E931F4D" wp14:editId="59EA599A">
            <wp:extent cx="5759450" cy="1166495"/>
            <wp:effectExtent l="0" t="0" r="0" b="0"/>
            <wp:docPr id="110" name="Imag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vancouver_zotero_redac2.png"/>
                    <pic:cNvPicPr/>
                  </pic:nvPicPr>
                  <pic:blipFill>
                    <a:blip r:embed="rId9">
                      <a:extLst>
                        <a:ext uri="{28A0092B-C50C-407E-A947-70E740481C1C}">
                          <a14:useLocalDpi xmlns:a14="http://schemas.microsoft.com/office/drawing/2010/main" val="0"/>
                        </a:ext>
                      </a:extLst>
                    </a:blip>
                    <a:stretch>
                      <a:fillRect/>
                    </a:stretch>
                  </pic:blipFill>
                  <pic:spPr>
                    <a:xfrm>
                      <a:off x="0" y="0"/>
                      <a:ext cx="5759450" cy="1166495"/>
                    </a:xfrm>
                    <a:prstGeom prst="rect">
                      <a:avLst/>
                    </a:prstGeom>
                  </pic:spPr>
                </pic:pic>
              </a:graphicData>
            </a:graphic>
          </wp:inline>
        </w:drawing>
      </w:r>
    </w:p>
    <w:p w14:paraId="5398E278" w14:textId="77777777" w:rsidR="00A22C68" w:rsidRPr="000323E8" w:rsidRDefault="00A22C68" w:rsidP="000323E8">
      <w:pPr>
        <w:rPr>
          <w:rFonts w:ascii="Corbel" w:hAnsi="Corbel"/>
          <w:sz w:val="24"/>
          <w:szCs w:val="24"/>
        </w:rPr>
      </w:pPr>
      <w:r w:rsidRPr="000323E8">
        <w:rPr>
          <w:rFonts w:ascii="Corbel" w:hAnsi="Corbel"/>
        </w:rPr>
        <w:br w:type="page"/>
      </w:r>
    </w:p>
    <w:p w14:paraId="2755FE4C" w14:textId="0E7C5A17" w:rsidR="00CB2509" w:rsidRPr="000323E8" w:rsidRDefault="00CB2509" w:rsidP="000323E8">
      <w:pPr>
        <w:pStyle w:val="FirstParagraph"/>
        <w:jc w:val="left"/>
        <w:rPr>
          <w:rFonts w:ascii="Corbel" w:hAnsi="Corbel"/>
          <w:lang w:val="fr-FR"/>
        </w:rPr>
      </w:pPr>
      <w:r w:rsidRPr="000323E8">
        <w:rPr>
          <w:rFonts w:ascii="Corbel" w:hAnsi="Corbel"/>
          <w:lang w:val="fr-FR"/>
        </w:rPr>
        <w:lastRenderedPageBreak/>
        <w:t>Ce mémo présente deux éléments clés de la rédaction bibliographique, le style bibliographique et le logiciel de gestion bibliographique.</w:t>
      </w:r>
    </w:p>
    <w:p w14:paraId="29095F56" w14:textId="6E419821" w:rsidR="00CB2509" w:rsidRPr="000323E8" w:rsidRDefault="006D5A31" w:rsidP="000323E8">
      <w:pPr>
        <w:pStyle w:val="Corpsdetexte"/>
        <w:ind w:left="1416"/>
        <w:jc w:val="left"/>
        <w:rPr>
          <w:rFonts w:ascii="Corbel" w:hAnsi="Corbel"/>
          <w:lang w:val="fr-FR"/>
        </w:rPr>
      </w:pPr>
      <w:r w:rsidRPr="000323E8">
        <w:rPr>
          <w:rFonts w:ascii="Corbel" w:hAnsi="Corbel"/>
          <w:noProof/>
          <w:lang w:val="fr-FR" w:eastAsia="fr-FR"/>
        </w:rPr>
        <mc:AlternateContent>
          <mc:Choice Requires="wps">
            <w:drawing>
              <wp:anchor distT="0" distB="0" distL="114300" distR="114300" simplePos="0" relativeHeight="251659264" behindDoc="0" locked="0" layoutInCell="1" allowOverlap="1" wp14:anchorId="6072E0E2" wp14:editId="7CA8A04F">
                <wp:simplePos x="0" y="0"/>
                <wp:positionH relativeFrom="margin">
                  <wp:align>left</wp:align>
                </wp:positionH>
                <wp:positionV relativeFrom="paragraph">
                  <wp:posOffset>108337</wp:posOffset>
                </wp:positionV>
                <wp:extent cx="544195" cy="542925"/>
                <wp:effectExtent l="0" t="0" r="8255" b="9525"/>
                <wp:wrapNone/>
                <wp:docPr id="251" name="Pen" descr="{&quot;Key&quot;:&quot;POWER_USER_SHAPE_ICON&quot;,&quot;Value&quot;:&quot;POWER_USER_SHAPE_ICON_STYLE_1&qu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544195" cy="542925"/>
                        </a:xfrm>
                        <a:custGeom>
                          <a:avLst/>
                          <a:gdLst>
                            <a:gd name="T0" fmla="*/ 1108 w 1129"/>
                            <a:gd name="T1" fmla="*/ 355 h 1123"/>
                            <a:gd name="T2" fmla="*/ 775 w 1129"/>
                            <a:gd name="T3" fmla="*/ 21 h 1123"/>
                            <a:gd name="T4" fmla="*/ 719 w 1129"/>
                            <a:gd name="T5" fmla="*/ 4 h 1123"/>
                            <a:gd name="T6" fmla="*/ 565 w 1129"/>
                            <a:gd name="T7" fmla="*/ 83 h 1123"/>
                            <a:gd name="T8" fmla="*/ 495 w 1129"/>
                            <a:gd name="T9" fmla="*/ 197 h 1123"/>
                            <a:gd name="T10" fmla="*/ 283 w 1129"/>
                            <a:gd name="T11" fmla="*/ 214 h 1123"/>
                            <a:gd name="T12" fmla="*/ 266 w 1129"/>
                            <a:gd name="T13" fmla="*/ 214 h 1123"/>
                            <a:gd name="T14" fmla="*/ 218 w 1129"/>
                            <a:gd name="T15" fmla="*/ 234 h 1123"/>
                            <a:gd name="T16" fmla="*/ 202 w 1129"/>
                            <a:gd name="T17" fmla="*/ 284 h 1123"/>
                            <a:gd name="T18" fmla="*/ 16 w 1129"/>
                            <a:gd name="T19" fmla="*/ 1027 h 1123"/>
                            <a:gd name="T20" fmla="*/ 24 w 1129"/>
                            <a:gd name="T21" fmla="*/ 1105 h 1123"/>
                            <a:gd name="T22" fmla="*/ 68 w 1129"/>
                            <a:gd name="T23" fmla="*/ 1123 h 1123"/>
                            <a:gd name="T24" fmla="*/ 102 w 1129"/>
                            <a:gd name="T25" fmla="*/ 1114 h 1123"/>
                            <a:gd name="T26" fmla="*/ 743 w 1129"/>
                            <a:gd name="T27" fmla="*/ 921 h 1123"/>
                            <a:gd name="T28" fmla="*/ 845 w 1129"/>
                            <a:gd name="T29" fmla="*/ 927 h 1123"/>
                            <a:gd name="T30" fmla="*/ 895 w 1129"/>
                            <a:gd name="T31" fmla="*/ 911 h 1123"/>
                            <a:gd name="T32" fmla="*/ 915 w 1129"/>
                            <a:gd name="T33" fmla="*/ 863 h 1123"/>
                            <a:gd name="T34" fmla="*/ 932 w 1129"/>
                            <a:gd name="T35" fmla="*/ 634 h 1123"/>
                            <a:gd name="T36" fmla="*/ 1046 w 1129"/>
                            <a:gd name="T37" fmla="*/ 564 h 1123"/>
                            <a:gd name="T38" fmla="*/ 1125 w 1129"/>
                            <a:gd name="T39" fmla="*/ 410 h 1123"/>
                            <a:gd name="T40" fmla="*/ 1108 w 1129"/>
                            <a:gd name="T41" fmla="*/ 355 h 1123"/>
                            <a:gd name="T42" fmla="*/ 791 w 1129"/>
                            <a:gd name="T43" fmla="*/ 797 h 1123"/>
                            <a:gd name="T44" fmla="*/ 743 w 1129"/>
                            <a:gd name="T45" fmla="*/ 796 h 1123"/>
                            <a:gd name="T46" fmla="*/ 288 w 1129"/>
                            <a:gd name="T47" fmla="*/ 886 h 1123"/>
                            <a:gd name="T48" fmla="*/ 463 w 1129"/>
                            <a:gd name="T49" fmla="*/ 711 h 1123"/>
                            <a:gd name="T50" fmla="*/ 522 w 1129"/>
                            <a:gd name="T51" fmla="*/ 727 h 1123"/>
                            <a:gd name="T52" fmla="*/ 606 w 1129"/>
                            <a:gd name="T53" fmla="*/ 692 h 1123"/>
                            <a:gd name="T54" fmla="*/ 641 w 1129"/>
                            <a:gd name="T55" fmla="*/ 608 h 1123"/>
                            <a:gd name="T56" fmla="*/ 606 w 1129"/>
                            <a:gd name="T57" fmla="*/ 524 h 1123"/>
                            <a:gd name="T58" fmla="*/ 521 w 1129"/>
                            <a:gd name="T59" fmla="*/ 489 h 1123"/>
                            <a:gd name="T60" fmla="*/ 437 w 1129"/>
                            <a:gd name="T61" fmla="*/ 523 h 1123"/>
                            <a:gd name="T62" fmla="*/ 403 w 1129"/>
                            <a:gd name="T63" fmla="*/ 608 h 1123"/>
                            <a:gd name="T64" fmla="*/ 418 w 1129"/>
                            <a:gd name="T65" fmla="*/ 667 h 1123"/>
                            <a:gd name="T66" fmla="*/ 244 w 1129"/>
                            <a:gd name="T67" fmla="*/ 842 h 1123"/>
                            <a:gd name="T68" fmla="*/ 332 w 1129"/>
                            <a:gd name="T69" fmla="*/ 338 h 1123"/>
                            <a:gd name="T70" fmla="*/ 524 w 1129"/>
                            <a:gd name="T71" fmla="*/ 319 h 1123"/>
                            <a:gd name="T72" fmla="*/ 810 w 1129"/>
                            <a:gd name="T73" fmla="*/ 605 h 1123"/>
                            <a:gd name="T74" fmla="*/ 791 w 1129"/>
                            <a:gd name="T75" fmla="*/ 797 h 1123"/>
                            <a:gd name="T76" fmla="*/ 482 w 1129"/>
                            <a:gd name="T77" fmla="*/ 647 h 1123"/>
                            <a:gd name="T78" fmla="*/ 465 w 1129"/>
                            <a:gd name="T79" fmla="*/ 607 h 1123"/>
                            <a:gd name="T80" fmla="*/ 482 w 1129"/>
                            <a:gd name="T81" fmla="*/ 568 h 1123"/>
                            <a:gd name="T82" fmla="*/ 521 w 1129"/>
                            <a:gd name="T83" fmla="*/ 551 h 1123"/>
                            <a:gd name="T84" fmla="*/ 561 w 1129"/>
                            <a:gd name="T85" fmla="*/ 568 h 1123"/>
                            <a:gd name="T86" fmla="*/ 578 w 1129"/>
                            <a:gd name="T87" fmla="*/ 608 h 1123"/>
                            <a:gd name="T88" fmla="*/ 562 w 1129"/>
                            <a:gd name="T89" fmla="*/ 648 h 1123"/>
                            <a:gd name="T90" fmla="*/ 522 w 1129"/>
                            <a:gd name="T91" fmla="*/ 664 h 1123"/>
                            <a:gd name="T92" fmla="*/ 482 w 1129"/>
                            <a:gd name="T93" fmla="*/ 647 h 1123"/>
                            <a:gd name="T94" fmla="*/ 958 w 1129"/>
                            <a:gd name="T95" fmla="*/ 475 h 1123"/>
                            <a:gd name="T96" fmla="*/ 896 w 1129"/>
                            <a:gd name="T97" fmla="*/ 514 h 1123"/>
                            <a:gd name="T98" fmla="*/ 615 w 1129"/>
                            <a:gd name="T99" fmla="*/ 233 h 1123"/>
                            <a:gd name="T100" fmla="*/ 654 w 1129"/>
                            <a:gd name="T101" fmla="*/ 171 h 1123"/>
                            <a:gd name="T102" fmla="*/ 712 w 1129"/>
                            <a:gd name="T103" fmla="*/ 136 h 1123"/>
                            <a:gd name="T104" fmla="*/ 994 w 1129"/>
                            <a:gd name="T105" fmla="*/ 417 h 1123"/>
                            <a:gd name="T106" fmla="*/ 958 w 1129"/>
                            <a:gd name="T107" fmla="*/ 475 h 11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29" h="1123">
                              <a:moveTo>
                                <a:pt x="1108" y="355"/>
                              </a:moveTo>
                              <a:lnTo>
                                <a:pt x="775" y="21"/>
                              </a:lnTo>
                              <a:cubicBezTo>
                                <a:pt x="760" y="6"/>
                                <a:pt x="739" y="0"/>
                                <a:pt x="719" y="4"/>
                              </a:cubicBezTo>
                              <a:cubicBezTo>
                                <a:pt x="710" y="5"/>
                                <a:pt x="626" y="22"/>
                                <a:pt x="565" y="83"/>
                              </a:cubicBezTo>
                              <a:cubicBezTo>
                                <a:pt x="529" y="119"/>
                                <a:pt x="507" y="165"/>
                                <a:pt x="495" y="197"/>
                              </a:cubicBezTo>
                              <a:cubicBezTo>
                                <a:pt x="410" y="212"/>
                                <a:pt x="321" y="214"/>
                                <a:pt x="283" y="214"/>
                              </a:cubicBezTo>
                              <a:cubicBezTo>
                                <a:pt x="272" y="214"/>
                                <a:pt x="266" y="214"/>
                                <a:pt x="266" y="214"/>
                              </a:cubicBezTo>
                              <a:cubicBezTo>
                                <a:pt x="247" y="213"/>
                                <a:pt x="230" y="221"/>
                                <a:pt x="218" y="234"/>
                              </a:cubicBezTo>
                              <a:cubicBezTo>
                                <a:pt x="206" y="248"/>
                                <a:pt x="200" y="266"/>
                                <a:pt x="202" y="284"/>
                              </a:cubicBezTo>
                              <a:cubicBezTo>
                                <a:pt x="248" y="658"/>
                                <a:pt x="18" y="1024"/>
                                <a:pt x="16" y="1027"/>
                              </a:cubicBezTo>
                              <a:cubicBezTo>
                                <a:pt x="0" y="1052"/>
                                <a:pt x="3" y="1084"/>
                                <a:pt x="24" y="1105"/>
                              </a:cubicBezTo>
                              <a:cubicBezTo>
                                <a:pt x="36" y="1117"/>
                                <a:pt x="52" y="1123"/>
                                <a:pt x="68" y="1123"/>
                              </a:cubicBezTo>
                              <a:cubicBezTo>
                                <a:pt x="80" y="1123"/>
                                <a:pt x="92" y="1120"/>
                                <a:pt x="102" y="1114"/>
                              </a:cubicBezTo>
                              <a:cubicBezTo>
                                <a:pt x="105" y="1112"/>
                                <a:pt x="408" y="921"/>
                                <a:pt x="743" y="921"/>
                              </a:cubicBezTo>
                              <a:cubicBezTo>
                                <a:pt x="778" y="921"/>
                                <a:pt x="812" y="923"/>
                                <a:pt x="845" y="927"/>
                              </a:cubicBezTo>
                              <a:cubicBezTo>
                                <a:pt x="863" y="929"/>
                                <a:pt x="881" y="924"/>
                                <a:pt x="895" y="911"/>
                              </a:cubicBezTo>
                              <a:cubicBezTo>
                                <a:pt x="908" y="899"/>
                                <a:pt x="916" y="882"/>
                                <a:pt x="915" y="863"/>
                              </a:cubicBezTo>
                              <a:cubicBezTo>
                                <a:pt x="915" y="862"/>
                                <a:pt x="913" y="744"/>
                                <a:pt x="932" y="634"/>
                              </a:cubicBezTo>
                              <a:cubicBezTo>
                                <a:pt x="965" y="622"/>
                                <a:pt x="1010" y="600"/>
                                <a:pt x="1046" y="564"/>
                              </a:cubicBezTo>
                              <a:cubicBezTo>
                                <a:pt x="1107" y="503"/>
                                <a:pt x="1124" y="419"/>
                                <a:pt x="1125" y="410"/>
                              </a:cubicBezTo>
                              <a:cubicBezTo>
                                <a:pt x="1129" y="390"/>
                                <a:pt x="1123" y="369"/>
                                <a:pt x="1108" y="355"/>
                              </a:cubicBezTo>
                              <a:close/>
                              <a:moveTo>
                                <a:pt x="791" y="797"/>
                              </a:moveTo>
                              <a:cubicBezTo>
                                <a:pt x="775" y="796"/>
                                <a:pt x="759" y="796"/>
                                <a:pt x="743" y="796"/>
                              </a:cubicBezTo>
                              <a:cubicBezTo>
                                <a:pt x="572" y="796"/>
                                <a:pt x="412" y="839"/>
                                <a:pt x="288" y="886"/>
                              </a:cubicBezTo>
                              <a:lnTo>
                                <a:pt x="463" y="711"/>
                              </a:lnTo>
                              <a:cubicBezTo>
                                <a:pt x="480" y="721"/>
                                <a:pt x="501" y="727"/>
                                <a:pt x="522" y="727"/>
                              </a:cubicBezTo>
                              <a:cubicBezTo>
                                <a:pt x="554" y="727"/>
                                <a:pt x="583" y="714"/>
                                <a:pt x="606" y="692"/>
                              </a:cubicBezTo>
                              <a:cubicBezTo>
                                <a:pt x="628" y="669"/>
                                <a:pt x="641" y="640"/>
                                <a:pt x="641" y="608"/>
                              </a:cubicBezTo>
                              <a:cubicBezTo>
                                <a:pt x="640" y="576"/>
                                <a:pt x="628" y="546"/>
                                <a:pt x="606" y="524"/>
                              </a:cubicBezTo>
                              <a:cubicBezTo>
                                <a:pt x="583" y="501"/>
                                <a:pt x="553" y="489"/>
                                <a:pt x="521" y="489"/>
                              </a:cubicBezTo>
                              <a:cubicBezTo>
                                <a:pt x="490" y="489"/>
                                <a:pt x="460" y="501"/>
                                <a:pt x="437" y="523"/>
                              </a:cubicBezTo>
                              <a:cubicBezTo>
                                <a:pt x="415" y="546"/>
                                <a:pt x="402" y="576"/>
                                <a:pt x="403" y="608"/>
                              </a:cubicBezTo>
                              <a:cubicBezTo>
                                <a:pt x="403" y="629"/>
                                <a:pt x="408" y="649"/>
                                <a:pt x="418" y="667"/>
                              </a:cubicBezTo>
                              <a:lnTo>
                                <a:pt x="244" y="842"/>
                              </a:lnTo>
                              <a:cubicBezTo>
                                <a:pt x="295" y="705"/>
                                <a:pt x="341" y="527"/>
                                <a:pt x="332" y="338"/>
                              </a:cubicBezTo>
                              <a:cubicBezTo>
                                <a:pt x="383" y="337"/>
                                <a:pt x="455" y="332"/>
                                <a:pt x="524" y="319"/>
                              </a:cubicBezTo>
                              <a:lnTo>
                                <a:pt x="810" y="605"/>
                              </a:lnTo>
                              <a:cubicBezTo>
                                <a:pt x="797" y="675"/>
                                <a:pt x="793" y="746"/>
                                <a:pt x="791" y="797"/>
                              </a:cubicBezTo>
                              <a:close/>
                              <a:moveTo>
                                <a:pt x="482" y="647"/>
                              </a:moveTo>
                              <a:cubicBezTo>
                                <a:pt x="471" y="637"/>
                                <a:pt x="465" y="623"/>
                                <a:pt x="465" y="607"/>
                              </a:cubicBezTo>
                              <a:cubicBezTo>
                                <a:pt x="465" y="592"/>
                                <a:pt x="471" y="578"/>
                                <a:pt x="482" y="568"/>
                              </a:cubicBezTo>
                              <a:cubicBezTo>
                                <a:pt x="492" y="557"/>
                                <a:pt x="506" y="551"/>
                                <a:pt x="521" y="551"/>
                              </a:cubicBezTo>
                              <a:cubicBezTo>
                                <a:pt x="536" y="551"/>
                                <a:pt x="551" y="557"/>
                                <a:pt x="561" y="568"/>
                              </a:cubicBezTo>
                              <a:cubicBezTo>
                                <a:pt x="572" y="579"/>
                                <a:pt x="578" y="593"/>
                                <a:pt x="578" y="608"/>
                              </a:cubicBezTo>
                              <a:cubicBezTo>
                                <a:pt x="578" y="623"/>
                                <a:pt x="572" y="637"/>
                                <a:pt x="562" y="648"/>
                              </a:cubicBezTo>
                              <a:cubicBezTo>
                                <a:pt x="551" y="658"/>
                                <a:pt x="537" y="664"/>
                                <a:pt x="522" y="664"/>
                              </a:cubicBezTo>
                              <a:cubicBezTo>
                                <a:pt x="507" y="664"/>
                                <a:pt x="492" y="658"/>
                                <a:pt x="482" y="647"/>
                              </a:cubicBezTo>
                              <a:close/>
                              <a:moveTo>
                                <a:pt x="958" y="475"/>
                              </a:moveTo>
                              <a:cubicBezTo>
                                <a:pt x="941" y="493"/>
                                <a:pt x="916" y="505"/>
                                <a:pt x="896" y="514"/>
                              </a:cubicBezTo>
                              <a:lnTo>
                                <a:pt x="615" y="233"/>
                              </a:lnTo>
                              <a:cubicBezTo>
                                <a:pt x="624" y="213"/>
                                <a:pt x="637" y="189"/>
                                <a:pt x="654" y="171"/>
                              </a:cubicBezTo>
                              <a:cubicBezTo>
                                <a:pt x="671" y="154"/>
                                <a:pt x="694" y="142"/>
                                <a:pt x="712" y="136"/>
                              </a:cubicBezTo>
                              <a:lnTo>
                                <a:pt x="994" y="417"/>
                              </a:lnTo>
                              <a:cubicBezTo>
                                <a:pt x="987" y="435"/>
                                <a:pt x="975" y="458"/>
                                <a:pt x="958" y="475"/>
                              </a:cubicBez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3B3B6E9E" id="Pen" o:spid="_x0000_s1026" alt="{&quot;Key&quot;:&quot;POWER_USER_SHAPE_ICON&quot;,&quot;Value&quot;:&quot;POWER_USER_SHAPE_ICON_STYLE_1&quot;}" style="position:absolute;margin-left:0;margin-top:8.55pt;width:42.85pt;height:42.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coordsize="1129,1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" path="m1108,355l775,21c760,6,739,,719,4,710,5,626,22,565,83v-36,36,-58,82,-70,114c410,212,321,214,283,214v-11,,-17,,-17,c247,213,230,221,218,234v-12,14,-18,32,-16,50c248,658,18,1024,16,1027v-16,25,-13,57,8,78c36,1117,52,1123,68,1123v12,,24,-3,34,-9c105,1112,408,921,743,921v35,,69,2,102,6c863,929,881,924,895,911v13,-12,21,-29,20,-48c915,862,913,744,932,634v33,-12,78,-34,114,-70c1107,503,1124,419,1125,410v4,-20,-2,-41,-17,-55xm791,797v-16,-1,-32,-1,-48,-1c572,796,412,839,288,886l463,711v17,10,38,16,59,16c554,727,583,714,606,692v22,-23,35,-52,35,-84c640,576,628,546,606,524,583,501,553,489,521,489v-31,,-61,12,-84,34c415,546,402,576,403,608v,21,5,41,15,59l244,842c295,705,341,527,332,338v51,-1,123,-6,192,-19l810,605v-13,70,-17,141,-19,192xm482,647c471,637,465,623,465,607v,-15,6,-29,17,-39c492,557,506,551,521,551v15,,30,6,40,17c572,579,578,593,578,608v,15,-6,29,-16,40c551,658,537,664,522,664v-15,,-30,-6,-40,-17xm958,475v-17,18,-42,30,-62,39l615,233v9,-20,22,-44,39,-62c671,154,694,142,712,136l994,417v-7,18,-19,41,-36,58xe" fillcolor="#ed7d31 [3205]" stroked="f" strokeweight="0">
                <v:path arrowok="t" o:connecttype="custom" o:connectlocs="534073,171628;373562,10153;346569,1934;272339,40127;238597,95242;136410,103460;128216,103460;105079,113130;97367,137302;7712,496513;11568,534223;32777,542925;49166,538574;358137,445266;407303,448167;431403,440432;441044,417226;449238,306513;504188,272671;542267,198218;534073,171628;381274,385317;358137,384834;138820,428345;223173,343740;251612,351475;292101,334554;308972,293943;292101,253333;251130,236412;210641,252849;194252,293943;201482,322467;117612,407073;160029,163409;252576,154224;390432,292493;381274,385317;232331,312798;224137,293460;232331,274605;251130,266386;270410,274605;278605,293943;270892,313282;251612,321017;232331,312798;461770,229643;431885,248498;296439,112646;315238,82672;343195,65750;479123,201603;461770,229643" o:connectangles="0,0,0,0,0,0,0,0,0,0,0,0,0,0,0,0,0,0,0,0,0,0,0,0,0,0,0,0,0,0,0,0,0,0,0,0,0,0,0,0,0,0,0,0,0,0,0,0,0,0,0,0,0,0"/>
                <o:lock v:ext="edit" aspectratio="t" verticies="t"/>
                <w10:wrap anchorx="margin"/>
              </v:shape>
            </w:pict>
          </mc:Fallback>
        </mc:AlternateContent>
      </w:r>
      <w:r w:rsidR="00CB2509" w:rsidRPr="000323E8">
        <w:rPr>
          <w:rFonts w:ascii="Corbel" w:hAnsi="Corbel"/>
          <w:lang w:val="fr-FR"/>
        </w:rPr>
        <w:t xml:space="preserve">Le </w:t>
      </w:r>
      <w:r w:rsidR="00CB2509" w:rsidRPr="000323E8">
        <w:rPr>
          <w:rFonts w:ascii="Corbel" w:hAnsi="Corbel"/>
          <w:b/>
          <w:lang w:val="fr-FR"/>
        </w:rPr>
        <w:t>style bibliographique</w:t>
      </w:r>
      <w:r w:rsidR="00CB2509" w:rsidRPr="000323E8">
        <w:rPr>
          <w:rFonts w:ascii="Corbel" w:hAnsi="Corbel"/>
          <w:lang w:val="fr-FR"/>
        </w:rPr>
        <w:t xml:space="preserve"> définit la façon dont les appels de citation et la liste récapitulative des références bibliographiques doivent être organisés et mis en forme. Ce style définit à la fois </w:t>
      </w:r>
      <w:r w:rsidR="00CB2509" w:rsidRPr="000323E8">
        <w:rPr>
          <w:rFonts w:ascii="Corbel" w:hAnsi="Corbel"/>
          <w:b/>
          <w:lang w:val="fr-FR"/>
        </w:rPr>
        <w:t>quelles sont les informations</w:t>
      </w:r>
      <w:r w:rsidR="00CB2509" w:rsidRPr="000323E8">
        <w:rPr>
          <w:rFonts w:ascii="Corbel" w:hAnsi="Corbel"/>
          <w:lang w:val="fr-FR"/>
        </w:rPr>
        <w:t xml:space="preserve"> à mentionner (titre, auteur, etc.) et </w:t>
      </w:r>
      <w:r w:rsidR="00CB2509" w:rsidRPr="000323E8">
        <w:rPr>
          <w:rFonts w:ascii="Corbel" w:hAnsi="Corbel"/>
          <w:b/>
          <w:lang w:val="fr-FR"/>
        </w:rPr>
        <w:t>comment</w:t>
      </w:r>
      <w:r w:rsidR="00CB2509" w:rsidRPr="000323E8">
        <w:rPr>
          <w:rFonts w:ascii="Corbel" w:hAnsi="Corbel"/>
          <w:lang w:val="fr-FR"/>
        </w:rPr>
        <w:t xml:space="preserve"> elles doivent l’être (ordre des informations, ponctuation, typographie, etc.).</w:t>
      </w:r>
    </w:p>
    <w:p w14:paraId="679B22C8" w14:textId="65760B9E" w:rsidR="00CB2509" w:rsidRPr="000323E8" w:rsidRDefault="000D5621" w:rsidP="000323E8">
      <w:pPr>
        <w:pStyle w:val="Corpsdetexte"/>
        <w:ind w:firstLine="708"/>
        <w:jc w:val="left"/>
        <w:rPr>
          <w:rFonts w:ascii="Corbel" w:hAnsi="Corbel"/>
          <w:lang w:val="fr-FR"/>
        </w:rPr>
      </w:pPr>
      <w:r w:rsidRPr="000323E8">
        <w:rPr>
          <w:rFonts w:ascii="Corbel" w:hAnsi="Corbel"/>
          <w:noProof/>
          <w:lang w:val="fr-FR" w:eastAsia="fr-FR"/>
        </w:rPr>
        <mc:AlternateContent>
          <mc:Choice Requires="wps">
            <w:drawing>
              <wp:anchor distT="0" distB="0" distL="114300" distR="114300" simplePos="0" relativeHeight="251675648" behindDoc="0" locked="0" layoutInCell="1" allowOverlap="1" wp14:anchorId="61B792F1" wp14:editId="737C07C6">
                <wp:simplePos x="0" y="0"/>
                <wp:positionH relativeFrom="margin">
                  <wp:align>left</wp:align>
                </wp:positionH>
                <wp:positionV relativeFrom="paragraph">
                  <wp:posOffset>2954</wp:posOffset>
                </wp:positionV>
                <wp:extent cx="190832" cy="159623"/>
                <wp:effectExtent l="0" t="0" r="0" b="0"/>
                <wp:wrapNone/>
                <wp:docPr id="82" name="Arrow7" descr="{&quot;Key&quot;:&quot;POWER_USER_SHAPE_ICON&quot;,&quot;Value&quot;:&quot;POWER_USER_SHAPE_ICON_STYLE_1&qu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rot="10800000">
                          <a:off x="0" y="0"/>
                          <a:ext cx="190832" cy="159623"/>
                        </a:xfrm>
                        <a:custGeom>
                          <a:avLst/>
                          <a:gdLst>
                            <a:gd name="T0" fmla="*/ 522 w 1250"/>
                            <a:gd name="T1" fmla="*/ 1044 h 1045"/>
                            <a:gd name="T2" fmla="*/ 0 w 1250"/>
                            <a:gd name="T3" fmla="*/ 522 h 1045"/>
                            <a:gd name="T4" fmla="*/ 522 w 1250"/>
                            <a:gd name="T5" fmla="*/ 0 h 1045"/>
                            <a:gd name="T6" fmla="*/ 867 w 1250"/>
                            <a:gd name="T7" fmla="*/ 0 h 1045"/>
                            <a:gd name="T8" fmla="*/ 470 w 1250"/>
                            <a:gd name="T9" fmla="*/ 397 h 1045"/>
                            <a:gd name="T10" fmla="*/ 1250 w 1250"/>
                            <a:gd name="T11" fmla="*/ 397 h 1045"/>
                            <a:gd name="T12" fmla="*/ 1250 w 1250"/>
                            <a:gd name="T13" fmla="*/ 650 h 1045"/>
                            <a:gd name="T14" fmla="*/ 472 w 1250"/>
                            <a:gd name="T15" fmla="*/ 650 h 1045"/>
                            <a:gd name="T16" fmla="*/ 867 w 1250"/>
                            <a:gd name="T17" fmla="*/ 1045 h 1045"/>
                            <a:gd name="T18" fmla="*/ 522 w 1250"/>
                            <a:gd name="T19" fmla="*/ 1044 h 10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250" h="1045">
                              <a:moveTo>
                                <a:pt x="522" y="1044"/>
                              </a:moveTo>
                              <a:lnTo>
                                <a:pt x="0" y="522"/>
                              </a:lnTo>
                              <a:lnTo>
                                <a:pt x="522" y="0"/>
                              </a:lnTo>
                              <a:lnTo>
                                <a:pt x="867" y="0"/>
                              </a:lnTo>
                              <a:lnTo>
                                <a:pt x="470" y="397"/>
                              </a:lnTo>
                              <a:lnTo>
                                <a:pt x="1250" y="397"/>
                              </a:lnTo>
                              <a:lnTo>
                                <a:pt x="1250" y="650"/>
                              </a:lnTo>
                              <a:lnTo>
                                <a:pt x="472" y="650"/>
                              </a:lnTo>
                              <a:lnTo>
                                <a:pt x="867" y="1045"/>
                              </a:lnTo>
                              <a:lnTo>
                                <a:pt x="522" y="1044"/>
                              </a:ln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0BCB7832" id="Arrow7" o:spid="_x0000_s1026" alt="{&quot;Key&quot;:&quot;POWER_USER_SHAPE_ICON&quot;,&quot;Value&quot;:&quot;POWER_USER_SHAPE_ICON_STYLE_1&quot;}" style="position:absolute;margin-left:0;margin-top:.25pt;width:15.05pt;height:12.55pt;rotation:180;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coordsize="1250,1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" path="m522,1044l,522,522,,867,,470,397r780,l1250,650r-778,l867,1045r-345,-1xe" fillcolor="#ed7d31 [3205]" stroked="f" strokeweight="0">
                <v:path arrowok="t" o:connecttype="custom" o:connectlocs="79691,159470;0,79735;79691,0;132361,0;71753,60641;190832,60641;190832,99287;72058,99287;132361,159623;79691,159470" o:connectangles="0,0,0,0,0,0,0,0,0,0"/>
                <o:lock v:ext="edit" aspectratio="t"/>
                <w10:wrap anchorx="margin"/>
              </v:shape>
            </w:pict>
          </mc:Fallback>
        </mc:AlternateContent>
      </w:r>
      <w:r w:rsidR="00CB2509" w:rsidRPr="000323E8">
        <w:rPr>
          <w:rFonts w:ascii="Corbel" w:hAnsi="Corbel"/>
          <w:lang w:val="fr-FR"/>
        </w:rPr>
        <w:t xml:space="preserve">La conformité à un style bibliographique est </w:t>
      </w:r>
      <w:r w:rsidR="00CB2509" w:rsidRPr="000323E8">
        <w:rPr>
          <w:rFonts w:ascii="Corbel" w:hAnsi="Corbel"/>
          <w:b/>
          <w:lang w:val="fr-FR"/>
        </w:rPr>
        <w:t>obligatoire</w:t>
      </w:r>
      <w:r w:rsidR="00CB2509" w:rsidRPr="000323E8">
        <w:rPr>
          <w:rFonts w:ascii="Corbel" w:hAnsi="Corbel"/>
          <w:lang w:val="fr-FR"/>
        </w:rPr>
        <w:t xml:space="preserve">, pour assurer la cohérence, l’homogénéité et l’intelligibilité de la bibliographie. Le style bibliographique que vous devez utiliser s’appelle </w:t>
      </w:r>
      <w:r w:rsidR="00CB2509" w:rsidRPr="000323E8">
        <w:rPr>
          <w:rFonts w:ascii="Corbel" w:hAnsi="Corbel"/>
          <w:b/>
          <w:lang w:val="fr-FR"/>
        </w:rPr>
        <w:t>Vancouver</w:t>
      </w:r>
      <w:r w:rsidR="00CB2509" w:rsidRPr="000323E8">
        <w:rPr>
          <w:rFonts w:ascii="Corbel" w:hAnsi="Corbel"/>
          <w:lang w:val="fr-FR"/>
        </w:rPr>
        <w:t>.</w:t>
      </w:r>
    </w:p>
    <w:p w14:paraId="459249DE" w14:textId="456445C6" w:rsidR="00CB2509" w:rsidRPr="000323E8" w:rsidRDefault="000323E8" w:rsidP="000323E8">
      <w:pPr>
        <w:pStyle w:val="Corpsdetexte"/>
        <w:ind w:left="1416"/>
        <w:jc w:val="left"/>
        <w:rPr>
          <w:rFonts w:ascii="Corbel" w:hAnsi="Corbel"/>
          <w:lang w:val="fr-FR"/>
        </w:rPr>
      </w:pPr>
      <w:r w:rsidRPr="000323E8">
        <w:rPr>
          <w:rFonts w:ascii="Corbel" w:hAnsi="Corbel"/>
          <w:noProof/>
          <w:lang w:val="fr-FR" w:eastAsia="fr-FR"/>
        </w:rPr>
        <mc:AlternateContent>
          <mc:Choice Requires="wps">
            <w:drawing>
              <wp:anchor distT="0" distB="0" distL="114300" distR="114300" simplePos="0" relativeHeight="251677696" behindDoc="0" locked="0" layoutInCell="1" allowOverlap="1" wp14:anchorId="1B8AD84E" wp14:editId="41DB09A3">
                <wp:simplePos x="0" y="0"/>
                <wp:positionH relativeFrom="margin">
                  <wp:posOffset>0</wp:posOffset>
                </wp:positionH>
                <wp:positionV relativeFrom="paragraph">
                  <wp:posOffset>1589677</wp:posOffset>
                </wp:positionV>
                <wp:extent cx="190500" cy="159385"/>
                <wp:effectExtent l="0" t="0" r="0" b="0"/>
                <wp:wrapNone/>
                <wp:docPr id="26" name="Arrow7" descr="{&quot;Key&quot;:&quot;POWER_USER_SHAPE_ICON&quot;,&quot;Value&quot;:&quot;POWER_USER_SHAPE_ICON_STYLE_1&qu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rot="10800000">
                          <a:off x="0" y="0"/>
                          <a:ext cx="190500" cy="159385"/>
                        </a:xfrm>
                        <a:custGeom>
                          <a:avLst/>
                          <a:gdLst>
                            <a:gd name="T0" fmla="*/ 522 w 1250"/>
                            <a:gd name="T1" fmla="*/ 1044 h 1045"/>
                            <a:gd name="T2" fmla="*/ 0 w 1250"/>
                            <a:gd name="T3" fmla="*/ 522 h 1045"/>
                            <a:gd name="T4" fmla="*/ 522 w 1250"/>
                            <a:gd name="T5" fmla="*/ 0 h 1045"/>
                            <a:gd name="T6" fmla="*/ 867 w 1250"/>
                            <a:gd name="T7" fmla="*/ 0 h 1045"/>
                            <a:gd name="T8" fmla="*/ 470 w 1250"/>
                            <a:gd name="T9" fmla="*/ 397 h 1045"/>
                            <a:gd name="T10" fmla="*/ 1250 w 1250"/>
                            <a:gd name="T11" fmla="*/ 397 h 1045"/>
                            <a:gd name="T12" fmla="*/ 1250 w 1250"/>
                            <a:gd name="T13" fmla="*/ 650 h 1045"/>
                            <a:gd name="T14" fmla="*/ 472 w 1250"/>
                            <a:gd name="T15" fmla="*/ 650 h 1045"/>
                            <a:gd name="T16" fmla="*/ 867 w 1250"/>
                            <a:gd name="T17" fmla="*/ 1045 h 1045"/>
                            <a:gd name="T18" fmla="*/ 522 w 1250"/>
                            <a:gd name="T19" fmla="*/ 1044 h 10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250" h="1045">
                              <a:moveTo>
                                <a:pt x="522" y="1044"/>
                              </a:moveTo>
                              <a:lnTo>
                                <a:pt x="0" y="522"/>
                              </a:lnTo>
                              <a:lnTo>
                                <a:pt x="522" y="0"/>
                              </a:lnTo>
                              <a:lnTo>
                                <a:pt x="867" y="0"/>
                              </a:lnTo>
                              <a:lnTo>
                                <a:pt x="470" y="397"/>
                              </a:lnTo>
                              <a:lnTo>
                                <a:pt x="1250" y="397"/>
                              </a:lnTo>
                              <a:lnTo>
                                <a:pt x="1250" y="650"/>
                              </a:lnTo>
                              <a:lnTo>
                                <a:pt x="472" y="650"/>
                              </a:lnTo>
                              <a:lnTo>
                                <a:pt x="867" y="1045"/>
                              </a:lnTo>
                              <a:lnTo>
                                <a:pt x="522" y="1044"/>
                              </a:ln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6E16104D" id="Arrow7" o:spid="_x0000_s1026" alt="{&quot;Key&quot;:&quot;POWER_USER_SHAPE_ICON&quot;,&quot;Value&quot;:&quot;POWER_USER_SHAPE_ICON_STYLE_1&quot;}" style="position:absolute;margin-left:0;margin-top:125.15pt;width:15pt;height:12.55pt;rotation:180;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1250,1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" path="m522,1044l,522,522,,867,,470,397r780,l1250,650r-778,l867,1045r-345,-1xe" fillcolor="#ed7d31 [3205]" stroked="f" strokeweight="0">
                <v:path arrowok="t" o:connecttype="custom" o:connectlocs="79553,159232;0,79616;79553,0;132131,0;71628,60551;190500,60551;190500,99139;71933,99139;132131,159385;79553,159232" o:connectangles="0,0,0,0,0,0,0,0,0,0"/>
                <o:lock v:ext="edit" aspectratio="t"/>
                <w10:wrap anchorx="margin"/>
              </v:shape>
            </w:pict>
          </mc:Fallback>
        </mc:AlternateContent>
      </w:r>
      <w:r w:rsidR="006D5A31" w:rsidRPr="000323E8">
        <w:rPr>
          <w:rFonts w:ascii="Corbel" w:hAnsi="Corbel"/>
          <w:noProof/>
          <w:lang w:val="fr-FR" w:eastAsia="fr-FR"/>
        </w:rPr>
        <mc:AlternateContent>
          <mc:Choice Requires="wpg">
            <w:drawing>
              <wp:anchor distT="0" distB="0" distL="114300" distR="114300" simplePos="0" relativeHeight="251667456" behindDoc="0" locked="0" layoutInCell="1" allowOverlap="1" wp14:anchorId="57F38E4B" wp14:editId="028EF56B">
                <wp:simplePos x="0" y="0"/>
                <wp:positionH relativeFrom="margin">
                  <wp:align>left</wp:align>
                </wp:positionH>
                <wp:positionV relativeFrom="paragraph">
                  <wp:posOffset>411232</wp:posOffset>
                </wp:positionV>
                <wp:extent cx="675861" cy="463412"/>
                <wp:effectExtent l="0" t="0" r="0" b="0"/>
                <wp:wrapNone/>
                <wp:docPr id="38" name="Digitization" descr="{&quot;Key&quot;:&quot;POWER_USER_SHAPE_ICON&quot;,&quot;Value&quot;:&quot;POWER_USER_SHAPE_ICON_STYLE_1&quot;}"/>
                <wp:cNvGraphicFramePr/>
                <a:graphic xmlns:a="http://schemas.openxmlformats.org/drawingml/2006/main">
                  <a:graphicData uri="http://schemas.microsoft.com/office/word/2010/wordprocessingGroup">
                    <wpg:wgp>
                      <wpg:cNvGrpSpPr/>
                      <wpg:grpSpPr bwMode="auto">
                        <a:xfrm>
                          <a:off x="0" y="0"/>
                          <a:ext cx="675861" cy="463412"/>
                          <a:chOff x="0" y="0"/>
                          <a:chExt cx="600" cy="376"/>
                        </a:xfrm>
                        <a:solidFill>
                          <a:schemeClr val="accent2"/>
                        </a:solidFill>
                      </wpg:grpSpPr>
                      <wps:wsp>
                        <wps:cNvPr id="39" name="Freeform 14"/>
                        <wps:cNvSpPr>
                          <a:spLocks noEditPoints="1"/>
                        </wps:cNvSpPr>
                        <wps:spPr bwMode="auto">
                          <a:xfrm>
                            <a:off x="0" y="25"/>
                            <a:ext cx="275" cy="288"/>
                          </a:xfrm>
                          <a:custGeom>
                            <a:avLst/>
                            <a:gdLst>
                              <a:gd name="T0" fmla="*/ 417 w 573"/>
                              <a:gd name="T1" fmla="*/ 287 h 599"/>
                              <a:gd name="T2" fmla="*/ 417 w 573"/>
                              <a:gd name="T3" fmla="*/ 469 h 599"/>
                              <a:gd name="T4" fmla="*/ 208 w 573"/>
                              <a:gd name="T5" fmla="*/ 469 h 599"/>
                              <a:gd name="T6" fmla="*/ 208 w 573"/>
                              <a:gd name="T7" fmla="*/ 521 h 599"/>
                              <a:gd name="T8" fmla="*/ 182 w 573"/>
                              <a:gd name="T9" fmla="*/ 547 h 599"/>
                              <a:gd name="T10" fmla="*/ 156 w 573"/>
                              <a:gd name="T11" fmla="*/ 521 h 599"/>
                              <a:gd name="T12" fmla="*/ 156 w 573"/>
                              <a:gd name="T13" fmla="*/ 469 h 599"/>
                              <a:gd name="T14" fmla="*/ 156 w 573"/>
                              <a:gd name="T15" fmla="*/ 79 h 599"/>
                              <a:gd name="T16" fmla="*/ 151 w 573"/>
                              <a:gd name="T17" fmla="*/ 53 h 599"/>
                              <a:gd name="T18" fmla="*/ 391 w 573"/>
                              <a:gd name="T19" fmla="*/ 53 h 599"/>
                              <a:gd name="T20" fmla="*/ 417 w 573"/>
                              <a:gd name="T21" fmla="*/ 79 h 599"/>
                              <a:gd name="T22" fmla="*/ 417 w 573"/>
                              <a:gd name="T23" fmla="*/ 125 h 599"/>
                              <a:gd name="T24" fmla="*/ 455 w 573"/>
                              <a:gd name="T25" fmla="*/ 122 h 599"/>
                              <a:gd name="T26" fmla="*/ 469 w 573"/>
                              <a:gd name="T27" fmla="*/ 122 h 599"/>
                              <a:gd name="T28" fmla="*/ 469 w 573"/>
                              <a:gd name="T29" fmla="*/ 79 h 599"/>
                              <a:gd name="T30" fmla="*/ 391 w 573"/>
                              <a:gd name="T31" fmla="*/ 0 h 599"/>
                              <a:gd name="T32" fmla="*/ 78 w 573"/>
                              <a:gd name="T33" fmla="*/ 0 h 599"/>
                              <a:gd name="T34" fmla="*/ 0 w 573"/>
                              <a:gd name="T35" fmla="*/ 79 h 599"/>
                              <a:gd name="T36" fmla="*/ 0 w 573"/>
                              <a:gd name="T37" fmla="*/ 157 h 599"/>
                              <a:gd name="T38" fmla="*/ 104 w 573"/>
                              <a:gd name="T39" fmla="*/ 157 h 599"/>
                              <a:gd name="T40" fmla="*/ 104 w 573"/>
                              <a:gd name="T41" fmla="*/ 469 h 599"/>
                              <a:gd name="T42" fmla="*/ 104 w 573"/>
                              <a:gd name="T43" fmla="*/ 521 h 599"/>
                              <a:gd name="T44" fmla="*/ 182 w 573"/>
                              <a:gd name="T45" fmla="*/ 599 h 599"/>
                              <a:gd name="T46" fmla="*/ 495 w 573"/>
                              <a:gd name="T47" fmla="*/ 599 h 599"/>
                              <a:gd name="T48" fmla="*/ 573 w 573"/>
                              <a:gd name="T49" fmla="*/ 521 h 599"/>
                              <a:gd name="T50" fmla="*/ 573 w 573"/>
                              <a:gd name="T51" fmla="*/ 469 h 599"/>
                              <a:gd name="T52" fmla="*/ 469 w 573"/>
                              <a:gd name="T53" fmla="*/ 469 h 599"/>
                              <a:gd name="T54" fmla="*/ 469 w 573"/>
                              <a:gd name="T55" fmla="*/ 279 h 599"/>
                              <a:gd name="T56" fmla="*/ 455 w 573"/>
                              <a:gd name="T57" fmla="*/ 278 h 599"/>
                              <a:gd name="T58" fmla="*/ 417 w 573"/>
                              <a:gd name="T59" fmla="*/ 287 h 599"/>
                              <a:gd name="T60" fmla="*/ 104 w 573"/>
                              <a:gd name="T61" fmla="*/ 105 h 599"/>
                              <a:gd name="T62" fmla="*/ 52 w 573"/>
                              <a:gd name="T63" fmla="*/ 105 h 599"/>
                              <a:gd name="T64" fmla="*/ 52 w 573"/>
                              <a:gd name="T65" fmla="*/ 79 h 599"/>
                              <a:gd name="T66" fmla="*/ 78 w 573"/>
                              <a:gd name="T67" fmla="*/ 53 h 599"/>
                              <a:gd name="T68" fmla="*/ 104 w 573"/>
                              <a:gd name="T69" fmla="*/ 79 h 599"/>
                              <a:gd name="T70" fmla="*/ 104 w 573"/>
                              <a:gd name="T71" fmla="*/ 105 h 599"/>
                              <a:gd name="T72" fmla="*/ 521 w 573"/>
                              <a:gd name="T73" fmla="*/ 521 h 599"/>
                              <a:gd name="T74" fmla="*/ 495 w 573"/>
                              <a:gd name="T75" fmla="*/ 547 h 599"/>
                              <a:gd name="T76" fmla="*/ 256 w 573"/>
                              <a:gd name="T77" fmla="*/ 547 h 599"/>
                              <a:gd name="T78" fmla="*/ 260 w 573"/>
                              <a:gd name="T79" fmla="*/ 521 h 599"/>
                              <a:gd name="T80" fmla="*/ 417 w 573"/>
                              <a:gd name="T81" fmla="*/ 521 h 599"/>
                              <a:gd name="T82" fmla="*/ 469 w 573"/>
                              <a:gd name="T83" fmla="*/ 521 h 599"/>
                              <a:gd name="T84" fmla="*/ 521 w 573"/>
                              <a:gd name="T85" fmla="*/ 521 h 5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73" h="599">
                                <a:moveTo>
                                  <a:pt x="417" y="287"/>
                                </a:moveTo>
                                <a:lnTo>
                                  <a:pt x="417" y="469"/>
                                </a:lnTo>
                                <a:lnTo>
                                  <a:pt x="208" y="469"/>
                                </a:lnTo>
                                <a:lnTo>
                                  <a:pt x="208" y="521"/>
                                </a:lnTo>
                                <a:cubicBezTo>
                                  <a:pt x="208" y="536"/>
                                  <a:pt x="197" y="547"/>
                                  <a:pt x="182" y="547"/>
                                </a:cubicBezTo>
                                <a:cubicBezTo>
                                  <a:pt x="168" y="547"/>
                                  <a:pt x="156" y="536"/>
                                  <a:pt x="156" y="521"/>
                                </a:cubicBezTo>
                                <a:lnTo>
                                  <a:pt x="156" y="469"/>
                                </a:lnTo>
                                <a:lnTo>
                                  <a:pt x="156" y="79"/>
                                </a:lnTo>
                                <a:cubicBezTo>
                                  <a:pt x="156" y="69"/>
                                  <a:pt x="154" y="61"/>
                                  <a:pt x="151" y="53"/>
                                </a:cubicBezTo>
                                <a:lnTo>
                                  <a:pt x="391" y="53"/>
                                </a:lnTo>
                                <a:cubicBezTo>
                                  <a:pt x="405" y="53"/>
                                  <a:pt x="417" y="64"/>
                                  <a:pt x="417" y="79"/>
                                </a:cubicBezTo>
                                <a:lnTo>
                                  <a:pt x="417" y="125"/>
                                </a:lnTo>
                                <a:cubicBezTo>
                                  <a:pt x="429" y="123"/>
                                  <a:pt x="442" y="122"/>
                                  <a:pt x="455" y="122"/>
                                </a:cubicBezTo>
                                <a:cubicBezTo>
                                  <a:pt x="460" y="122"/>
                                  <a:pt x="464" y="122"/>
                                  <a:pt x="469" y="122"/>
                                </a:cubicBezTo>
                                <a:lnTo>
                                  <a:pt x="469" y="79"/>
                                </a:lnTo>
                                <a:cubicBezTo>
                                  <a:pt x="469" y="36"/>
                                  <a:pt x="434" y="0"/>
                                  <a:pt x="391" y="0"/>
                                </a:cubicBezTo>
                                <a:lnTo>
                                  <a:pt x="78" y="0"/>
                                </a:lnTo>
                                <a:cubicBezTo>
                                  <a:pt x="35" y="0"/>
                                  <a:pt x="0" y="36"/>
                                  <a:pt x="0" y="79"/>
                                </a:cubicBezTo>
                                <a:lnTo>
                                  <a:pt x="0" y="157"/>
                                </a:lnTo>
                                <a:lnTo>
                                  <a:pt x="104" y="157"/>
                                </a:lnTo>
                                <a:lnTo>
                                  <a:pt x="104" y="469"/>
                                </a:lnTo>
                                <a:lnTo>
                                  <a:pt x="104" y="521"/>
                                </a:lnTo>
                                <a:cubicBezTo>
                                  <a:pt x="104" y="564"/>
                                  <a:pt x="139" y="599"/>
                                  <a:pt x="182" y="599"/>
                                </a:cubicBezTo>
                                <a:lnTo>
                                  <a:pt x="495" y="599"/>
                                </a:lnTo>
                                <a:cubicBezTo>
                                  <a:pt x="538" y="599"/>
                                  <a:pt x="573" y="564"/>
                                  <a:pt x="573" y="521"/>
                                </a:cubicBezTo>
                                <a:lnTo>
                                  <a:pt x="573" y="469"/>
                                </a:lnTo>
                                <a:lnTo>
                                  <a:pt x="469" y="469"/>
                                </a:lnTo>
                                <a:lnTo>
                                  <a:pt x="469" y="279"/>
                                </a:lnTo>
                                <a:cubicBezTo>
                                  <a:pt x="464" y="279"/>
                                  <a:pt x="459" y="278"/>
                                  <a:pt x="455" y="278"/>
                                </a:cubicBezTo>
                                <a:cubicBezTo>
                                  <a:pt x="440" y="278"/>
                                  <a:pt x="427" y="282"/>
                                  <a:pt x="417" y="287"/>
                                </a:cubicBezTo>
                                <a:close/>
                                <a:moveTo>
                                  <a:pt x="104" y="105"/>
                                </a:moveTo>
                                <a:lnTo>
                                  <a:pt x="52" y="105"/>
                                </a:lnTo>
                                <a:lnTo>
                                  <a:pt x="52" y="79"/>
                                </a:lnTo>
                                <a:cubicBezTo>
                                  <a:pt x="52" y="64"/>
                                  <a:pt x="64" y="53"/>
                                  <a:pt x="78" y="53"/>
                                </a:cubicBezTo>
                                <a:cubicBezTo>
                                  <a:pt x="92" y="53"/>
                                  <a:pt x="104" y="64"/>
                                  <a:pt x="104" y="79"/>
                                </a:cubicBezTo>
                                <a:lnTo>
                                  <a:pt x="104" y="105"/>
                                </a:lnTo>
                                <a:close/>
                                <a:moveTo>
                                  <a:pt x="521" y="521"/>
                                </a:moveTo>
                                <a:cubicBezTo>
                                  <a:pt x="521" y="536"/>
                                  <a:pt x="509" y="547"/>
                                  <a:pt x="495" y="547"/>
                                </a:cubicBezTo>
                                <a:lnTo>
                                  <a:pt x="256" y="547"/>
                                </a:lnTo>
                                <a:cubicBezTo>
                                  <a:pt x="259" y="539"/>
                                  <a:pt x="260" y="530"/>
                                  <a:pt x="260" y="521"/>
                                </a:cubicBezTo>
                                <a:lnTo>
                                  <a:pt x="417" y="521"/>
                                </a:lnTo>
                                <a:lnTo>
                                  <a:pt x="469" y="521"/>
                                </a:lnTo>
                                <a:lnTo>
                                  <a:pt x="521" y="521"/>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s:wsp>
                        <wps:cNvPr id="40" name="Freeform 15"/>
                        <wps:cNvSpPr>
                          <a:spLocks/>
                        </wps:cNvSpPr>
                        <wps:spPr bwMode="auto">
                          <a:xfrm>
                            <a:off x="300" y="0"/>
                            <a:ext cx="300" cy="376"/>
                          </a:xfrm>
                          <a:custGeom>
                            <a:avLst/>
                            <a:gdLst>
                              <a:gd name="T0" fmla="*/ 599 w 625"/>
                              <a:gd name="T1" fmla="*/ 0 h 782"/>
                              <a:gd name="T2" fmla="*/ 26 w 625"/>
                              <a:gd name="T3" fmla="*/ 0 h 782"/>
                              <a:gd name="T4" fmla="*/ 0 w 625"/>
                              <a:gd name="T5" fmla="*/ 26 h 782"/>
                              <a:gd name="T6" fmla="*/ 0 w 625"/>
                              <a:gd name="T7" fmla="*/ 238 h 782"/>
                              <a:gd name="T8" fmla="*/ 52 w 625"/>
                              <a:gd name="T9" fmla="*/ 266 h 782"/>
                              <a:gd name="T10" fmla="*/ 52 w 625"/>
                              <a:gd name="T11" fmla="*/ 52 h 782"/>
                              <a:gd name="T12" fmla="*/ 573 w 625"/>
                              <a:gd name="T13" fmla="*/ 52 h 782"/>
                              <a:gd name="T14" fmla="*/ 573 w 625"/>
                              <a:gd name="T15" fmla="*/ 495 h 782"/>
                              <a:gd name="T16" fmla="*/ 52 w 625"/>
                              <a:gd name="T17" fmla="*/ 495 h 782"/>
                              <a:gd name="T18" fmla="*/ 52 w 625"/>
                              <a:gd name="T19" fmla="*/ 425 h 782"/>
                              <a:gd name="T20" fmla="*/ 0 w 625"/>
                              <a:gd name="T21" fmla="*/ 414 h 782"/>
                              <a:gd name="T22" fmla="*/ 0 w 625"/>
                              <a:gd name="T23" fmla="*/ 573 h 782"/>
                              <a:gd name="T24" fmla="*/ 26 w 625"/>
                              <a:gd name="T25" fmla="*/ 599 h 782"/>
                              <a:gd name="T26" fmla="*/ 260 w 625"/>
                              <a:gd name="T27" fmla="*/ 599 h 782"/>
                              <a:gd name="T28" fmla="*/ 260 w 625"/>
                              <a:gd name="T29" fmla="*/ 625 h 782"/>
                              <a:gd name="T30" fmla="*/ 205 w 625"/>
                              <a:gd name="T31" fmla="*/ 672 h 782"/>
                              <a:gd name="T32" fmla="*/ 104 w 625"/>
                              <a:gd name="T33" fmla="*/ 756 h 782"/>
                              <a:gd name="T34" fmla="*/ 104 w 625"/>
                              <a:gd name="T35" fmla="*/ 782 h 782"/>
                              <a:gd name="T36" fmla="*/ 547 w 625"/>
                              <a:gd name="T37" fmla="*/ 782 h 782"/>
                              <a:gd name="T38" fmla="*/ 547 w 625"/>
                              <a:gd name="T39" fmla="*/ 756 h 782"/>
                              <a:gd name="T40" fmla="*/ 446 w 625"/>
                              <a:gd name="T41" fmla="*/ 678 h 782"/>
                              <a:gd name="T42" fmla="*/ 391 w 625"/>
                              <a:gd name="T43" fmla="*/ 625 h 782"/>
                              <a:gd name="T44" fmla="*/ 391 w 625"/>
                              <a:gd name="T45" fmla="*/ 599 h 782"/>
                              <a:gd name="T46" fmla="*/ 599 w 625"/>
                              <a:gd name="T47" fmla="*/ 599 h 782"/>
                              <a:gd name="T48" fmla="*/ 625 w 625"/>
                              <a:gd name="T49" fmla="*/ 573 h 782"/>
                              <a:gd name="T50" fmla="*/ 625 w 625"/>
                              <a:gd name="T51" fmla="*/ 26 h 782"/>
                              <a:gd name="T52" fmla="*/ 599 w 625"/>
                              <a:gd name="T53"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625" h="782">
                                <a:moveTo>
                                  <a:pt x="599" y="0"/>
                                </a:moveTo>
                                <a:lnTo>
                                  <a:pt x="26" y="0"/>
                                </a:lnTo>
                                <a:cubicBezTo>
                                  <a:pt x="12" y="0"/>
                                  <a:pt x="0" y="12"/>
                                  <a:pt x="0" y="26"/>
                                </a:cubicBezTo>
                                <a:lnTo>
                                  <a:pt x="0" y="238"/>
                                </a:lnTo>
                                <a:cubicBezTo>
                                  <a:pt x="17" y="252"/>
                                  <a:pt x="35" y="261"/>
                                  <a:pt x="52" y="266"/>
                                </a:cubicBezTo>
                                <a:lnTo>
                                  <a:pt x="52" y="52"/>
                                </a:lnTo>
                                <a:lnTo>
                                  <a:pt x="573" y="52"/>
                                </a:lnTo>
                                <a:lnTo>
                                  <a:pt x="573" y="495"/>
                                </a:lnTo>
                                <a:lnTo>
                                  <a:pt x="52" y="495"/>
                                </a:lnTo>
                                <a:lnTo>
                                  <a:pt x="52" y="425"/>
                                </a:lnTo>
                                <a:cubicBezTo>
                                  <a:pt x="34" y="423"/>
                                  <a:pt x="17" y="419"/>
                                  <a:pt x="0" y="414"/>
                                </a:cubicBezTo>
                                <a:lnTo>
                                  <a:pt x="0" y="573"/>
                                </a:lnTo>
                                <a:cubicBezTo>
                                  <a:pt x="0" y="588"/>
                                  <a:pt x="12" y="599"/>
                                  <a:pt x="26" y="599"/>
                                </a:cubicBezTo>
                                <a:lnTo>
                                  <a:pt x="260" y="599"/>
                                </a:lnTo>
                                <a:lnTo>
                                  <a:pt x="260" y="625"/>
                                </a:lnTo>
                                <a:cubicBezTo>
                                  <a:pt x="260" y="642"/>
                                  <a:pt x="260" y="665"/>
                                  <a:pt x="205" y="672"/>
                                </a:cubicBezTo>
                                <a:cubicBezTo>
                                  <a:pt x="170" y="676"/>
                                  <a:pt x="104" y="699"/>
                                  <a:pt x="104" y="756"/>
                                </a:cubicBezTo>
                                <a:lnTo>
                                  <a:pt x="104" y="782"/>
                                </a:lnTo>
                                <a:lnTo>
                                  <a:pt x="547" y="782"/>
                                </a:lnTo>
                                <a:lnTo>
                                  <a:pt x="547" y="756"/>
                                </a:lnTo>
                                <a:cubicBezTo>
                                  <a:pt x="547" y="736"/>
                                  <a:pt x="537" y="689"/>
                                  <a:pt x="446" y="678"/>
                                </a:cubicBezTo>
                                <a:cubicBezTo>
                                  <a:pt x="391" y="671"/>
                                  <a:pt x="391" y="642"/>
                                  <a:pt x="391" y="625"/>
                                </a:cubicBezTo>
                                <a:lnTo>
                                  <a:pt x="391" y="599"/>
                                </a:lnTo>
                                <a:lnTo>
                                  <a:pt x="599" y="599"/>
                                </a:lnTo>
                                <a:cubicBezTo>
                                  <a:pt x="613" y="599"/>
                                  <a:pt x="625" y="588"/>
                                  <a:pt x="625" y="573"/>
                                </a:cubicBezTo>
                                <a:lnTo>
                                  <a:pt x="625" y="26"/>
                                </a:lnTo>
                                <a:cubicBezTo>
                                  <a:pt x="625" y="12"/>
                                  <a:pt x="613" y="0"/>
                                  <a:pt x="599" y="0"/>
                                </a:cubicBez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s:wsp>
                        <wps:cNvPr id="41" name="Freeform 16"/>
                        <wps:cNvSpPr>
                          <a:spLocks/>
                        </wps:cNvSpPr>
                        <wps:spPr bwMode="auto">
                          <a:xfrm>
                            <a:off x="154" y="89"/>
                            <a:ext cx="296" cy="91"/>
                          </a:xfrm>
                          <a:custGeom>
                            <a:avLst/>
                            <a:gdLst>
                              <a:gd name="T0" fmla="*/ 617 w 617"/>
                              <a:gd name="T1" fmla="*/ 37 h 191"/>
                              <a:gd name="T2" fmla="*/ 488 w 617"/>
                              <a:gd name="T3" fmla="*/ 56 h 191"/>
                              <a:gd name="T4" fmla="*/ 523 w 617"/>
                              <a:gd name="T5" fmla="*/ 91 h 191"/>
                              <a:gd name="T6" fmla="*/ 270 w 617"/>
                              <a:gd name="T7" fmla="*/ 94 h 191"/>
                              <a:gd name="T8" fmla="*/ 0 w 617"/>
                              <a:gd name="T9" fmla="*/ 96 h 191"/>
                              <a:gd name="T10" fmla="*/ 37 w 617"/>
                              <a:gd name="T11" fmla="*/ 133 h 191"/>
                              <a:gd name="T12" fmla="*/ 237 w 617"/>
                              <a:gd name="T13" fmla="*/ 134 h 191"/>
                              <a:gd name="T14" fmla="*/ 390 w 617"/>
                              <a:gd name="T15" fmla="*/ 191 h 191"/>
                              <a:gd name="T16" fmla="*/ 560 w 617"/>
                              <a:gd name="T17" fmla="*/ 128 h 191"/>
                              <a:gd name="T18" fmla="*/ 598 w 617"/>
                              <a:gd name="T19" fmla="*/ 166 h 191"/>
                              <a:gd name="T20" fmla="*/ 617 w 617"/>
                              <a:gd name="T21" fmla="*/ 37 h 1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17" h="191">
                                <a:moveTo>
                                  <a:pt x="617" y="37"/>
                                </a:moveTo>
                                <a:lnTo>
                                  <a:pt x="488" y="56"/>
                                </a:lnTo>
                                <a:lnTo>
                                  <a:pt x="523" y="91"/>
                                </a:lnTo>
                                <a:cubicBezTo>
                                  <a:pt x="477" y="125"/>
                                  <a:pt x="376" y="179"/>
                                  <a:pt x="270" y="94"/>
                                </a:cubicBezTo>
                                <a:cubicBezTo>
                                  <a:pt x="152" y="0"/>
                                  <a:pt x="42" y="54"/>
                                  <a:pt x="0" y="96"/>
                                </a:cubicBezTo>
                                <a:lnTo>
                                  <a:pt x="37" y="133"/>
                                </a:lnTo>
                                <a:cubicBezTo>
                                  <a:pt x="41" y="129"/>
                                  <a:pt x="126" y="46"/>
                                  <a:pt x="237" y="134"/>
                                </a:cubicBezTo>
                                <a:cubicBezTo>
                                  <a:pt x="289" y="176"/>
                                  <a:pt x="341" y="191"/>
                                  <a:pt x="390" y="191"/>
                                </a:cubicBezTo>
                                <a:cubicBezTo>
                                  <a:pt x="458" y="191"/>
                                  <a:pt x="518" y="161"/>
                                  <a:pt x="560" y="128"/>
                                </a:cubicBezTo>
                                <a:lnTo>
                                  <a:pt x="598" y="166"/>
                                </a:lnTo>
                                <a:lnTo>
                                  <a:pt x="617" y="37"/>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1B97FA1C" id="Digitization" o:spid="_x0000_s1026" alt="{&quot;Key&quot;:&quot;POWER_USER_SHAPE_ICON&quot;,&quot;Value&quot;:&quot;POWER_USER_SHAPE_ICON_STYLE_1&quot;}" style="position:absolute;margin-left:0;margin-top:32.4pt;width:53.2pt;height:36.5pt;z-index:251667456;mso-position-horizontal:left;mso-position-horizontal-relative:margin;mso-width-relative:margin;mso-height-relative:margin" coordsize="600,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">
                <v:shape id="Freeform 14" o:spid="_x0000_s1027" style="position:absolute;top:25;width:275;height:288;visibility:visible;mso-wrap-style:square;v-text-anchor:top" coordsize="573,5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Vt9sQA&#10;AADbAAAADwAAAGRycy9kb3ducmV2LnhtbESPQWuDQBSE74H+h+UVeourLQRr3YQQKfTQS00PHh/u&#10;q0rct+pu1fz7bKGQ4zAz3zD5YTW9mGlynWUFSRSDIK6t7rhR8H1+36YgnEfW2FsmBVdycNg/bHLM&#10;tF34i+bSNyJA2GWooPV+yKR0dUsGXWQH4uD92MmgD3JqpJ5wCXDTy+c43kmDHYeFFgc6tVRfyl+j&#10;oCnSZKyLsSrWz2Ieq6Trd8tJqafH9fgGwtPq7+H/9odW8PIKf1/CD5D7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VbfbEAAAA2wAAAA8AAAAAAAAAAAAAAAAAmAIAAGRycy9k&#10;b3ducmV2LnhtbFBLBQYAAAAABAAEAPUAAACJAwAAAAA=&#10;" path="m417,287r,182l208,469r,52c208,536,197,547,182,547v-14,,-26,-11,-26,-26l156,469r,-390c156,69,154,61,151,53r240,c405,53,417,64,417,79r,46c429,123,442,122,455,122v5,,9,,14,l469,79c469,36,434,,391,l78,c35,,,36,,79r,78l104,157r,312l104,521v,43,35,78,78,78l495,599v43,,78,-35,78,-78l573,469r-104,l469,279v-5,,-10,-1,-14,-1c440,278,427,282,417,287xm104,105r-52,l52,79c52,64,64,53,78,53v14,,26,11,26,26l104,105xm521,521v,15,-12,26,-26,26l256,547v3,-8,4,-17,4,-26l417,521r52,l521,521xe" filled="f" stroked="f" strokeweight="0">
                  <v:path arrowok="t" o:connecttype="custom" o:connectlocs="200,138;200,225;100,225;100,250;87,263;75,250;75,225;75,38;72,25;188,25;200,38;200,60;218,59;225,59;225,38;188,0;37,0;0,38;0,75;50,75;50,225;50,250;87,288;238,288;275,250;275,225;225,225;225,134;218,134;200,138;50,50;25,50;25,38;37,25;50,38;50,50;250,250;238,263;123,263;125,250;200,250;225,250;250,250" o:connectangles="0,0,0,0,0,0,0,0,0,0,0,0,0,0,0,0,0,0,0,0,0,0,0,0,0,0,0,0,0,0,0,0,0,0,0,0,0,0,0,0,0,0,0"/>
                  <o:lock v:ext="edit" verticies="t"/>
                </v:shape>
                <v:shape id="Freeform 15" o:spid="_x0000_s1028" style="position:absolute;left:300;width:300;height:376;visibility:visible;mso-wrap-style:square;v-text-anchor:top" coordsize="625,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yuwsAA&#10;AADbAAAADwAAAGRycy9kb3ducmV2LnhtbERPyWrDMBC9B/oPYgq9JXIW3OJGNk2gIdBT3X7AYE1t&#10;UWvkWIqXv48OgRwfb98Xk23FQL03jhWsVwkI4sppw7WC35/P5RsIH5A1to5JwUweivxpscdMu5G/&#10;aShDLWII+wwVNCF0mZS+asiiX7mOOHJ/rrcYIuxrqXscY7ht5SZJUmnRcGxosKNjQ9V/ebUKrqY8&#10;VfxKl8vXdu4O663ZpIejUi/P08c7iEBTeIjv7rNWsIvr45f4A2R+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hyuwsAAAADbAAAADwAAAAAAAAAAAAAAAACYAgAAZHJzL2Rvd25y&#10;ZXYueG1sUEsFBgAAAAAEAAQA9QAAAIUDAAAAAA==&#10;" path="m599,l26,c12,,,12,,26l,238v17,14,35,23,52,28l52,52r521,l573,495r-521,l52,425c34,423,17,419,,414l,573v,15,12,26,26,26l260,599r,26c260,642,260,665,205,672v-35,4,-101,27,-101,84l104,782r443,l547,756v,-20,-10,-67,-101,-78c391,671,391,642,391,625r,-26l599,599v14,,26,-11,26,-26l625,26c625,12,613,,599,xe" filled="f" stroked="f" strokeweight="0">
                  <v:path arrowok="t" o:connecttype="custom" o:connectlocs="288,0;12,0;0,13;0,114;25,128;25,25;275,25;275,238;25,238;25,204;0,199;0,276;12,288;125,288;125,301;98,323;50,363;50,376;263,376;263,363;214,326;188,301;188,288;288,288;300,276;300,13;288,0" o:connectangles="0,0,0,0,0,0,0,0,0,0,0,0,0,0,0,0,0,0,0,0,0,0,0,0,0,0,0"/>
                </v:shape>
                <v:shape id="Freeform 16" o:spid="_x0000_s1029" style="position:absolute;left:154;top:89;width:296;height:91;visibility:visible;mso-wrap-style:square;v-text-anchor:top" coordsize="617,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u4NMEA&#10;AADbAAAADwAAAGRycy9kb3ducmV2LnhtbESPzYrCMBSF9wO+Q7iCuzFVxEo1igqCS+0obi/Nta02&#10;N6WJtfr0ZmBglofz83EWq85UoqXGlZYVjIYRCOLM6pJzBaef3fcMhPPIGivLpOBFDlbL3tcCE22f&#10;fKQ29bkII+wSVFB4XydSuqwgg25oa+LgXW1j0AfZ5FI3+AzjppLjKJpKgyUHQoE1bQvK7unDBMil&#10;vcWb45lZv9P92h7ix24aKzXod+s5CE+d/w//tfdawWQEv1/CD5DL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W7uDTBAAAA2wAAAA8AAAAAAAAAAAAAAAAAmAIAAGRycy9kb3du&#10;cmV2LnhtbFBLBQYAAAAABAAEAPUAAACGAwAAAAA=&#10;" path="m617,37l488,56r35,35c477,125,376,179,270,94,152,,42,54,,96r37,37c41,129,126,46,237,134v52,42,104,57,153,57c458,191,518,161,560,128r38,38l617,37xe" filled="f" stroked="f" strokeweight="0">
                  <v:path arrowok="t" o:connecttype="custom" o:connectlocs="296,18;234,27;251,43;130,45;0,46;18,63;114,64;187,91;269,61;287,79;296,18" o:connectangles="0,0,0,0,0,0,0,0,0,0,0"/>
                </v:shape>
                <w10:wrap anchorx="margin"/>
              </v:group>
            </w:pict>
          </mc:Fallback>
        </mc:AlternateContent>
      </w:r>
      <w:r w:rsidR="00CB2509" w:rsidRPr="000323E8">
        <w:rPr>
          <w:rFonts w:ascii="Corbel" w:hAnsi="Corbel"/>
          <w:lang w:val="fr-FR"/>
        </w:rPr>
        <w:t xml:space="preserve">Le </w:t>
      </w:r>
      <w:r w:rsidR="00CB2509" w:rsidRPr="000323E8">
        <w:rPr>
          <w:rFonts w:ascii="Corbel" w:hAnsi="Corbel"/>
          <w:b/>
          <w:lang w:val="fr-FR"/>
        </w:rPr>
        <w:t>logiciel de gestion bibliographique</w:t>
      </w:r>
      <w:r w:rsidR="00CB2509" w:rsidRPr="000323E8">
        <w:rPr>
          <w:rFonts w:ascii="Corbel" w:hAnsi="Corbel"/>
          <w:lang w:val="fr-FR"/>
        </w:rPr>
        <w:t xml:space="preserve"> est un gage d’efficacité et de fiabilité pour toutes les tâches de la rédaction bibliographique qui peuvent être automatisées. Un logiciel de ce type prend ainsi en charge la gestion des appels de citation et la génération des références bibliographiques, en suivant exactement toutes les règles de ponctuation, mise en forme, etc. d’un style bibliographique. Il vous permet en outre de vous constituer une base de données personnalisée de toute la documentation que vous citez dans vos travaux.</w:t>
      </w:r>
      <w:r w:rsidR="000D5621" w:rsidRPr="000323E8">
        <w:rPr>
          <w:rFonts w:ascii="Corbel" w:hAnsi="Corbel"/>
          <w:noProof/>
          <w:lang w:val="fr-FR" w:eastAsia="fr-FR"/>
        </w:rPr>
        <w:t xml:space="preserve"> </w:t>
      </w:r>
    </w:p>
    <w:p w14:paraId="1828A31E" w14:textId="414D167B" w:rsidR="00CB2509" w:rsidRPr="000323E8" w:rsidRDefault="00CB2509" w:rsidP="000323E8">
      <w:pPr>
        <w:pStyle w:val="Corpsdetexte"/>
        <w:ind w:firstLine="708"/>
        <w:jc w:val="left"/>
        <w:rPr>
          <w:rFonts w:ascii="Corbel" w:hAnsi="Corbel"/>
          <w:lang w:val="fr-FR"/>
        </w:rPr>
      </w:pPr>
      <w:r w:rsidRPr="000323E8">
        <w:rPr>
          <w:rFonts w:ascii="Corbel" w:hAnsi="Corbel"/>
          <w:lang w:val="fr-FR"/>
        </w:rPr>
        <w:t xml:space="preserve">L’utilisation d’un logiciel de gestion bibliographique est facultative. Le logiciel libre </w:t>
      </w:r>
      <w:r w:rsidRPr="000323E8">
        <w:rPr>
          <w:rFonts w:ascii="Corbel" w:hAnsi="Corbel"/>
          <w:b/>
          <w:lang w:val="fr-FR"/>
        </w:rPr>
        <w:t>Zotero</w:t>
      </w:r>
      <w:r w:rsidRPr="000323E8">
        <w:rPr>
          <w:rFonts w:ascii="Corbel" w:hAnsi="Corbel"/>
          <w:lang w:val="fr-FR"/>
        </w:rPr>
        <w:t xml:space="preserve"> est recommandé pour sa simplicité d’utilisation et ses nombreuses fonctionnalités.</w:t>
      </w:r>
    </w:p>
    <w:p w14:paraId="6A0664BA" w14:textId="77777777" w:rsidR="00CB2509" w:rsidRPr="000323E8" w:rsidRDefault="00CB2509" w:rsidP="000323E8">
      <w:pPr>
        <w:pStyle w:val="Titre2"/>
        <w:jc w:val="left"/>
        <w:rPr>
          <w:rFonts w:ascii="Corbel" w:hAnsi="Corbel"/>
          <w:lang w:val="fr-FR"/>
        </w:rPr>
      </w:pPr>
      <w:bookmarkStart w:id="5" w:name="le-style-bibliographique-vancouver"/>
      <w:bookmarkStart w:id="6" w:name="_Toc76127367"/>
      <w:r w:rsidRPr="000323E8">
        <w:rPr>
          <w:rFonts w:ascii="Corbel" w:hAnsi="Corbel"/>
          <w:lang w:val="fr-FR"/>
        </w:rPr>
        <w:t>Le style bibliographique Vancouver</w:t>
      </w:r>
      <w:bookmarkEnd w:id="5"/>
      <w:bookmarkEnd w:id="6"/>
    </w:p>
    <w:p w14:paraId="12532191" w14:textId="5105FDC0" w:rsidR="00CB2509" w:rsidRPr="000323E8" w:rsidRDefault="00CB2509" w:rsidP="000323E8">
      <w:pPr>
        <w:pStyle w:val="Corpsdetexte"/>
        <w:jc w:val="left"/>
        <w:rPr>
          <w:rFonts w:ascii="Corbel" w:hAnsi="Corbel"/>
          <w:lang w:val="fr-FR"/>
        </w:rPr>
      </w:pPr>
      <w:r w:rsidRPr="000323E8">
        <w:rPr>
          <w:rFonts w:ascii="Corbel" w:hAnsi="Corbel"/>
          <w:lang w:val="fr-FR"/>
        </w:rPr>
        <w:t xml:space="preserve">Le style Vancouver est un style bibliographique lié aux </w:t>
      </w:r>
      <w:r w:rsidR="00801702" w:rsidRPr="000323E8">
        <w:rPr>
          <w:rFonts w:ascii="Corbel" w:hAnsi="Corbel"/>
          <w:lang w:val="fr-FR"/>
        </w:rPr>
        <w:t>“</w:t>
      </w:r>
      <w:r w:rsidRPr="000323E8">
        <w:rPr>
          <w:rFonts w:ascii="Corbel" w:hAnsi="Corbel"/>
          <w:lang w:val="fr-FR"/>
        </w:rPr>
        <w:t xml:space="preserve">Exigences uniformes pour les manuscrits présentés aux revues biomédicales.” Nous présentons ici brièvement ces principales caractéristiques et quelques exemples d’application. Des informations plus complètes sont disponibles sur la page </w:t>
      </w:r>
      <w:hyperlink r:id="rId10">
        <w:r w:rsidRPr="000323E8">
          <w:rPr>
            <w:rStyle w:val="Lienhypertexte"/>
            <w:rFonts w:ascii="Corbel" w:hAnsi="Corbel"/>
            <w:i/>
            <w:lang w:val="fr-FR"/>
          </w:rPr>
          <w:t>Samples of Formatted References for Authors of Journal Articles</w:t>
        </w:r>
      </w:hyperlink>
      <w:r w:rsidRPr="000323E8">
        <w:rPr>
          <w:rFonts w:ascii="Corbel" w:hAnsi="Corbel"/>
          <w:lang w:val="fr-FR"/>
        </w:rPr>
        <w:t xml:space="preserve"> du site web de la National Library of Medicine.</w:t>
      </w:r>
    </w:p>
    <w:p w14:paraId="1A3B8408" w14:textId="77777777" w:rsidR="00CB2509" w:rsidRPr="000323E8" w:rsidRDefault="00CB2509" w:rsidP="000323E8">
      <w:pPr>
        <w:pStyle w:val="Corpsdetexte"/>
        <w:jc w:val="left"/>
        <w:rPr>
          <w:rFonts w:ascii="Corbel" w:hAnsi="Corbel"/>
          <w:lang w:val="fr-FR"/>
        </w:rPr>
      </w:pPr>
      <w:r w:rsidRPr="000323E8">
        <w:rPr>
          <w:rFonts w:ascii="Corbel" w:hAnsi="Corbel"/>
          <w:lang w:val="fr-FR"/>
        </w:rPr>
        <w:t xml:space="preserve">Vancouver est un style bibliographique </w:t>
      </w:r>
      <w:r w:rsidRPr="000323E8">
        <w:rPr>
          <w:rFonts w:ascii="Corbel" w:hAnsi="Corbel"/>
          <w:b/>
          <w:lang w:val="fr-FR"/>
        </w:rPr>
        <w:t>numérique</w:t>
      </w:r>
      <w:r w:rsidRPr="000323E8">
        <w:rPr>
          <w:rFonts w:ascii="Corbel" w:hAnsi="Corbel"/>
          <w:lang w:val="fr-FR"/>
        </w:rPr>
        <w:t xml:space="preserve"> : les références sont numérotées en chiffre arabe, par ordre d’apparition dans le texte. Les appels de citation sont constitués de ces numéros, entre parenthèses.</w:t>
      </w:r>
    </w:p>
    <w:p w14:paraId="7844DDE7" w14:textId="77777777" w:rsidR="00CB2509" w:rsidRPr="000323E8" w:rsidRDefault="00CB2509" w:rsidP="000323E8">
      <w:pPr>
        <w:pStyle w:val="Corpsdetexte"/>
        <w:jc w:val="left"/>
        <w:rPr>
          <w:rFonts w:ascii="Corbel" w:hAnsi="Corbel"/>
          <w:lang w:val="fr-FR"/>
        </w:rPr>
      </w:pPr>
      <w:r w:rsidRPr="000323E8">
        <w:rPr>
          <w:rFonts w:ascii="Corbel" w:hAnsi="Corbel"/>
          <w:lang w:val="fr-FR"/>
        </w:rPr>
        <w:t xml:space="preserve">Si une référence est citée plus d’une fois au fil du texte, </w:t>
      </w:r>
      <w:r w:rsidRPr="000323E8">
        <w:rPr>
          <w:rFonts w:ascii="Corbel" w:hAnsi="Corbel"/>
          <w:b/>
          <w:lang w:val="fr-FR"/>
        </w:rPr>
        <w:t>elle conserve le même numéro</w:t>
      </w:r>
      <w:r w:rsidRPr="000323E8">
        <w:rPr>
          <w:rFonts w:ascii="Corbel" w:hAnsi="Corbel"/>
          <w:lang w:val="fr-FR"/>
        </w:rPr>
        <w:t xml:space="preserve"> tout au long du texte et elle apparaît une seule fois dans la bibliographie, sous ce numéro.</w:t>
      </w:r>
    </w:p>
    <w:p w14:paraId="0501CD33" w14:textId="2B3BA91C" w:rsidR="00CB2509" w:rsidRPr="000323E8" w:rsidRDefault="00CB2509" w:rsidP="000323E8">
      <w:pPr>
        <w:pStyle w:val="Corpsdetexte"/>
        <w:jc w:val="left"/>
        <w:rPr>
          <w:rFonts w:ascii="Corbel" w:hAnsi="Corbel"/>
          <w:lang w:val="fr-FR"/>
        </w:rPr>
      </w:pPr>
      <w:r w:rsidRPr="000323E8">
        <w:rPr>
          <w:rFonts w:ascii="Corbel" w:hAnsi="Corbel"/>
          <w:lang w:val="fr-FR"/>
        </w:rPr>
        <w:t xml:space="preserve">Si </w:t>
      </w:r>
      <w:r w:rsidRPr="000323E8">
        <w:rPr>
          <w:rFonts w:ascii="Corbel" w:hAnsi="Corbel"/>
          <w:b/>
          <w:lang w:val="fr-FR"/>
        </w:rPr>
        <w:t>plusieurs références</w:t>
      </w:r>
      <w:r w:rsidRPr="000323E8">
        <w:rPr>
          <w:rFonts w:ascii="Corbel" w:hAnsi="Corbel"/>
          <w:lang w:val="fr-FR"/>
        </w:rPr>
        <w:t xml:space="preserve"> sont citées dans le même appel de citation, elles sont présentées par ordre croissant et séparées par une virgule.</w:t>
      </w:r>
    </w:p>
    <w:p w14:paraId="3129CEC2" w14:textId="77777777" w:rsidR="00CB2509" w:rsidRPr="000323E8" w:rsidRDefault="00CB2509" w:rsidP="000323E8">
      <w:pPr>
        <w:pStyle w:val="Corpsdetexte"/>
        <w:jc w:val="left"/>
        <w:rPr>
          <w:rFonts w:ascii="Corbel" w:hAnsi="Corbel"/>
          <w:lang w:val="fr-FR"/>
        </w:rPr>
      </w:pPr>
      <w:r w:rsidRPr="000323E8">
        <w:rPr>
          <w:rFonts w:ascii="Corbel" w:hAnsi="Corbel"/>
          <w:lang w:val="fr-FR"/>
        </w:rPr>
        <w:t>Exemple :</w:t>
      </w:r>
    </w:p>
    <w:p w14:paraId="2BEDA8EB" w14:textId="77777777" w:rsidR="00CB2509" w:rsidRPr="000323E8" w:rsidRDefault="00CB2509" w:rsidP="000323E8">
      <w:pPr>
        <w:pStyle w:val="Normalcentr"/>
        <w:jc w:val="left"/>
        <w:rPr>
          <w:rFonts w:ascii="Corbel" w:hAnsi="Corbel"/>
          <w:lang w:val="fr-FR"/>
        </w:rPr>
      </w:pPr>
      <w:r w:rsidRPr="000323E8">
        <w:rPr>
          <w:rFonts w:ascii="Corbel" w:hAnsi="Corbel"/>
          <w:lang w:val="fr-FR"/>
        </w:rPr>
        <w:t>(2,5,9)</w:t>
      </w:r>
    </w:p>
    <w:p w14:paraId="1F5BA270" w14:textId="77777777" w:rsidR="000323E8" w:rsidRDefault="000323E8">
      <w:pPr>
        <w:rPr>
          <w:rFonts w:ascii="Corbel" w:hAnsi="Corbel"/>
          <w:sz w:val="24"/>
          <w:szCs w:val="24"/>
        </w:rPr>
      </w:pPr>
      <w:r>
        <w:rPr>
          <w:rFonts w:ascii="Corbel" w:hAnsi="Corbel"/>
        </w:rPr>
        <w:br w:type="page"/>
      </w:r>
    </w:p>
    <w:p w14:paraId="5775FAF0" w14:textId="0B0D7C06" w:rsidR="00CB2509" w:rsidRPr="000323E8" w:rsidRDefault="00CB2509" w:rsidP="000323E8">
      <w:pPr>
        <w:pStyle w:val="FirstParagraph"/>
        <w:jc w:val="left"/>
        <w:rPr>
          <w:rFonts w:ascii="Corbel" w:hAnsi="Corbel"/>
          <w:lang w:val="fr-FR"/>
        </w:rPr>
      </w:pPr>
      <w:r w:rsidRPr="000323E8">
        <w:rPr>
          <w:rFonts w:ascii="Corbel" w:hAnsi="Corbel"/>
          <w:lang w:val="fr-FR"/>
        </w:rPr>
        <w:lastRenderedPageBreak/>
        <w:t xml:space="preserve">Si </w:t>
      </w:r>
      <w:r w:rsidRPr="000323E8">
        <w:rPr>
          <w:rFonts w:ascii="Corbel" w:hAnsi="Corbel"/>
          <w:b/>
          <w:lang w:val="fr-FR"/>
        </w:rPr>
        <w:t>plusieurs références consécutives</w:t>
      </w:r>
      <w:r w:rsidRPr="000323E8">
        <w:rPr>
          <w:rFonts w:ascii="Corbel" w:hAnsi="Corbel"/>
          <w:lang w:val="fr-FR"/>
        </w:rPr>
        <w:t xml:space="preserve"> sont citées dans le même appel de citation, la première et la dernière sont seules présentées, séparées par un tiret.</w:t>
      </w:r>
    </w:p>
    <w:p w14:paraId="6428B289" w14:textId="77777777" w:rsidR="00CB2509" w:rsidRPr="000323E8" w:rsidRDefault="00CB2509" w:rsidP="000323E8">
      <w:pPr>
        <w:pStyle w:val="Corpsdetexte"/>
        <w:jc w:val="left"/>
        <w:rPr>
          <w:rFonts w:ascii="Corbel" w:hAnsi="Corbel"/>
          <w:lang w:val="fr-FR"/>
        </w:rPr>
      </w:pPr>
      <w:r w:rsidRPr="000323E8">
        <w:rPr>
          <w:rFonts w:ascii="Corbel" w:hAnsi="Corbel"/>
          <w:lang w:val="fr-FR"/>
        </w:rPr>
        <w:t>Exemple :</w:t>
      </w:r>
    </w:p>
    <w:p w14:paraId="08561A73" w14:textId="77777777" w:rsidR="00CB2509" w:rsidRPr="000323E8" w:rsidRDefault="00CB2509" w:rsidP="000323E8">
      <w:pPr>
        <w:pStyle w:val="Normalcentr"/>
        <w:jc w:val="left"/>
        <w:rPr>
          <w:rFonts w:ascii="Corbel" w:hAnsi="Corbel"/>
          <w:lang w:val="fr-FR"/>
        </w:rPr>
      </w:pPr>
      <w:r w:rsidRPr="000323E8">
        <w:rPr>
          <w:rFonts w:ascii="Corbel" w:hAnsi="Corbel"/>
          <w:lang w:val="fr-FR"/>
        </w:rPr>
        <w:t>(3-9)</w:t>
      </w:r>
    </w:p>
    <w:p w14:paraId="6A4157BC" w14:textId="77777777" w:rsidR="00CB2509" w:rsidRPr="000323E8" w:rsidRDefault="00CB2509" w:rsidP="000323E8">
      <w:pPr>
        <w:pStyle w:val="FirstParagraph"/>
        <w:jc w:val="left"/>
        <w:rPr>
          <w:rFonts w:ascii="Corbel" w:hAnsi="Corbel"/>
          <w:lang w:val="fr-FR"/>
        </w:rPr>
      </w:pPr>
      <w:r w:rsidRPr="000323E8">
        <w:rPr>
          <w:rFonts w:ascii="Corbel" w:hAnsi="Corbel"/>
          <w:lang w:val="fr-FR"/>
        </w:rPr>
        <w:t xml:space="preserve">Dans la bibliographie, les références sont triées </w:t>
      </w:r>
      <w:r w:rsidRPr="000323E8">
        <w:rPr>
          <w:rFonts w:ascii="Corbel" w:hAnsi="Corbel"/>
          <w:b/>
          <w:lang w:val="fr-FR"/>
        </w:rPr>
        <w:t>par ordre d’apparition dans le texte</w:t>
      </w:r>
      <w:r w:rsidRPr="000323E8">
        <w:rPr>
          <w:rFonts w:ascii="Corbel" w:hAnsi="Corbel"/>
          <w:lang w:val="fr-FR"/>
        </w:rPr>
        <w:t>, précédées du numéro qui leur aura été attribué.</w:t>
      </w:r>
    </w:p>
    <w:p w14:paraId="67CFBCB5" w14:textId="77777777" w:rsidR="00CB2509" w:rsidRPr="000323E8" w:rsidRDefault="00CB2509" w:rsidP="000323E8">
      <w:pPr>
        <w:pStyle w:val="Titre2"/>
        <w:jc w:val="left"/>
        <w:rPr>
          <w:rFonts w:ascii="Corbel" w:hAnsi="Corbel"/>
          <w:lang w:val="fr-FR"/>
        </w:rPr>
      </w:pPr>
      <w:bookmarkStart w:id="7" w:name="le-logiciel-bibliographique-zotero"/>
      <w:bookmarkStart w:id="8" w:name="_Toc76127368"/>
      <w:r w:rsidRPr="000323E8">
        <w:rPr>
          <w:rFonts w:ascii="Corbel" w:hAnsi="Corbel"/>
          <w:lang w:val="fr-FR"/>
        </w:rPr>
        <w:t>Le logiciel bibliographique Zotero</w:t>
      </w:r>
      <w:bookmarkEnd w:id="7"/>
      <w:bookmarkEnd w:id="8"/>
    </w:p>
    <w:p w14:paraId="27875DCC" w14:textId="77777777" w:rsidR="00CB2509" w:rsidRPr="000323E8" w:rsidRDefault="00CB2509" w:rsidP="000323E8">
      <w:pPr>
        <w:pStyle w:val="FirstParagraph"/>
        <w:jc w:val="left"/>
        <w:rPr>
          <w:rFonts w:ascii="Corbel" w:hAnsi="Corbel" w:cs="Times New Roman"/>
          <w:lang w:val="fr-FR"/>
        </w:rPr>
      </w:pPr>
      <w:r w:rsidRPr="000323E8">
        <w:rPr>
          <w:rFonts w:ascii="Corbel" w:hAnsi="Corbel" w:cs="Times New Roman"/>
          <w:lang w:val="fr-FR"/>
        </w:rPr>
        <w:t xml:space="preserve">Vous trouverez sur le site web des BU de l’université de Bordeaux des tutoriels pour installer Zotero et débuter dans son utilisation. Ils sont accessibles sur la page </w:t>
      </w:r>
      <w:hyperlink r:id="rId11">
        <w:r w:rsidRPr="000323E8">
          <w:rPr>
            <w:rStyle w:val="Lienhypertexte"/>
            <w:rFonts w:ascii="Corbel" w:hAnsi="Corbel" w:cs="Times New Roman"/>
            <w:lang w:val="fr-FR"/>
          </w:rPr>
          <w:t>Les tutos Zotero</w:t>
        </w:r>
      </w:hyperlink>
      <w:r w:rsidRPr="000323E8">
        <w:rPr>
          <w:rFonts w:ascii="Corbel" w:hAnsi="Corbel" w:cs="Times New Roman"/>
          <w:lang w:val="fr-FR"/>
        </w:rPr>
        <w:t>.</w:t>
      </w:r>
    </w:p>
    <w:p w14:paraId="1B2377DD" w14:textId="77777777" w:rsidR="00EC0AEC" w:rsidRPr="000323E8" w:rsidRDefault="00EC0AEC" w:rsidP="000323E8">
      <w:pPr>
        <w:rPr>
          <w:rFonts w:ascii="Corbel" w:hAnsi="Corbel" w:cs="Times New Roman"/>
          <w:sz w:val="24"/>
          <w:szCs w:val="24"/>
        </w:rPr>
      </w:pPr>
      <w:r w:rsidRPr="000323E8">
        <w:rPr>
          <w:rFonts w:ascii="Corbel" w:hAnsi="Corbel" w:cs="Times New Roman"/>
          <w:sz w:val="24"/>
          <w:szCs w:val="24"/>
        </w:rPr>
        <w:t>Un cours complet est également à votre disposition à partir des liens ci-dessous :</w:t>
      </w:r>
    </w:p>
    <w:p w14:paraId="607DC835" w14:textId="77777777" w:rsidR="00EC0AEC" w:rsidRPr="000323E8" w:rsidRDefault="00A3274C" w:rsidP="000323E8">
      <w:pPr>
        <w:pStyle w:val="Paragraphedeliste"/>
        <w:numPr>
          <w:ilvl w:val="0"/>
          <w:numId w:val="10"/>
        </w:numPr>
        <w:spacing w:before="100" w:beforeAutospacing="1" w:after="100" w:afterAutospacing="1"/>
        <w:jc w:val="left"/>
        <w:rPr>
          <w:rStyle w:val="Lienhypertexte"/>
          <w:rFonts w:ascii="Corbel" w:hAnsi="Corbel" w:cs="Times New Roman"/>
        </w:rPr>
      </w:pPr>
      <w:hyperlink r:id="rId12" w:history="1">
        <w:r w:rsidR="00EC0AEC" w:rsidRPr="000323E8">
          <w:rPr>
            <w:rStyle w:val="Lienhypertexte"/>
            <w:rFonts w:ascii="Corbel" w:hAnsi="Corbel" w:cs="Times New Roman"/>
          </w:rPr>
          <w:t>Introduction à Zotero, votre assistant de recherche personnel - COURS au format html</w:t>
        </w:r>
      </w:hyperlink>
    </w:p>
    <w:p w14:paraId="32C93C3D" w14:textId="547679E9" w:rsidR="00EC0AEC" w:rsidRPr="000323E8" w:rsidRDefault="00A3274C" w:rsidP="000323E8">
      <w:pPr>
        <w:pStyle w:val="Paragraphedeliste"/>
        <w:numPr>
          <w:ilvl w:val="0"/>
          <w:numId w:val="10"/>
        </w:numPr>
        <w:spacing w:before="100" w:beforeAutospacing="1" w:after="100" w:afterAutospacing="1"/>
        <w:jc w:val="left"/>
        <w:rPr>
          <w:rStyle w:val="Lienhypertexte"/>
          <w:rFonts w:ascii="Corbel" w:hAnsi="Corbel" w:cs="Times New Roman"/>
        </w:rPr>
      </w:pPr>
      <w:hyperlink r:id="rId13" w:history="1">
        <w:r w:rsidR="00EC0AEC" w:rsidRPr="000323E8">
          <w:rPr>
            <w:rStyle w:val="Lienhypertexte"/>
            <w:rFonts w:ascii="Corbel" w:hAnsi="Corbel" w:cs="Times New Roman"/>
          </w:rPr>
          <w:t>Introduction à Zotero, votre assistant de recherche personnel - COURS au format pdf</w:t>
        </w:r>
      </w:hyperlink>
    </w:p>
    <w:p w14:paraId="4ADA4448" w14:textId="6D18C9FF" w:rsidR="00EC0AEC" w:rsidRPr="000323E8" w:rsidRDefault="00A3274C" w:rsidP="000323E8">
      <w:pPr>
        <w:pStyle w:val="Paragraphedeliste"/>
        <w:numPr>
          <w:ilvl w:val="0"/>
          <w:numId w:val="10"/>
        </w:numPr>
        <w:spacing w:before="100" w:beforeAutospacing="1" w:after="100" w:afterAutospacing="1"/>
        <w:jc w:val="left"/>
        <w:rPr>
          <w:rStyle w:val="Lienhypertexte"/>
          <w:rFonts w:ascii="Corbel" w:hAnsi="Corbel" w:cs="Times New Roman"/>
        </w:rPr>
      </w:pPr>
      <w:hyperlink r:id="rId14" w:anchor="suppl%C3%A9ments" w:history="1">
        <w:r w:rsidR="00EC0AEC" w:rsidRPr="000323E8">
          <w:rPr>
            <w:rStyle w:val="Lienhypertexte"/>
            <w:rFonts w:ascii="Corbel" w:hAnsi="Corbel" w:cs="Times New Roman"/>
          </w:rPr>
          <w:t>Introduction à Zotero, votre assistant de recherche personnel - Suppléments</w:t>
        </w:r>
      </w:hyperlink>
    </w:p>
    <w:p w14:paraId="77FD6D2E" w14:textId="3EF9D406" w:rsidR="00EC0AEC" w:rsidRPr="000323E8" w:rsidRDefault="00CB2509" w:rsidP="000323E8">
      <w:pPr>
        <w:pStyle w:val="Corpsdetexte"/>
        <w:jc w:val="left"/>
        <w:rPr>
          <w:rFonts w:ascii="Corbel" w:hAnsi="Corbel" w:cs="Times New Roman"/>
          <w:lang w:val="fr-FR"/>
        </w:rPr>
      </w:pPr>
      <w:r w:rsidRPr="000323E8">
        <w:rPr>
          <w:rFonts w:ascii="Corbel" w:hAnsi="Corbel" w:cs="Times New Roman"/>
          <w:lang w:val="fr-FR"/>
        </w:rPr>
        <w:t xml:space="preserve">Vous trouverez une </w:t>
      </w:r>
      <w:hyperlink r:id="rId15">
        <w:r w:rsidRPr="000323E8">
          <w:rPr>
            <w:rStyle w:val="Lienhypertexte"/>
            <w:rFonts w:ascii="Corbel" w:hAnsi="Corbel" w:cs="Times New Roman"/>
            <w:lang w:val="fr-FR"/>
          </w:rPr>
          <w:t>documentation complète sur le site de Zotero</w:t>
        </w:r>
      </w:hyperlink>
      <w:r w:rsidRPr="000323E8">
        <w:rPr>
          <w:rFonts w:ascii="Corbel" w:hAnsi="Corbel" w:cs="Times New Roman"/>
          <w:lang w:val="fr-FR"/>
        </w:rPr>
        <w:t>.</w:t>
      </w:r>
    </w:p>
    <w:p w14:paraId="44AB03E7" w14:textId="77777777" w:rsidR="00CB2509" w:rsidRPr="000323E8" w:rsidRDefault="00CB2509" w:rsidP="000323E8">
      <w:pPr>
        <w:pStyle w:val="Corpsdetexte"/>
        <w:jc w:val="left"/>
        <w:rPr>
          <w:rFonts w:ascii="Corbel" w:hAnsi="Corbel" w:cs="Times New Roman"/>
          <w:lang w:val="fr-FR"/>
        </w:rPr>
      </w:pPr>
      <w:r w:rsidRPr="000323E8">
        <w:rPr>
          <w:rFonts w:ascii="Corbel" w:hAnsi="Corbel" w:cs="Times New Roman"/>
          <w:lang w:val="fr-FR"/>
        </w:rPr>
        <w:t>Le style bibliographique Vancouver est déjà préinstallé dans Zotero : vous n’avez aucune action supplémentaire à effectuer pour l’utiliser.</w:t>
      </w:r>
    </w:p>
    <w:p w14:paraId="1701AE56" w14:textId="3EC46AA2" w:rsidR="00A22C68" w:rsidRPr="000323E8" w:rsidRDefault="00A22C68" w:rsidP="000323E8">
      <w:pPr>
        <w:pStyle w:val="Corpsdetexte"/>
        <w:jc w:val="left"/>
        <w:rPr>
          <w:rFonts w:ascii="Corbel" w:hAnsi="Corbel"/>
          <w:lang w:val="fr-FR"/>
        </w:rPr>
      </w:pPr>
    </w:p>
    <w:p w14:paraId="23AC9731" w14:textId="77777777" w:rsidR="001B0840" w:rsidRPr="000323E8" w:rsidRDefault="001B0840" w:rsidP="000323E8">
      <w:pPr>
        <w:rPr>
          <w:rFonts w:ascii="Corbel" w:eastAsiaTheme="majorEastAsia" w:hAnsi="Corbel" w:cstheme="majorBidi"/>
          <w:bCs/>
          <w:color w:val="5B9BD5" w:themeColor="accent1"/>
          <w:sz w:val="32"/>
          <w:szCs w:val="32"/>
        </w:rPr>
      </w:pPr>
      <w:bookmarkStart w:id="9" w:name="Xb313f3035b5c8fe5d7f08cfbd5952e35f2d5720"/>
      <w:r w:rsidRPr="000323E8">
        <w:rPr>
          <w:rFonts w:ascii="Corbel" w:hAnsi="Corbel"/>
        </w:rPr>
        <w:br w:type="page"/>
      </w:r>
    </w:p>
    <w:p w14:paraId="6FC1890F" w14:textId="18AC43AA" w:rsidR="00CB2509" w:rsidRPr="000323E8" w:rsidRDefault="00CB2509" w:rsidP="000323E8">
      <w:pPr>
        <w:pStyle w:val="Titre1"/>
        <w:jc w:val="left"/>
        <w:rPr>
          <w:rFonts w:ascii="Corbel" w:hAnsi="Corbel"/>
          <w:lang w:val="fr-FR"/>
        </w:rPr>
      </w:pPr>
      <w:bookmarkStart w:id="10" w:name="_Toc76127369"/>
      <w:r w:rsidRPr="000323E8">
        <w:rPr>
          <w:rFonts w:ascii="Corbel" w:hAnsi="Corbel"/>
          <w:lang w:val="fr-FR"/>
        </w:rPr>
        <w:lastRenderedPageBreak/>
        <w:t>Application pour les principaux types de documents</w:t>
      </w:r>
      <w:bookmarkEnd w:id="9"/>
      <w:bookmarkEnd w:id="10"/>
    </w:p>
    <w:p w14:paraId="6EB403FA" w14:textId="77777777" w:rsidR="00CB2509" w:rsidRPr="000323E8" w:rsidRDefault="00CB2509" w:rsidP="000323E8">
      <w:pPr>
        <w:pStyle w:val="FirstParagraph"/>
        <w:jc w:val="left"/>
        <w:rPr>
          <w:rFonts w:ascii="Corbel" w:hAnsi="Corbel"/>
          <w:lang w:val="fr-FR"/>
        </w:rPr>
      </w:pPr>
      <w:r w:rsidRPr="000323E8">
        <w:rPr>
          <w:rFonts w:ascii="Corbel" w:hAnsi="Corbel"/>
          <w:lang w:val="fr-FR"/>
        </w:rPr>
        <w:t>Nous détaillons dans cette partie comment rédiger des références bibliographiques selon le style Vancouver pour les types de document les plus courants.</w:t>
      </w:r>
    </w:p>
    <w:p w14:paraId="7F382D75" w14:textId="77777777" w:rsidR="00472AFB" w:rsidRPr="000323E8" w:rsidRDefault="00CB2509" w:rsidP="000323E8">
      <w:pPr>
        <w:pStyle w:val="Corpsdetexte"/>
        <w:jc w:val="left"/>
        <w:rPr>
          <w:rFonts w:ascii="Corbel" w:hAnsi="Corbel"/>
          <w:lang w:val="fr-FR"/>
        </w:rPr>
      </w:pPr>
      <w:r w:rsidRPr="000323E8">
        <w:rPr>
          <w:rFonts w:ascii="Corbel" w:hAnsi="Corbel"/>
          <w:lang w:val="fr-FR"/>
        </w:rPr>
        <w:t>Pour chaque type de document, vous trouverez</w:t>
      </w:r>
      <w:r w:rsidR="00472AFB" w:rsidRPr="000323E8">
        <w:rPr>
          <w:rFonts w:ascii="Corbel" w:hAnsi="Corbel"/>
          <w:lang w:val="fr-FR"/>
        </w:rPr>
        <w:t> :</w:t>
      </w:r>
    </w:p>
    <w:p w14:paraId="4D68604E" w14:textId="77777777" w:rsidR="00472AFB" w:rsidRPr="000323E8" w:rsidRDefault="00CB2509" w:rsidP="000323E8">
      <w:pPr>
        <w:pStyle w:val="Corpsdetexte"/>
        <w:numPr>
          <w:ilvl w:val="0"/>
          <w:numId w:val="8"/>
        </w:numPr>
        <w:jc w:val="left"/>
        <w:rPr>
          <w:rFonts w:ascii="Corbel" w:hAnsi="Corbel"/>
          <w:lang w:val="fr-FR"/>
        </w:rPr>
      </w:pPr>
      <w:r w:rsidRPr="000323E8">
        <w:rPr>
          <w:rFonts w:ascii="Corbel" w:hAnsi="Corbel"/>
          <w:lang w:val="fr-FR"/>
        </w:rPr>
        <w:t xml:space="preserve">un modèle, </w:t>
      </w:r>
    </w:p>
    <w:p w14:paraId="5B4F0914" w14:textId="77777777" w:rsidR="00472AFB" w:rsidRPr="000323E8" w:rsidRDefault="00CB2509" w:rsidP="000323E8">
      <w:pPr>
        <w:pStyle w:val="Corpsdetexte"/>
        <w:numPr>
          <w:ilvl w:val="0"/>
          <w:numId w:val="8"/>
        </w:numPr>
        <w:jc w:val="left"/>
        <w:rPr>
          <w:rFonts w:ascii="Corbel" w:hAnsi="Corbel"/>
          <w:lang w:val="fr-FR"/>
        </w:rPr>
      </w:pPr>
      <w:r w:rsidRPr="000323E8">
        <w:rPr>
          <w:rFonts w:ascii="Corbel" w:hAnsi="Corbel"/>
          <w:lang w:val="fr-FR"/>
        </w:rPr>
        <w:t>un exemple rédigé</w:t>
      </w:r>
      <w:r w:rsidR="00472AFB" w:rsidRPr="000323E8">
        <w:rPr>
          <w:rFonts w:ascii="Corbel" w:hAnsi="Corbel"/>
          <w:lang w:val="fr-FR"/>
        </w:rPr>
        <w:t>,</w:t>
      </w:r>
    </w:p>
    <w:p w14:paraId="2D938A23" w14:textId="77777777" w:rsidR="00472AFB" w:rsidRPr="000323E8" w:rsidRDefault="00472AFB" w:rsidP="000323E8">
      <w:pPr>
        <w:pStyle w:val="Corpsdetexte"/>
        <w:numPr>
          <w:ilvl w:val="0"/>
          <w:numId w:val="8"/>
        </w:numPr>
        <w:jc w:val="left"/>
        <w:rPr>
          <w:rFonts w:ascii="Corbel" w:hAnsi="Corbel"/>
          <w:lang w:val="fr-FR"/>
        </w:rPr>
      </w:pPr>
      <w:r w:rsidRPr="000323E8">
        <w:rPr>
          <w:rFonts w:ascii="Corbel" w:hAnsi="Corbel"/>
          <w:lang w:val="fr-FR"/>
        </w:rPr>
        <w:t>et</w:t>
      </w:r>
      <w:r w:rsidR="00CB2509" w:rsidRPr="000323E8">
        <w:rPr>
          <w:rFonts w:ascii="Corbel" w:hAnsi="Corbel"/>
          <w:lang w:val="fr-FR"/>
        </w:rPr>
        <w:t xml:space="preserve"> l’exemple de saisie correspondant dans Zotero. </w:t>
      </w:r>
    </w:p>
    <w:p w14:paraId="316565B1" w14:textId="77777777" w:rsidR="00EC0AEC" w:rsidRPr="000323E8" w:rsidRDefault="00472AFB" w:rsidP="000323E8">
      <w:pPr>
        <w:pStyle w:val="Corpsdetexte"/>
        <w:ind w:firstLine="708"/>
        <w:jc w:val="left"/>
        <w:rPr>
          <w:rFonts w:ascii="Corbel" w:hAnsi="Corbel"/>
          <w:lang w:val="fr-FR"/>
        </w:rPr>
      </w:pPr>
      <w:r w:rsidRPr="000323E8">
        <w:rPr>
          <w:rFonts w:ascii="Corbel" w:hAnsi="Corbel"/>
          <w:noProof/>
          <w:lang w:val="fr-FR" w:eastAsia="fr-FR"/>
        </w:rPr>
        <mc:AlternateContent>
          <mc:Choice Requires="wps">
            <w:drawing>
              <wp:anchor distT="0" distB="0" distL="114300" distR="114300" simplePos="0" relativeHeight="251743232" behindDoc="0" locked="0" layoutInCell="1" allowOverlap="1" wp14:anchorId="225E575B" wp14:editId="184A08B1">
                <wp:simplePos x="0" y="0"/>
                <wp:positionH relativeFrom="margin">
                  <wp:posOffset>0</wp:posOffset>
                </wp:positionH>
                <wp:positionV relativeFrom="paragraph">
                  <wp:posOffset>-635</wp:posOffset>
                </wp:positionV>
                <wp:extent cx="190500" cy="159385"/>
                <wp:effectExtent l="0" t="0" r="0" b="0"/>
                <wp:wrapNone/>
                <wp:docPr id="114" name="Arrow7" descr="{&quot;Key&quot;:&quot;POWER_USER_SHAPE_ICON&quot;,&quot;Value&quot;:&quot;POWER_USER_SHAPE_ICON_STYLE_1&qu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rot="10800000">
                          <a:off x="0" y="0"/>
                          <a:ext cx="190500" cy="159385"/>
                        </a:xfrm>
                        <a:custGeom>
                          <a:avLst/>
                          <a:gdLst>
                            <a:gd name="T0" fmla="*/ 522 w 1250"/>
                            <a:gd name="T1" fmla="*/ 1044 h 1045"/>
                            <a:gd name="T2" fmla="*/ 0 w 1250"/>
                            <a:gd name="T3" fmla="*/ 522 h 1045"/>
                            <a:gd name="T4" fmla="*/ 522 w 1250"/>
                            <a:gd name="T5" fmla="*/ 0 h 1045"/>
                            <a:gd name="T6" fmla="*/ 867 w 1250"/>
                            <a:gd name="T7" fmla="*/ 0 h 1045"/>
                            <a:gd name="T8" fmla="*/ 470 w 1250"/>
                            <a:gd name="T9" fmla="*/ 397 h 1045"/>
                            <a:gd name="T10" fmla="*/ 1250 w 1250"/>
                            <a:gd name="T11" fmla="*/ 397 h 1045"/>
                            <a:gd name="T12" fmla="*/ 1250 w 1250"/>
                            <a:gd name="T13" fmla="*/ 650 h 1045"/>
                            <a:gd name="T14" fmla="*/ 472 w 1250"/>
                            <a:gd name="T15" fmla="*/ 650 h 1045"/>
                            <a:gd name="T16" fmla="*/ 867 w 1250"/>
                            <a:gd name="T17" fmla="*/ 1045 h 1045"/>
                            <a:gd name="T18" fmla="*/ 522 w 1250"/>
                            <a:gd name="T19" fmla="*/ 1044 h 10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250" h="1045">
                              <a:moveTo>
                                <a:pt x="522" y="1044"/>
                              </a:moveTo>
                              <a:lnTo>
                                <a:pt x="0" y="522"/>
                              </a:lnTo>
                              <a:lnTo>
                                <a:pt x="522" y="0"/>
                              </a:lnTo>
                              <a:lnTo>
                                <a:pt x="867" y="0"/>
                              </a:lnTo>
                              <a:lnTo>
                                <a:pt x="470" y="397"/>
                              </a:lnTo>
                              <a:lnTo>
                                <a:pt x="1250" y="397"/>
                              </a:lnTo>
                              <a:lnTo>
                                <a:pt x="1250" y="650"/>
                              </a:lnTo>
                              <a:lnTo>
                                <a:pt x="472" y="650"/>
                              </a:lnTo>
                              <a:lnTo>
                                <a:pt x="867" y="1045"/>
                              </a:lnTo>
                              <a:lnTo>
                                <a:pt x="522" y="1044"/>
                              </a:ln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7254BD90" id="Arrow7" o:spid="_x0000_s1026" alt="{&quot;Key&quot;:&quot;POWER_USER_SHAPE_ICON&quot;,&quot;Value&quot;:&quot;POWER_USER_SHAPE_ICON_STYLE_1&quot;}" style="position:absolute;margin-left:0;margin-top:-.05pt;width:15pt;height:12.55pt;rotation:180;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1250,1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" path="m522,1044l,522,522,,867,,470,397r780,l1250,650r-778,l867,1045r-345,-1xe" fillcolor="#ed7d31 [3205]" stroked="f" strokeweight="0">
                <v:path arrowok="t" o:connecttype="custom" o:connectlocs="79553,159232;0,79616;79553,0;132131,0;71628,60551;190500,60551;190500,99139;71933,99139;132131,159385;79553,159232" o:connectangles="0,0,0,0,0,0,0,0,0,0"/>
                <o:lock v:ext="edit" aspectratio="t"/>
                <w10:wrap anchorx="margin"/>
              </v:shape>
            </w:pict>
          </mc:Fallback>
        </mc:AlternateContent>
      </w:r>
      <w:r w:rsidR="00CB2509" w:rsidRPr="000323E8">
        <w:rPr>
          <w:rFonts w:ascii="Corbel" w:hAnsi="Corbel"/>
          <w:lang w:val="fr-FR"/>
        </w:rPr>
        <w:t xml:space="preserve">Les informations à compléter dans les notices Zotero sont entourées en couleur : ce sont ces informations que Zotero utilise pour générer automatiquement les références bibliographiques. Zotero insère automatiquement la ponctuation, les guillemets, les mentions textuelles telles que </w:t>
      </w:r>
      <w:r w:rsidRPr="000323E8">
        <w:rPr>
          <w:rFonts w:ascii="Corbel" w:hAnsi="Corbel"/>
          <w:lang w:val="fr-FR"/>
        </w:rPr>
        <w:t>« </w:t>
      </w:r>
      <w:r w:rsidR="00CB2509" w:rsidRPr="000323E8">
        <w:rPr>
          <w:rFonts w:ascii="Corbel" w:hAnsi="Corbel"/>
          <w:lang w:val="fr-FR"/>
        </w:rPr>
        <w:t>cited</w:t>
      </w:r>
      <w:r w:rsidRPr="000323E8">
        <w:rPr>
          <w:rFonts w:ascii="Corbel" w:hAnsi="Corbel"/>
          <w:lang w:val="fr-FR"/>
        </w:rPr>
        <w:t> »</w:t>
      </w:r>
      <w:r w:rsidR="00CB2509" w:rsidRPr="000323E8">
        <w:rPr>
          <w:rFonts w:ascii="Corbel" w:hAnsi="Corbel"/>
          <w:lang w:val="fr-FR"/>
        </w:rPr>
        <w:t xml:space="preserve">, </w:t>
      </w:r>
      <w:r w:rsidRPr="000323E8">
        <w:rPr>
          <w:rFonts w:ascii="Corbel" w:hAnsi="Corbel"/>
          <w:lang w:val="fr-FR"/>
        </w:rPr>
        <w:t>« </w:t>
      </w:r>
      <w:r w:rsidR="00CB2509" w:rsidRPr="000323E8">
        <w:rPr>
          <w:rFonts w:ascii="Corbel" w:hAnsi="Corbel"/>
          <w:lang w:val="fr-FR"/>
        </w:rPr>
        <w:t>In</w:t>
      </w:r>
      <w:r w:rsidRPr="000323E8">
        <w:rPr>
          <w:rFonts w:ascii="Corbel" w:hAnsi="Corbel"/>
          <w:lang w:val="fr-FR"/>
        </w:rPr>
        <w:t> »</w:t>
      </w:r>
      <w:r w:rsidR="00CB2509" w:rsidRPr="000323E8">
        <w:rPr>
          <w:rFonts w:ascii="Corbel" w:hAnsi="Corbel"/>
          <w:lang w:val="fr-FR"/>
        </w:rPr>
        <w:t xml:space="preserve">, </w:t>
      </w:r>
      <w:r w:rsidRPr="000323E8">
        <w:rPr>
          <w:rFonts w:ascii="Corbel" w:hAnsi="Corbel"/>
          <w:lang w:val="fr-FR"/>
        </w:rPr>
        <w:t>« </w:t>
      </w:r>
      <w:r w:rsidR="00CB2509" w:rsidRPr="000323E8">
        <w:rPr>
          <w:rFonts w:ascii="Corbel" w:hAnsi="Corbel"/>
          <w:lang w:val="fr-FR"/>
        </w:rPr>
        <w:t>editors</w:t>
      </w:r>
      <w:r w:rsidRPr="000323E8">
        <w:rPr>
          <w:rFonts w:ascii="Corbel" w:hAnsi="Corbel"/>
          <w:lang w:val="fr-FR"/>
        </w:rPr>
        <w:t> »</w:t>
      </w:r>
      <w:r w:rsidR="00CB2509" w:rsidRPr="000323E8">
        <w:rPr>
          <w:rFonts w:ascii="Corbel" w:hAnsi="Corbel"/>
          <w:lang w:val="fr-FR"/>
        </w:rPr>
        <w:t xml:space="preserve">, etc., aussi </w:t>
      </w:r>
      <w:r w:rsidR="00CB2509" w:rsidRPr="000323E8">
        <w:rPr>
          <w:rFonts w:ascii="Corbel" w:hAnsi="Corbel"/>
          <w:b/>
          <w:lang w:val="fr-FR"/>
        </w:rPr>
        <w:t>vous ne devez pas les saisir si vous utilisez Zotero</w:t>
      </w:r>
      <w:r w:rsidR="00CB2509" w:rsidRPr="000323E8">
        <w:rPr>
          <w:rFonts w:ascii="Corbel" w:hAnsi="Corbel"/>
          <w:lang w:val="fr-FR"/>
        </w:rPr>
        <w:t>.</w:t>
      </w:r>
    </w:p>
    <w:p w14:paraId="28770AC8" w14:textId="77777777" w:rsidR="00EC0AEC" w:rsidRPr="000323E8" w:rsidRDefault="00EC0AEC" w:rsidP="000323E8">
      <w:pPr>
        <w:pStyle w:val="Corpsdetexte"/>
        <w:ind w:firstLine="708"/>
        <w:jc w:val="left"/>
        <w:rPr>
          <w:rFonts w:ascii="Corbel" w:hAnsi="Corbel"/>
          <w:lang w:val="fr-FR"/>
        </w:rPr>
      </w:pPr>
      <w:r w:rsidRPr="000323E8">
        <w:rPr>
          <w:rFonts w:ascii="Corbel" w:hAnsi="Corbel"/>
          <w:noProof/>
          <w:lang w:val="fr-FR" w:eastAsia="fr-FR"/>
        </w:rPr>
        <mc:AlternateContent>
          <mc:Choice Requires="wps">
            <w:drawing>
              <wp:anchor distT="0" distB="0" distL="114300" distR="114300" simplePos="0" relativeHeight="251745280" behindDoc="0" locked="0" layoutInCell="1" allowOverlap="1" wp14:anchorId="119E1D3B" wp14:editId="79D42943">
                <wp:simplePos x="0" y="0"/>
                <wp:positionH relativeFrom="margin">
                  <wp:posOffset>0</wp:posOffset>
                </wp:positionH>
                <wp:positionV relativeFrom="paragraph">
                  <wp:posOffset>-635</wp:posOffset>
                </wp:positionV>
                <wp:extent cx="190500" cy="159385"/>
                <wp:effectExtent l="0" t="0" r="0" b="0"/>
                <wp:wrapNone/>
                <wp:docPr id="15" name="Arrow7" descr="{&quot;Key&quot;:&quot;POWER_USER_SHAPE_ICON&quot;,&quot;Value&quot;:&quot;POWER_USER_SHAPE_ICON_STYLE_1&qu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rot="10800000">
                          <a:off x="0" y="0"/>
                          <a:ext cx="190500" cy="159385"/>
                        </a:xfrm>
                        <a:custGeom>
                          <a:avLst/>
                          <a:gdLst>
                            <a:gd name="T0" fmla="*/ 522 w 1250"/>
                            <a:gd name="T1" fmla="*/ 1044 h 1045"/>
                            <a:gd name="T2" fmla="*/ 0 w 1250"/>
                            <a:gd name="T3" fmla="*/ 522 h 1045"/>
                            <a:gd name="T4" fmla="*/ 522 w 1250"/>
                            <a:gd name="T5" fmla="*/ 0 h 1045"/>
                            <a:gd name="T6" fmla="*/ 867 w 1250"/>
                            <a:gd name="T7" fmla="*/ 0 h 1045"/>
                            <a:gd name="T8" fmla="*/ 470 w 1250"/>
                            <a:gd name="T9" fmla="*/ 397 h 1045"/>
                            <a:gd name="T10" fmla="*/ 1250 w 1250"/>
                            <a:gd name="T11" fmla="*/ 397 h 1045"/>
                            <a:gd name="T12" fmla="*/ 1250 w 1250"/>
                            <a:gd name="T13" fmla="*/ 650 h 1045"/>
                            <a:gd name="T14" fmla="*/ 472 w 1250"/>
                            <a:gd name="T15" fmla="*/ 650 h 1045"/>
                            <a:gd name="T16" fmla="*/ 867 w 1250"/>
                            <a:gd name="T17" fmla="*/ 1045 h 1045"/>
                            <a:gd name="T18" fmla="*/ 522 w 1250"/>
                            <a:gd name="T19" fmla="*/ 1044 h 10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250" h="1045">
                              <a:moveTo>
                                <a:pt x="522" y="1044"/>
                              </a:moveTo>
                              <a:lnTo>
                                <a:pt x="0" y="522"/>
                              </a:lnTo>
                              <a:lnTo>
                                <a:pt x="522" y="0"/>
                              </a:lnTo>
                              <a:lnTo>
                                <a:pt x="867" y="0"/>
                              </a:lnTo>
                              <a:lnTo>
                                <a:pt x="470" y="397"/>
                              </a:lnTo>
                              <a:lnTo>
                                <a:pt x="1250" y="397"/>
                              </a:lnTo>
                              <a:lnTo>
                                <a:pt x="1250" y="650"/>
                              </a:lnTo>
                              <a:lnTo>
                                <a:pt x="472" y="650"/>
                              </a:lnTo>
                              <a:lnTo>
                                <a:pt x="867" y="1045"/>
                              </a:lnTo>
                              <a:lnTo>
                                <a:pt x="522" y="1044"/>
                              </a:ln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39EEAB0F" id="Arrow7" o:spid="_x0000_s1026" alt="{&quot;Key&quot;:&quot;POWER_USER_SHAPE_ICON&quot;,&quot;Value&quot;:&quot;POWER_USER_SHAPE_ICON_STYLE_1&quot;}" style="position:absolute;margin-left:0;margin-top:-.05pt;width:15pt;height:12.55pt;rotation:180;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1250,1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" path="m522,1044l,522,522,,867,,470,397r780,l1250,650r-778,l867,1045r-345,-1xe" fillcolor="#ed7d31 [3205]" stroked="f" strokeweight="0">
                <v:path arrowok="t" o:connecttype="custom" o:connectlocs="79553,159232;0,79616;79553,0;132131,0;71628,60551;190500,60551;190500,99139;71933,99139;132131,159385;79553,159232" o:connectangles="0,0,0,0,0,0,0,0,0,0"/>
                <o:lock v:ext="edit" aspectratio="t"/>
                <w10:wrap anchorx="margin"/>
              </v:shape>
            </w:pict>
          </mc:Fallback>
        </mc:AlternateContent>
      </w:r>
      <w:r w:rsidRPr="000323E8">
        <w:rPr>
          <w:rFonts w:ascii="Corbel" w:hAnsi="Corbel"/>
          <w:lang w:val="fr-FR"/>
        </w:rPr>
        <w:t>Tous les exemples de saisie dans Zotero sont disponibles à l’adresse suivante, dans une bibliothèque de groupe Zotero publique.</w:t>
      </w:r>
    </w:p>
    <w:p w14:paraId="612AFFA9" w14:textId="5B3CC422" w:rsidR="00EC0AEC" w:rsidRPr="000323E8" w:rsidRDefault="00A3274C" w:rsidP="000323E8">
      <w:pPr>
        <w:pStyle w:val="Corpsdetexte"/>
        <w:jc w:val="left"/>
        <w:rPr>
          <w:rFonts w:ascii="Corbel" w:hAnsi="Corbel"/>
          <w:lang w:val="fr-FR"/>
        </w:rPr>
      </w:pPr>
      <w:hyperlink r:id="rId16" w:history="1">
        <w:r w:rsidR="00EC0AEC" w:rsidRPr="000323E8">
          <w:rPr>
            <w:rStyle w:val="Lienhypertexte"/>
            <w:rFonts w:ascii="Corbel" w:hAnsi="Corbel"/>
            <w:lang w:val="fr-FR"/>
          </w:rPr>
          <w:t>https://www.zotero.org/groups/2561378/form_biblio_isped/items/tag/zotero_ex_vancouver</w:t>
        </w:r>
      </w:hyperlink>
    </w:p>
    <w:p w14:paraId="602FC59F" w14:textId="30FD9B75" w:rsidR="00EC0AEC" w:rsidRDefault="00EC0AEC" w:rsidP="000323E8">
      <w:pPr>
        <w:pStyle w:val="Corpsdetexte"/>
        <w:jc w:val="left"/>
        <w:rPr>
          <w:rFonts w:ascii="Corbel" w:hAnsi="Corbel"/>
          <w:lang w:val="fr-FR"/>
        </w:rPr>
      </w:pPr>
      <w:r w:rsidRPr="000323E8">
        <w:rPr>
          <w:rFonts w:ascii="Corbel" w:hAnsi="Corbel"/>
          <w:lang w:val="fr-FR"/>
        </w:rPr>
        <w:t xml:space="preserve">Enregistrez-les dans votre bibliothèque Zotero pour disposer directement de modèles de saisie ; vous pourrez les distinguer de vos autres </w:t>
      </w:r>
      <w:r w:rsidR="00A4799C" w:rsidRPr="000323E8">
        <w:rPr>
          <w:rFonts w:ascii="Corbel" w:hAnsi="Corbel"/>
          <w:lang w:val="fr-FR"/>
        </w:rPr>
        <w:t>notices Zotero</w:t>
      </w:r>
      <w:r w:rsidRPr="000323E8">
        <w:rPr>
          <w:rFonts w:ascii="Corbel" w:hAnsi="Corbel"/>
          <w:lang w:val="fr-FR"/>
        </w:rPr>
        <w:t xml:space="preserve"> grâce au marqueur </w:t>
      </w:r>
      <w:r w:rsidRPr="000323E8">
        <w:rPr>
          <w:rFonts w:ascii="Corbel" w:hAnsi="Corbel"/>
          <w:b/>
          <w:lang w:val="fr-FR"/>
        </w:rPr>
        <w:t>zotero_ex_vancouver</w:t>
      </w:r>
      <w:r w:rsidRPr="000323E8">
        <w:rPr>
          <w:rFonts w:ascii="Corbel" w:hAnsi="Corbel"/>
          <w:lang w:val="fr-FR"/>
        </w:rPr>
        <w:t xml:space="preserve"> qui leur est associé.</w:t>
      </w:r>
    </w:p>
    <w:p w14:paraId="38346215" w14:textId="1D98A1B7" w:rsidR="001C2DD5" w:rsidRDefault="00A5579E" w:rsidP="00A5579E">
      <w:pPr>
        <w:pStyle w:val="Titre2"/>
      </w:pPr>
      <w:r>
        <w:t>Citations et notes de contenu</w:t>
      </w:r>
    </w:p>
    <w:p w14:paraId="70711A54" w14:textId="77777777" w:rsidR="00FB2F48" w:rsidRDefault="00FB2F48" w:rsidP="000323E8">
      <w:pPr>
        <w:pStyle w:val="Corpsdetexte"/>
        <w:jc w:val="left"/>
        <w:rPr>
          <w:rFonts w:ascii="Corbel" w:hAnsi="Corbel"/>
          <w:lang w:val="fr-FR"/>
        </w:rPr>
      </w:pPr>
      <w:r>
        <w:rPr>
          <w:rFonts w:ascii="Corbel" w:hAnsi="Corbel"/>
          <w:lang w:val="fr-FR"/>
        </w:rPr>
        <w:t xml:space="preserve">Notez que toutes les ressources que vous utilisez à l’appui de votre travail universitaire ne relèvent pas du système des citations et des appels de référence que nous détaillons dans le présent document. </w:t>
      </w:r>
    </w:p>
    <w:p w14:paraId="165E6375" w14:textId="44457072" w:rsidR="00FB2F48" w:rsidRDefault="00FB2F48" w:rsidP="000323E8">
      <w:pPr>
        <w:pStyle w:val="Corpsdetexte"/>
        <w:jc w:val="left"/>
        <w:rPr>
          <w:rFonts w:ascii="Corbel" w:hAnsi="Corbel"/>
          <w:lang w:val="fr-FR"/>
        </w:rPr>
      </w:pPr>
      <w:r>
        <w:rPr>
          <w:rFonts w:ascii="Corbel" w:hAnsi="Corbel"/>
          <w:lang w:val="fr-FR"/>
        </w:rPr>
        <w:t xml:space="preserve">On distingue </w:t>
      </w:r>
      <w:r w:rsidR="001108B4">
        <w:rPr>
          <w:rFonts w:ascii="Corbel" w:hAnsi="Corbel"/>
          <w:lang w:val="fr-FR"/>
        </w:rPr>
        <w:t>en effet</w:t>
      </w:r>
      <w:r>
        <w:rPr>
          <w:rFonts w:ascii="Corbel" w:hAnsi="Corbel"/>
          <w:lang w:val="fr-FR"/>
        </w:rPr>
        <w:t xml:space="preserve"> les </w:t>
      </w:r>
      <w:r w:rsidRPr="001108B4">
        <w:rPr>
          <w:rStyle w:val="lev"/>
          <w:lang w:val="fr-FR"/>
        </w:rPr>
        <w:t>citations</w:t>
      </w:r>
      <w:r>
        <w:rPr>
          <w:rFonts w:ascii="Corbel" w:hAnsi="Corbel"/>
          <w:lang w:val="fr-FR"/>
        </w:rPr>
        <w:t xml:space="preserve"> et les </w:t>
      </w:r>
      <w:r w:rsidRPr="00FB2F48">
        <w:rPr>
          <w:rFonts w:ascii="Corbel" w:hAnsi="Corbel"/>
          <w:b/>
          <w:lang w:val="fr-FR"/>
        </w:rPr>
        <w:t>notes de contenu</w:t>
      </w:r>
      <w:r>
        <w:rPr>
          <w:rFonts w:ascii="Corbel" w:hAnsi="Corbel"/>
          <w:lang w:val="fr-FR"/>
        </w:rPr>
        <w:t>.</w:t>
      </w:r>
    </w:p>
    <w:p w14:paraId="24A7B1A3" w14:textId="4993277A" w:rsidR="001C2DD5" w:rsidRDefault="001C2DD5" w:rsidP="00A5579E">
      <w:pPr>
        <w:pStyle w:val="Corpsdetexte"/>
        <w:rPr>
          <w:rFonts w:ascii="Corbel" w:hAnsi="Corbel"/>
          <w:lang w:val="fr-FR"/>
        </w:rPr>
      </w:pPr>
      <w:r w:rsidRPr="001C2DD5">
        <w:rPr>
          <w:rFonts w:ascii="Corbel" w:hAnsi="Corbel"/>
          <w:lang w:val="fr-FR"/>
        </w:rPr>
        <w:t xml:space="preserve">Les </w:t>
      </w:r>
      <w:r w:rsidRPr="00FB2F48">
        <w:rPr>
          <w:rStyle w:val="lev"/>
          <w:lang w:val="fr-FR"/>
        </w:rPr>
        <w:t>citations</w:t>
      </w:r>
      <w:r w:rsidRPr="001C2DD5">
        <w:rPr>
          <w:rFonts w:ascii="Corbel" w:hAnsi="Corbel"/>
          <w:lang w:val="fr-FR"/>
        </w:rPr>
        <w:t xml:space="preserve"> référencent les </w:t>
      </w:r>
      <w:r w:rsidRPr="001C2DD5">
        <w:rPr>
          <w:rStyle w:val="lev"/>
          <w:lang w:val="fr-FR"/>
        </w:rPr>
        <w:t>publications et documents diffusés</w:t>
      </w:r>
      <w:r w:rsidRPr="001C2DD5">
        <w:rPr>
          <w:rFonts w:ascii="Corbel" w:hAnsi="Corbel"/>
          <w:lang w:val="fr-FR"/>
        </w:rPr>
        <w:t xml:space="preserve"> que vous utilisez à l’appui de votre texte.</w:t>
      </w:r>
      <w:r w:rsidR="00A5579E">
        <w:rPr>
          <w:rFonts w:ascii="Corbel" w:hAnsi="Corbel"/>
          <w:lang w:val="fr-FR"/>
        </w:rPr>
        <w:t xml:space="preserve"> </w:t>
      </w:r>
      <w:r w:rsidR="00A5579E" w:rsidRPr="00A5579E">
        <w:rPr>
          <w:rFonts w:ascii="Corbel" w:hAnsi="Corbel"/>
          <w:lang w:val="fr-FR"/>
        </w:rPr>
        <w:t>La bibliographie</w:t>
      </w:r>
      <w:r w:rsidR="007830E4">
        <w:rPr>
          <w:rFonts w:ascii="Corbel" w:hAnsi="Corbel"/>
          <w:lang w:val="fr-FR"/>
        </w:rPr>
        <w:t>, ou liste des références citées,</w:t>
      </w:r>
      <w:r w:rsidR="00A5579E" w:rsidRPr="00A5579E">
        <w:rPr>
          <w:rFonts w:ascii="Corbel" w:hAnsi="Corbel"/>
          <w:lang w:val="fr-FR"/>
        </w:rPr>
        <w:t xml:space="preserve"> </w:t>
      </w:r>
      <w:r w:rsidR="007830E4">
        <w:rPr>
          <w:rFonts w:ascii="Corbel" w:hAnsi="Corbel"/>
          <w:lang w:val="fr-FR"/>
        </w:rPr>
        <w:t xml:space="preserve">en </w:t>
      </w:r>
      <w:r w:rsidR="00A5579E" w:rsidRPr="00A5579E">
        <w:rPr>
          <w:rFonts w:ascii="Corbel" w:hAnsi="Corbel"/>
          <w:lang w:val="fr-FR"/>
        </w:rPr>
        <w:t>constitue la liste récapitulative.</w:t>
      </w:r>
    </w:p>
    <w:p w14:paraId="1244EB5D" w14:textId="2D5E588D" w:rsidR="001C2DD5" w:rsidRPr="001C2DD5" w:rsidRDefault="001C2DD5" w:rsidP="001C2DD5">
      <w:pPr>
        <w:pStyle w:val="Corpsdetexte"/>
        <w:rPr>
          <w:rFonts w:ascii="Corbel" w:hAnsi="Corbel"/>
          <w:lang w:val="fr-FR"/>
        </w:rPr>
      </w:pPr>
      <w:r w:rsidRPr="001C2DD5">
        <w:rPr>
          <w:rFonts w:ascii="Corbel" w:hAnsi="Corbel"/>
          <w:lang w:val="fr-FR"/>
        </w:rPr>
        <w:t xml:space="preserve">Les </w:t>
      </w:r>
      <w:r w:rsidRPr="00A5579E">
        <w:rPr>
          <w:rFonts w:ascii="Corbel" w:hAnsi="Corbel"/>
          <w:b/>
          <w:lang w:val="fr-FR"/>
        </w:rPr>
        <w:t>notes de contenu</w:t>
      </w:r>
      <w:r w:rsidRPr="001C2DD5">
        <w:rPr>
          <w:rFonts w:ascii="Corbel" w:hAnsi="Corbel"/>
          <w:lang w:val="fr-FR"/>
        </w:rPr>
        <w:t xml:space="preserve"> se placent en bas de page. Elles sont numérotées au cœur du texte (Références / Insérer une note de bas de page). Ces notes doivent être utilisées lorsque vous faites référence aux ressources suivantes, qui n’ont pas leur place en bibliographie et pour lesquelles le système de citations ne doit donc pas être utilisé :</w:t>
      </w:r>
    </w:p>
    <w:p w14:paraId="7905FD03" w14:textId="4EF45E22" w:rsidR="001C2DD5" w:rsidRPr="001C2DD5" w:rsidRDefault="001C2DD5" w:rsidP="00A5579E">
      <w:pPr>
        <w:pStyle w:val="Corpsdetexte"/>
        <w:numPr>
          <w:ilvl w:val="0"/>
          <w:numId w:val="11"/>
        </w:numPr>
        <w:rPr>
          <w:rFonts w:ascii="Corbel" w:hAnsi="Corbel"/>
          <w:lang w:val="fr-FR"/>
        </w:rPr>
      </w:pPr>
      <w:r w:rsidRPr="001C2DD5">
        <w:rPr>
          <w:rFonts w:ascii="Corbel" w:hAnsi="Corbel"/>
          <w:lang w:val="fr-FR"/>
        </w:rPr>
        <w:t>site internet dans sa globalité ou page d’accueil d’un site internet,</w:t>
      </w:r>
    </w:p>
    <w:p w14:paraId="75C85F10" w14:textId="0FCC2C20" w:rsidR="001C2DD5" w:rsidRPr="001C2DD5" w:rsidRDefault="001C2DD5" w:rsidP="00A5579E">
      <w:pPr>
        <w:pStyle w:val="Corpsdetexte"/>
        <w:numPr>
          <w:ilvl w:val="0"/>
          <w:numId w:val="11"/>
        </w:numPr>
        <w:rPr>
          <w:rFonts w:ascii="Corbel" w:hAnsi="Corbel"/>
          <w:lang w:val="fr-FR"/>
        </w:rPr>
      </w:pPr>
      <w:r w:rsidRPr="001C2DD5">
        <w:rPr>
          <w:rFonts w:ascii="Corbel" w:hAnsi="Corbel"/>
          <w:lang w:val="fr-FR"/>
        </w:rPr>
        <w:t>document interne,</w:t>
      </w:r>
    </w:p>
    <w:p w14:paraId="22F3D623" w14:textId="26C57F13" w:rsidR="001C2DD5" w:rsidRPr="001C2DD5" w:rsidRDefault="001C2DD5" w:rsidP="00A5579E">
      <w:pPr>
        <w:pStyle w:val="Corpsdetexte"/>
        <w:numPr>
          <w:ilvl w:val="0"/>
          <w:numId w:val="11"/>
        </w:numPr>
        <w:rPr>
          <w:rFonts w:ascii="Corbel" w:hAnsi="Corbel"/>
          <w:lang w:val="fr-FR"/>
        </w:rPr>
      </w:pPr>
      <w:r w:rsidRPr="001C2DD5">
        <w:rPr>
          <w:rFonts w:ascii="Corbel" w:hAnsi="Corbel"/>
          <w:lang w:val="fr-FR"/>
        </w:rPr>
        <w:t xml:space="preserve">support de cours, </w:t>
      </w:r>
    </w:p>
    <w:p w14:paraId="7F6AB0C9" w14:textId="01A8BF44" w:rsidR="001C2DD5" w:rsidRPr="001C2DD5" w:rsidRDefault="001C2DD5" w:rsidP="00A5579E">
      <w:pPr>
        <w:pStyle w:val="Corpsdetexte"/>
        <w:numPr>
          <w:ilvl w:val="0"/>
          <w:numId w:val="11"/>
        </w:numPr>
        <w:rPr>
          <w:rFonts w:ascii="Corbel" w:hAnsi="Corbel"/>
          <w:lang w:val="fr-FR"/>
        </w:rPr>
      </w:pPr>
      <w:r w:rsidRPr="001C2DD5">
        <w:rPr>
          <w:rFonts w:ascii="Corbel" w:hAnsi="Corbel"/>
          <w:lang w:val="fr-FR"/>
        </w:rPr>
        <w:t>présentation non diffusée,</w:t>
      </w:r>
    </w:p>
    <w:p w14:paraId="3B0D1870" w14:textId="41BE527E" w:rsidR="001C2DD5" w:rsidRPr="001C2DD5" w:rsidRDefault="001C2DD5" w:rsidP="00A5579E">
      <w:pPr>
        <w:pStyle w:val="Corpsdetexte"/>
        <w:numPr>
          <w:ilvl w:val="0"/>
          <w:numId w:val="11"/>
        </w:numPr>
        <w:rPr>
          <w:rFonts w:ascii="Corbel" w:hAnsi="Corbel"/>
          <w:lang w:val="fr-FR"/>
        </w:rPr>
      </w:pPr>
      <w:r w:rsidRPr="001C2DD5">
        <w:rPr>
          <w:rFonts w:ascii="Corbel" w:hAnsi="Corbel"/>
          <w:lang w:val="fr-FR"/>
        </w:rPr>
        <w:lastRenderedPageBreak/>
        <w:t>et tout autre document assimilable à l’une de ces catégories.</w:t>
      </w:r>
    </w:p>
    <w:p w14:paraId="793F08DD" w14:textId="70562C27" w:rsidR="001C2DD5" w:rsidRPr="000323E8" w:rsidRDefault="007830E4" w:rsidP="001C2DD5">
      <w:pPr>
        <w:pStyle w:val="Corpsdetexte"/>
        <w:jc w:val="left"/>
        <w:rPr>
          <w:rFonts w:ascii="Corbel" w:hAnsi="Corbel"/>
          <w:lang w:val="fr-FR"/>
        </w:rPr>
      </w:pPr>
      <w:r>
        <w:rPr>
          <w:rFonts w:ascii="Corbel" w:hAnsi="Corbel"/>
          <w:lang w:val="fr-FR"/>
        </w:rPr>
        <w:t>Si l’URL peut suffire pour un site internet, il convient de fournir pour les autres ressources toutes les informations disponibles telles que : titre, auteur, date, type de ressource (rapport annuel d’activité, cours du Master 1 « Santé publique » UEXXX, etc.)</w:t>
      </w:r>
    </w:p>
    <w:p w14:paraId="03C085CD" w14:textId="0C419D57" w:rsidR="00CB2509" w:rsidRPr="000323E8" w:rsidRDefault="00CB2509" w:rsidP="000323E8">
      <w:pPr>
        <w:pStyle w:val="Titre2"/>
        <w:jc w:val="left"/>
        <w:rPr>
          <w:rFonts w:ascii="Corbel" w:hAnsi="Corbel"/>
          <w:lang w:val="fr-FR"/>
        </w:rPr>
      </w:pPr>
      <w:bookmarkStart w:id="11" w:name="X79e07da9b688edc782e58e1946d4a945bf7a759"/>
      <w:bookmarkStart w:id="12" w:name="_Toc76127370"/>
      <w:r w:rsidRPr="000323E8">
        <w:rPr>
          <w:rFonts w:ascii="Corbel" w:hAnsi="Corbel"/>
          <w:lang w:val="fr-FR"/>
        </w:rPr>
        <w:t>Règles communes à tous les types de document</w:t>
      </w:r>
      <w:bookmarkEnd w:id="11"/>
      <w:bookmarkEnd w:id="12"/>
    </w:p>
    <w:p w14:paraId="0BD9ACB1" w14:textId="77777777" w:rsidR="00CB2509" w:rsidRPr="000323E8" w:rsidRDefault="00CB2509" w:rsidP="000323E8">
      <w:pPr>
        <w:pStyle w:val="Titre3"/>
        <w:jc w:val="left"/>
        <w:rPr>
          <w:rFonts w:ascii="Corbel" w:hAnsi="Corbel"/>
          <w:lang w:val="fr-FR"/>
        </w:rPr>
      </w:pPr>
      <w:bookmarkStart w:id="13" w:name="langue"/>
      <w:r w:rsidRPr="000323E8">
        <w:rPr>
          <w:rFonts w:ascii="Corbel" w:hAnsi="Corbel"/>
          <w:lang w:val="fr-FR"/>
        </w:rPr>
        <w:t>Langue</w:t>
      </w:r>
      <w:bookmarkEnd w:id="13"/>
    </w:p>
    <w:p w14:paraId="38C2C403" w14:textId="77777777" w:rsidR="00CB2509" w:rsidRPr="000323E8" w:rsidRDefault="00CB2509" w:rsidP="000323E8">
      <w:pPr>
        <w:pStyle w:val="FirstParagraph"/>
        <w:jc w:val="left"/>
        <w:rPr>
          <w:rFonts w:ascii="Corbel" w:hAnsi="Corbel"/>
          <w:lang w:val="fr-FR"/>
        </w:rPr>
      </w:pPr>
      <w:r w:rsidRPr="000323E8">
        <w:rPr>
          <w:rFonts w:ascii="Corbel" w:hAnsi="Corbel"/>
          <w:lang w:val="fr-FR"/>
        </w:rPr>
        <w:t>Assurez-vous de la langue dans laquelle votre bibliographie doit être rédigée. Cela a un impact sur différents aspects tels que :</w:t>
      </w:r>
    </w:p>
    <w:p w14:paraId="22E68C65" w14:textId="77777777" w:rsidR="00CB2509" w:rsidRPr="000323E8" w:rsidRDefault="00CB2509" w:rsidP="000323E8">
      <w:pPr>
        <w:pStyle w:val="Compact"/>
        <w:numPr>
          <w:ilvl w:val="0"/>
          <w:numId w:val="1"/>
        </w:numPr>
        <w:jc w:val="left"/>
        <w:rPr>
          <w:rFonts w:ascii="Corbel" w:hAnsi="Corbel"/>
          <w:lang w:val="fr-FR"/>
        </w:rPr>
      </w:pPr>
      <w:r w:rsidRPr="000323E8">
        <w:rPr>
          <w:rFonts w:ascii="Corbel" w:hAnsi="Corbel"/>
          <w:lang w:val="fr-FR"/>
        </w:rPr>
        <w:t>la ponctuation,</w:t>
      </w:r>
    </w:p>
    <w:p w14:paraId="01A4C85A" w14:textId="551BF2D0" w:rsidR="00CB2509" w:rsidRPr="000323E8" w:rsidRDefault="00CB2509" w:rsidP="000323E8">
      <w:pPr>
        <w:pStyle w:val="Compact"/>
        <w:numPr>
          <w:ilvl w:val="0"/>
          <w:numId w:val="1"/>
        </w:numPr>
        <w:jc w:val="left"/>
        <w:rPr>
          <w:rFonts w:ascii="Corbel" w:hAnsi="Corbel"/>
          <w:lang w:val="fr-FR"/>
        </w:rPr>
      </w:pPr>
      <w:r w:rsidRPr="000323E8">
        <w:rPr>
          <w:rFonts w:ascii="Corbel" w:hAnsi="Corbel"/>
          <w:lang w:val="fr-FR"/>
        </w:rPr>
        <w:t xml:space="preserve">le format des dates : </w:t>
      </w:r>
      <w:r w:rsidR="00472AFB" w:rsidRPr="000323E8">
        <w:rPr>
          <w:rFonts w:ascii="Corbel" w:hAnsi="Corbel"/>
          <w:lang w:val="fr-FR"/>
        </w:rPr>
        <w:t>« </w:t>
      </w:r>
      <w:r w:rsidRPr="000323E8">
        <w:rPr>
          <w:rFonts w:ascii="Corbel" w:hAnsi="Corbel"/>
          <w:lang w:val="fr-FR"/>
        </w:rPr>
        <w:t>2017 Jul 15</w:t>
      </w:r>
      <w:r w:rsidR="00472AFB" w:rsidRPr="000323E8">
        <w:rPr>
          <w:rFonts w:ascii="Corbel" w:hAnsi="Corbel"/>
          <w:lang w:val="fr-FR"/>
        </w:rPr>
        <w:t> »</w:t>
      </w:r>
      <w:r w:rsidRPr="000323E8">
        <w:rPr>
          <w:rFonts w:ascii="Corbel" w:hAnsi="Corbel"/>
          <w:lang w:val="fr-FR"/>
        </w:rPr>
        <w:t xml:space="preserve"> en anglais / </w:t>
      </w:r>
      <w:r w:rsidR="00472AFB" w:rsidRPr="000323E8">
        <w:rPr>
          <w:rFonts w:ascii="Corbel" w:hAnsi="Corbel"/>
          <w:lang w:val="fr-FR"/>
        </w:rPr>
        <w:t>« </w:t>
      </w:r>
      <w:r w:rsidRPr="000323E8">
        <w:rPr>
          <w:rFonts w:ascii="Corbel" w:hAnsi="Corbel"/>
          <w:lang w:val="fr-FR"/>
        </w:rPr>
        <w:t>5 juil 2017</w:t>
      </w:r>
      <w:r w:rsidR="00472AFB" w:rsidRPr="000323E8">
        <w:rPr>
          <w:rFonts w:ascii="Corbel" w:hAnsi="Corbel"/>
          <w:lang w:val="fr-FR"/>
        </w:rPr>
        <w:t> »</w:t>
      </w:r>
      <w:r w:rsidRPr="000323E8">
        <w:rPr>
          <w:rFonts w:ascii="Corbel" w:hAnsi="Corbel"/>
          <w:lang w:val="fr-FR"/>
        </w:rPr>
        <w:t xml:space="preserve"> en français,</w:t>
      </w:r>
    </w:p>
    <w:p w14:paraId="29A6C704" w14:textId="41F19091" w:rsidR="00CB2509" w:rsidRPr="000323E8" w:rsidRDefault="00CB2509" w:rsidP="000323E8">
      <w:pPr>
        <w:pStyle w:val="Compact"/>
        <w:numPr>
          <w:ilvl w:val="0"/>
          <w:numId w:val="1"/>
        </w:numPr>
        <w:jc w:val="left"/>
        <w:rPr>
          <w:rFonts w:ascii="Corbel" w:hAnsi="Corbel"/>
          <w:lang w:val="fr-FR"/>
        </w:rPr>
      </w:pPr>
      <w:r w:rsidRPr="000323E8">
        <w:rPr>
          <w:rFonts w:ascii="Corbel" w:hAnsi="Corbel"/>
          <w:lang w:val="fr-FR"/>
        </w:rPr>
        <w:t xml:space="preserve">la langue de certains termes à insérer : </w:t>
      </w:r>
      <w:r w:rsidR="00472AFB" w:rsidRPr="000323E8">
        <w:rPr>
          <w:rFonts w:ascii="Corbel" w:hAnsi="Corbel"/>
          <w:lang w:val="fr-FR"/>
        </w:rPr>
        <w:t>« </w:t>
      </w:r>
      <w:r w:rsidRPr="000323E8">
        <w:rPr>
          <w:rFonts w:ascii="Corbel" w:hAnsi="Corbel"/>
          <w:lang w:val="fr-FR"/>
        </w:rPr>
        <w:t>editor</w:t>
      </w:r>
      <w:r w:rsidR="00472AFB" w:rsidRPr="000323E8">
        <w:rPr>
          <w:rFonts w:ascii="Corbel" w:hAnsi="Corbel"/>
          <w:lang w:val="fr-FR"/>
        </w:rPr>
        <w:t> »</w:t>
      </w:r>
      <w:r w:rsidRPr="000323E8">
        <w:rPr>
          <w:rFonts w:ascii="Corbel" w:hAnsi="Corbel"/>
          <w:lang w:val="fr-FR"/>
        </w:rPr>
        <w:t xml:space="preserve"> en anglais /</w:t>
      </w:r>
      <w:r w:rsidR="00472AFB" w:rsidRPr="000323E8">
        <w:rPr>
          <w:rFonts w:ascii="Corbel" w:hAnsi="Corbel"/>
          <w:lang w:val="fr-FR"/>
        </w:rPr>
        <w:t> « </w:t>
      </w:r>
      <w:r w:rsidRPr="000323E8">
        <w:rPr>
          <w:rFonts w:ascii="Corbel" w:hAnsi="Corbel"/>
          <w:lang w:val="fr-FR"/>
        </w:rPr>
        <w:t>éditeur</w:t>
      </w:r>
      <w:r w:rsidR="00472AFB" w:rsidRPr="000323E8">
        <w:rPr>
          <w:rFonts w:ascii="Corbel" w:hAnsi="Corbel"/>
          <w:lang w:val="fr-FR"/>
        </w:rPr>
        <w:t> »</w:t>
      </w:r>
      <w:r w:rsidRPr="000323E8">
        <w:rPr>
          <w:rFonts w:ascii="Corbel" w:hAnsi="Corbel"/>
          <w:lang w:val="fr-FR"/>
        </w:rPr>
        <w:t xml:space="preserve"> en français, etc.</w:t>
      </w:r>
    </w:p>
    <w:p w14:paraId="7E2D9F45" w14:textId="77777777" w:rsidR="00CB2509" w:rsidRPr="000323E8" w:rsidRDefault="00CB2509" w:rsidP="000323E8">
      <w:pPr>
        <w:pStyle w:val="FirstParagraph"/>
        <w:jc w:val="left"/>
        <w:rPr>
          <w:rFonts w:ascii="Corbel" w:hAnsi="Corbel"/>
          <w:lang w:val="fr-FR"/>
        </w:rPr>
      </w:pPr>
      <w:r w:rsidRPr="000323E8">
        <w:rPr>
          <w:rFonts w:ascii="Corbel" w:hAnsi="Corbel"/>
          <w:lang w:val="fr-FR"/>
        </w:rPr>
        <w:t xml:space="preserve">Dans ce mémo, les exemples sont présentés pour une bibliographie rédigée </w:t>
      </w:r>
      <w:r w:rsidRPr="000323E8">
        <w:rPr>
          <w:rFonts w:ascii="Corbel" w:hAnsi="Corbel"/>
          <w:b/>
          <w:lang w:val="fr-FR"/>
        </w:rPr>
        <w:t>en anglais - English (US)</w:t>
      </w:r>
      <w:r w:rsidRPr="000323E8">
        <w:rPr>
          <w:rFonts w:ascii="Corbel" w:hAnsi="Corbel"/>
          <w:lang w:val="fr-FR"/>
        </w:rPr>
        <w:t>.</w:t>
      </w:r>
    </w:p>
    <w:p w14:paraId="374415F6" w14:textId="5083CEC8" w:rsidR="00CB2509" w:rsidRPr="000323E8" w:rsidRDefault="000D5621" w:rsidP="000323E8">
      <w:pPr>
        <w:pStyle w:val="Corpsdetexte"/>
        <w:ind w:firstLine="708"/>
        <w:jc w:val="left"/>
        <w:rPr>
          <w:rFonts w:ascii="Corbel" w:hAnsi="Corbel"/>
          <w:lang w:val="fr-FR"/>
        </w:rPr>
      </w:pPr>
      <w:r w:rsidRPr="000323E8">
        <w:rPr>
          <w:rFonts w:ascii="Corbel" w:hAnsi="Corbel"/>
          <w:noProof/>
          <w:lang w:val="fr-FR" w:eastAsia="fr-FR"/>
        </w:rPr>
        <mc:AlternateContent>
          <mc:Choice Requires="wps">
            <w:drawing>
              <wp:anchor distT="0" distB="0" distL="114300" distR="114300" simplePos="0" relativeHeight="251679744" behindDoc="0" locked="0" layoutInCell="1" allowOverlap="1" wp14:anchorId="6BA0B036" wp14:editId="0E94F47E">
                <wp:simplePos x="0" y="0"/>
                <wp:positionH relativeFrom="margin">
                  <wp:posOffset>0</wp:posOffset>
                </wp:positionH>
                <wp:positionV relativeFrom="paragraph">
                  <wp:posOffset>-635</wp:posOffset>
                </wp:positionV>
                <wp:extent cx="190500" cy="159385"/>
                <wp:effectExtent l="0" t="0" r="0" b="0"/>
                <wp:wrapNone/>
                <wp:docPr id="30" name="Arrow7" descr="{&quot;Key&quot;:&quot;POWER_USER_SHAPE_ICON&quot;,&quot;Value&quot;:&quot;POWER_USER_SHAPE_ICON_STYLE_1&qu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rot="10800000">
                          <a:off x="0" y="0"/>
                          <a:ext cx="190500" cy="159385"/>
                        </a:xfrm>
                        <a:custGeom>
                          <a:avLst/>
                          <a:gdLst>
                            <a:gd name="T0" fmla="*/ 522 w 1250"/>
                            <a:gd name="T1" fmla="*/ 1044 h 1045"/>
                            <a:gd name="T2" fmla="*/ 0 w 1250"/>
                            <a:gd name="T3" fmla="*/ 522 h 1045"/>
                            <a:gd name="T4" fmla="*/ 522 w 1250"/>
                            <a:gd name="T5" fmla="*/ 0 h 1045"/>
                            <a:gd name="T6" fmla="*/ 867 w 1250"/>
                            <a:gd name="T7" fmla="*/ 0 h 1045"/>
                            <a:gd name="T8" fmla="*/ 470 w 1250"/>
                            <a:gd name="T9" fmla="*/ 397 h 1045"/>
                            <a:gd name="T10" fmla="*/ 1250 w 1250"/>
                            <a:gd name="T11" fmla="*/ 397 h 1045"/>
                            <a:gd name="T12" fmla="*/ 1250 w 1250"/>
                            <a:gd name="T13" fmla="*/ 650 h 1045"/>
                            <a:gd name="T14" fmla="*/ 472 w 1250"/>
                            <a:gd name="T15" fmla="*/ 650 h 1045"/>
                            <a:gd name="T16" fmla="*/ 867 w 1250"/>
                            <a:gd name="T17" fmla="*/ 1045 h 1045"/>
                            <a:gd name="T18" fmla="*/ 522 w 1250"/>
                            <a:gd name="T19" fmla="*/ 1044 h 10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250" h="1045">
                              <a:moveTo>
                                <a:pt x="522" y="1044"/>
                              </a:moveTo>
                              <a:lnTo>
                                <a:pt x="0" y="522"/>
                              </a:lnTo>
                              <a:lnTo>
                                <a:pt x="522" y="0"/>
                              </a:lnTo>
                              <a:lnTo>
                                <a:pt x="867" y="0"/>
                              </a:lnTo>
                              <a:lnTo>
                                <a:pt x="470" y="397"/>
                              </a:lnTo>
                              <a:lnTo>
                                <a:pt x="1250" y="397"/>
                              </a:lnTo>
                              <a:lnTo>
                                <a:pt x="1250" y="650"/>
                              </a:lnTo>
                              <a:lnTo>
                                <a:pt x="472" y="650"/>
                              </a:lnTo>
                              <a:lnTo>
                                <a:pt x="867" y="1045"/>
                              </a:lnTo>
                              <a:lnTo>
                                <a:pt x="522" y="1044"/>
                              </a:ln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571D218E" id="Arrow7" o:spid="_x0000_s1026" alt="{&quot;Key&quot;:&quot;POWER_USER_SHAPE_ICON&quot;,&quot;Value&quot;:&quot;POWER_USER_SHAPE_ICON_STYLE_1&quot;}" style="position:absolute;margin-left:0;margin-top:-.05pt;width:15pt;height:12.55pt;rotation:180;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1250,1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" path="m522,1044l,522,522,,867,,470,397r780,l1250,650r-778,l867,1045r-345,-1xe" fillcolor="#ed7d31 [3205]" stroked="f" strokeweight="0">
                <v:path arrowok="t" o:connecttype="custom" o:connectlocs="79553,159232;0,79616;79553,0;132131,0;71628,60551;190500,60551;190500,99139;71933,99139;132131,159385;79553,159232" o:connectangles="0,0,0,0,0,0,0,0,0,0"/>
                <o:lock v:ext="edit" aspectratio="t"/>
                <w10:wrap anchorx="margin"/>
              </v:shape>
            </w:pict>
          </mc:Fallback>
        </mc:AlternateContent>
      </w:r>
      <w:r w:rsidR="00CB2509" w:rsidRPr="000323E8">
        <w:rPr>
          <w:rFonts w:ascii="Corbel" w:hAnsi="Corbel"/>
          <w:lang w:val="fr-FR"/>
        </w:rPr>
        <w:t>Dans Zotero, un menu déroulant permet de choisir et modifier facilement la langue de rédaction.</w:t>
      </w:r>
    </w:p>
    <w:p w14:paraId="4A0B5236" w14:textId="77777777" w:rsidR="00CB2509" w:rsidRPr="000323E8" w:rsidRDefault="00CB2509" w:rsidP="000323E8">
      <w:pPr>
        <w:pStyle w:val="Titre3"/>
        <w:jc w:val="left"/>
        <w:rPr>
          <w:rFonts w:ascii="Corbel" w:hAnsi="Corbel"/>
          <w:lang w:val="fr-FR"/>
        </w:rPr>
      </w:pPr>
      <w:bookmarkStart w:id="14" w:name="auteurs"/>
      <w:r w:rsidRPr="000323E8">
        <w:rPr>
          <w:rFonts w:ascii="Corbel" w:hAnsi="Corbel"/>
          <w:lang w:val="fr-FR"/>
        </w:rPr>
        <w:t>Auteurs</w:t>
      </w:r>
      <w:bookmarkEnd w:id="14"/>
    </w:p>
    <w:p w14:paraId="2F5DC546" w14:textId="77777777" w:rsidR="00CB2509" w:rsidRPr="000323E8" w:rsidRDefault="00CB2509" w:rsidP="000323E8">
      <w:pPr>
        <w:pStyle w:val="FirstParagraph"/>
        <w:jc w:val="left"/>
        <w:rPr>
          <w:rFonts w:ascii="Corbel" w:hAnsi="Corbel"/>
          <w:lang w:val="fr-FR"/>
        </w:rPr>
      </w:pPr>
      <w:r w:rsidRPr="000323E8">
        <w:rPr>
          <w:rFonts w:ascii="Corbel" w:hAnsi="Corbel"/>
          <w:lang w:val="fr-FR"/>
        </w:rPr>
        <w:t>Les auteurs qui sont des personnes physiques sont signalés par leur nom de famille suivi de(s) initiale(s) de leur(s) prénom(s).</w:t>
      </w:r>
    </w:p>
    <w:p w14:paraId="3B65D83C" w14:textId="3A6F3916" w:rsidR="00CB2509" w:rsidRPr="000323E8" w:rsidRDefault="00CB2509" w:rsidP="000323E8">
      <w:pPr>
        <w:pStyle w:val="Corpsdetexte"/>
        <w:jc w:val="left"/>
        <w:rPr>
          <w:rFonts w:ascii="Corbel" w:hAnsi="Corbel"/>
          <w:lang w:val="fr-FR"/>
        </w:rPr>
      </w:pPr>
      <w:r w:rsidRPr="000323E8">
        <w:rPr>
          <w:rFonts w:ascii="Corbel" w:hAnsi="Corbel"/>
          <w:lang w:val="fr-FR"/>
        </w:rPr>
        <w:t xml:space="preserve">S’il y a </w:t>
      </w:r>
      <w:r w:rsidRPr="000323E8">
        <w:rPr>
          <w:rFonts w:ascii="Corbel" w:hAnsi="Corbel"/>
          <w:b/>
          <w:lang w:val="fr-FR"/>
        </w:rPr>
        <w:t>plus de 6 auteurs</w:t>
      </w:r>
      <w:r w:rsidRPr="000323E8">
        <w:rPr>
          <w:rFonts w:ascii="Corbel" w:hAnsi="Corbel"/>
          <w:lang w:val="fr-FR"/>
        </w:rPr>
        <w:t xml:space="preserve">, citez les 6 premiers en les séparant par une virgule, suivis de la mention </w:t>
      </w:r>
      <w:r w:rsidR="00472AFB" w:rsidRPr="000323E8">
        <w:rPr>
          <w:rFonts w:ascii="Corbel" w:hAnsi="Corbel"/>
          <w:lang w:val="fr-FR"/>
        </w:rPr>
        <w:t>« </w:t>
      </w:r>
      <w:r w:rsidRPr="000323E8">
        <w:rPr>
          <w:rFonts w:ascii="Corbel" w:hAnsi="Corbel"/>
          <w:lang w:val="fr-FR"/>
        </w:rPr>
        <w:t>et al.</w:t>
      </w:r>
      <w:r w:rsidR="00472AFB" w:rsidRPr="000323E8">
        <w:rPr>
          <w:rFonts w:ascii="Corbel" w:hAnsi="Corbel"/>
          <w:lang w:val="fr-FR"/>
        </w:rPr>
        <w:t> »</w:t>
      </w:r>
      <w:r w:rsidRPr="000323E8">
        <w:rPr>
          <w:rFonts w:ascii="Corbel" w:hAnsi="Corbel"/>
          <w:lang w:val="fr-FR"/>
        </w:rPr>
        <w:t xml:space="preserve"> (pour </w:t>
      </w:r>
      <w:r w:rsidRPr="000323E8">
        <w:rPr>
          <w:rFonts w:ascii="Corbel" w:hAnsi="Corbel"/>
          <w:i/>
          <w:lang w:val="fr-FR"/>
        </w:rPr>
        <w:t>et alii</w:t>
      </w:r>
      <w:r w:rsidRPr="000323E8">
        <w:rPr>
          <w:rFonts w:ascii="Corbel" w:hAnsi="Corbel"/>
          <w:lang w:val="fr-FR"/>
        </w:rPr>
        <w:t xml:space="preserve"> soit </w:t>
      </w:r>
      <w:r w:rsidR="00472AFB" w:rsidRPr="000323E8">
        <w:rPr>
          <w:rFonts w:ascii="Corbel" w:hAnsi="Corbel"/>
          <w:lang w:val="fr-FR"/>
        </w:rPr>
        <w:t>« </w:t>
      </w:r>
      <w:r w:rsidRPr="000323E8">
        <w:rPr>
          <w:rFonts w:ascii="Corbel" w:hAnsi="Corbel"/>
          <w:lang w:val="fr-FR"/>
        </w:rPr>
        <w:t>et les autres</w:t>
      </w:r>
      <w:r w:rsidR="00472AFB" w:rsidRPr="000323E8">
        <w:rPr>
          <w:rFonts w:ascii="Corbel" w:hAnsi="Corbel"/>
          <w:lang w:val="fr-FR"/>
        </w:rPr>
        <w:t> »</w:t>
      </w:r>
      <w:r w:rsidRPr="000323E8">
        <w:rPr>
          <w:rFonts w:ascii="Corbel" w:hAnsi="Corbel"/>
          <w:lang w:val="fr-FR"/>
        </w:rPr>
        <w:t xml:space="preserve"> en latin).</w:t>
      </w:r>
    </w:p>
    <w:p w14:paraId="4D254C6A" w14:textId="77777777" w:rsidR="00CB2509" w:rsidRPr="000323E8" w:rsidRDefault="00CB2509" w:rsidP="000323E8">
      <w:pPr>
        <w:pStyle w:val="Corpsdetexte"/>
        <w:jc w:val="left"/>
        <w:rPr>
          <w:rFonts w:ascii="Corbel" w:hAnsi="Corbel"/>
          <w:lang w:val="fr-FR"/>
        </w:rPr>
      </w:pPr>
      <w:r w:rsidRPr="000323E8">
        <w:rPr>
          <w:rFonts w:ascii="Corbel" w:hAnsi="Corbel"/>
          <w:lang w:val="fr-FR"/>
        </w:rPr>
        <w:t>Exemple :</w:t>
      </w:r>
    </w:p>
    <w:p w14:paraId="2AF15773" w14:textId="77777777" w:rsidR="00CB2509" w:rsidRPr="000323E8" w:rsidRDefault="00CB2509" w:rsidP="000323E8">
      <w:pPr>
        <w:pStyle w:val="Normalcentr"/>
        <w:jc w:val="left"/>
        <w:rPr>
          <w:rFonts w:ascii="Corbel" w:hAnsi="Corbel"/>
          <w:lang w:val="fr-FR"/>
        </w:rPr>
      </w:pPr>
      <w:r w:rsidRPr="000323E8">
        <w:rPr>
          <w:rFonts w:ascii="Corbel" w:hAnsi="Corbel"/>
          <w:lang w:val="fr-FR"/>
        </w:rPr>
        <w:t>Sahraeian SME, Mohiyuddin M, Sebra R, Tilgner H, Afshar PT, Au KF, et al.</w:t>
      </w:r>
    </w:p>
    <w:p w14:paraId="07B4A18F" w14:textId="149A35BA" w:rsidR="00CB2509" w:rsidRPr="000323E8" w:rsidRDefault="000D5621" w:rsidP="000323E8">
      <w:pPr>
        <w:pStyle w:val="FirstParagraph"/>
        <w:ind w:firstLine="480"/>
        <w:jc w:val="left"/>
        <w:rPr>
          <w:rFonts w:ascii="Corbel" w:hAnsi="Corbel"/>
          <w:lang w:val="fr-FR"/>
        </w:rPr>
      </w:pPr>
      <w:r w:rsidRPr="000323E8">
        <w:rPr>
          <w:rFonts w:ascii="Corbel" w:hAnsi="Corbel"/>
          <w:noProof/>
          <w:lang w:val="fr-FR" w:eastAsia="fr-FR"/>
        </w:rPr>
        <mc:AlternateContent>
          <mc:Choice Requires="wps">
            <w:drawing>
              <wp:anchor distT="0" distB="0" distL="114300" distR="114300" simplePos="0" relativeHeight="251681792" behindDoc="0" locked="0" layoutInCell="1" allowOverlap="1" wp14:anchorId="72A60847" wp14:editId="68B0C2FC">
                <wp:simplePos x="0" y="0"/>
                <wp:positionH relativeFrom="margin">
                  <wp:align>left</wp:align>
                </wp:positionH>
                <wp:positionV relativeFrom="paragraph">
                  <wp:posOffset>47072</wp:posOffset>
                </wp:positionV>
                <wp:extent cx="190500" cy="159385"/>
                <wp:effectExtent l="0" t="0" r="0" b="0"/>
                <wp:wrapNone/>
                <wp:docPr id="33" name="Arrow7" descr="{&quot;Key&quot;:&quot;POWER_USER_SHAPE_ICON&quot;,&quot;Value&quot;:&quot;POWER_USER_SHAPE_ICON_STYLE_1&qu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rot="10800000">
                          <a:off x="0" y="0"/>
                          <a:ext cx="190500" cy="159385"/>
                        </a:xfrm>
                        <a:custGeom>
                          <a:avLst/>
                          <a:gdLst>
                            <a:gd name="T0" fmla="*/ 522 w 1250"/>
                            <a:gd name="T1" fmla="*/ 1044 h 1045"/>
                            <a:gd name="T2" fmla="*/ 0 w 1250"/>
                            <a:gd name="T3" fmla="*/ 522 h 1045"/>
                            <a:gd name="T4" fmla="*/ 522 w 1250"/>
                            <a:gd name="T5" fmla="*/ 0 h 1045"/>
                            <a:gd name="T6" fmla="*/ 867 w 1250"/>
                            <a:gd name="T7" fmla="*/ 0 h 1045"/>
                            <a:gd name="T8" fmla="*/ 470 w 1250"/>
                            <a:gd name="T9" fmla="*/ 397 h 1045"/>
                            <a:gd name="T10" fmla="*/ 1250 w 1250"/>
                            <a:gd name="T11" fmla="*/ 397 h 1045"/>
                            <a:gd name="T12" fmla="*/ 1250 w 1250"/>
                            <a:gd name="T13" fmla="*/ 650 h 1045"/>
                            <a:gd name="T14" fmla="*/ 472 w 1250"/>
                            <a:gd name="T15" fmla="*/ 650 h 1045"/>
                            <a:gd name="T16" fmla="*/ 867 w 1250"/>
                            <a:gd name="T17" fmla="*/ 1045 h 1045"/>
                            <a:gd name="T18" fmla="*/ 522 w 1250"/>
                            <a:gd name="T19" fmla="*/ 1044 h 10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250" h="1045">
                              <a:moveTo>
                                <a:pt x="522" y="1044"/>
                              </a:moveTo>
                              <a:lnTo>
                                <a:pt x="0" y="522"/>
                              </a:lnTo>
                              <a:lnTo>
                                <a:pt x="522" y="0"/>
                              </a:lnTo>
                              <a:lnTo>
                                <a:pt x="867" y="0"/>
                              </a:lnTo>
                              <a:lnTo>
                                <a:pt x="470" y="397"/>
                              </a:lnTo>
                              <a:lnTo>
                                <a:pt x="1250" y="397"/>
                              </a:lnTo>
                              <a:lnTo>
                                <a:pt x="1250" y="650"/>
                              </a:lnTo>
                              <a:lnTo>
                                <a:pt x="472" y="650"/>
                              </a:lnTo>
                              <a:lnTo>
                                <a:pt x="867" y="1045"/>
                              </a:lnTo>
                              <a:lnTo>
                                <a:pt x="522" y="1044"/>
                              </a:ln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62C3699B" id="Arrow7" o:spid="_x0000_s1026" alt="{&quot;Key&quot;:&quot;POWER_USER_SHAPE_ICON&quot;,&quot;Value&quot;:&quot;POWER_USER_SHAPE_ICON_STYLE_1&quot;}" style="position:absolute;margin-left:0;margin-top:3.7pt;width:15pt;height:12.55pt;rotation:180;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coordsize="1250,1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" path="m522,1044l,522,522,,867,,470,397r780,l1250,650r-778,l867,1045r-345,-1xe" fillcolor="#ed7d31 [3205]" stroked="f" strokeweight="0">
                <v:path arrowok="t" o:connecttype="custom" o:connectlocs="79553,159232;0,79616;79553,0;132131,0;71628,60551;190500,60551;190500,99139;71933,99139;132131,159385;79553,159232" o:connectangles="0,0,0,0,0,0,0,0,0,0"/>
                <o:lock v:ext="edit" aspectratio="t"/>
                <w10:wrap anchorx="margin"/>
              </v:shape>
            </w:pict>
          </mc:Fallback>
        </mc:AlternateContent>
      </w:r>
      <w:r w:rsidR="00CB2509" w:rsidRPr="000323E8">
        <w:rPr>
          <w:rFonts w:ascii="Corbel" w:hAnsi="Corbel"/>
          <w:lang w:val="fr-FR"/>
        </w:rPr>
        <w:t xml:space="preserve">A partir de 7 auteurs, Zotero cite automatiquement les 6 premiers auteurs, suivis de </w:t>
      </w:r>
      <w:r w:rsidR="00472AFB" w:rsidRPr="000323E8">
        <w:rPr>
          <w:rFonts w:ascii="Corbel" w:hAnsi="Corbel"/>
          <w:lang w:val="fr-FR"/>
        </w:rPr>
        <w:t>« </w:t>
      </w:r>
      <w:r w:rsidR="00CB2509" w:rsidRPr="000323E8">
        <w:rPr>
          <w:rFonts w:ascii="Corbel" w:hAnsi="Corbel"/>
          <w:lang w:val="fr-FR"/>
        </w:rPr>
        <w:t>et al.</w:t>
      </w:r>
      <w:r w:rsidR="00472AFB" w:rsidRPr="000323E8">
        <w:rPr>
          <w:rFonts w:ascii="Corbel" w:hAnsi="Corbel"/>
          <w:lang w:val="fr-FR"/>
        </w:rPr>
        <w:t> »</w:t>
      </w:r>
    </w:p>
    <w:p w14:paraId="37A6A911" w14:textId="69813EE2" w:rsidR="00CB2509" w:rsidRPr="000323E8" w:rsidRDefault="00CB2509" w:rsidP="000323E8">
      <w:pPr>
        <w:pStyle w:val="Corpsdetexte"/>
        <w:jc w:val="left"/>
        <w:rPr>
          <w:rFonts w:ascii="Corbel" w:hAnsi="Corbel"/>
          <w:lang w:val="fr-FR"/>
        </w:rPr>
      </w:pPr>
      <w:r w:rsidRPr="000323E8">
        <w:rPr>
          <w:rFonts w:ascii="Corbel" w:hAnsi="Corbel"/>
          <w:lang w:val="fr-FR"/>
        </w:rPr>
        <w:t xml:space="preserve">Des </w:t>
      </w:r>
      <w:r w:rsidRPr="000323E8">
        <w:rPr>
          <w:rFonts w:ascii="Corbel" w:hAnsi="Corbel"/>
          <w:b/>
          <w:lang w:val="fr-FR"/>
        </w:rPr>
        <w:t>organismes</w:t>
      </w:r>
      <w:r w:rsidRPr="000323E8">
        <w:rPr>
          <w:rFonts w:ascii="Corbel" w:hAnsi="Corbel"/>
          <w:lang w:val="fr-FR"/>
        </w:rPr>
        <w:t xml:space="preserve"> (agences, institutions, associations, etc.) peuvent être auteurs de documents. Le nom des organismes doit être écrit sous forme développée et non sous la forme d’un acronyme. L’acronyme peut être ajouté à la suite de la forme développée du nom, précédé d’un tiret.</w:t>
      </w:r>
      <w:r w:rsidR="006D5A31" w:rsidRPr="000323E8">
        <w:rPr>
          <w:rFonts w:ascii="Corbel" w:hAnsi="Corbel"/>
          <w:lang w:val="fr-FR"/>
        </w:rPr>
        <w:t xml:space="preserve"> L’organisme est mentionné </w:t>
      </w:r>
      <w:r w:rsidR="006D5A31" w:rsidRPr="000323E8">
        <w:rPr>
          <w:rFonts w:ascii="Corbel" w:hAnsi="Corbel"/>
          <w:b/>
          <w:lang w:val="fr-FR"/>
        </w:rPr>
        <w:t>dans la langue du document</w:t>
      </w:r>
      <w:r w:rsidR="006D5A31" w:rsidRPr="000323E8">
        <w:rPr>
          <w:rFonts w:ascii="Corbel" w:hAnsi="Corbel"/>
          <w:lang w:val="fr-FR"/>
        </w:rPr>
        <w:t xml:space="preserve"> dont il est l’auteur.</w:t>
      </w:r>
    </w:p>
    <w:p w14:paraId="0FB0BAE9" w14:textId="63DA99E9" w:rsidR="00CB2509" w:rsidRPr="000323E8" w:rsidRDefault="00CB2509" w:rsidP="000323E8">
      <w:pPr>
        <w:pStyle w:val="Corpsdetexte"/>
        <w:jc w:val="left"/>
        <w:rPr>
          <w:rFonts w:ascii="Corbel" w:hAnsi="Corbel"/>
          <w:lang w:val="fr-FR"/>
        </w:rPr>
      </w:pPr>
      <w:r w:rsidRPr="000323E8">
        <w:rPr>
          <w:rFonts w:ascii="Corbel" w:hAnsi="Corbel"/>
          <w:lang w:val="fr-FR"/>
        </w:rPr>
        <w:t>Exemple</w:t>
      </w:r>
      <w:r w:rsidR="001B0840" w:rsidRPr="000323E8">
        <w:rPr>
          <w:rFonts w:ascii="Corbel" w:hAnsi="Corbel"/>
          <w:lang w:val="fr-FR"/>
        </w:rPr>
        <w:t>s</w:t>
      </w:r>
      <w:r w:rsidRPr="000323E8">
        <w:rPr>
          <w:rFonts w:ascii="Corbel" w:hAnsi="Corbel"/>
          <w:lang w:val="fr-FR"/>
        </w:rPr>
        <w:t xml:space="preserve"> :</w:t>
      </w:r>
    </w:p>
    <w:p w14:paraId="1E565911" w14:textId="244171F5" w:rsidR="006D5A31" w:rsidRPr="000323E8" w:rsidRDefault="00CB2509" w:rsidP="000323E8">
      <w:pPr>
        <w:pStyle w:val="Normalcentr"/>
        <w:jc w:val="left"/>
        <w:rPr>
          <w:rFonts w:ascii="Corbel" w:hAnsi="Corbel"/>
          <w:lang w:val="fr-FR"/>
        </w:rPr>
      </w:pPr>
      <w:r w:rsidRPr="000323E8">
        <w:rPr>
          <w:rFonts w:ascii="Corbel" w:hAnsi="Corbel"/>
          <w:lang w:val="fr-FR"/>
        </w:rPr>
        <w:t xml:space="preserve">Société Française </w:t>
      </w:r>
      <w:r w:rsidR="006C79F4" w:rsidRPr="000323E8">
        <w:rPr>
          <w:rFonts w:ascii="Corbel" w:hAnsi="Corbel"/>
          <w:lang w:val="fr-FR"/>
        </w:rPr>
        <w:t>d’anesthésie réanimation - SFAR</w:t>
      </w:r>
    </w:p>
    <w:p w14:paraId="45BC42E6" w14:textId="6B46BCB4" w:rsidR="006D5A31" w:rsidRPr="000323E8" w:rsidRDefault="006D5A31" w:rsidP="000323E8">
      <w:pPr>
        <w:pStyle w:val="Normalcentr"/>
        <w:jc w:val="left"/>
        <w:rPr>
          <w:rFonts w:ascii="Corbel" w:hAnsi="Corbel"/>
          <w:lang w:val="fr-FR"/>
        </w:rPr>
      </w:pPr>
      <w:r w:rsidRPr="000323E8">
        <w:rPr>
          <w:rFonts w:ascii="Corbel" w:hAnsi="Corbel"/>
          <w:lang w:val="fr-FR"/>
        </w:rPr>
        <w:t>Organisa</w:t>
      </w:r>
      <w:r w:rsidR="006C79F4" w:rsidRPr="000323E8">
        <w:rPr>
          <w:rFonts w:ascii="Corbel" w:hAnsi="Corbel"/>
          <w:lang w:val="fr-FR"/>
        </w:rPr>
        <w:t>tion mondiale de la santé - OMS</w:t>
      </w:r>
    </w:p>
    <w:p w14:paraId="69364D08" w14:textId="1C42C902" w:rsidR="006D5A31" w:rsidRPr="000323E8" w:rsidRDefault="006C79F4" w:rsidP="000323E8">
      <w:pPr>
        <w:pStyle w:val="Normalcentr"/>
        <w:jc w:val="left"/>
        <w:rPr>
          <w:rFonts w:ascii="Corbel" w:hAnsi="Corbel"/>
          <w:lang w:val="fr-FR"/>
        </w:rPr>
      </w:pPr>
      <w:r w:rsidRPr="000323E8">
        <w:rPr>
          <w:rFonts w:ascii="Corbel" w:hAnsi="Corbel"/>
          <w:lang w:val="fr-FR"/>
        </w:rPr>
        <w:t>World Health Organization - WHO</w:t>
      </w:r>
    </w:p>
    <w:p w14:paraId="1C5EF886" w14:textId="77777777" w:rsidR="00CB2509" w:rsidRPr="000323E8" w:rsidRDefault="00CB2509" w:rsidP="000323E8">
      <w:pPr>
        <w:pStyle w:val="Corpsdetexte"/>
        <w:jc w:val="left"/>
        <w:rPr>
          <w:rFonts w:ascii="Corbel" w:hAnsi="Corbel"/>
          <w:lang w:val="fr-FR"/>
        </w:rPr>
      </w:pPr>
      <w:r w:rsidRPr="000323E8">
        <w:rPr>
          <w:rFonts w:ascii="Corbel" w:hAnsi="Corbel"/>
          <w:lang w:val="fr-FR"/>
        </w:rPr>
        <w:lastRenderedPageBreak/>
        <w:t xml:space="preserve">Si l’organisme auteur est une </w:t>
      </w:r>
      <w:r w:rsidRPr="000323E8">
        <w:rPr>
          <w:rFonts w:ascii="Corbel" w:hAnsi="Corbel"/>
          <w:b/>
          <w:lang w:val="fr-FR"/>
        </w:rPr>
        <w:t>administration nationale</w:t>
      </w:r>
      <w:r w:rsidRPr="000323E8">
        <w:rPr>
          <w:rFonts w:ascii="Corbel" w:hAnsi="Corbel"/>
          <w:lang w:val="fr-FR"/>
        </w:rPr>
        <w:t xml:space="preserve"> telle qu’un ministère, une agence, etc. et que le nom de cet organisme n’inclut pas de mention de nationalité, le pays doit être précisé entre parenthèses après le nom, sous forme abrégée ou développée.</w:t>
      </w:r>
    </w:p>
    <w:p w14:paraId="0270F716" w14:textId="68AF87D5" w:rsidR="00CB2509" w:rsidRPr="000323E8" w:rsidRDefault="00CB2509" w:rsidP="000323E8">
      <w:pPr>
        <w:pStyle w:val="Corpsdetexte"/>
        <w:jc w:val="left"/>
        <w:rPr>
          <w:rFonts w:ascii="Corbel" w:hAnsi="Corbel"/>
        </w:rPr>
      </w:pPr>
      <w:r w:rsidRPr="000323E8">
        <w:rPr>
          <w:rFonts w:ascii="Corbel" w:hAnsi="Corbel"/>
        </w:rPr>
        <w:t>Exemple</w:t>
      </w:r>
      <w:r w:rsidR="001B0840" w:rsidRPr="000323E8">
        <w:rPr>
          <w:rFonts w:ascii="Corbel" w:hAnsi="Corbel"/>
        </w:rPr>
        <w:t>s</w:t>
      </w:r>
      <w:r w:rsidRPr="000323E8">
        <w:rPr>
          <w:rFonts w:ascii="Corbel" w:hAnsi="Corbel"/>
        </w:rPr>
        <w:t xml:space="preserve"> :</w:t>
      </w:r>
    </w:p>
    <w:p w14:paraId="42C3C8A1" w14:textId="525A90CB" w:rsidR="00CB2509" w:rsidRPr="000323E8" w:rsidRDefault="00CB2509" w:rsidP="000323E8">
      <w:pPr>
        <w:pStyle w:val="Normalcentr"/>
        <w:jc w:val="left"/>
        <w:rPr>
          <w:rFonts w:ascii="Corbel" w:hAnsi="Corbel"/>
        </w:rPr>
      </w:pPr>
      <w:r w:rsidRPr="000323E8">
        <w:rPr>
          <w:rFonts w:ascii="Corbel" w:hAnsi="Corbel"/>
        </w:rPr>
        <w:t>National</w:t>
      </w:r>
      <w:r w:rsidR="006C79F4" w:rsidRPr="000323E8">
        <w:rPr>
          <w:rFonts w:ascii="Corbel" w:hAnsi="Corbel"/>
        </w:rPr>
        <w:t xml:space="preserve"> Academy of Sciences (US)</w:t>
      </w:r>
    </w:p>
    <w:p w14:paraId="6BF4A6D3" w14:textId="5F64208C" w:rsidR="00CB2509" w:rsidRPr="000323E8" w:rsidRDefault="00CB2509" w:rsidP="000323E8">
      <w:pPr>
        <w:pStyle w:val="Normalcentr"/>
        <w:jc w:val="left"/>
        <w:rPr>
          <w:rFonts w:ascii="Corbel" w:hAnsi="Corbel"/>
          <w:lang w:val="fr-FR"/>
        </w:rPr>
      </w:pPr>
      <w:r w:rsidRPr="000323E8">
        <w:rPr>
          <w:rFonts w:ascii="Corbel" w:hAnsi="Corbel"/>
          <w:lang w:val="fr-FR"/>
        </w:rPr>
        <w:t>Ministère des soli</w:t>
      </w:r>
      <w:r w:rsidR="006C79F4" w:rsidRPr="000323E8">
        <w:rPr>
          <w:rFonts w:ascii="Corbel" w:hAnsi="Corbel"/>
          <w:lang w:val="fr-FR"/>
        </w:rPr>
        <w:t>darités et de la santé (France)</w:t>
      </w:r>
    </w:p>
    <w:p w14:paraId="23B0D16F" w14:textId="77777777" w:rsidR="00CB2509" w:rsidRPr="000323E8" w:rsidRDefault="00CB2509" w:rsidP="000323E8">
      <w:pPr>
        <w:pStyle w:val="FirstParagraph"/>
        <w:jc w:val="left"/>
        <w:rPr>
          <w:rFonts w:ascii="Corbel" w:hAnsi="Corbel"/>
          <w:lang w:val="fr-FR"/>
        </w:rPr>
      </w:pPr>
      <w:r w:rsidRPr="000323E8">
        <w:rPr>
          <w:rFonts w:ascii="Corbel" w:hAnsi="Corbel"/>
          <w:lang w:val="fr-FR"/>
        </w:rPr>
        <w:t xml:space="preserve">S’il n’y a </w:t>
      </w:r>
      <w:r w:rsidRPr="000323E8">
        <w:rPr>
          <w:rFonts w:ascii="Corbel" w:hAnsi="Corbel"/>
          <w:b/>
          <w:lang w:val="fr-FR"/>
        </w:rPr>
        <w:t>pas d’auteur</w:t>
      </w:r>
      <w:r w:rsidRPr="000323E8">
        <w:rPr>
          <w:rFonts w:ascii="Corbel" w:hAnsi="Corbel"/>
          <w:lang w:val="fr-FR"/>
        </w:rPr>
        <w:t xml:space="preserve"> signalé, la référence commence au titre.</w:t>
      </w:r>
    </w:p>
    <w:p w14:paraId="515F4EA3" w14:textId="77777777" w:rsidR="00CB2509" w:rsidRPr="000323E8" w:rsidRDefault="00CB2509" w:rsidP="000323E8">
      <w:pPr>
        <w:pStyle w:val="Titre3"/>
        <w:jc w:val="left"/>
        <w:rPr>
          <w:rFonts w:ascii="Corbel" w:hAnsi="Corbel"/>
          <w:lang w:val="fr-FR"/>
        </w:rPr>
      </w:pPr>
      <w:bookmarkStart w:id="15" w:name="dates"/>
      <w:r w:rsidRPr="000323E8">
        <w:rPr>
          <w:rFonts w:ascii="Corbel" w:hAnsi="Corbel"/>
          <w:lang w:val="fr-FR"/>
        </w:rPr>
        <w:t>Dates</w:t>
      </w:r>
      <w:bookmarkEnd w:id="15"/>
    </w:p>
    <w:p w14:paraId="5058AFB6" w14:textId="77777777" w:rsidR="00CB2509" w:rsidRPr="000323E8" w:rsidRDefault="00CB2509" w:rsidP="000323E8">
      <w:pPr>
        <w:pStyle w:val="FirstParagraph"/>
        <w:jc w:val="left"/>
        <w:rPr>
          <w:rFonts w:ascii="Corbel" w:hAnsi="Corbel"/>
          <w:lang w:val="fr-FR"/>
        </w:rPr>
      </w:pPr>
      <w:r w:rsidRPr="000323E8">
        <w:rPr>
          <w:rFonts w:ascii="Corbel" w:hAnsi="Corbel"/>
          <w:lang w:val="fr-FR"/>
        </w:rPr>
        <w:t xml:space="preserve">Les dates doivent être restituées en fonction des informations disponibles. Pour certaines revues la date de publication comporte le jour, le mois et l’année, pour d’autres seulement le mois et l’année voire seulement l’année. On utilise la forme textuelle pour le mois, par exemple pour juillet </w:t>
      </w:r>
      <w:r w:rsidRPr="000323E8">
        <w:rPr>
          <w:rFonts w:ascii="Corbel" w:hAnsi="Corbel"/>
          <w:b/>
          <w:lang w:val="fr-FR"/>
        </w:rPr>
        <w:t>Jul</w:t>
      </w:r>
      <w:r w:rsidRPr="000323E8">
        <w:rPr>
          <w:rFonts w:ascii="Corbel" w:hAnsi="Corbel"/>
          <w:lang w:val="fr-FR"/>
        </w:rPr>
        <w:t xml:space="preserve"> en anglais et </w:t>
      </w:r>
      <w:r w:rsidRPr="000323E8">
        <w:rPr>
          <w:rFonts w:ascii="Corbel" w:hAnsi="Corbel"/>
          <w:b/>
          <w:lang w:val="fr-FR"/>
        </w:rPr>
        <w:t>juil</w:t>
      </w:r>
      <w:r w:rsidRPr="000323E8">
        <w:rPr>
          <w:rFonts w:ascii="Corbel" w:hAnsi="Corbel"/>
          <w:lang w:val="fr-FR"/>
        </w:rPr>
        <w:t xml:space="preserve"> en français.</w:t>
      </w:r>
    </w:p>
    <w:p w14:paraId="7559B38D" w14:textId="77777777" w:rsidR="00CB2509" w:rsidRPr="000323E8" w:rsidRDefault="00CB2509" w:rsidP="000323E8">
      <w:pPr>
        <w:pStyle w:val="Corpsdetexte"/>
        <w:jc w:val="left"/>
        <w:rPr>
          <w:rFonts w:ascii="Corbel" w:hAnsi="Corbel"/>
          <w:lang w:val="fr-FR"/>
        </w:rPr>
      </w:pPr>
      <w:r w:rsidRPr="000323E8">
        <w:rPr>
          <w:rFonts w:ascii="Corbel" w:hAnsi="Corbel"/>
          <w:lang w:val="fr-FR"/>
        </w:rPr>
        <w:t xml:space="preserve">Une </w:t>
      </w:r>
      <w:r w:rsidRPr="000323E8">
        <w:rPr>
          <w:rFonts w:ascii="Corbel" w:hAnsi="Corbel"/>
          <w:b/>
          <w:lang w:val="fr-FR"/>
        </w:rPr>
        <w:t>date de consultation</w:t>
      </w:r>
      <w:r w:rsidRPr="000323E8">
        <w:rPr>
          <w:rFonts w:ascii="Corbel" w:hAnsi="Corbel"/>
          <w:lang w:val="fr-FR"/>
        </w:rPr>
        <w:t xml:space="preserve"> </w:t>
      </w:r>
      <w:r w:rsidRPr="000323E8">
        <w:rPr>
          <w:rFonts w:ascii="Corbel" w:hAnsi="Corbel"/>
          <w:b/>
          <w:lang w:val="fr-FR"/>
        </w:rPr>
        <w:t>détaillée</w:t>
      </w:r>
      <w:r w:rsidRPr="000323E8">
        <w:rPr>
          <w:rFonts w:ascii="Corbel" w:hAnsi="Corbel"/>
          <w:lang w:val="fr-FR"/>
        </w:rPr>
        <w:t xml:space="preserve"> (jour, mois et année) doit être mentionnée pour les documents électroniques en ligne.</w:t>
      </w:r>
    </w:p>
    <w:p w14:paraId="0D4A31A5" w14:textId="77777777" w:rsidR="00CB2509" w:rsidRPr="000323E8" w:rsidRDefault="00CB2509" w:rsidP="000323E8">
      <w:pPr>
        <w:pStyle w:val="Titre3"/>
        <w:jc w:val="left"/>
        <w:rPr>
          <w:rFonts w:ascii="Corbel" w:hAnsi="Corbel"/>
          <w:lang w:val="fr-FR"/>
        </w:rPr>
      </w:pPr>
      <w:bookmarkStart w:id="16" w:name="ponctuation"/>
      <w:r w:rsidRPr="000323E8">
        <w:rPr>
          <w:rFonts w:ascii="Corbel" w:hAnsi="Corbel"/>
          <w:lang w:val="fr-FR"/>
        </w:rPr>
        <w:t>Ponctuation</w:t>
      </w:r>
      <w:bookmarkEnd w:id="16"/>
    </w:p>
    <w:p w14:paraId="725F3F82" w14:textId="77777777" w:rsidR="00CB2509" w:rsidRPr="000323E8" w:rsidRDefault="00CB2509" w:rsidP="000323E8">
      <w:pPr>
        <w:pStyle w:val="FirstParagraph"/>
        <w:jc w:val="left"/>
        <w:rPr>
          <w:rFonts w:ascii="Corbel" w:hAnsi="Corbel"/>
          <w:lang w:val="fr-FR"/>
        </w:rPr>
      </w:pPr>
      <w:r w:rsidRPr="000323E8">
        <w:rPr>
          <w:rFonts w:ascii="Corbel" w:hAnsi="Corbel"/>
          <w:lang w:val="fr-FR"/>
        </w:rPr>
        <w:t>Toutes les références se terminent par un point, sauf si la dernière information bibliographique est une URL. Dans ce cas il n’y a pas de ponctuation finale.</w:t>
      </w:r>
    </w:p>
    <w:p w14:paraId="6515A6A1" w14:textId="77777777" w:rsidR="006D5A31" w:rsidRPr="000323E8" w:rsidRDefault="006D5A31" w:rsidP="000323E8">
      <w:pPr>
        <w:rPr>
          <w:rFonts w:ascii="Corbel" w:eastAsiaTheme="majorEastAsia" w:hAnsi="Corbel" w:cstheme="majorBidi"/>
          <w:b/>
          <w:bCs/>
          <w:color w:val="5B9BD5" w:themeColor="accent1"/>
          <w:sz w:val="28"/>
          <w:szCs w:val="28"/>
        </w:rPr>
      </w:pPr>
      <w:bookmarkStart w:id="17" w:name="citer-un-article-de-revue-scientifique"/>
      <w:r w:rsidRPr="000323E8">
        <w:rPr>
          <w:rFonts w:ascii="Corbel" w:hAnsi="Corbel"/>
        </w:rPr>
        <w:br w:type="page"/>
      </w:r>
    </w:p>
    <w:p w14:paraId="4B1463C0" w14:textId="6CC1E25B" w:rsidR="00CB2509" w:rsidRPr="000323E8" w:rsidRDefault="00CB2509" w:rsidP="000323E8">
      <w:pPr>
        <w:pStyle w:val="Titre2"/>
        <w:jc w:val="left"/>
        <w:rPr>
          <w:rFonts w:ascii="Corbel" w:hAnsi="Corbel"/>
          <w:lang w:val="fr-FR"/>
        </w:rPr>
      </w:pPr>
      <w:bookmarkStart w:id="18" w:name="_Toc76127371"/>
      <w:r w:rsidRPr="000323E8">
        <w:rPr>
          <w:rFonts w:ascii="Corbel" w:hAnsi="Corbel"/>
          <w:lang w:val="fr-FR"/>
        </w:rPr>
        <w:lastRenderedPageBreak/>
        <w:t>Citer un article de revue scientifique</w:t>
      </w:r>
      <w:bookmarkEnd w:id="17"/>
      <w:bookmarkEnd w:id="18"/>
    </w:p>
    <w:p w14:paraId="68438A99" w14:textId="77777777" w:rsidR="00CB2509" w:rsidRPr="000323E8" w:rsidRDefault="00CB2509" w:rsidP="000323E8">
      <w:pPr>
        <w:pStyle w:val="Titre3"/>
        <w:jc w:val="left"/>
        <w:rPr>
          <w:rFonts w:ascii="Corbel" w:hAnsi="Corbel"/>
          <w:lang w:val="fr-FR"/>
        </w:rPr>
      </w:pPr>
      <w:bookmarkStart w:id="19" w:name="modèle"/>
      <w:r w:rsidRPr="000323E8">
        <w:rPr>
          <w:rFonts w:ascii="Corbel" w:hAnsi="Corbel"/>
          <w:lang w:val="fr-FR"/>
        </w:rPr>
        <w:t>Modèle</w:t>
      </w:r>
      <w:bookmarkEnd w:id="19"/>
    </w:p>
    <w:p w14:paraId="02290539" w14:textId="77777777" w:rsidR="00CB2509" w:rsidRPr="000323E8" w:rsidRDefault="00CB2509" w:rsidP="000323E8">
      <w:pPr>
        <w:pStyle w:val="FirstParagraph"/>
        <w:jc w:val="left"/>
        <w:rPr>
          <w:rFonts w:ascii="Corbel" w:hAnsi="Corbel"/>
          <w:lang w:val="fr-FR"/>
        </w:rPr>
      </w:pPr>
      <w:r w:rsidRPr="000323E8">
        <w:rPr>
          <w:rFonts w:ascii="Corbel" w:hAnsi="Corbel"/>
          <w:lang w:val="fr-FR"/>
        </w:rPr>
        <w:t>Auteur(s). Titre de l’article. Titre abrégé de la revue. Année;Volume(Numéro):pagination.</w:t>
      </w:r>
    </w:p>
    <w:p w14:paraId="7ABA15EC" w14:textId="77777777" w:rsidR="00CB2509" w:rsidRPr="000323E8" w:rsidRDefault="00CB2509" w:rsidP="000323E8">
      <w:pPr>
        <w:pStyle w:val="Titre3"/>
        <w:jc w:val="left"/>
        <w:rPr>
          <w:rFonts w:ascii="Corbel" w:hAnsi="Corbel"/>
          <w:lang w:val="fr-FR"/>
        </w:rPr>
      </w:pPr>
      <w:bookmarkStart w:id="20" w:name="exemple-rédigé"/>
      <w:r w:rsidRPr="000323E8">
        <w:rPr>
          <w:rFonts w:ascii="Corbel" w:hAnsi="Corbel"/>
          <w:lang w:val="fr-FR"/>
        </w:rPr>
        <w:t>Exemple rédigé</w:t>
      </w:r>
      <w:bookmarkEnd w:id="20"/>
    </w:p>
    <w:p w14:paraId="4FE8041C" w14:textId="77777777" w:rsidR="00CB2509" w:rsidRPr="000323E8" w:rsidRDefault="00CB2509" w:rsidP="000323E8">
      <w:pPr>
        <w:pStyle w:val="FirstParagraph"/>
        <w:jc w:val="left"/>
        <w:rPr>
          <w:rFonts w:ascii="Corbel" w:hAnsi="Corbel"/>
          <w:lang w:val="fr-FR"/>
        </w:rPr>
      </w:pPr>
      <w:r w:rsidRPr="000323E8">
        <w:rPr>
          <w:rFonts w:ascii="Corbel" w:hAnsi="Corbel"/>
        </w:rPr>
        <w:t xml:space="preserve">Halpern SD, Ubel PA, Caplan AL. Solid-Organ Transplantation in HIV-Infected Patients. </w:t>
      </w:r>
      <w:r w:rsidRPr="000323E8">
        <w:rPr>
          <w:rFonts w:ascii="Corbel" w:hAnsi="Corbel"/>
          <w:lang w:val="fr-FR"/>
        </w:rPr>
        <w:t>N Engl J Med. 2002 Jul 25;347(4):284–7.</w:t>
      </w:r>
    </w:p>
    <w:p w14:paraId="12F27D04" w14:textId="77777777" w:rsidR="00CB2509" w:rsidRPr="000323E8" w:rsidRDefault="00CB2509" w:rsidP="000323E8">
      <w:pPr>
        <w:pStyle w:val="Titre3"/>
        <w:jc w:val="left"/>
        <w:rPr>
          <w:rFonts w:ascii="Corbel" w:hAnsi="Corbel"/>
          <w:lang w:val="fr-FR"/>
        </w:rPr>
      </w:pPr>
      <w:bookmarkStart w:id="21" w:name="exemple-de-saisie-dans-zotero"/>
      <w:r w:rsidRPr="000323E8">
        <w:rPr>
          <w:rFonts w:ascii="Corbel" w:hAnsi="Corbel"/>
          <w:lang w:val="fr-FR"/>
        </w:rPr>
        <w:t>Exemple de saisie dans Zotero</w:t>
      </w:r>
      <w:bookmarkEnd w:id="21"/>
    </w:p>
    <w:p w14:paraId="7BB2C9EE" w14:textId="0C27A6DD" w:rsidR="00CB2509" w:rsidRPr="000323E8" w:rsidRDefault="00AE7D80" w:rsidP="000323E8">
      <w:pPr>
        <w:pStyle w:val="Corpsdetexte"/>
        <w:jc w:val="left"/>
        <w:rPr>
          <w:rFonts w:ascii="Corbel" w:hAnsi="Corbel"/>
          <w:lang w:val="fr-FR"/>
        </w:rPr>
      </w:pPr>
      <w:r w:rsidRPr="000323E8">
        <w:rPr>
          <w:rFonts w:ascii="Corbel" w:hAnsi="Corbel"/>
          <w:noProof/>
          <w:lang w:val="fr-FR" w:eastAsia="fr-FR"/>
        </w:rPr>
        <mc:AlternateContent>
          <mc:Choice Requires="wps">
            <w:drawing>
              <wp:anchor distT="0" distB="0" distL="114300" distR="114300" simplePos="0" relativeHeight="251695104" behindDoc="0" locked="0" layoutInCell="1" allowOverlap="1" wp14:anchorId="42D6F3E1" wp14:editId="6267C940">
                <wp:simplePos x="0" y="0"/>
                <wp:positionH relativeFrom="column">
                  <wp:posOffset>123521</wp:posOffset>
                </wp:positionH>
                <wp:positionV relativeFrom="paragraph">
                  <wp:posOffset>3884930</wp:posOffset>
                </wp:positionV>
                <wp:extent cx="1820849" cy="206596"/>
                <wp:effectExtent l="0" t="0" r="27305" b="22225"/>
                <wp:wrapNone/>
                <wp:docPr id="62" name="Rectangle 62"/>
                <wp:cNvGraphicFramePr/>
                <a:graphic xmlns:a="http://schemas.openxmlformats.org/drawingml/2006/main">
                  <a:graphicData uri="http://schemas.microsoft.com/office/word/2010/wordprocessingShape">
                    <wps:wsp>
                      <wps:cNvSpPr/>
                      <wps:spPr>
                        <a:xfrm>
                          <a:off x="0" y="0"/>
                          <a:ext cx="1820849" cy="206596"/>
                        </a:xfrm>
                        <a:prstGeom prst="rect">
                          <a:avLst/>
                        </a:prstGeom>
                        <a:noFill/>
                        <a:ln w="15875">
                          <a:solidFill>
                            <a:schemeClr val="accent2"/>
                          </a:solidFill>
                          <a:prstDash val="dash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7AEC7D" id="Rectangle 62" o:spid="_x0000_s1026" style="position:absolute;margin-left:9.75pt;margin-top:305.9pt;width:143.35pt;height:16.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" filled="f" strokecolor="#ed7d31 [3205]" strokeweight="1.25pt">
                <v:stroke dashstyle="dashDot"/>
              </v:rect>
            </w:pict>
          </mc:Fallback>
        </mc:AlternateContent>
      </w:r>
      <w:r w:rsidRPr="000323E8">
        <w:rPr>
          <w:rFonts w:ascii="Corbel" w:hAnsi="Corbel"/>
          <w:noProof/>
          <w:lang w:val="fr-FR" w:eastAsia="fr-FR"/>
        </w:rPr>
        <mc:AlternateContent>
          <mc:Choice Requires="wps">
            <w:drawing>
              <wp:anchor distT="0" distB="0" distL="114300" distR="114300" simplePos="0" relativeHeight="251693056" behindDoc="0" locked="0" layoutInCell="1" allowOverlap="1" wp14:anchorId="7A9A8DBE" wp14:editId="42A08CA5">
                <wp:simplePos x="0" y="0"/>
                <wp:positionH relativeFrom="column">
                  <wp:posOffset>340608</wp:posOffset>
                </wp:positionH>
                <wp:positionV relativeFrom="paragraph">
                  <wp:posOffset>2382630</wp:posOffset>
                </wp:positionV>
                <wp:extent cx="2480807" cy="970060"/>
                <wp:effectExtent l="0" t="0" r="15240" b="20955"/>
                <wp:wrapNone/>
                <wp:docPr id="61" name="Rectangle 61"/>
                <wp:cNvGraphicFramePr/>
                <a:graphic xmlns:a="http://schemas.openxmlformats.org/drawingml/2006/main">
                  <a:graphicData uri="http://schemas.microsoft.com/office/word/2010/wordprocessingShape">
                    <wps:wsp>
                      <wps:cNvSpPr/>
                      <wps:spPr>
                        <a:xfrm>
                          <a:off x="0" y="0"/>
                          <a:ext cx="2480807" cy="970060"/>
                        </a:xfrm>
                        <a:prstGeom prst="rect">
                          <a:avLst/>
                        </a:prstGeom>
                        <a:noFill/>
                        <a:ln w="158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B93390" id="Rectangle 61" o:spid="_x0000_s1026" style="position:absolute;margin-left:26.8pt;margin-top:187.6pt;width:195.35pt;height:76.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" filled="f" strokecolor="#ed7d31 [3205]" strokeweight="1.25pt"/>
            </w:pict>
          </mc:Fallback>
        </mc:AlternateContent>
      </w:r>
      <w:r w:rsidRPr="000323E8">
        <w:rPr>
          <w:rFonts w:ascii="Corbel" w:hAnsi="Corbel"/>
          <w:noProof/>
          <w:lang w:val="fr-FR" w:eastAsia="fr-FR"/>
        </w:rPr>
        <mc:AlternateContent>
          <mc:Choice Requires="wps">
            <w:drawing>
              <wp:anchor distT="0" distB="0" distL="114300" distR="114300" simplePos="0" relativeHeight="251691008" behindDoc="0" locked="0" layoutInCell="1" allowOverlap="1" wp14:anchorId="36BFFA2C" wp14:editId="24405B1A">
                <wp:simplePos x="0" y="0"/>
                <wp:positionH relativeFrom="column">
                  <wp:posOffset>340608</wp:posOffset>
                </wp:positionH>
                <wp:positionV relativeFrom="paragraph">
                  <wp:posOffset>657197</wp:posOffset>
                </wp:positionV>
                <wp:extent cx="3521876" cy="779228"/>
                <wp:effectExtent l="0" t="0" r="21590" b="20955"/>
                <wp:wrapNone/>
                <wp:docPr id="60" name="Rectangle 60"/>
                <wp:cNvGraphicFramePr/>
                <a:graphic xmlns:a="http://schemas.openxmlformats.org/drawingml/2006/main">
                  <a:graphicData uri="http://schemas.microsoft.com/office/word/2010/wordprocessingShape">
                    <wps:wsp>
                      <wps:cNvSpPr/>
                      <wps:spPr>
                        <a:xfrm>
                          <a:off x="0" y="0"/>
                          <a:ext cx="3521876" cy="779228"/>
                        </a:xfrm>
                        <a:prstGeom prst="rect">
                          <a:avLst/>
                        </a:prstGeom>
                        <a:noFill/>
                        <a:ln w="158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78B565" id="Rectangle 60" o:spid="_x0000_s1026" style="position:absolute;margin-left:26.8pt;margin-top:51.75pt;width:277.3pt;height:61.3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" filled="f" strokecolor="#ed7d31 [3205]" strokeweight="1.25pt"/>
            </w:pict>
          </mc:Fallback>
        </mc:AlternateContent>
      </w:r>
      <w:r w:rsidRPr="000323E8">
        <w:rPr>
          <w:rFonts w:ascii="Corbel" w:hAnsi="Corbel"/>
          <w:noProof/>
          <w:lang w:val="fr-FR" w:eastAsia="fr-FR"/>
        </w:rPr>
        <w:drawing>
          <wp:inline distT="0" distB="0" distL="0" distR="0" wp14:anchorId="4A467B0A" wp14:editId="53F3C105">
            <wp:extent cx="5760720" cy="4343400"/>
            <wp:effectExtent l="0" t="0" r="0" b="0"/>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vancouver_zotero_article.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4343400"/>
                    </a:xfrm>
                    <a:prstGeom prst="rect">
                      <a:avLst/>
                    </a:prstGeom>
                  </pic:spPr>
                </pic:pic>
              </a:graphicData>
            </a:graphic>
          </wp:inline>
        </w:drawing>
      </w:r>
    </w:p>
    <w:p w14:paraId="14F9BA9B" w14:textId="77777777" w:rsidR="00CB2509" w:rsidRDefault="00CB2509" w:rsidP="000323E8">
      <w:pPr>
        <w:pStyle w:val="Titre3"/>
        <w:jc w:val="left"/>
        <w:rPr>
          <w:rFonts w:ascii="Corbel" w:hAnsi="Corbel"/>
          <w:lang w:val="fr-FR"/>
        </w:rPr>
      </w:pPr>
      <w:bookmarkStart w:id="22" w:name="remarques"/>
      <w:r w:rsidRPr="000323E8">
        <w:rPr>
          <w:rFonts w:ascii="Corbel" w:hAnsi="Corbel"/>
          <w:lang w:val="fr-FR"/>
        </w:rPr>
        <w:t>Remarques</w:t>
      </w:r>
      <w:bookmarkEnd w:id="22"/>
    </w:p>
    <w:p w14:paraId="18C43A7B" w14:textId="2BF5B332" w:rsidR="00121B9A" w:rsidRPr="0041505A" w:rsidRDefault="00121B9A" w:rsidP="0041505A">
      <w:pPr>
        <w:pStyle w:val="Titre4"/>
        <w:rPr>
          <w:lang w:val="fr-FR"/>
        </w:rPr>
      </w:pPr>
      <w:r w:rsidRPr="0041505A">
        <w:rPr>
          <w:lang w:val="fr-FR"/>
        </w:rPr>
        <w:t>Titre de revue abrégé</w:t>
      </w:r>
    </w:p>
    <w:p w14:paraId="4B788B9F" w14:textId="5CD05BC0" w:rsidR="00CB2509" w:rsidRPr="000323E8" w:rsidRDefault="00CB2509" w:rsidP="0041505A">
      <w:pPr>
        <w:pStyle w:val="Compact"/>
        <w:jc w:val="left"/>
        <w:rPr>
          <w:rFonts w:ascii="Corbel" w:hAnsi="Corbel"/>
          <w:lang w:val="fr-FR"/>
        </w:rPr>
      </w:pPr>
      <w:r w:rsidRPr="000323E8">
        <w:rPr>
          <w:rFonts w:ascii="Corbel" w:hAnsi="Corbel"/>
          <w:lang w:val="fr-FR"/>
        </w:rPr>
        <w:t xml:space="preserve">Le titre des revues est </w:t>
      </w:r>
      <w:r w:rsidRPr="001108B4">
        <w:rPr>
          <w:rFonts w:ascii="Corbel" w:hAnsi="Corbel"/>
          <w:lang w:val="fr-FR"/>
        </w:rPr>
        <w:t>abrégé</w:t>
      </w:r>
      <w:r w:rsidRPr="000323E8">
        <w:rPr>
          <w:rFonts w:ascii="Corbel" w:hAnsi="Corbel"/>
          <w:lang w:val="fr-FR"/>
        </w:rPr>
        <w:t xml:space="preserve"> selon les règles de la National Library of Medicine. Interrogez la base de données </w:t>
      </w:r>
      <w:hyperlink r:id="rId18" w:history="1">
        <w:r w:rsidR="000323E8" w:rsidRPr="000323E8">
          <w:rPr>
            <w:rStyle w:val="Lienhypertexte"/>
            <w:rFonts w:ascii="Corbel" w:hAnsi="Corbel"/>
            <w:lang w:val="fr-FR"/>
          </w:rPr>
          <w:t>https://www.ncbi.nlm.nih.gov/nlmcatalog/journals</w:t>
        </w:r>
      </w:hyperlink>
      <w:r w:rsidR="00957746" w:rsidRPr="000323E8">
        <w:rPr>
          <w:rFonts w:ascii="Corbel" w:hAnsi="Corbel"/>
          <w:lang w:val="fr-FR"/>
        </w:rPr>
        <w:t xml:space="preserve"> </w:t>
      </w:r>
      <w:r w:rsidRPr="000323E8">
        <w:rPr>
          <w:rFonts w:ascii="Corbel" w:hAnsi="Corbel"/>
          <w:lang w:val="fr-FR"/>
        </w:rPr>
        <w:t>pour retrouver l’abréviation d’une revue.</w:t>
      </w:r>
      <w:r w:rsidR="0041505A">
        <w:rPr>
          <w:rFonts w:ascii="Corbel" w:hAnsi="Corbel"/>
          <w:lang w:val="fr-FR"/>
        </w:rPr>
        <w:t xml:space="preserve"> </w:t>
      </w:r>
    </w:p>
    <w:p w14:paraId="6A913F41" w14:textId="1706AE99" w:rsidR="00CB2509" w:rsidRDefault="000D5621" w:rsidP="000323E8">
      <w:pPr>
        <w:pStyle w:val="FirstParagraph"/>
        <w:ind w:firstLine="480"/>
        <w:jc w:val="left"/>
        <w:rPr>
          <w:rFonts w:ascii="Corbel" w:hAnsi="Corbel"/>
          <w:lang w:val="fr-FR"/>
        </w:rPr>
      </w:pPr>
      <w:r w:rsidRPr="000323E8">
        <w:rPr>
          <w:rFonts w:ascii="Corbel" w:hAnsi="Corbel"/>
          <w:noProof/>
          <w:lang w:val="fr-FR" w:eastAsia="fr-FR"/>
        </w:rPr>
        <mc:AlternateContent>
          <mc:Choice Requires="wps">
            <w:drawing>
              <wp:anchor distT="0" distB="0" distL="114300" distR="114300" simplePos="0" relativeHeight="251683840" behindDoc="0" locked="0" layoutInCell="1" allowOverlap="1" wp14:anchorId="220510C8" wp14:editId="4A62FDEA">
                <wp:simplePos x="0" y="0"/>
                <wp:positionH relativeFrom="margin">
                  <wp:posOffset>20793</wp:posOffset>
                </wp:positionH>
                <wp:positionV relativeFrom="paragraph">
                  <wp:posOffset>111760</wp:posOffset>
                </wp:positionV>
                <wp:extent cx="190500" cy="159385"/>
                <wp:effectExtent l="0" t="0" r="0" b="0"/>
                <wp:wrapNone/>
                <wp:docPr id="34" name="Arrow7" descr="{&quot;Key&quot;:&quot;POWER_USER_SHAPE_ICON&quot;,&quot;Value&quot;:&quot;POWER_USER_SHAPE_ICON_STYLE_1&qu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rot="10800000">
                          <a:off x="0" y="0"/>
                          <a:ext cx="190500" cy="159385"/>
                        </a:xfrm>
                        <a:custGeom>
                          <a:avLst/>
                          <a:gdLst>
                            <a:gd name="T0" fmla="*/ 522 w 1250"/>
                            <a:gd name="T1" fmla="*/ 1044 h 1045"/>
                            <a:gd name="T2" fmla="*/ 0 w 1250"/>
                            <a:gd name="T3" fmla="*/ 522 h 1045"/>
                            <a:gd name="T4" fmla="*/ 522 w 1250"/>
                            <a:gd name="T5" fmla="*/ 0 h 1045"/>
                            <a:gd name="T6" fmla="*/ 867 w 1250"/>
                            <a:gd name="T7" fmla="*/ 0 h 1045"/>
                            <a:gd name="T8" fmla="*/ 470 w 1250"/>
                            <a:gd name="T9" fmla="*/ 397 h 1045"/>
                            <a:gd name="T10" fmla="*/ 1250 w 1250"/>
                            <a:gd name="T11" fmla="*/ 397 h 1045"/>
                            <a:gd name="T12" fmla="*/ 1250 w 1250"/>
                            <a:gd name="T13" fmla="*/ 650 h 1045"/>
                            <a:gd name="T14" fmla="*/ 472 w 1250"/>
                            <a:gd name="T15" fmla="*/ 650 h 1045"/>
                            <a:gd name="T16" fmla="*/ 867 w 1250"/>
                            <a:gd name="T17" fmla="*/ 1045 h 1045"/>
                            <a:gd name="T18" fmla="*/ 522 w 1250"/>
                            <a:gd name="T19" fmla="*/ 1044 h 10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250" h="1045">
                              <a:moveTo>
                                <a:pt x="522" y="1044"/>
                              </a:moveTo>
                              <a:lnTo>
                                <a:pt x="0" y="522"/>
                              </a:lnTo>
                              <a:lnTo>
                                <a:pt x="522" y="0"/>
                              </a:lnTo>
                              <a:lnTo>
                                <a:pt x="867" y="0"/>
                              </a:lnTo>
                              <a:lnTo>
                                <a:pt x="470" y="397"/>
                              </a:lnTo>
                              <a:lnTo>
                                <a:pt x="1250" y="397"/>
                              </a:lnTo>
                              <a:lnTo>
                                <a:pt x="1250" y="650"/>
                              </a:lnTo>
                              <a:lnTo>
                                <a:pt x="472" y="650"/>
                              </a:lnTo>
                              <a:lnTo>
                                <a:pt x="867" y="1045"/>
                              </a:lnTo>
                              <a:lnTo>
                                <a:pt x="522" y="1044"/>
                              </a:ln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414C5C78" id="Arrow7" o:spid="_x0000_s1026" alt="{&quot;Key&quot;:&quot;POWER_USER_SHAPE_ICON&quot;,&quot;Value&quot;:&quot;POWER_USER_SHAPE_ICON_STYLE_1&quot;}" style="position:absolute;margin-left:1.65pt;margin-top:8.8pt;width:15pt;height:12.55pt;rotation:180;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1250,1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" path="m522,1044l,522,522,,867,,470,397r780,l1250,650r-778,l867,1045r-345,-1xe" fillcolor="#ed7d31 [3205]" stroked="f" strokeweight="0">
                <v:path arrowok="t" o:connecttype="custom" o:connectlocs="79553,159232;0,79616;79553,0;132131,0;71628,60551;190500,60551;190500,99139;71933,99139;132131,159385;79553,159232" o:connectangles="0,0,0,0,0,0,0,0,0,0"/>
                <o:lock v:ext="edit" aspectratio="t"/>
                <w10:wrap anchorx="margin"/>
              </v:shape>
            </w:pict>
          </mc:Fallback>
        </mc:AlternateContent>
      </w:r>
      <w:r w:rsidR="00CB2509" w:rsidRPr="000323E8">
        <w:rPr>
          <w:rFonts w:ascii="Corbel" w:hAnsi="Corbel"/>
          <w:lang w:val="fr-FR"/>
        </w:rPr>
        <w:t xml:space="preserve">Pour les utilisateurs de Zotero, la saisie </w:t>
      </w:r>
      <w:r w:rsidR="00AE7D80" w:rsidRPr="000323E8">
        <w:rPr>
          <w:rFonts w:ascii="Corbel" w:hAnsi="Corbel"/>
          <w:lang w:val="fr-FR"/>
        </w:rPr>
        <w:t>du titre de revue abrégé</w:t>
      </w:r>
      <w:r w:rsidR="00CB2509" w:rsidRPr="000323E8">
        <w:rPr>
          <w:rFonts w:ascii="Corbel" w:hAnsi="Corbel"/>
          <w:lang w:val="fr-FR"/>
        </w:rPr>
        <w:t xml:space="preserve"> peut être considérée comme facultative. Avec le module de traitement de texte pour Word ou LibreOffice, Zotero génère en effet automatiquement cette forme abrégée, à partir du titre complet saisi </w:t>
      </w:r>
      <w:r w:rsidR="0041505A">
        <w:rPr>
          <w:rFonts w:ascii="Corbel" w:hAnsi="Corbel"/>
          <w:lang w:val="fr-FR"/>
        </w:rPr>
        <w:t xml:space="preserve">dans le champ </w:t>
      </w:r>
      <w:r w:rsidR="00957746" w:rsidRPr="000323E8">
        <w:rPr>
          <w:rFonts w:ascii="Corbel" w:hAnsi="Corbel"/>
          <w:lang w:val="fr-FR"/>
        </w:rPr>
        <w:t>« </w:t>
      </w:r>
      <w:r w:rsidR="0041505A">
        <w:rPr>
          <w:rFonts w:ascii="Corbel" w:hAnsi="Corbel"/>
          <w:lang w:val="fr-FR"/>
        </w:rPr>
        <w:t>P</w:t>
      </w:r>
      <w:r w:rsidR="00CB2509" w:rsidRPr="000323E8">
        <w:rPr>
          <w:rFonts w:ascii="Corbel" w:hAnsi="Corbel"/>
          <w:lang w:val="fr-FR"/>
        </w:rPr>
        <w:t>ublication</w:t>
      </w:r>
      <w:r w:rsidR="00957746" w:rsidRPr="000323E8">
        <w:rPr>
          <w:rFonts w:ascii="Corbel" w:hAnsi="Corbel"/>
          <w:lang w:val="fr-FR"/>
        </w:rPr>
        <w:t> »</w:t>
      </w:r>
      <w:r w:rsidR="00CB2509" w:rsidRPr="000323E8">
        <w:rPr>
          <w:rFonts w:ascii="Corbel" w:hAnsi="Corbel"/>
          <w:lang w:val="fr-FR"/>
        </w:rPr>
        <w:t xml:space="preserve"> (voir </w:t>
      </w:r>
      <w:hyperlink r:id="rId19">
        <w:r w:rsidR="00CB2509" w:rsidRPr="000323E8">
          <w:rPr>
            <w:rStyle w:val="Lienhypertexte"/>
            <w:rFonts w:ascii="Corbel" w:hAnsi="Corbel"/>
            <w:lang w:val="fr-FR"/>
          </w:rPr>
          <w:t>Documentation Zotero : Utiliser le module Zotero pour W</w:t>
        </w:r>
        <w:r w:rsidR="00CB2509" w:rsidRPr="000323E8">
          <w:rPr>
            <w:rStyle w:val="Lienhypertexte"/>
            <w:rFonts w:ascii="Corbel" w:hAnsi="Corbel"/>
            <w:lang w:val="fr-FR"/>
          </w:rPr>
          <w:t>o</w:t>
        </w:r>
        <w:r w:rsidR="00CB2509" w:rsidRPr="000323E8">
          <w:rPr>
            <w:rStyle w:val="Lienhypertexte"/>
            <w:rFonts w:ascii="Corbel" w:hAnsi="Corbel"/>
            <w:lang w:val="fr-FR"/>
          </w:rPr>
          <w:t>rd</w:t>
        </w:r>
      </w:hyperlink>
      <w:r w:rsidR="00CB2509" w:rsidRPr="000323E8">
        <w:rPr>
          <w:rFonts w:ascii="Corbel" w:hAnsi="Corbel"/>
          <w:lang w:val="fr-FR"/>
        </w:rPr>
        <w:t>, le fonctionnement est le même pour le module LibreOffice).</w:t>
      </w:r>
    </w:p>
    <w:p w14:paraId="6D8F92BD" w14:textId="62F04432" w:rsidR="00121B9A" w:rsidRPr="00F46D43" w:rsidRDefault="00121B9A" w:rsidP="00121B9A">
      <w:pPr>
        <w:pStyle w:val="Corpsdetexte"/>
        <w:rPr>
          <w:rFonts w:ascii="Corbel" w:hAnsi="Corbel"/>
          <w:lang w:val="fr-FR"/>
        </w:rPr>
      </w:pPr>
      <w:r w:rsidRPr="00F46D43">
        <w:rPr>
          <w:rFonts w:ascii="Corbel" w:hAnsi="Corbel"/>
          <w:noProof/>
          <w:color w:val="ED7D31" w:themeColor="accent2"/>
          <w:lang w:eastAsia="fr-FR"/>
        </w:rPr>
        <w:lastRenderedPageBreak/>
        <mc:AlternateContent>
          <mc:Choice Requires="wpg">
            <w:drawing>
              <wp:anchor distT="0" distB="0" distL="114300" distR="114300" simplePos="0" relativeHeight="251764736" behindDoc="0" locked="0" layoutInCell="1" allowOverlap="1" wp14:anchorId="3F8286D5" wp14:editId="5395A1CD">
                <wp:simplePos x="0" y="0"/>
                <wp:positionH relativeFrom="column">
                  <wp:posOffset>-2540</wp:posOffset>
                </wp:positionH>
                <wp:positionV relativeFrom="paragraph">
                  <wp:posOffset>1905</wp:posOffset>
                </wp:positionV>
                <wp:extent cx="377825" cy="320040"/>
                <wp:effectExtent l="0" t="0" r="3175" b="3810"/>
                <wp:wrapSquare wrapText="bothSides"/>
                <wp:docPr id="203" name="Speech_Bubble_Alert" descr="{&quot;Key&quot;:&quot;POWER_USER_SHAPE_ICON&quot;,&quot;Value&quot;:&quot;POWER_USER_SHAPE_ICON_STYLE_1&quot;}"/>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77825" cy="320040"/>
                          <a:chOff x="0" y="0"/>
                          <a:chExt cx="422" cy="358"/>
                        </a:xfrm>
                        <a:solidFill>
                          <a:schemeClr val="accent1"/>
                        </a:solidFill>
                      </wpg:grpSpPr>
                      <wps:wsp>
                        <wps:cNvPr id="2" name="Speech_Bubble_Alert"/>
                        <wps:cNvSpPr>
                          <a:spLocks noEditPoints="1"/>
                        </wps:cNvSpPr>
                        <wps:spPr bwMode="auto">
                          <a:xfrm>
                            <a:off x="0" y="0"/>
                            <a:ext cx="422" cy="358"/>
                          </a:xfrm>
                          <a:custGeom>
                            <a:avLst/>
                            <a:gdLst>
                              <a:gd name="T0" fmla="*/ 553 w 1125"/>
                              <a:gd name="T1" fmla="*/ 100 h 950"/>
                              <a:gd name="T2" fmla="*/ 882 w 1125"/>
                              <a:gd name="T3" fmla="*/ 204 h 950"/>
                              <a:gd name="T4" fmla="*/ 1006 w 1125"/>
                              <a:gd name="T5" fmla="*/ 428 h 950"/>
                              <a:gd name="T6" fmla="*/ 870 w 1125"/>
                              <a:gd name="T7" fmla="*/ 660 h 950"/>
                              <a:gd name="T8" fmla="*/ 793 w 1125"/>
                              <a:gd name="T9" fmla="*/ 715 h 950"/>
                              <a:gd name="T10" fmla="*/ 845 w 1125"/>
                              <a:gd name="T11" fmla="*/ 795 h 950"/>
                              <a:gd name="T12" fmla="*/ 872 w 1125"/>
                              <a:gd name="T13" fmla="*/ 835 h 950"/>
                              <a:gd name="T14" fmla="*/ 732 w 1125"/>
                              <a:gd name="T15" fmla="*/ 764 h 950"/>
                              <a:gd name="T16" fmla="*/ 698 w 1125"/>
                              <a:gd name="T17" fmla="*/ 739 h 950"/>
                              <a:gd name="T18" fmla="*/ 656 w 1125"/>
                              <a:gd name="T19" fmla="*/ 746 h 950"/>
                              <a:gd name="T20" fmla="*/ 553 w 1125"/>
                              <a:gd name="T21" fmla="*/ 755 h 950"/>
                              <a:gd name="T22" fmla="*/ 223 w 1125"/>
                              <a:gd name="T23" fmla="*/ 651 h 950"/>
                              <a:gd name="T24" fmla="*/ 100 w 1125"/>
                              <a:gd name="T25" fmla="*/ 428 h 950"/>
                              <a:gd name="T26" fmla="*/ 223 w 1125"/>
                              <a:gd name="T27" fmla="*/ 204 h 950"/>
                              <a:gd name="T28" fmla="*/ 553 w 1125"/>
                              <a:gd name="T29" fmla="*/ 100 h 950"/>
                              <a:gd name="T30" fmla="*/ 553 w 1125"/>
                              <a:gd name="T31" fmla="*/ 0 h 950"/>
                              <a:gd name="T32" fmla="*/ 0 w 1125"/>
                              <a:gd name="T33" fmla="*/ 428 h 950"/>
                              <a:gd name="T34" fmla="*/ 553 w 1125"/>
                              <a:gd name="T35" fmla="*/ 855 h 950"/>
                              <a:gd name="T36" fmla="*/ 673 w 1125"/>
                              <a:gd name="T37" fmla="*/ 845 h 950"/>
                              <a:gd name="T38" fmla="*/ 979 w 1125"/>
                              <a:gd name="T39" fmla="*/ 950 h 950"/>
                              <a:gd name="T40" fmla="*/ 1125 w 1125"/>
                              <a:gd name="T41" fmla="*/ 925 h 950"/>
                              <a:gd name="T42" fmla="*/ 929 w 1125"/>
                              <a:gd name="T43" fmla="*/ 741 h 950"/>
                              <a:gd name="T44" fmla="*/ 1106 w 1125"/>
                              <a:gd name="T45" fmla="*/ 428 h 950"/>
                              <a:gd name="T46" fmla="*/ 553 w 1125"/>
                              <a:gd name="T47" fmla="*/ 0 h 9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125" h="950">
                                <a:moveTo>
                                  <a:pt x="553" y="100"/>
                                </a:moveTo>
                                <a:cubicBezTo>
                                  <a:pt x="678" y="100"/>
                                  <a:pt x="795" y="138"/>
                                  <a:pt x="882" y="204"/>
                                </a:cubicBezTo>
                                <a:cubicBezTo>
                                  <a:pt x="962" y="266"/>
                                  <a:pt x="1006" y="345"/>
                                  <a:pt x="1006" y="428"/>
                                </a:cubicBezTo>
                                <a:cubicBezTo>
                                  <a:pt x="1006" y="515"/>
                                  <a:pt x="958" y="597"/>
                                  <a:pt x="870" y="660"/>
                                </a:cubicBezTo>
                                <a:lnTo>
                                  <a:pt x="793" y="715"/>
                                </a:lnTo>
                                <a:lnTo>
                                  <a:pt x="845" y="795"/>
                                </a:lnTo>
                                <a:cubicBezTo>
                                  <a:pt x="853" y="809"/>
                                  <a:pt x="863" y="822"/>
                                  <a:pt x="872" y="835"/>
                                </a:cubicBezTo>
                                <a:cubicBezTo>
                                  <a:pt x="822" y="819"/>
                                  <a:pt x="774" y="795"/>
                                  <a:pt x="732" y="764"/>
                                </a:cubicBezTo>
                                <a:lnTo>
                                  <a:pt x="698" y="739"/>
                                </a:lnTo>
                                <a:lnTo>
                                  <a:pt x="656" y="746"/>
                                </a:lnTo>
                                <a:cubicBezTo>
                                  <a:pt x="622" y="752"/>
                                  <a:pt x="587" y="755"/>
                                  <a:pt x="553" y="755"/>
                                </a:cubicBezTo>
                                <a:cubicBezTo>
                                  <a:pt x="427" y="755"/>
                                  <a:pt x="310" y="718"/>
                                  <a:pt x="223" y="651"/>
                                </a:cubicBezTo>
                                <a:cubicBezTo>
                                  <a:pt x="143" y="589"/>
                                  <a:pt x="100" y="510"/>
                                  <a:pt x="100" y="428"/>
                                </a:cubicBezTo>
                                <a:cubicBezTo>
                                  <a:pt x="100" y="345"/>
                                  <a:pt x="143" y="265"/>
                                  <a:pt x="223" y="204"/>
                                </a:cubicBezTo>
                                <a:cubicBezTo>
                                  <a:pt x="310" y="137"/>
                                  <a:pt x="427" y="100"/>
                                  <a:pt x="553" y="100"/>
                                </a:cubicBezTo>
                                <a:moveTo>
                                  <a:pt x="553" y="0"/>
                                </a:moveTo>
                                <a:cubicBezTo>
                                  <a:pt x="247" y="0"/>
                                  <a:pt x="0" y="191"/>
                                  <a:pt x="0" y="428"/>
                                </a:cubicBezTo>
                                <a:cubicBezTo>
                                  <a:pt x="0" y="664"/>
                                  <a:pt x="247" y="855"/>
                                  <a:pt x="553" y="855"/>
                                </a:cubicBezTo>
                                <a:cubicBezTo>
                                  <a:pt x="593" y="855"/>
                                  <a:pt x="633" y="852"/>
                                  <a:pt x="673" y="845"/>
                                </a:cubicBezTo>
                                <a:cubicBezTo>
                                  <a:pt x="773" y="917"/>
                                  <a:pt x="878" y="950"/>
                                  <a:pt x="979" y="950"/>
                                </a:cubicBezTo>
                                <a:cubicBezTo>
                                  <a:pt x="1028" y="950"/>
                                  <a:pt x="1078" y="942"/>
                                  <a:pt x="1125" y="925"/>
                                </a:cubicBezTo>
                                <a:cubicBezTo>
                                  <a:pt x="1045" y="881"/>
                                  <a:pt x="977" y="818"/>
                                  <a:pt x="929" y="741"/>
                                </a:cubicBezTo>
                                <a:cubicBezTo>
                                  <a:pt x="1037" y="663"/>
                                  <a:pt x="1106" y="551"/>
                                  <a:pt x="1106" y="428"/>
                                </a:cubicBezTo>
                                <a:cubicBezTo>
                                  <a:pt x="1106" y="191"/>
                                  <a:pt x="858" y="0"/>
                                  <a:pt x="553" y="0"/>
                                </a:cubicBez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wps:wsp>
                        <wps:cNvPr id="3" name="Speech_Bubble_Alert"/>
                        <wps:cNvSpPr>
                          <a:spLocks noEditPoints="1"/>
                        </wps:cNvSpPr>
                        <wps:spPr bwMode="auto">
                          <a:xfrm>
                            <a:off x="176" y="71"/>
                            <a:ext cx="63" cy="197"/>
                          </a:xfrm>
                          <a:custGeom>
                            <a:avLst/>
                            <a:gdLst>
                              <a:gd name="T0" fmla="*/ 165 w 166"/>
                              <a:gd name="T1" fmla="*/ 88 h 524"/>
                              <a:gd name="T2" fmla="*/ 161 w 166"/>
                              <a:gd name="T3" fmla="*/ 121 h 524"/>
                              <a:gd name="T4" fmla="*/ 146 w 166"/>
                              <a:gd name="T5" fmla="*/ 173 h 524"/>
                              <a:gd name="T6" fmla="*/ 123 w 166"/>
                              <a:gd name="T7" fmla="*/ 252 h 524"/>
                              <a:gd name="T8" fmla="*/ 115 w 166"/>
                              <a:gd name="T9" fmla="*/ 310 h 524"/>
                              <a:gd name="T10" fmla="*/ 110 w 166"/>
                              <a:gd name="T11" fmla="*/ 331 h 524"/>
                              <a:gd name="T12" fmla="*/ 94 w 166"/>
                              <a:gd name="T13" fmla="*/ 337 h 524"/>
                              <a:gd name="T14" fmla="*/ 81 w 166"/>
                              <a:gd name="T15" fmla="*/ 331 h 524"/>
                              <a:gd name="T16" fmla="*/ 75 w 166"/>
                              <a:gd name="T17" fmla="*/ 315 h 524"/>
                              <a:gd name="T18" fmla="*/ 72 w 166"/>
                              <a:gd name="T19" fmla="*/ 281 h 524"/>
                              <a:gd name="T20" fmla="*/ 65 w 166"/>
                              <a:gd name="T21" fmla="*/ 251 h 524"/>
                              <a:gd name="T22" fmla="*/ 43 w 166"/>
                              <a:gd name="T23" fmla="*/ 179 h 524"/>
                              <a:gd name="T24" fmla="*/ 23 w 166"/>
                              <a:gd name="T25" fmla="*/ 118 h 524"/>
                              <a:gd name="T26" fmla="*/ 19 w 166"/>
                              <a:gd name="T27" fmla="*/ 81 h 524"/>
                              <a:gd name="T28" fmla="*/ 39 w 166"/>
                              <a:gd name="T29" fmla="*/ 26 h 524"/>
                              <a:gd name="T30" fmla="*/ 93 w 166"/>
                              <a:gd name="T31" fmla="*/ 1 h 524"/>
                              <a:gd name="T32" fmla="*/ 145 w 166"/>
                              <a:gd name="T33" fmla="*/ 26 h 524"/>
                              <a:gd name="T34" fmla="*/ 165 w 166"/>
                              <a:gd name="T35" fmla="*/ 88 h 524"/>
                              <a:gd name="T36" fmla="*/ 92 w 166"/>
                              <a:gd name="T37" fmla="*/ 363 h 524"/>
                              <a:gd name="T38" fmla="*/ 43 w 166"/>
                              <a:gd name="T39" fmla="*/ 480 h 524"/>
                              <a:gd name="T40" fmla="*/ 161 w 166"/>
                              <a:gd name="T41" fmla="*/ 432 h 524"/>
                              <a:gd name="T42" fmla="*/ 92 w 166"/>
                              <a:gd name="T43" fmla="*/ 363 h 5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66" h="524">
                                <a:moveTo>
                                  <a:pt x="165" y="88"/>
                                </a:moveTo>
                                <a:cubicBezTo>
                                  <a:pt x="165" y="99"/>
                                  <a:pt x="163" y="110"/>
                                  <a:pt x="161" y="121"/>
                                </a:cubicBezTo>
                                <a:cubicBezTo>
                                  <a:pt x="158" y="132"/>
                                  <a:pt x="153" y="150"/>
                                  <a:pt x="146" y="173"/>
                                </a:cubicBezTo>
                                <a:cubicBezTo>
                                  <a:pt x="135" y="207"/>
                                  <a:pt x="127" y="233"/>
                                  <a:pt x="123" y="252"/>
                                </a:cubicBezTo>
                                <a:cubicBezTo>
                                  <a:pt x="119" y="271"/>
                                  <a:pt x="116" y="291"/>
                                  <a:pt x="115" y="310"/>
                                </a:cubicBezTo>
                                <a:cubicBezTo>
                                  <a:pt x="115" y="317"/>
                                  <a:pt x="113" y="324"/>
                                  <a:pt x="110" y="331"/>
                                </a:cubicBezTo>
                                <a:cubicBezTo>
                                  <a:pt x="106" y="335"/>
                                  <a:pt x="100" y="337"/>
                                  <a:pt x="94" y="337"/>
                                </a:cubicBezTo>
                                <a:cubicBezTo>
                                  <a:pt x="89" y="337"/>
                                  <a:pt x="84" y="335"/>
                                  <a:pt x="81" y="331"/>
                                </a:cubicBezTo>
                                <a:cubicBezTo>
                                  <a:pt x="77" y="326"/>
                                  <a:pt x="75" y="321"/>
                                  <a:pt x="75" y="315"/>
                                </a:cubicBezTo>
                                <a:cubicBezTo>
                                  <a:pt x="74" y="299"/>
                                  <a:pt x="73" y="288"/>
                                  <a:pt x="72" y="281"/>
                                </a:cubicBezTo>
                                <a:cubicBezTo>
                                  <a:pt x="71" y="275"/>
                                  <a:pt x="69" y="264"/>
                                  <a:pt x="65" y="251"/>
                                </a:cubicBezTo>
                                <a:cubicBezTo>
                                  <a:pt x="59" y="228"/>
                                  <a:pt x="52" y="205"/>
                                  <a:pt x="43" y="179"/>
                                </a:cubicBezTo>
                                <a:cubicBezTo>
                                  <a:pt x="33" y="149"/>
                                  <a:pt x="26" y="129"/>
                                  <a:pt x="23" y="118"/>
                                </a:cubicBezTo>
                                <a:cubicBezTo>
                                  <a:pt x="20" y="106"/>
                                  <a:pt x="19" y="93"/>
                                  <a:pt x="19" y="81"/>
                                </a:cubicBezTo>
                                <a:cubicBezTo>
                                  <a:pt x="19" y="61"/>
                                  <a:pt x="26" y="41"/>
                                  <a:pt x="39" y="26"/>
                                </a:cubicBezTo>
                                <a:cubicBezTo>
                                  <a:pt x="52" y="9"/>
                                  <a:pt x="72" y="0"/>
                                  <a:pt x="93" y="1"/>
                                </a:cubicBezTo>
                                <a:cubicBezTo>
                                  <a:pt x="113" y="0"/>
                                  <a:pt x="132" y="10"/>
                                  <a:pt x="145" y="26"/>
                                </a:cubicBezTo>
                                <a:cubicBezTo>
                                  <a:pt x="158" y="43"/>
                                  <a:pt x="166" y="65"/>
                                  <a:pt x="165" y="88"/>
                                </a:cubicBezTo>
                                <a:close/>
                                <a:moveTo>
                                  <a:pt x="92" y="363"/>
                                </a:moveTo>
                                <a:cubicBezTo>
                                  <a:pt x="31" y="363"/>
                                  <a:pt x="0" y="437"/>
                                  <a:pt x="43" y="480"/>
                                </a:cubicBezTo>
                                <a:cubicBezTo>
                                  <a:pt x="87" y="524"/>
                                  <a:pt x="161" y="493"/>
                                  <a:pt x="161" y="432"/>
                                </a:cubicBezTo>
                                <a:cubicBezTo>
                                  <a:pt x="161" y="394"/>
                                  <a:pt x="130" y="363"/>
                                  <a:pt x="92" y="363"/>
                                </a:cubicBez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70DD2591" id="Speech_Bubble_Alert" o:spid="_x0000_s1026" alt="{&quot;Key&quot;:&quot;POWER_USER_SHAPE_ICON&quot;,&quot;Value&quot;:&quot;POWER_USER_SHAPE_ICON_STYLE_1&quot;}" style="position:absolute;margin-left:-.2pt;margin-top:.15pt;width:29.75pt;height:25.2pt;z-index:251764736" coordsize="422,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">
                <o:lock v:ext="edit" aspectratio="t"/>
                <v:shape id="_x0000_s1027" style="position:absolute;width:422;height:358;visibility:visible;mso-wrap-style:square;v-text-anchor:top" coordsize="1125,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bfpMMA&#10;AADaAAAADwAAAGRycy9kb3ducmV2LnhtbESPQWvCQBSE74X+h+UVeim6G6Ei0VWKIMRT2yiIt0f2&#10;mYRm34bdNab/visIPQ4z8w2z2oy2EwP50DrWkE0VCOLKmZZrDcfDbrIAESKywc4xafilAJv189MK&#10;c+Nu/E1DGWuRIBxy1NDE2OdShqohi2HqeuLkXZy3GJP0tTQebwluOzlTai4ttpwWGuxp21D1U16t&#10;huI8/zSF2mfvQ/mWKf8Vyu600Pr1ZfxYgog0xv/wo10YDTO4X0k3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ibfpMMAAADaAAAADwAAAAAAAAAAAAAAAACYAgAAZHJzL2Rv&#10;d25yZXYueG1sUEsFBgAAAAAEAAQA9QAAAIgDAAAAAA==&#10;" path="m553,100v125,,242,38,329,104c962,266,1006,345,1006,428v,87,-48,169,-136,232l793,715r52,80c853,809,863,822,872,835,822,819,774,795,732,764l698,739r-42,7c622,752,587,755,553,755,427,755,310,718,223,651,143,589,100,510,100,428v,-83,43,-163,123,-224c310,137,427,100,553,100m553,c247,,,191,,428,,664,247,855,553,855v40,,80,-3,120,-10c773,917,878,950,979,950v49,,99,-8,146,-25c1045,881,977,818,929,741v108,-78,177,-190,177,-313c1106,191,858,,553,xe" fillcolor="#ed7d31 [3205]" stroked="f" strokeweight="0">
                  <v:path arrowok="t" o:connecttype="custom" o:connectlocs="207,38;331,77;377,161;326,249;297,269;317,300;327,315;275,288;262,278;246,281;207,285;84,245;38,161;84,77;207,38;207,0;0,161;207,322;252,318;367,358;422,349;348,279;415,161;207,0" o:connectangles="0,0,0,0,0,0,0,0,0,0,0,0,0,0,0,0,0,0,0,0,0,0,0,0"/>
                  <o:lock v:ext="edit" verticies="t"/>
                </v:shape>
                <v:shape id="_x0000_s1028" style="position:absolute;left:176;top:71;width:63;height:197;visibility:visible;mso-wrap-style:square;v-text-anchor:top" coordsize="166,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TZwsIA&#10;AADaAAAADwAAAGRycy9kb3ducmV2LnhtbESPQWvCQBSE74X+h+UVvNVNtRQbXSXUSr30ECueH9ln&#10;Npp9G7LbJP57VxA8DjPzDbNYDbYWHbW+cqzgbZyAIC6crrhUsP/bvM5A+ICssXZMCi7kYbV8flpg&#10;ql3POXW7UIoIYZ+iAhNCk0rpC0MW/dg1xNE7utZiiLItpW6xj3Bby0mSfEiLFccFgw19GSrOu3+r&#10;4P3zhOtfY/buWH/7Q5Zr/tFBqdHLkM1BBBrCI3xvb7WCKdyuxBsgl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tNnCwgAAANoAAAAPAAAAAAAAAAAAAAAAAJgCAABkcnMvZG93&#10;bnJldi54bWxQSwUGAAAAAAQABAD1AAAAhwMAAAAA&#10;" path="m165,88v,11,-2,22,-4,33c158,132,153,150,146,173v-11,34,-19,60,-23,79c119,271,116,291,115,310v,7,-2,14,-5,21c106,335,100,337,94,337v-5,,-10,-2,-13,-6c77,326,75,321,75,315,74,299,73,288,72,281v-1,-6,-3,-17,-7,-30c59,228,52,205,43,179,33,149,26,129,23,118,20,106,19,93,19,81,19,61,26,41,39,26,52,9,72,,93,1v20,-1,39,9,52,25c158,43,166,65,165,88xm92,363c31,363,,437,43,480v44,44,118,13,118,-48c161,394,130,363,92,363xe" fillcolor="#ed7d31 [3205]" stroked="f" strokeweight="0">
                  <v:path arrowok="t" o:connecttype="custom" o:connectlocs="63,33;61,45;55,65;47,95;44,117;42,124;36,127;31,124;28,118;27,106;25,94;16,67;9,44;7,30;15,10;35,0;55,10;63,33;35,136;16,180;61,162;35,136" o:connectangles="0,0,0,0,0,0,0,0,0,0,0,0,0,0,0,0,0,0,0,0,0,0"/>
                  <o:lock v:ext="edit" verticies="t"/>
                </v:shape>
                <w10:wrap type="square"/>
              </v:group>
            </w:pict>
          </mc:Fallback>
        </mc:AlternateContent>
      </w:r>
      <w:r w:rsidRPr="00F46D43">
        <w:rPr>
          <w:rFonts w:ascii="Corbel" w:hAnsi="Corbel"/>
          <w:lang w:val="fr-FR"/>
        </w:rPr>
        <w:t xml:space="preserve">Le titre complet doit être saisi </w:t>
      </w:r>
      <w:r w:rsidRPr="00F46D43">
        <w:rPr>
          <w:rStyle w:val="lev"/>
          <w:lang w:val="fr-FR"/>
        </w:rPr>
        <w:t>sans caractères accentués</w:t>
      </w:r>
      <w:r w:rsidRPr="00F46D43">
        <w:rPr>
          <w:rFonts w:ascii="Corbel" w:hAnsi="Corbel"/>
          <w:lang w:val="fr-FR"/>
        </w:rPr>
        <w:t xml:space="preserve"> pour que Zotero puisse générer le titre abrégé correspondant correct.</w:t>
      </w:r>
      <w:r w:rsidR="0041505A" w:rsidRPr="00F46D43">
        <w:rPr>
          <w:rFonts w:ascii="Corbel" w:hAnsi="Corbel"/>
          <w:lang w:val="fr-FR"/>
        </w:rPr>
        <w:t xml:space="preserve"> Prenons comme exemple le « Bulletin épidémiologique hebdomadaire », pour lequel le titre abrégé correct est </w:t>
      </w:r>
      <w:r w:rsidR="00F46D43">
        <w:rPr>
          <w:rFonts w:ascii="Corbel" w:hAnsi="Corbel"/>
          <w:lang w:val="fr-FR"/>
        </w:rPr>
        <w:t>« </w:t>
      </w:r>
      <w:r w:rsidR="0041505A" w:rsidRPr="00F46D43">
        <w:rPr>
          <w:rFonts w:ascii="Corbel" w:hAnsi="Corbel"/>
          <w:lang w:val="fr-FR"/>
        </w:rPr>
        <w:t>Bull Epidemiol Hebd</w:t>
      </w:r>
      <w:r w:rsidR="00F46D43">
        <w:rPr>
          <w:rFonts w:ascii="Corbel" w:hAnsi="Corbel"/>
          <w:lang w:val="fr-FR"/>
        </w:rPr>
        <w:t> ».</w:t>
      </w:r>
    </w:p>
    <w:p w14:paraId="163C3394" w14:textId="6F969474" w:rsidR="0041505A" w:rsidRPr="00F46D43" w:rsidRDefault="0041505A" w:rsidP="0041505A">
      <w:pPr>
        <w:pStyle w:val="Corpsdetexte"/>
        <w:numPr>
          <w:ilvl w:val="0"/>
          <w:numId w:val="12"/>
        </w:numPr>
        <w:rPr>
          <w:rFonts w:ascii="Corbel" w:hAnsi="Corbel"/>
          <w:lang w:val="fr-FR"/>
        </w:rPr>
      </w:pPr>
      <w:r w:rsidRPr="00F46D43">
        <w:rPr>
          <w:rFonts w:ascii="Corbel" w:hAnsi="Corbel"/>
          <w:lang w:val="fr-FR"/>
        </w:rPr>
        <w:t>Si on saisit « </w:t>
      </w:r>
      <w:r w:rsidRPr="00F46D43">
        <w:rPr>
          <w:rStyle w:val="lev"/>
          <w:lang w:val="fr-FR"/>
        </w:rPr>
        <w:t>Bulletin épidémiologique hebdomadaire</w:t>
      </w:r>
      <w:r w:rsidRPr="00F46D43">
        <w:rPr>
          <w:rFonts w:ascii="Corbel" w:hAnsi="Corbel"/>
          <w:lang w:val="fr-FR"/>
        </w:rPr>
        <w:t> »</w:t>
      </w:r>
      <w:r w:rsidRPr="00F46D43">
        <w:rPr>
          <w:rFonts w:ascii="Corbel" w:hAnsi="Corbel"/>
          <w:lang w:val="fr-FR"/>
        </w:rPr>
        <w:t> </w:t>
      </w:r>
      <w:r w:rsidRPr="00F46D43">
        <w:rPr>
          <w:rFonts w:ascii="Corbel" w:hAnsi="Corbel"/>
          <w:lang w:val="fr-FR"/>
        </w:rPr>
        <w:t>dans le champ « Publication »</w:t>
      </w:r>
      <w:r w:rsidR="00F46D43">
        <w:rPr>
          <w:rFonts w:ascii="Corbel" w:hAnsi="Corbel"/>
          <w:lang w:val="fr-FR"/>
        </w:rPr>
        <w:t>,</w:t>
      </w:r>
      <w:r w:rsidRPr="00F46D43">
        <w:rPr>
          <w:rFonts w:ascii="Corbel" w:hAnsi="Corbel"/>
          <w:lang w:val="fr-FR"/>
        </w:rPr>
        <w:t xml:space="preserve"> Zotero génère le titre abrégé « </w:t>
      </w:r>
      <w:r w:rsidR="00F46D43" w:rsidRPr="00F46D43">
        <w:rPr>
          <w:rStyle w:val="lev"/>
          <w:lang w:val="fr-FR"/>
        </w:rPr>
        <w:t>Bull Épidémiologique Hebd</w:t>
      </w:r>
      <w:r w:rsidRPr="00F46D43">
        <w:rPr>
          <w:rFonts w:ascii="Corbel" w:hAnsi="Corbel"/>
          <w:lang w:val="fr-FR"/>
        </w:rPr>
        <w:t> »</w:t>
      </w:r>
    </w:p>
    <w:p w14:paraId="1C2A1540" w14:textId="1C3880BD" w:rsidR="0041505A" w:rsidRPr="00F46D43" w:rsidRDefault="0041505A" w:rsidP="0041505A">
      <w:pPr>
        <w:pStyle w:val="Corpsdetexte"/>
        <w:numPr>
          <w:ilvl w:val="0"/>
          <w:numId w:val="12"/>
        </w:numPr>
        <w:rPr>
          <w:rFonts w:ascii="Corbel" w:hAnsi="Corbel"/>
          <w:lang w:val="fr-FR"/>
        </w:rPr>
      </w:pPr>
      <w:r w:rsidRPr="00F46D43">
        <w:rPr>
          <w:rFonts w:ascii="Corbel" w:hAnsi="Corbel"/>
          <w:lang w:val="fr-FR"/>
        </w:rPr>
        <w:t>Si on saisit « </w:t>
      </w:r>
      <w:r w:rsidRPr="00F46D43">
        <w:rPr>
          <w:rStyle w:val="lev"/>
          <w:lang w:val="fr-FR"/>
        </w:rPr>
        <w:t>Bulletin epidemiologique hebdomadaire</w:t>
      </w:r>
      <w:r w:rsidRPr="00F46D43">
        <w:rPr>
          <w:rFonts w:ascii="Corbel" w:hAnsi="Corbel"/>
          <w:lang w:val="fr-FR"/>
        </w:rPr>
        <w:t> » dans le champ « Publication », Zotero génère le titre abrégé « </w:t>
      </w:r>
      <w:r w:rsidRPr="00F46D43">
        <w:rPr>
          <w:rStyle w:val="lev"/>
          <w:lang w:val="fr-FR"/>
        </w:rPr>
        <w:t>Bull Epidemiol Hebd</w:t>
      </w:r>
      <w:r w:rsidRPr="00F46D43">
        <w:rPr>
          <w:lang w:val="fr-FR"/>
        </w:rPr>
        <w:t> </w:t>
      </w:r>
      <w:r w:rsidRPr="00F46D43">
        <w:rPr>
          <w:rFonts w:ascii="Corbel" w:hAnsi="Corbel"/>
          <w:lang w:val="fr-FR"/>
        </w:rPr>
        <w:t>»</w:t>
      </w:r>
      <w:r w:rsidR="00F46D43" w:rsidRPr="00F46D43">
        <w:rPr>
          <w:rFonts w:ascii="Corbel" w:hAnsi="Corbel"/>
          <w:lang w:val="fr-FR"/>
        </w:rPr>
        <w:t>.</w:t>
      </w:r>
    </w:p>
    <w:p w14:paraId="7B5FBE57" w14:textId="6C1781F4" w:rsidR="0041505A" w:rsidRPr="0041505A" w:rsidRDefault="0041505A" w:rsidP="0041505A">
      <w:pPr>
        <w:pStyle w:val="Titre4"/>
        <w:rPr>
          <w:lang w:val="fr-FR"/>
        </w:rPr>
      </w:pPr>
      <w:r w:rsidRPr="0041505A">
        <w:rPr>
          <w:lang w:val="fr-FR"/>
        </w:rPr>
        <w:t>Pagination</w:t>
      </w:r>
      <w:r>
        <w:rPr>
          <w:lang w:val="fr-FR"/>
        </w:rPr>
        <w:t xml:space="preserve"> et numéro d’article</w:t>
      </w:r>
    </w:p>
    <w:p w14:paraId="3B214290" w14:textId="3E20D524" w:rsidR="00CB2509" w:rsidRPr="000323E8" w:rsidRDefault="00CB2509" w:rsidP="0041505A">
      <w:pPr>
        <w:pStyle w:val="Compact"/>
        <w:jc w:val="left"/>
        <w:rPr>
          <w:rFonts w:ascii="Corbel" w:hAnsi="Corbel"/>
          <w:lang w:val="fr-FR"/>
        </w:rPr>
      </w:pPr>
      <w:r w:rsidRPr="000323E8">
        <w:rPr>
          <w:rFonts w:ascii="Corbel" w:hAnsi="Corbel"/>
          <w:lang w:val="fr-FR"/>
        </w:rPr>
        <w:t xml:space="preserve">Pour la </w:t>
      </w:r>
      <w:r w:rsidRPr="0041505A">
        <w:rPr>
          <w:rFonts w:ascii="Corbel" w:hAnsi="Corbel"/>
          <w:lang w:val="fr-FR"/>
        </w:rPr>
        <w:t xml:space="preserve">pagination, </w:t>
      </w:r>
      <w:r w:rsidRPr="000323E8">
        <w:rPr>
          <w:rFonts w:ascii="Corbel" w:hAnsi="Corbel"/>
          <w:lang w:val="fr-FR"/>
        </w:rPr>
        <w:t>seuls les chiffres significatifs sont répétés dans le numéro de la dernière page.</w:t>
      </w:r>
    </w:p>
    <w:p w14:paraId="06036D1A" w14:textId="63DA4CD5" w:rsidR="00CB2509" w:rsidRPr="000323E8" w:rsidRDefault="00CB2509" w:rsidP="000323E8">
      <w:pPr>
        <w:pStyle w:val="FirstParagraph"/>
        <w:jc w:val="left"/>
        <w:rPr>
          <w:rFonts w:ascii="Corbel" w:hAnsi="Corbel"/>
          <w:lang w:val="fr-FR"/>
        </w:rPr>
      </w:pPr>
      <w:r w:rsidRPr="000323E8">
        <w:rPr>
          <w:rFonts w:ascii="Corbel" w:hAnsi="Corbel"/>
          <w:lang w:val="fr-FR"/>
        </w:rPr>
        <w:t>Exemple :</w:t>
      </w:r>
    </w:p>
    <w:p w14:paraId="4C7D294E" w14:textId="0D3E6940" w:rsidR="00CB2509" w:rsidRPr="000323E8" w:rsidRDefault="00957746" w:rsidP="000323E8">
      <w:pPr>
        <w:pStyle w:val="Normalcentr"/>
        <w:jc w:val="left"/>
        <w:rPr>
          <w:rFonts w:ascii="Corbel" w:hAnsi="Corbel"/>
          <w:lang w:val="fr-FR"/>
        </w:rPr>
      </w:pPr>
      <w:r w:rsidRPr="000323E8">
        <w:rPr>
          <w:rFonts w:ascii="Corbel" w:hAnsi="Corbel"/>
          <w:lang w:val="fr-FR"/>
        </w:rPr>
        <w:t>672-81</w:t>
      </w:r>
      <w:r w:rsidR="00CB2509" w:rsidRPr="000323E8">
        <w:rPr>
          <w:rFonts w:ascii="Corbel" w:hAnsi="Corbel"/>
          <w:lang w:val="fr-FR"/>
        </w:rPr>
        <w:t xml:space="preserve"> et non </w:t>
      </w:r>
      <w:r w:rsidRPr="000323E8">
        <w:rPr>
          <w:rFonts w:ascii="Corbel" w:hAnsi="Corbel"/>
          <w:lang w:val="fr-FR"/>
        </w:rPr>
        <w:t>672-681</w:t>
      </w:r>
    </w:p>
    <w:p w14:paraId="78A66B47" w14:textId="7E770393" w:rsidR="00CB2509" w:rsidRPr="000323E8" w:rsidRDefault="000D5621" w:rsidP="000323E8">
      <w:pPr>
        <w:pStyle w:val="FirstParagraph"/>
        <w:ind w:firstLine="480"/>
        <w:jc w:val="left"/>
        <w:rPr>
          <w:rFonts w:ascii="Corbel" w:hAnsi="Corbel"/>
          <w:lang w:val="fr-FR"/>
        </w:rPr>
      </w:pPr>
      <w:r w:rsidRPr="000323E8">
        <w:rPr>
          <w:rFonts w:ascii="Corbel" w:hAnsi="Corbel"/>
          <w:noProof/>
          <w:lang w:val="fr-FR" w:eastAsia="fr-FR"/>
        </w:rPr>
        <mc:AlternateContent>
          <mc:Choice Requires="wps">
            <w:drawing>
              <wp:anchor distT="0" distB="0" distL="114300" distR="114300" simplePos="0" relativeHeight="251685888" behindDoc="0" locked="0" layoutInCell="1" allowOverlap="1" wp14:anchorId="220089CA" wp14:editId="7CC095F8">
                <wp:simplePos x="0" y="0"/>
                <wp:positionH relativeFrom="margin">
                  <wp:align>left</wp:align>
                </wp:positionH>
                <wp:positionV relativeFrom="paragraph">
                  <wp:posOffset>38901</wp:posOffset>
                </wp:positionV>
                <wp:extent cx="190500" cy="159385"/>
                <wp:effectExtent l="0" t="0" r="0" b="0"/>
                <wp:wrapNone/>
                <wp:docPr id="35" name="Arrow7" descr="{&quot;Key&quot;:&quot;POWER_USER_SHAPE_ICON&quot;,&quot;Value&quot;:&quot;POWER_USER_SHAPE_ICON_STYLE_1&qu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rot="10800000">
                          <a:off x="0" y="0"/>
                          <a:ext cx="190500" cy="159385"/>
                        </a:xfrm>
                        <a:custGeom>
                          <a:avLst/>
                          <a:gdLst>
                            <a:gd name="T0" fmla="*/ 522 w 1250"/>
                            <a:gd name="T1" fmla="*/ 1044 h 1045"/>
                            <a:gd name="T2" fmla="*/ 0 w 1250"/>
                            <a:gd name="T3" fmla="*/ 522 h 1045"/>
                            <a:gd name="T4" fmla="*/ 522 w 1250"/>
                            <a:gd name="T5" fmla="*/ 0 h 1045"/>
                            <a:gd name="T6" fmla="*/ 867 w 1250"/>
                            <a:gd name="T7" fmla="*/ 0 h 1045"/>
                            <a:gd name="T8" fmla="*/ 470 w 1250"/>
                            <a:gd name="T9" fmla="*/ 397 h 1045"/>
                            <a:gd name="T10" fmla="*/ 1250 w 1250"/>
                            <a:gd name="T11" fmla="*/ 397 h 1045"/>
                            <a:gd name="T12" fmla="*/ 1250 w 1250"/>
                            <a:gd name="T13" fmla="*/ 650 h 1045"/>
                            <a:gd name="T14" fmla="*/ 472 w 1250"/>
                            <a:gd name="T15" fmla="*/ 650 h 1045"/>
                            <a:gd name="T16" fmla="*/ 867 w 1250"/>
                            <a:gd name="T17" fmla="*/ 1045 h 1045"/>
                            <a:gd name="T18" fmla="*/ 522 w 1250"/>
                            <a:gd name="T19" fmla="*/ 1044 h 10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250" h="1045">
                              <a:moveTo>
                                <a:pt x="522" y="1044"/>
                              </a:moveTo>
                              <a:lnTo>
                                <a:pt x="0" y="522"/>
                              </a:lnTo>
                              <a:lnTo>
                                <a:pt x="522" y="0"/>
                              </a:lnTo>
                              <a:lnTo>
                                <a:pt x="867" y="0"/>
                              </a:lnTo>
                              <a:lnTo>
                                <a:pt x="470" y="397"/>
                              </a:lnTo>
                              <a:lnTo>
                                <a:pt x="1250" y="397"/>
                              </a:lnTo>
                              <a:lnTo>
                                <a:pt x="1250" y="650"/>
                              </a:lnTo>
                              <a:lnTo>
                                <a:pt x="472" y="650"/>
                              </a:lnTo>
                              <a:lnTo>
                                <a:pt x="867" y="1045"/>
                              </a:lnTo>
                              <a:lnTo>
                                <a:pt x="522" y="1044"/>
                              </a:ln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2C74AACA" id="Arrow7" o:spid="_x0000_s1026" alt="{&quot;Key&quot;:&quot;POWER_USER_SHAPE_ICON&quot;,&quot;Value&quot;:&quot;POWER_USER_SHAPE_ICON_STYLE_1&quot;}" style="position:absolute;margin-left:0;margin-top:3.05pt;width:15pt;height:12.55pt;rotation:180;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coordsize="1250,1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" path="m522,1044l,522,522,,867,,470,397r780,l1250,650r-778,l867,1045r-345,-1xe" fillcolor="#ed7d31 [3205]" stroked="f" strokeweight="0">
                <v:path arrowok="t" o:connecttype="custom" o:connectlocs="79553,159232;0,79616;79553,0;132131,0;71628,60551;190500,60551;190500,99139;71933,99139;132131,159385;79553,159232" o:connectangles="0,0,0,0,0,0,0,0,0,0"/>
                <o:lock v:ext="edit" aspectratio="t"/>
                <w10:wrap anchorx="margin"/>
              </v:shape>
            </w:pict>
          </mc:Fallback>
        </mc:AlternateContent>
      </w:r>
      <w:r w:rsidR="00CB2509" w:rsidRPr="000323E8">
        <w:rPr>
          <w:rFonts w:ascii="Corbel" w:hAnsi="Corbel"/>
          <w:lang w:val="fr-FR"/>
        </w:rPr>
        <w:t>Zotero effectue automatiquement ce compactage de la pagination : si vous utilisez Zotero</w:t>
      </w:r>
      <w:r w:rsidR="00957746" w:rsidRPr="000323E8">
        <w:rPr>
          <w:rFonts w:ascii="Corbel" w:hAnsi="Corbel"/>
          <w:lang w:val="fr-FR"/>
        </w:rPr>
        <w:t>,</w:t>
      </w:r>
      <w:r w:rsidR="00CB2509" w:rsidRPr="000323E8">
        <w:rPr>
          <w:rFonts w:ascii="Corbel" w:hAnsi="Corbel"/>
          <w:lang w:val="fr-FR"/>
        </w:rPr>
        <w:t xml:space="preserve"> vous pouvez saisir indifféremment </w:t>
      </w:r>
      <w:r w:rsidR="00957746" w:rsidRPr="000323E8">
        <w:rPr>
          <w:rFonts w:ascii="Corbel" w:hAnsi="Corbel"/>
          <w:lang w:val="fr-FR"/>
        </w:rPr>
        <w:t>« </w:t>
      </w:r>
      <w:r w:rsidR="00CB2509" w:rsidRPr="000323E8">
        <w:rPr>
          <w:rFonts w:ascii="Corbel" w:hAnsi="Corbel"/>
          <w:lang w:val="fr-FR"/>
        </w:rPr>
        <w:t>672-681</w:t>
      </w:r>
      <w:r w:rsidR="00957746" w:rsidRPr="000323E8">
        <w:rPr>
          <w:rFonts w:ascii="Corbel" w:hAnsi="Corbel"/>
          <w:lang w:val="fr-FR"/>
        </w:rPr>
        <w:t> »</w:t>
      </w:r>
      <w:r w:rsidR="00CB2509" w:rsidRPr="000323E8">
        <w:rPr>
          <w:rFonts w:ascii="Corbel" w:hAnsi="Corbel"/>
          <w:lang w:val="fr-FR"/>
        </w:rPr>
        <w:t xml:space="preserve"> ou </w:t>
      </w:r>
      <w:r w:rsidR="00957746" w:rsidRPr="000323E8">
        <w:rPr>
          <w:rFonts w:ascii="Corbel" w:hAnsi="Corbel"/>
          <w:lang w:val="fr-FR"/>
        </w:rPr>
        <w:t>« </w:t>
      </w:r>
      <w:r w:rsidR="00CB2509" w:rsidRPr="000323E8">
        <w:rPr>
          <w:rFonts w:ascii="Corbel" w:hAnsi="Corbel"/>
          <w:lang w:val="fr-FR"/>
        </w:rPr>
        <w:t>672-81</w:t>
      </w:r>
      <w:r w:rsidR="00957746" w:rsidRPr="000323E8">
        <w:rPr>
          <w:rFonts w:ascii="Corbel" w:hAnsi="Corbel"/>
          <w:lang w:val="fr-FR"/>
        </w:rPr>
        <w:t> »</w:t>
      </w:r>
      <w:r w:rsidR="001108B4">
        <w:rPr>
          <w:rFonts w:ascii="Corbel" w:hAnsi="Corbel"/>
          <w:lang w:val="fr-FR"/>
        </w:rPr>
        <w:t xml:space="preserve"> dans le champ « Pages »</w:t>
      </w:r>
      <w:r w:rsidR="00CB2509" w:rsidRPr="000323E8">
        <w:rPr>
          <w:rFonts w:ascii="Corbel" w:hAnsi="Corbel"/>
          <w:lang w:val="fr-FR"/>
        </w:rPr>
        <w:t>.</w:t>
      </w:r>
    </w:p>
    <w:p w14:paraId="236E69BF" w14:textId="1C16F797" w:rsidR="00CB2509" w:rsidRPr="000323E8" w:rsidRDefault="00CB2509" w:rsidP="0041505A">
      <w:pPr>
        <w:pStyle w:val="Compact"/>
        <w:jc w:val="left"/>
        <w:rPr>
          <w:rFonts w:ascii="Corbel" w:hAnsi="Corbel"/>
          <w:lang w:val="fr-FR"/>
        </w:rPr>
      </w:pPr>
      <w:r w:rsidRPr="000323E8">
        <w:rPr>
          <w:rFonts w:ascii="Corbel" w:hAnsi="Corbel"/>
          <w:lang w:val="fr-FR"/>
        </w:rPr>
        <w:t xml:space="preserve">Pour certains articles, la pagination est remplacée par un </w:t>
      </w:r>
      <w:r w:rsidRPr="0041505A">
        <w:rPr>
          <w:rFonts w:ascii="Corbel" w:hAnsi="Corbel"/>
          <w:lang w:val="fr-FR"/>
        </w:rPr>
        <w:t>numéro d’article</w:t>
      </w:r>
      <w:r w:rsidRPr="000323E8">
        <w:rPr>
          <w:rFonts w:ascii="Corbel" w:hAnsi="Corbel"/>
          <w:lang w:val="fr-FR"/>
        </w:rPr>
        <w:t xml:space="preserve"> : dans ce cas il convient d’indiquer ce numéro à la place de la pagination.</w:t>
      </w:r>
    </w:p>
    <w:p w14:paraId="5DDB8E0A" w14:textId="5458337F" w:rsidR="00CB2509" w:rsidRPr="000323E8" w:rsidRDefault="00CB2509" w:rsidP="000323E8">
      <w:pPr>
        <w:pStyle w:val="FirstParagraph"/>
        <w:jc w:val="left"/>
        <w:rPr>
          <w:rFonts w:ascii="Corbel" w:hAnsi="Corbel"/>
          <w:lang w:val="fr-FR"/>
        </w:rPr>
      </w:pPr>
      <w:r w:rsidRPr="000323E8">
        <w:rPr>
          <w:rFonts w:ascii="Corbel" w:hAnsi="Corbel"/>
          <w:lang w:val="fr-FR"/>
        </w:rPr>
        <w:t>Exemple</w:t>
      </w:r>
      <w:r w:rsidR="006C79F4" w:rsidRPr="000323E8">
        <w:rPr>
          <w:rFonts w:ascii="Corbel" w:hAnsi="Corbel"/>
          <w:lang w:val="fr-FR"/>
        </w:rPr>
        <w:t>s</w:t>
      </w:r>
      <w:r w:rsidRPr="000323E8">
        <w:rPr>
          <w:rFonts w:ascii="Corbel" w:hAnsi="Corbel"/>
          <w:lang w:val="fr-FR"/>
        </w:rPr>
        <w:t xml:space="preserve"> :</w:t>
      </w:r>
    </w:p>
    <w:p w14:paraId="4AE504AD" w14:textId="3B806225" w:rsidR="00CB2509" w:rsidRPr="000323E8" w:rsidRDefault="00CB2509" w:rsidP="000323E8">
      <w:pPr>
        <w:pStyle w:val="Normalcentr"/>
        <w:jc w:val="left"/>
        <w:rPr>
          <w:rFonts w:ascii="Corbel" w:hAnsi="Corbel"/>
        </w:rPr>
      </w:pPr>
      <w:r w:rsidRPr="000323E8">
        <w:rPr>
          <w:rFonts w:ascii="Corbel" w:hAnsi="Corbel"/>
          <w:lang w:val="fr-FR"/>
        </w:rPr>
        <w:t>Sahraeian SME, Mohiyuddin M, Sebra R, Tilgner H, Afshar PT, Au KF, et al. </w:t>
      </w:r>
      <w:r w:rsidRPr="000323E8">
        <w:rPr>
          <w:rFonts w:ascii="Corbel" w:hAnsi="Corbel"/>
        </w:rPr>
        <w:t>Gaining comprehensive biological insight into the transcriptome by performing a broad-spectrum RNA-seq analysis. Nat Com. 2017 Jul 5;8(1):59.</w:t>
      </w:r>
    </w:p>
    <w:p w14:paraId="15A0EA28" w14:textId="00CA0926" w:rsidR="006C79F4" w:rsidRPr="000323E8" w:rsidRDefault="006C79F4" w:rsidP="000323E8">
      <w:pPr>
        <w:pStyle w:val="Corpsdetexte"/>
        <w:ind w:left="480"/>
        <w:jc w:val="left"/>
        <w:rPr>
          <w:rFonts w:ascii="Corbel" w:hAnsi="Corbel"/>
          <w:lang w:val="fr-FR"/>
        </w:rPr>
      </w:pPr>
      <w:r w:rsidRPr="000323E8">
        <w:rPr>
          <w:rFonts w:ascii="Corbel" w:hAnsi="Corbel"/>
        </w:rPr>
        <w:t xml:space="preserve">Bernabeu-Martínez MÁ, Sánchez-Tormo J, García-Salom P, Sanz-Valero J, Wanden-Berghe C. Perception of risk of exposure in the management of hazardous drugs in home hospitalization and hospital units. </w:t>
      </w:r>
      <w:r w:rsidRPr="000323E8">
        <w:rPr>
          <w:rFonts w:ascii="Corbel" w:hAnsi="Corbel"/>
          <w:lang w:val="fr-FR"/>
        </w:rPr>
        <w:t>PLOS ONE. 2021 Jul 1;16(7):e0253909.</w:t>
      </w:r>
    </w:p>
    <w:p w14:paraId="6D612E3D" w14:textId="55C391E9" w:rsidR="006D5A31" w:rsidRPr="000323E8" w:rsidRDefault="006D5A31" w:rsidP="000323E8">
      <w:pPr>
        <w:rPr>
          <w:rFonts w:ascii="Corbel" w:eastAsiaTheme="majorEastAsia" w:hAnsi="Corbel" w:cstheme="majorBidi"/>
          <w:b/>
          <w:bCs/>
          <w:color w:val="5B9BD5" w:themeColor="accent1"/>
          <w:sz w:val="28"/>
          <w:szCs w:val="28"/>
        </w:rPr>
      </w:pPr>
      <w:bookmarkStart w:id="23" w:name="citer-un-livre"/>
      <w:r w:rsidRPr="000323E8">
        <w:rPr>
          <w:rFonts w:ascii="Corbel" w:hAnsi="Corbel"/>
        </w:rPr>
        <w:br w:type="page"/>
      </w:r>
    </w:p>
    <w:p w14:paraId="4EF14207" w14:textId="7F1DD4D4" w:rsidR="00CB2509" w:rsidRPr="000323E8" w:rsidRDefault="00CB2509" w:rsidP="000323E8">
      <w:pPr>
        <w:pStyle w:val="Titre2"/>
        <w:jc w:val="left"/>
        <w:rPr>
          <w:rFonts w:ascii="Corbel" w:hAnsi="Corbel"/>
          <w:lang w:val="fr-FR"/>
        </w:rPr>
      </w:pPr>
      <w:bookmarkStart w:id="24" w:name="_Toc76127372"/>
      <w:r w:rsidRPr="000323E8">
        <w:rPr>
          <w:rFonts w:ascii="Corbel" w:hAnsi="Corbel"/>
          <w:lang w:val="fr-FR"/>
        </w:rPr>
        <w:lastRenderedPageBreak/>
        <w:t>Citer un livre</w:t>
      </w:r>
      <w:bookmarkEnd w:id="23"/>
      <w:bookmarkEnd w:id="24"/>
    </w:p>
    <w:p w14:paraId="0224FA72" w14:textId="3BFFD2BA" w:rsidR="00AE7D80" w:rsidRPr="000323E8" w:rsidRDefault="00AE7D80" w:rsidP="000323E8">
      <w:pPr>
        <w:pStyle w:val="Corpsdetexte"/>
        <w:jc w:val="left"/>
        <w:rPr>
          <w:rFonts w:ascii="Corbel" w:hAnsi="Corbel"/>
          <w:lang w:val="fr-FR"/>
        </w:rPr>
      </w:pPr>
      <w:r w:rsidRPr="000323E8">
        <w:rPr>
          <w:rFonts w:ascii="Corbel" w:hAnsi="Corbel"/>
          <w:lang w:val="fr-FR"/>
        </w:rPr>
        <w:t xml:space="preserve">Le nombre de pages est </w:t>
      </w:r>
      <w:r w:rsidRPr="000323E8">
        <w:rPr>
          <w:rFonts w:ascii="Corbel" w:hAnsi="Corbel"/>
          <w:b/>
          <w:lang w:val="fr-FR"/>
        </w:rPr>
        <w:t>facultatif</w:t>
      </w:r>
      <w:r w:rsidRPr="000323E8">
        <w:rPr>
          <w:rFonts w:ascii="Corbel" w:hAnsi="Corbel"/>
          <w:lang w:val="fr-FR"/>
        </w:rPr>
        <w:t>.</w:t>
      </w:r>
    </w:p>
    <w:p w14:paraId="187EF6F0" w14:textId="7792BC13" w:rsidR="00CB2509" w:rsidRPr="000323E8" w:rsidRDefault="00CB2509" w:rsidP="000323E8">
      <w:pPr>
        <w:pStyle w:val="Titre3"/>
        <w:jc w:val="left"/>
        <w:rPr>
          <w:rFonts w:ascii="Corbel" w:hAnsi="Corbel"/>
          <w:lang w:val="fr-FR"/>
        </w:rPr>
      </w:pPr>
      <w:bookmarkStart w:id="25" w:name="modèle-1"/>
      <w:r w:rsidRPr="000323E8">
        <w:rPr>
          <w:rFonts w:ascii="Corbel" w:hAnsi="Corbel"/>
          <w:lang w:val="fr-FR"/>
        </w:rPr>
        <w:t>Modèle</w:t>
      </w:r>
      <w:bookmarkEnd w:id="25"/>
    </w:p>
    <w:p w14:paraId="59D41A58" w14:textId="144821B0" w:rsidR="00CB2509" w:rsidRPr="000323E8" w:rsidRDefault="00CB2509" w:rsidP="000323E8">
      <w:pPr>
        <w:pStyle w:val="FirstParagraph"/>
        <w:jc w:val="left"/>
        <w:rPr>
          <w:rFonts w:ascii="Corbel" w:hAnsi="Corbel"/>
          <w:lang w:val="fr-FR"/>
        </w:rPr>
      </w:pPr>
      <w:r w:rsidRPr="000323E8">
        <w:rPr>
          <w:rFonts w:ascii="Corbel" w:hAnsi="Corbel"/>
          <w:lang w:val="fr-FR"/>
        </w:rPr>
        <w:t>Auteur(s). Titre du livre: sous-titre. Numéro de l’édition ed. Ville: Maison d’édition; Année.</w:t>
      </w:r>
      <w:r w:rsidR="00AE7D80" w:rsidRPr="000323E8">
        <w:rPr>
          <w:rFonts w:ascii="Corbel" w:hAnsi="Corbel"/>
          <w:lang w:val="fr-FR"/>
        </w:rPr>
        <w:t xml:space="preserve"> Nombre de pages.</w:t>
      </w:r>
    </w:p>
    <w:p w14:paraId="390394E9" w14:textId="1E9EEB46" w:rsidR="00CB2509" w:rsidRPr="000323E8" w:rsidRDefault="00CB2509" w:rsidP="000323E8">
      <w:pPr>
        <w:pStyle w:val="Titre3"/>
        <w:jc w:val="left"/>
        <w:rPr>
          <w:rFonts w:ascii="Corbel" w:hAnsi="Corbel"/>
          <w:lang w:val="fr-FR"/>
        </w:rPr>
      </w:pPr>
      <w:bookmarkStart w:id="26" w:name="exemple-rédigé-1"/>
      <w:r w:rsidRPr="000323E8">
        <w:rPr>
          <w:rFonts w:ascii="Corbel" w:hAnsi="Corbel"/>
          <w:lang w:val="fr-FR"/>
        </w:rPr>
        <w:t>Exemple rédigé</w:t>
      </w:r>
      <w:bookmarkEnd w:id="26"/>
    </w:p>
    <w:p w14:paraId="59747A8C" w14:textId="47F8690D" w:rsidR="00CB2509" w:rsidRPr="000323E8" w:rsidRDefault="00CB2509" w:rsidP="000323E8">
      <w:pPr>
        <w:pStyle w:val="FirstParagraph"/>
        <w:jc w:val="left"/>
        <w:rPr>
          <w:rFonts w:ascii="Corbel" w:hAnsi="Corbel"/>
        </w:rPr>
      </w:pPr>
      <w:r w:rsidRPr="000323E8">
        <w:rPr>
          <w:rFonts w:ascii="Corbel" w:hAnsi="Corbel"/>
        </w:rPr>
        <w:t xml:space="preserve">Pears R, Shields GJ. Cite them right: the essential referencing guide. </w:t>
      </w:r>
      <w:r w:rsidRPr="000323E8">
        <w:rPr>
          <w:rFonts w:ascii="Corbel" w:hAnsi="Corbel"/>
          <w:lang w:val="fr-FR"/>
        </w:rPr>
        <w:t>10th ed. London: Palgrave; 2016.</w:t>
      </w:r>
      <w:r w:rsidR="00AE7D80" w:rsidRPr="000323E8">
        <w:rPr>
          <w:rFonts w:ascii="Corbel" w:hAnsi="Corbel"/>
          <w:lang w:val="fr-FR"/>
        </w:rPr>
        <w:t xml:space="preserve"> </w:t>
      </w:r>
      <w:r w:rsidR="00AE7D80" w:rsidRPr="000323E8">
        <w:rPr>
          <w:rFonts w:ascii="Corbel" w:hAnsi="Corbel"/>
        </w:rPr>
        <w:t>xix+169.</w:t>
      </w:r>
    </w:p>
    <w:p w14:paraId="4B307B07" w14:textId="1DEC9D54" w:rsidR="00222EFA" w:rsidRPr="000323E8" w:rsidRDefault="00222EFA" w:rsidP="000323E8">
      <w:pPr>
        <w:pStyle w:val="Titre3"/>
        <w:jc w:val="left"/>
        <w:rPr>
          <w:rFonts w:ascii="Corbel" w:hAnsi="Corbel"/>
        </w:rPr>
      </w:pPr>
      <w:bookmarkStart w:id="27" w:name="exemple-de-saisie-dans-zotero-1"/>
      <w:r w:rsidRPr="000323E8">
        <w:rPr>
          <w:rFonts w:ascii="Corbel" w:hAnsi="Corbel"/>
        </w:rPr>
        <w:t>Exemple de saisie dans Zotero</w:t>
      </w:r>
      <w:bookmarkEnd w:id="27"/>
    </w:p>
    <w:p w14:paraId="3C725292" w14:textId="74F91B6B" w:rsidR="00CB2509" w:rsidRPr="000323E8" w:rsidRDefault="00222EFA" w:rsidP="000323E8">
      <w:pPr>
        <w:pStyle w:val="Corpsdetexte"/>
        <w:jc w:val="left"/>
        <w:rPr>
          <w:rFonts w:ascii="Corbel" w:hAnsi="Corbel"/>
        </w:rPr>
      </w:pPr>
      <w:r w:rsidRPr="000323E8">
        <w:rPr>
          <w:rFonts w:ascii="Corbel" w:hAnsi="Corbel"/>
          <w:noProof/>
          <w:lang w:val="fr-FR" w:eastAsia="fr-FR"/>
        </w:rPr>
        <mc:AlternateContent>
          <mc:Choice Requires="wps">
            <w:drawing>
              <wp:anchor distT="0" distB="0" distL="114300" distR="114300" simplePos="0" relativeHeight="251698176" behindDoc="0" locked="0" layoutInCell="1" allowOverlap="1" wp14:anchorId="535DCE2E" wp14:editId="4D79E718">
                <wp:simplePos x="0" y="0"/>
                <wp:positionH relativeFrom="column">
                  <wp:posOffset>427990</wp:posOffset>
                </wp:positionH>
                <wp:positionV relativeFrom="paragraph">
                  <wp:posOffset>4052760</wp:posOffset>
                </wp:positionV>
                <wp:extent cx="1793875" cy="266700"/>
                <wp:effectExtent l="0" t="0" r="15875" b="19050"/>
                <wp:wrapNone/>
                <wp:docPr id="65" name="Rectangle 65"/>
                <wp:cNvGraphicFramePr/>
                <a:graphic xmlns:a="http://schemas.openxmlformats.org/drawingml/2006/main">
                  <a:graphicData uri="http://schemas.microsoft.com/office/word/2010/wordprocessingShape">
                    <wps:wsp>
                      <wps:cNvSpPr/>
                      <wps:spPr>
                        <a:xfrm>
                          <a:off x="0" y="0"/>
                          <a:ext cx="1793875" cy="266700"/>
                        </a:xfrm>
                        <a:prstGeom prst="rect">
                          <a:avLst/>
                        </a:prstGeom>
                        <a:noFill/>
                        <a:ln w="15875">
                          <a:solidFill>
                            <a:schemeClr val="accent2"/>
                          </a:solidFill>
                          <a:prstDash val="dash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CFD4C7" id="Rectangle 65" o:spid="_x0000_s1026" style="position:absolute;margin-left:33.7pt;margin-top:319.1pt;width:141.25pt;height:2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" filled="f" strokecolor="#ed7d31 [3205]" strokeweight="1.25pt">
                <v:stroke dashstyle="dashDot"/>
              </v:rect>
            </w:pict>
          </mc:Fallback>
        </mc:AlternateContent>
      </w:r>
      <w:r w:rsidRPr="000323E8">
        <w:rPr>
          <w:rFonts w:ascii="Corbel" w:hAnsi="Corbel"/>
          <w:noProof/>
          <w:lang w:val="fr-FR" w:eastAsia="fr-FR"/>
        </w:rPr>
        <mc:AlternateContent>
          <mc:Choice Requires="wps">
            <w:drawing>
              <wp:anchor distT="0" distB="0" distL="114300" distR="114300" simplePos="0" relativeHeight="251700224" behindDoc="0" locked="0" layoutInCell="1" allowOverlap="1" wp14:anchorId="23E4901D" wp14:editId="67486E0D">
                <wp:simplePos x="0" y="0"/>
                <wp:positionH relativeFrom="column">
                  <wp:posOffset>151765</wp:posOffset>
                </wp:positionH>
                <wp:positionV relativeFrom="paragraph">
                  <wp:posOffset>2983238</wp:posOffset>
                </wp:positionV>
                <wp:extent cx="2329132" cy="1017917"/>
                <wp:effectExtent l="0" t="0" r="14605" b="10795"/>
                <wp:wrapNone/>
                <wp:docPr id="66" name="Rectangle 66"/>
                <wp:cNvGraphicFramePr/>
                <a:graphic xmlns:a="http://schemas.openxmlformats.org/drawingml/2006/main">
                  <a:graphicData uri="http://schemas.microsoft.com/office/word/2010/wordprocessingShape">
                    <wps:wsp>
                      <wps:cNvSpPr/>
                      <wps:spPr>
                        <a:xfrm>
                          <a:off x="0" y="0"/>
                          <a:ext cx="2329132" cy="1017917"/>
                        </a:xfrm>
                        <a:prstGeom prst="rect">
                          <a:avLst/>
                        </a:prstGeom>
                        <a:noFill/>
                        <a:ln w="158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90A8F4" id="Rectangle 66" o:spid="_x0000_s1026" style="position:absolute;margin-left:11.95pt;margin-top:234.9pt;width:183.4pt;height:80.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" filled="f" strokecolor="#ed7d31 [3205]" strokeweight="1.25pt"/>
            </w:pict>
          </mc:Fallback>
        </mc:AlternateContent>
      </w:r>
      <w:r w:rsidRPr="000323E8">
        <w:rPr>
          <w:rFonts w:ascii="Corbel" w:hAnsi="Corbel"/>
          <w:noProof/>
          <w:lang w:val="fr-FR" w:eastAsia="fr-FR"/>
        </w:rPr>
        <mc:AlternateContent>
          <mc:Choice Requires="wps">
            <w:drawing>
              <wp:anchor distT="0" distB="0" distL="114300" distR="114300" simplePos="0" relativeHeight="251697152" behindDoc="0" locked="0" layoutInCell="1" allowOverlap="1" wp14:anchorId="319AEFEE" wp14:editId="5DF2FBC2">
                <wp:simplePos x="0" y="0"/>
                <wp:positionH relativeFrom="column">
                  <wp:posOffset>501840</wp:posOffset>
                </wp:positionH>
                <wp:positionV relativeFrom="paragraph">
                  <wp:posOffset>863352</wp:posOffset>
                </wp:positionV>
                <wp:extent cx="4425351" cy="802256"/>
                <wp:effectExtent l="0" t="0" r="13335" b="17145"/>
                <wp:wrapNone/>
                <wp:docPr id="64" name="Rectangle 64"/>
                <wp:cNvGraphicFramePr/>
                <a:graphic xmlns:a="http://schemas.openxmlformats.org/drawingml/2006/main">
                  <a:graphicData uri="http://schemas.microsoft.com/office/word/2010/wordprocessingShape">
                    <wps:wsp>
                      <wps:cNvSpPr/>
                      <wps:spPr>
                        <a:xfrm>
                          <a:off x="0" y="0"/>
                          <a:ext cx="4425351" cy="802256"/>
                        </a:xfrm>
                        <a:prstGeom prst="rect">
                          <a:avLst/>
                        </a:prstGeom>
                        <a:noFill/>
                        <a:ln w="158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820145" id="Rectangle 64" o:spid="_x0000_s1026" style="position:absolute;margin-left:39.5pt;margin-top:68pt;width:348.45pt;height:63.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" filled="f" strokecolor="#ed7d31 [3205]" strokeweight="1.25pt"/>
            </w:pict>
          </mc:Fallback>
        </mc:AlternateContent>
      </w:r>
      <w:r w:rsidR="00AE7D80" w:rsidRPr="000323E8">
        <w:rPr>
          <w:rFonts w:ascii="Corbel" w:hAnsi="Corbel"/>
          <w:noProof/>
          <w:lang w:val="fr-FR" w:eastAsia="fr-FR"/>
        </w:rPr>
        <w:drawing>
          <wp:inline distT="0" distB="0" distL="0" distR="0" wp14:anchorId="5EEC8EF8" wp14:editId="6ECDC1C2">
            <wp:extent cx="5759450" cy="4993640"/>
            <wp:effectExtent l="0" t="0" r="0" b="0"/>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vancouver_zotero_livre.png"/>
                    <pic:cNvPicPr/>
                  </pic:nvPicPr>
                  <pic:blipFill>
                    <a:blip r:embed="rId20">
                      <a:extLst>
                        <a:ext uri="{28A0092B-C50C-407E-A947-70E740481C1C}">
                          <a14:useLocalDpi xmlns:a14="http://schemas.microsoft.com/office/drawing/2010/main" val="0"/>
                        </a:ext>
                      </a:extLst>
                    </a:blip>
                    <a:stretch>
                      <a:fillRect/>
                    </a:stretch>
                  </pic:blipFill>
                  <pic:spPr>
                    <a:xfrm>
                      <a:off x="0" y="0"/>
                      <a:ext cx="5759450" cy="4993640"/>
                    </a:xfrm>
                    <a:prstGeom prst="rect">
                      <a:avLst/>
                    </a:prstGeom>
                  </pic:spPr>
                </pic:pic>
              </a:graphicData>
            </a:graphic>
          </wp:inline>
        </w:drawing>
      </w:r>
    </w:p>
    <w:p w14:paraId="08D68050" w14:textId="5864AFAB" w:rsidR="00CB2509" w:rsidRPr="000323E8" w:rsidRDefault="00CB2509" w:rsidP="000323E8">
      <w:pPr>
        <w:pStyle w:val="Titre3"/>
        <w:jc w:val="left"/>
        <w:rPr>
          <w:rFonts w:ascii="Corbel" w:hAnsi="Corbel"/>
          <w:lang w:val="fr-FR"/>
        </w:rPr>
      </w:pPr>
      <w:bookmarkStart w:id="28" w:name="cas-particulier-les-ouvrages-collectifs"/>
      <w:r w:rsidRPr="000323E8">
        <w:rPr>
          <w:rFonts w:ascii="Corbel" w:hAnsi="Corbel"/>
          <w:lang w:val="fr-FR"/>
        </w:rPr>
        <w:t>Cas particulier : les ouvrages collectifs</w:t>
      </w:r>
      <w:bookmarkEnd w:id="28"/>
    </w:p>
    <w:p w14:paraId="2805254D" w14:textId="08B65704" w:rsidR="00CB2509" w:rsidRPr="000323E8" w:rsidRDefault="00CB2509" w:rsidP="000323E8">
      <w:pPr>
        <w:pStyle w:val="FirstParagraph"/>
        <w:jc w:val="left"/>
        <w:rPr>
          <w:rFonts w:ascii="Corbel" w:hAnsi="Corbel"/>
          <w:lang w:val="fr-FR"/>
        </w:rPr>
      </w:pPr>
      <w:r w:rsidRPr="000323E8">
        <w:rPr>
          <w:rFonts w:ascii="Corbel" w:hAnsi="Corbel"/>
          <w:lang w:val="fr-FR"/>
        </w:rPr>
        <w:t xml:space="preserve">Certains livres sont des ouvrages collectifs, rassemblant des contributions de différents auteurs sous la direction d’un ou plusieurs </w:t>
      </w:r>
      <w:r w:rsidRPr="000323E8">
        <w:rPr>
          <w:rFonts w:ascii="Corbel" w:hAnsi="Corbel"/>
          <w:b/>
          <w:lang w:val="fr-FR"/>
        </w:rPr>
        <w:t>éditeur(s) scientifique(s)</w:t>
      </w:r>
      <w:r w:rsidRPr="000323E8">
        <w:rPr>
          <w:rFonts w:ascii="Corbel" w:hAnsi="Corbel"/>
          <w:lang w:val="fr-FR"/>
        </w:rPr>
        <w:t xml:space="preserve">. C’est par exemple souvent le cas des actes de congrès. Il faut alors préciser cette fonction en ajoutant la mention </w:t>
      </w:r>
      <w:r w:rsidR="00957746" w:rsidRPr="000323E8">
        <w:rPr>
          <w:rFonts w:ascii="Corbel" w:hAnsi="Corbel"/>
          <w:lang w:val="fr-FR"/>
        </w:rPr>
        <w:t>« </w:t>
      </w:r>
      <w:r w:rsidRPr="000323E8">
        <w:rPr>
          <w:rFonts w:ascii="Corbel" w:hAnsi="Corbel"/>
          <w:lang w:val="fr-FR"/>
        </w:rPr>
        <w:t>editors</w:t>
      </w:r>
      <w:r w:rsidR="00957746" w:rsidRPr="000323E8">
        <w:rPr>
          <w:rFonts w:ascii="Corbel" w:hAnsi="Corbel"/>
          <w:lang w:val="fr-FR"/>
        </w:rPr>
        <w:t> »</w:t>
      </w:r>
      <w:r w:rsidRPr="000323E8">
        <w:rPr>
          <w:rFonts w:ascii="Corbel" w:hAnsi="Corbel"/>
          <w:lang w:val="fr-FR"/>
        </w:rPr>
        <w:t xml:space="preserve"> à la suite de la liste des éditeurs scientifiques.</w:t>
      </w:r>
    </w:p>
    <w:p w14:paraId="6874C334" w14:textId="04694F37" w:rsidR="00CB2509" w:rsidRPr="000323E8" w:rsidRDefault="000D5621" w:rsidP="000323E8">
      <w:pPr>
        <w:pStyle w:val="Corpsdetexte"/>
        <w:ind w:firstLine="708"/>
        <w:jc w:val="left"/>
        <w:rPr>
          <w:rFonts w:ascii="Corbel" w:hAnsi="Corbel"/>
          <w:lang w:val="fr-FR"/>
        </w:rPr>
      </w:pPr>
      <w:r w:rsidRPr="000323E8">
        <w:rPr>
          <w:rFonts w:ascii="Corbel" w:hAnsi="Corbel"/>
          <w:noProof/>
          <w:lang w:val="fr-FR" w:eastAsia="fr-FR"/>
        </w:rPr>
        <w:lastRenderedPageBreak/>
        <mc:AlternateContent>
          <mc:Choice Requires="wps">
            <w:drawing>
              <wp:anchor distT="0" distB="0" distL="114300" distR="114300" simplePos="0" relativeHeight="251687936" behindDoc="0" locked="0" layoutInCell="1" allowOverlap="1" wp14:anchorId="78180A00" wp14:editId="7E9B5A8C">
                <wp:simplePos x="0" y="0"/>
                <wp:positionH relativeFrom="margin">
                  <wp:posOffset>0</wp:posOffset>
                </wp:positionH>
                <wp:positionV relativeFrom="paragraph">
                  <wp:posOffset>-635</wp:posOffset>
                </wp:positionV>
                <wp:extent cx="190500" cy="159385"/>
                <wp:effectExtent l="0" t="0" r="0" b="0"/>
                <wp:wrapNone/>
                <wp:docPr id="36" name="Arrow7" descr="{&quot;Key&quot;:&quot;POWER_USER_SHAPE_ICON&quot;,&quot;Value&quot;:&quot;POWER_USER_SHAPE_ICON_STYLE_1&qu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rot="10800000">
                          <a:off x="0" y="0"/>
                          <a:ext cx="190500" cy="159385"/>
                        </a:xfrm>
                        <a:custGeom>
                          <a:avLst/>
                          <a:gdLst>
                            <a:gd name="T0" fmla="*/ 522 w 1250"/>
                            <a:gd name="T1" fmla="*/ 1044 h 1045"/>
                            <a:gd name="T2" fmla="*/ 0 w 1250"/>
                            <a:gd name="T3" fmla="*/ 522 h 1045"/>
                            <a:gd name="T4" fmla="*/ 522 w 1250"/>
                            <a:gd name="T5" fmla="*/ 0 h 1045"/>
                            <a:gd name="T6" fmla="*/ 867 w 1250"/>
                            <a:gd name="T7" fmla="*/ 0 h 1045"/>
                            <a:gd name="T8" fmla="*/ 470 w 1250"/>
                            <a:gd name="T9" fmla="*/ 397 h 1045"/>
                            <a:gd name="T10" fmla="*/ 1250 w 1250"/>
                            <a:gd name="T11" fmla="*/ 397 h 1045"/>
                            <a:gd name="T12" fmla="*/ 1250 w 1250"/>
                            <a:gd name="T13" fmla="*/ 650 h 1045"/>
                            <a:gd name="T14" fmla="*/ 472 w 1250"/>
                            <a:gd name="T15" fmla="*/ 650 h 1045"/>
                            <a:gd name="T16" fmla="*/ 867 w 1250"/>
                            <a:gd name="T17" fmla="*/ 1045 h 1045"/>
                            <a:gd name="T18" fmla="*/ 522 w 1250"/>
                            <a:gd name="T19" fmla="*/ 1044 h 10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250" h="1045">
                              <a:moveTo>
                                <a:pt x="522" y="1044"/>
                              </a:moveTo>
                              <a:lnTo>
                                <a:pt x="0" y="522"/>
                              </a:lnTo>
                              <a:lnTo>
                                <a:pt x="522" y="0"/>
                              </a:lnTo>
                              <a:lnTo>
                                <a:pt x="867" y="0"/>
                              </a:lnTo>
                              <a:lnTo>
                                <a:pt x="470" y="397"/>
                              </a:lnTo>
                              <a:lnTo>
                                <a:pt x="1250" y="397"/>
                              </a:lnTo>
                              <a:lnTo>
                                <a:pt x="1250" y="650"/>
                              </a:lnTo>
                              <a:lnTo>
                                <a:pt x="472" y="650"/>
                              </a:lnTo>
                              <a:lnTo>
                                <a:pt x="867" y="1045"/>
                              </a:lnTo>
                              <a:lnTo>
                                <a:pt x="522" y="1044"/>
                              </a:ln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677C7A68" id="Arrow7" o:spid="_x0000_s1026" alt="{&quot;Key&quot;:&quot;POWER_USER_SHAPE_ICON&quot;,&quot;Value&quot;:&quot;POWER_USER_SHAPE_ICON_STYLE_1&quot;}" style="position:absolute;margin-left:0;margin-top:-.05pt;width:15pt;height:12.55pt;rotation:180;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1250,1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" path="m522,1044l,522,522,,867,,470,397r780,l1250,650r-778,l867,1045r-345,-1xe" fillcolor="#ed7d31 [3205]" stroked="f" strokeweight="0">
                <v:path arrowok="t" o:connecttype="custom" o:connectlocs="79553,159232;0,79616;79553,0;132131,0;71628,60551;190500,60551;190500,99139;71933,99139;132131,159385;79553,159232" o:connectangles="0,0,0,0,0,0,0,0,0,0"/>
                <o:lock v:ext="edit" aspectratio="t"/>
                <w10:wrap anchorx="margin"/>
              </v:shape>
            </w:pict>
          </mc:Fallback>
        </mc:AlternateContent>
      </w:r>
      <w:r w:rsidR="00CB2509" w:rsidRPr="000323E8">
        <w:rPr>
          <w:rFonts w:ascii="Corbel" w:hAnsi="Corbel"/>
          <w:lang w:val="fr-FR"/>
        </w:rPr>
        <w:t xml:space="preserve">Zotero ajoute automatiquement cette mention </w:t>
      </w:r>
      <w:r w:rsidR="00957746" w:rsidRPr="000323E8">
        <w:rPr>
          <w:rFonts w:ascii="Corbel" w:hAnsi="Corbel"/>
          <w:lang w:val="fr-FR"/>
        </w:rPr>
        <w:t>« </w:t>
      </w:r>
      <w:r w:rsidR="00CB2509" w:rsidRPr="000323E8">
        <w:rPr>
          <w:rFonts w:ascii="Corbel" w:hAnsi="Corbel"/>
          <w:lang w:val="fr-FR"/>
        </w:rPr>
        <w:t>editors</w:t>
      </w:r>
      <w:r w:rsidR="00957746" w:rsidRPr="000323E8">
        <w:rPr>
          <w:rFonts w:ascii="Corbel" w:hAnsi="Corbel"/>
          <w:lang w:val="fr-FR"/>
        </w:rPr>
        <w:t> »</w:t>
      </w:r>
      <w:r w:rsidR="00CB2509" w:rsidRPr="000323E8">
        <w:rPr>
          <w:rFonts w:ascii="Corbel" w:hAnsi="Corbel"/>
          <w:lang w:val="fr-FR"/>
        </w:rPr>
        <w:t xml:space="preserve"> lorsque les auteurs sont enregistrés en tant que </w:t>
      </w:r>
      <w:r w:rsidR="00957746" w:rsidRPr="000323E8">
        <w:rPr>
          <w:rFonts w:ascii="Corbel" w:hAnsi="Corbel"/>
          <w:lang w:val="fr-FR"/>
        </w:rPr>
        <w:t>« </w:t>
      </w:r>
      <w:r w:rsidR="00CB2509" w:rsidRPr="000323E8">
        <w:rPr>
          <w:rFonts w:ascii="Corbel" w:hAnsi="Corbel"/>
          <w:lang w:val="fr-FR"/>
        </w:rPr>
        <w:t>Editeur</w:t>
      </w:r>
      <w:r w:rsidR="00957746" w:rsidRPr="000323E8">
        <w:rPr>
          <w:rFonts w:ascii="Corbel" w:hAnsi="Corbel"/>
          <w:lang w:val="fr-FR"/>
        </w:rPr>
        <w:t> ».</w:t>
      </w:r>
    </w:p>
    <w:p w14:paraId="62717FA0" w14:textId="5B8B0E40" w:rsidR="00CB2509" w:rsidRPr="000323E8" w:rsidRDefault="00CB2509" w:rsidP="000323E8">
      <w:pPr>
        <w:pStyle w:val="Titre4"/>
        <w:jc w:val="left"/>
        <w:rPr>
          <w:lang w:val="fr-FR"/>
        </w:rPr>
      </w:pPr>
      <w:bookmarkStart w:id="29" w:name="modèle-2"/>
      <w:r w:rsidRPr="000323E8">
        <w:rPr>
          <w:lang w:val="fr-FR"/>
        </w:rPr>
        <w:t>Modèle</w:t>
      </w:r>
      <w:bookmarkEnd w:id="29"/>
    </w:p>
    <w:p w14:paraId="3739FFE2" w14:textId="5320AE20" w:rsidR="00CB2509" w:rsidRPr="000323E8" w:rsidRDefault="00CB2509" w:rsidP="000323E8">
      <w:pPr>
        <w:pStyle w:val="FirstParagraph"/>
        <w:jc w:val="left"/>
        <w:rPr>
          <w:rFonts w:ascii="Corbel" w:hAnsi="Corbel"/>
          <w:lang w:val="fr-FR"/>
        </w:rPr>
      </w:pPr>
      <w:r w:rsidRPr="000323E8">
        <w:rPr>
          <w:rFonts w:ascii="Corbel" w:hAnsi="Corbel"/>
          <w:lang w:val="fr-FR"/>
        </w:rPr>
        <w:t>Auteur(s) directeur(s), editor(s). Titre du livre. Numéro de l’édition ed. Ville: Maison d’édition; Année.</w:t>
      </w:r>
      <w:r w:rsidR="00957746" w:rsidRPr="000323E8">
        <w:rPr>
          <w:rFonts w:ascii="Corbel" w:hAnsi="Corbel"/>
          <w:lang w:val="fr-FR"/>
        </w:rPr>
        <w:t xml:space="preserve"> Nombre de pages.</w:t>
      </w:r>
    </w:p>
    <w:p w14:paraId="471A4403" w14:textId="18D136EC" w:rsidR="00CB2509" w:rsidRPr="000323E8" w:rsidRDefault="00CB2509" w:rsidP="000323E8">
      <w:pPr>
        <w:pStyle w:val="Titre4"/>
        <w:jc w:val="left"/>
        <w:rPr>
          <w:lang w:val="fr-FR"/>
        </w:rPr>
      </w:pPr>
      <w:bookmarkStart w:id="30" w:name="exemple-rédigé-2"/>
      <w:r w:rsidRPr="000323E8">
        <w:rPr>
          <w:lang w:val="fr-FR"/>
        </w:rPr>
        <w:t>Exemple rédigé</w:t>
      </w:r>
      <w:bookmarkEnd w:id="30"/>
    </w:p>
    <w:p w14:paraId="55B008CC" w14:textId="01F2B93E" w:rsidR="00CB2509" w:rsidRPr="000323E8" w:rsidRDefault="00CB2509" w:rsidP="000323E8">
      <w:pPr>
        <w:pStyle w:val="FirstParagraph"/>
        <w:jc w:val="left"/>
        <w:rPr>
          <w:rFonts w:ascii="Corbel" w:hAnsi="Corbel"/>
          <w:lang w:val="fr-FR"/>
        </w:rPr>
      </w:pPr>
      <w:r w:rsidRPr="000323E8">
        <w:rPr>
          <w:rFonts w:ascii="Corbel" w:hAnsi="Corbel"/>
          <w:lang w:val="fr-FR"/>
        </w:rPr>
        <w:t>Gutzwiller F, Paccaud F, editors. Médecine sociale et préventive</w:t>
      </w:r>
      <w:r w:rsidRPr="000323E8">
        <w:rPr>
          <w:rFonts w:ascii="Arial" w:hAnsi="Arial" w:cs="Arial"/>
          <w:lang w:val="fr-FR"/>
        </w:rPr>
        <w:t> </w:t>
      </w:r>
      <w:r w:rsidRPr="000323E8">
        <w:rPr>
          <w:rFonts w:ascii="Corbel" w:hAnsi="Corbel"/>
          <w:lang w:val="fr-FR"/>
        </w:rPr>
        <w:t>: sant</w:t>
      </w:r>
      <w:r w:rsidRPr="000323E8">
        <w:rPr>
          <w:rFonts w:ascii="Corbel" w:hAnsi="Corbel" w:cs="Corbel"/>
          <w:lang w:val="fr-FR"/>
        </w:rPr>
        <w:t>é</w:t>
      </w:r>
      <w:r w:rsidRPr="000323E8">
        <w:rPr>
          <w:rFonts w:ascii="Corbel" w:hAnsi="Corbel"/>
          <w:lang w:val="fr-FR"/>
        </w:rPr>
        <w:t xml:space="preserve"> publique. 3rd ed.</w:t>
      </w:r>
      <w:r w:rsidRPr="000323E8">
        <w:rPr>
          <w:rFonts w:ascii="Corbel" w:hAnsi="Corbel" w:cs="Corbel"/>
          <w:lang w:val="fr-FR"/>
        </w:rPr>
        <w:t> </w:t>
      </w:r>
      <w:r w:rsidRPr="000323E8">
        <w:rPr>
          <w:rFonts w:ascii="Corbel" w:hAnsi="Corbel"/>
          <w:lang w:val="fr-FR"/>
        </w:rPr>
        <w:t>Berne: H. Huber; 2009.</w:t>
      </w:r>
    </w:p>
    <w:p w14:paraId="5D4E4E8D" w14:textId="26C81F2B" w:rsidR="00CB2509" w:rsidRPr="000323E8" w:rsidRDefault="00CB2509" w:rsidP="000323E8">
      <w:pPr>
        <w:pStyle w:val="Titre4"/>
        <w:jc w:val="left"/>
        <w:rPr>
          <w:lang w:val="fr-FR"/>
        </w:rPr>
      </w:pPr>
      <w:bookmarkStart w:id="31" w:name="exemple-de-saisie-dans-zotero-2"/>
      <w:r w:rsidRPr="000323E8">
        <w:rPr>
          <w:lang w:val="fr-FR"/>
        </w:rPr>
        <w:t>Exemple de saisie dans Zotero</w:t>
      </w:r>
      <w:bookmarkEnd w:id="31"/>
    </w:p>
    <w:p w14:paraId="29152955" w14:textId="0781B9EA" w:rsidR="006D5A31" w:rsidRPr="000323E8" w:rsidRDefault="00222EFA" w:rsidP="000323E8">
      <w:pPr>
        <w:pStyle w:val="Corpsdetexte"/>
        <w:jc w:val="left"/>
        <w:rPr>
          <w:rFonts w:ascii="Corbel" w:hAnsi="Corbel"/>
          <w:lang w:val="fr-FR"/>
        </w:rPr>
      </w:pPr>
      <w:r w:rsidRPr="000323E8">
        <w:rPr>
          <w:rFonts w:ascii="Corbel" w:hAnsi="Corbel"/>
          <w:noProof/>
          <w:lang w:val="fr-FR" w:eastAsia="fr-FR"/>
        </w:rPr>
        <mc:AlternateContent>
          <mc:Choice Requires="wps">
            <w:drawing>
              <wp:anchor distT="0" distB="0" distL="114300" distR="114300" simplePos="0" relativeHeight="251704320" behindDoc="0" locked="0" layoutInCell="1" allowOverlap="1" wp14:anchorId="08DA4B2A" wp14:editId="39DBA8E7">
                <wp:simplePos x="0" y="0"/>
                <wp:positionH relativeFrom="column">
                  <wp:posOffset>156474</wp:posOffset>
                </wp:positionH>
                <wp:positionV relativeFrom="paragraph">
                  <wp:posOffset>3111756</wp:posOffset>
                </wp:positionV>
                <wp:extent cx="2303813" cy="1128155"/>
                <wp:effectExtent l="0" t="0" r="20320" b="15240"/>
                <wp:wrapNone/>
                <wp:docPr id="69" name="Rectangle 69"/>
                <wp:cNvGraphicFramePr/>
                <a:graphic xmlns:a="http://schemas.openxmlformats.org/drawingml/2006/main">
                  <a:graphicData uri="http://schemas.microsoft.com/office/word/2010/wordprocessingShape">
                    <wps:wsp>
                      <wps:cNvSpPr/>
                      <wps:spPr>
                        <a:xfrm>
                          <a:off x="0" y="0"/>
                          <a:ext cx="2303813" cy="1128155"/>
                        </a:xfrm>
                        <a:prstGeom prst="rect">
                          <a:avLst/>
                        </a:prstGeom>
                        <a:noFill/>
                        <a:ln w="158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2479F1" id="Rectangle 69" o:spid="_x0000_s1026" style="position:absolute;margin-left:12.3pt;margin-top:245pt;width:181.4pt;height:88.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" filled="f" strokecolor="#ed7d31 [3205]" strokeweight="1.25pt"/>
            </w:pict>
          </mc:Fallback>
        </mc:AlternateContent>
      </w:r>
      <w:r w:rsidRPr="000323E8">
        <w:rPr>
          <w:rFonts w:ascii="Corbel" w:hAnsi="Corbel"/>
          <w:noProof/>
          <w:lang w:val="fr-FR" w:eastAsia="fr-FR"/>
        </w:rPr>
        <mc:AlternateContent>
          <mc:Choice Requires="wps">
            <w:drawing>
              <wp:anchor distT="0" distB="0" distL="114300" distR="114300" simplePos="0" relativeHeight="251702272" behindDoc="0" locked="0" layoutInCell="1" allowOverlap="1" wp14:anchorId="2A8F9E44" wp14:editId="0F4BDC15">
                <wp:simplePos x="0" y="0"/>
                <wp:positionH relativeFrom="column">
                  <wp:posOffset>500858</wp:posOffset>
                </wp:positionH>
                <wp:positionV relativeFrom="paragraph">
                  <wp:posOffset>902945</wp:posOffset>
                </wp:positionV>
                <wp:extent cx="4845133" cy="866899"/>
                <wp:effectExtent l="0" t="0" r="12700" b="28575"/>
                <wp:wrapNone/>
                <wp:docPr id="68" name="Rectangle 68"/>
                <wp:cNvGraphicFramePr/>
                <a:graphic xmlns:a="http://schemas.openxmlformats.org/drawingml/2006/main">
                  <a:graphicData uri="http://schemas.microsoft.com/office/word/2010/wordprocessingShape">
                    <wps:wsp>
                      <wps:cNvSpPr/>
                      <wps:spPr>
                        <a:xfrm>
                          <a:off x="0" y="0"/>
                          <a:ext cx="4845133" cy="866899"/>
                        </a:xfrm>
                        <a:prstGeom prst="rect">
                          <a:avLst/>
                        </a:prstGeom>
                        <a:noFill/>
                        <a:ln w="158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254BC2" id="Rectangle 68" o:spid="_x0000_s1026" style="position:absolute;margin-left:39.45pt;margin-top:71.1pt;width:381.5pt;height:68.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" filled="f" strokecolor="#ed7d31 [3205]" strokeweight="1.25pt"/>
            </w:pict>
          </mc:Fallback>
        </mc:AlternateContent>
      </w:r>
      <w:r w:rsidRPr="000323E8">
        <w:rPr>
          <w:rFonts w:ascii="Corbel" w:hAnsi="Corbel"/>
          <w:noProof/>
          <w:lang w:val="fr-FR" w:eastAsia="fr-FR"/>
        </w:rPr>
        <w:drawing>
          <wp:inline distT="0" distB="0" distL="0" distR="0" wp14:anchorId="3409ECD1" wp14:editId="47EF464B">
            <wp:extent cx="5696745" cy="5010849"/>
            <wp:effectExtent l="0" t="0" r="0" b="0"/>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vancouver_zotero_livre2.png"/>
                    <pic:cNvPicPr/>
                  </pic:nvPicPr>
                  <pic:blipFill>
                    <a:blip r:embed="rId21">
                      <a:extLst>
                        <a:ext uri="{28A0092B-C50C-407E-A947-70E740481C1C}">
                          <a14:useLocalDpi xmlns:a14="http://schemas.microsoft.com/office/drawing/2010/main" val="0"/>
                        </a:ext>
                      </a:extLst>
                    </a:blip>
                    <a:stretch>
                      <a:fillRect/>
                    </a:stretch>
                  </pic:blipFill>
                  <pic:spPr>
                    <a:xfrm>
                      <a:off x="0" y="0"/>
                      <a:ext cx="5696745" cy="5010849"/>
                    </a:xfrm>
                    <a:prstGeom prst="rect">
                      <a:avLst/>
                    </a:prstGeom>
                  </pic:spPr>
                </pic:pic>
              </a:graphicData>
            </a:graphic>
          </wp:inline>
        </w:drawing>
      </w:r>
      <w:bookmarkStart w:id="32" w:name="citer-un-chapitre-de-livre"/>
      <w:r w:rsidR="006D5A31" w:rsidRPr="000323E8">
        <w:rPr>
          <w:rFonts w:ascii="Corbel" w:hAnsi="Corbel"/>
        </w:rPr>
        <w:br w:type="page"/>
      </w:r>
    </w:p>
    <w:p w14:paraId="49CE158A" w14:textId="047EB34D" w:rsidR="00CB2509" w:rsidRPr="000323E8" w:rsidRDefault="00CB2509" w:rsidP="000323E8">
      <w:pPr>
        <w:pStyle w:val="Titre2"/>
        <w:jc w:val="left"/>
        <w:rPr>
          <w:rFonts w:ascii="Corbel" w:hAnsi="Corbel"/>
          <w:lang w:val="fr-FR"/>
        </w:rPr>
      </w:pPr>
      <w:bookmarkStart w:id="33" w:name="_Toc76127373"/>
      <w:r w:rsidRPr="000323E8">
        <w:rPr>
          <w:rFonts w:ascii="Corbel" w:hAnsi="Corbel"/>
          <w:lang w:val="fr-FR"/>
        </w:rPr>
        <w:lastRenderedPageBreak/>
        <w:t>Citer un chapitre de livre</w:t>
      </w:r>
      <w:bookmarkEnd w:id="32"/>
      <w:bookmarkEnd w:id="33"/>
    </w:p>
    <w:p w14:paraId="021D28C0" w14:textId="37DA5CD1" w:rsidR="00CB2509" w:rsidRPr="000323E8" w:rsidRDefault="00CB2509" w:rsidP="000323E8">
      <w:pPr>
        <w:pStyle w:val="FirstParagraph"/>
        <w:jc w:val="left"/>
        <w:rPr>
          <w:rFonts w:ascii="Corbel" w:hAnsi="Corbel"/>
          <w:lang w:val="fr-FR"/>
        </w:rPr>
      </w:pPr>
      <w:r w:rsidRPr="000323E8">
        <w:rPr>
          <w:rFonts w:ascii="Corbel" w:hAnsi="Corbel"/>
          <w:lang w:val="fr-FR"/>
        </w:rPr>
        <w:t>Dans une référence de chapitre de livre, on mentionne des informations concernant :</w:t>
      </w:r>
    </w:p>
    <w:p w14:paraId="33B10A85" w14:textId="77777777" w:rsidR="00CB2509" w:rsidRPr="000323E8" w:rsidRDefault="00CB2509" w:rsidP="000323E8">
      <w:pPr>
        <w:pStyle w:val="Compact"/>
        <w:numPr>
          <w:ilvl w:val="0"/>
          <w:numId w:val="1"/>
        </w:numPr>
        <w:jc w:val="left"/>
        <w:rPr>
          <w:rFonts w:ascii="Corbel" w:hAnsi="Corbel"/>
          <w:lang w:val="fr-FR"/>
        </w:rPr>
      </w:pPr>
      <w:r w:rsidRPr="000323E8">
        <w:rPr>
          <w:rFonts w:ascii="Corbel" w:hAnsi="Corbel"/>
          <w:lang w:val="fr-FR"/>
        </w:rPr>
        <w:t>le chapitre en lui-même,</w:t>
      </w:r>
    </w:p>
    <w:p w14:paraId="29ED4FB6" w14:textId="77777777" w:rsidR="00CB2509" w:rsidRPr="000323E8" w:rsidRDefault="00CB2509" w:rsidP="000323E8">
      <w:pPr>
        <w:pStyle w:val="Compact"/>
        <w:numPr>
          <w:ilvl w:val="0"/>
          <w:numId w:val="1"/>
        </w:numPr>
        <w:jc w:val="left"/>
        <w:rPr>
          <w:rFonts w:ascii="Corbel" w:hAnsi="Corbel"/>
          <w:lang w:val="fr-FR"/>
        </w:rPr>
      </w:pPr>
      <w:r w:rsidRPr="000323E8">
        <w:rPr>
          <w:rFonts w:ascii="Corbel" w:hAnsi="Corbel"/>
          <w:lang w:val="fr-FR"/>
        </w:rPr>
        <w:t>le livre dans lequel il est inséré.</w:t>
      </w:r>
    </w:p>
    <w:p w14:paraId="1017B6DD" w14:textId="6ACFA2D2" w:rsidR="00CB2509" w:rsidRPr="000323E8" w:rsidRDefault="00CB2509" w:rsidP="000323E8">
      <w:pPr>
        <w:pStyle w:val="FirstParagraph"/>
        <w:jc w:val="left"/>
        <w:rPr>
          <w:rFonts w:ascii="Corbel" w:hAnsi="Corbel"/>
          <w:lang w:val="fr-FR"/>
        </w:rPr>
      </w:pPr>
      <w:r w:rsidRPr="000323E8">
        <w:rPr>
          <w:rFonts w:ascii="Corbel" w:hAnsi="Corbel"/>
          <w:lang w:val="fr-FR"/>
        </w:rPr>
        <w:t>L’insertion du chapitre dans le livre est signifié</w:t>
      </w:r>
      <w:r w:rsidR="00D03668" w:rsidRPr="000323E8">
        <w:rPr>
          <w:rFonts w:ascii="Corbel" w:hAnsi="Corbel"/>
          <w:lang w:val="fr-FR"/>
        </w:rPr>
        <w:t>e</w:t>
      </w:r>
      <w:r w:rsidRPr="000323E8">
        <w:rPr>
          <w:rFonts w:ascii="Corbel" w:hAnsi="Corbel"/>
          <w:lang w:val="fr-FR"/>
        </w:rPr>
        <w:t xml:space="preserve"> par le terme </w:t>
      </w:r>
      <w:r w:rsidR="00957746" w:rsidRPr="000323E8">
        <w:rPr>
          <w:rFonts w:ascii="Corbel" w:hAnsi="Corbel"/>
          <w:lang w:val="fr-FR"/>
        </w:rPr>
        <w:t>« </w:t>
      </w:r>
      <w:r w:rsidRPr="000323E8">
        <w:rPr>
          <w:rFonts w:ascii="Corbel" w:hAnsi="Corbel"/>
          <w:lang w:val="fr-FR"/>
        </w:rPr>
        <w:t>In</w:t>
      </w:r>
      <w:r w:rsidR="00957746" w:rsidRPr="000323E8">
        <w:rPr>
          <w:rFonts w:ascii="Corbel" w:hAnsi="Corbel"/>
          <w:lang w:val="fr-FR"/>
        </w:rPr>
        <w:t> »</w:t>
      </w:r>
      <w:r w:rsidRPr="000323E8">
        <w:rPr>
          <w:rFonts w:ascii="Corbel" w:hAnsi="Corbel"/>
          <w:lang w:val="fr-FR"/>
        </w:rPr>
        <w:t>.</w:t>
      </w:r>
    </w:p>
    <w:p w14:paraId="78CEE32B" w14:textId="77777777" w:rsidR="00CB2509" w:rsidRPr="000323E8" w:rsidRDefault="00CB2509" w:rsidP="000323E8">
      <w:pPr>
        <w:pStyle w:val="Titre3"/>
        <w:jc w:val="left"/>
        <w:rPr>
          <w:rFonts w:ascii="Corbel" w:hAnsi="Corbel"/>
          <w:lang w:val="fr-FR"/>
        </w:rPr>
      </w:pPr>
      <w:bookmarkStart w:id="34" w:name="modèle-3"/>
      <w:r w:rsidRPr="000323E8">
        <w:rPr>
          <w:rFonts w:ascii="Corbel" w:hAnsi="Corbel"/>
          <w:lang w:val="fr-FR"/>
        </w:rPr>
        <w:t>Modèle</w:t>
      </w:r>
      <w:bookmarkEnd w:id="34"/>
    </w:p>
    <w:p w14:paraId="33EDF33D" w14:textId="3AA62FCD" w:rsidR="00CB2509" w:rsidRPr="000323E8" w:rsidRDefault="00CB2509" w:rsidP="000323E8">
      <w:pPr>
        <w:pStyle w:val="FirstParagraph"/>
        <w:jc w:val="left"/>
        <w:rPr>
          <w:rFonts w:ascii="Corbel" w:hAnsi="Corbel"/>
          <w:lang w:val="fr-FR"/>
        </w:rPr>
      </w:pPr>
      <w:r w:rsidRPr="000323E8">
        <w:rPr>
          <w:rFonts w:ascii="Corbel" w:hAnsi="Corbel"/>
          <w:lang w:val="fr-FR"/>
        </w:rPr>
        <w:t xml:space="preserve">Auteur(s). Titre du chapitre. </w:t>
      </w:r>
      <w:r w:rsidRPr="000323E8">
        <w:rPr>
          <w:rFonts w:ascii="Corbel" w:hAnsi="Corbel"/>
        </w:rPr>
        <w:t xml:space="preserve">In: </w:t>
      </w:r>
      <w:r w:rsidR="00F06B88" w:rsidRPr="000323E8">
        <w:rPr>
          <w:rFonts w:ascii="Corbel" w:hAnsi="Corbel"/>
        </w:rPr>
        <w:t>Editeur</w:t>
      </w:r>
      <w:r w:rsidRPr="000323E8">
        <w:rPr>
          <w:rFonts w:ascii="Corbel" w:hAnsi="Corbel"/>
        </w:rPr>
        <w:t>(s)</w:t>
      </w:r>
      <w:r w:rsidR="00D03668" w:rsidRPr="000323E8">
        <w:rPr>
          <w:rFonts w:ascii="Corbel" w:hAnsi="Corbel"/>
        </w:rPr>
        <w:t xml:space="preserve"> scientifique(s)</w:t>
      </w:r>
      <w:r w:rsidRPr="000323E8">
        <w:rPr>
          <w:rFonts w:ascii="Corbel" w:hAnsi="Corbel"/>
        </w:rPr>
        <w:t xml:space="preserve">, editor(s). </w:t>
      </w:r>
      <w:r w:rsidRPr="000323E8">
        <w:rPr>
          <w:rFonts w:ascii="Corbel" w:hAnsi="Corbel"/>
          <w:lang w:val="fr-FR"/>
        </w:rPr>
        <w:t>Titre du livre. Numéro de l’édition ed. Ville: Maison d’édition; Année. p. pagination.</w:t>
      </w:r>
    </w:p>
    <w:p w14:paraId="4A99467F" w14:textId="6EAAC3B2" w:rsidR="00CB2509" w:rsidRPr="000323E8" w:rsidRDefault="00CB2509" w:rsidP="000323E8">
      <w:pPr>
        <w:pStyle w:val="Titre3"/>
        <w:jc w:val="left"/>
        <w:rPr>
          <w:rFonts w:ascii="Corbel" w:hAnsi="Corbel"/>
        </w:rPr>
      </w:pPr>
      <w:bookmarkStart w:id="35" w:name="exemple-rédigé-3"/>
      <w:r w:rsidRPr="000323E8">
        <w:rPr>
          <w:rFonts w:ascii="Corbel" w:hAnsi="Corbel"/>
        </w:rPr>
        <w:t>Exemple rédigé</w:t>
      </w:r>
      <w:bookmarkEnd w:id="35"/>
    </w:p>
    <w:p w14:paraId="75326015" w14:textId="2B126158" w:rsidR="00CB2509" w:rsidRPr="000323E8" w:rsidRDefault="00CB2509" w:rsidP="000323E8">
      <w:pPr>
        <w:pStyle w:val="FirstParagraph"/>
        <w:jc w:val="left"/>
        <w:rPr>
          <w:rFonts w:ascii="Corbel" w:hAnsi="Corbel"/>
          <w:lang w:val="fr-FR"/>
        </w:rPr>
      </w:pPr>
      <w:r w:rsidRPr="000323E8">
        <w:rPr>
          <w:rFonts w:ascii="Corbel" w:hAnsi="Corbel"/>
        </w:rPr>
        <w:t>Berbiglia VA. Orem’s Self-Care Deficit Theory in Nursing Practice. In: Alligood MR, editor. Nursing Theory: Utilization and Application. 5th ed. </w:t>
      </w:r>
      <w:r w:rsidRPr="000323E8">
        <w:rPr>
          <w:rFonts w:ascii="Corbel" w:hAnsi="Corbel"/>
          <w:lang w:val="fr-FR"/>
        </w:rPr>
        <w:t>St. Louis: Elsevier; 2013. p. 222–44.</w:t>
      </w:r>
    </w:p>
    <w:p w14:paraId="289CFFB0" w14:textId="0EB4EF29" w:rsidR="00CB2509" w:rsidRPr="000323E8" w:rsidRDefault="00CB2509" w:rsidP="000323E8">
      <w:pPr>
        <w:pStyle w:val="Titre3"/>
        <w:jc w:val="left"/>
        <w:rPr>
          <w:rFonts w:ascii="Corbel" w:hAnsi="Corbel"/>
          <w:lang w:val="fr-FR"/>
        </w:rPr>
      </w:pPr>
      <w:bookmarkStart w:id="36" w:name="exemple-de-saisie-dans-zotero-3"/>
      <w:r w:rsidRPr="000323E8">
        <w:rPr>
          <w:rFonts w:ascii="Corbel" w:hAnsi="Corbel"/>
          <w:lang w:val="fr-FR"/>
        </w:rPr>
        <w:t>Exemple de saisie dans Zotero</w:t>
      </w:r>
      <w:bookmarkEnd w:id="36"/>
    </w:p>
    <w:p w14:paraId="2A09D8BB" w14:textId="7EBE745F" w:rsidR="00CB2509" w:rsidRPr="000323E8" w:rsidRDefault="00222EFA" w:rsidP="000323E8">
      <w:pPr>
        <w:pStyle w:val="Corpsdetexte"/>
        <w:jc w:val="left"/>
        <w:rPr>
          <w:rFonts w:ascii="Corbel" w:hAnsi="Corbel"/>
          <w:lang w:val="fr-FR"/>
        </w:rPr>
      </w:pPr>
      <w:r w:rsidRPr="000323E8">
        <w:rPr>
          <w:rFonts w:ascii="Corbel" w:hAnsi="Corbel"/>
          <w:noProof/>
          <w:lang w:val="fr-FR" w:eastAsia="fr-FR"/>
        </w:rPr>
        <mc:AlternateContent>
          <mc:Choice Requires="wps">
            <w:drawing>
              <wp:anchor distT="0" distB="0" distL="114300" distR="114300" simplePos="0" relativeHeight="251710464" behindDoc="0" locked="0" layoutInCell="1" allowOverlap="1" wp14:anchorId="17BE87F8" wp14:editId="270E81AA">
                <wp:simplePos x="0" y="0"/>
                <wp:positionH relativeFrom="column">
                  <wp:posOffset>136799</wp:posOffset>
                </wp:positionH>
                <wp:positionV relativeFrom="paragraph">
                  <wp:posOffset>3188998</wp:posOffset>
                </wp:positionV>
                <wp:extent cx="2347415" cy="1310186"/>
                <wp:effectExtent l="0" t="0" r="15240" b="23495"/>
                <wp:wrapNone/>
                <wp:docPr id="73" name="Rectangle 73"/>
                <wp:cNvGraphicFramePr/>
                <a:graphic xmlns:a="http://schemas.openxmlformats.org/drawingml/2006/main">
                  <a:graphicData uri="http://schemas.microsoft.com/office/word/2010/wordprocessingShape">
                    <wps:wsp>
                      <wps:cNvSpPr/>
                      <wps:spPr>
                        <a:xfrm>
                          <a:off x="0" y="0"/>
                          <a:ext cx="2347415" cy="1310186"/>
                        </a:xfrm>
                        <a:prstGeom prst="rect">
                          <a:avLst/>
                        </a:prstGeom>
                        <a:noFill/>
                        <a:ln w="158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BED55E" id="Rectangle 73" o:spid="_x0000_s1026" style="position:absolute;margin-left:10.75pt;margin-top:251.1pt;width:184.85pt;height:103.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" filled="f" strokecolor="#ed7d31 [3205]" strokeweight="1.25pt"/>
            </w:pict>
          </mc:Fallback>
        </mc:AlternateContent>
      </w:r>
      <w:r w:rsidRPr="000323E8">
        <w:rPr>
          <w:rFonts w:ascii="Corbel" w:hAnsi="Corbel"/>
          <w:noProof/>
          <w:lang w:val="fr-FR" w:eastAsia="fr-FR"/>
        </w:rPr>
        <mc:AlternateContent>
          <mc:Choice Requires="wps">
            <w:drawing>
              <wp:anchor distT="0" distB="0" distL="114300" distR="114300" simplePos="0" relativeHeight="251708416" behindDoc="0" locked="0" layoutInCell="1" allowOverlap="1" wp14:anchorId="568016B9" wp14:editId="392CEB11">
                <wp:simplePos x="0" y="0"/>
                <wp:positionH relativeFrom="column">
                  <wp:posOffset>464345</wp:posOffset>
                </wp:positionH>
                <wp:positionV relativeFrom="paragraph">
                  <wp:posOffset>1892460</wp:posOffset>
                </wp:positionV>
                <wp:extent cx="4176215" cy="300251"/>
                <wp:effectExtent l="0" t="0" r="15240" b="24130"/>
                <wp:wrapNone/>
                <wp:docPr id="72" name="Rectangle 72"/>
                <wp:cNvGraphicFramePr/>
                <a:graphic xmlns:a="http://schemas.openxmlformats.org/drawingml/2006/main">
                  <a:graphicData uri="http://schemas.microsoft.com/office/word/2010/wordprocessingShape">
                    <wps:wsp>
                      <wps:cNvSpPr/>
                      <wps:spPr>
                        <a:xfrm>
                          <a:off x="0" y="0"/>
                          <a:ext cx="4176215" cy="300251"/>
                        </a:xfrm>
                        <a:prstGeom prst="rect">
                          <a:avLst/>
                        </a:prstGeom>
                        <a:noFill/>
                        <a:ln w="158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6A3FC5" id="Rectangle 72" o:spid="_x0000_s1026" style="position:absolute;margin-left:36.55pt;margin-top:149pt;width:328.85pt;height:23.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" filled="f" strokecolor="#ed7d31 [3205]" strokeweight="1.25pt"/>
            </w:pict>
          </mc:Fallback>
        </mc:AlternateContent>
      </w:r>
      <w:r w:rsidRPr="000323E8">
        <w:rPr>
          <w:rFonts w:ascii="Corbel" w:hAnsi="Corbel"/>
          <w:noProof/>
          <w:lang w:val="fr-FR" w:eastAsia="fr-FR"/>
        </w:rPr>
        <mc:AlternateContent>
          <mc:Choice Requires="wps">
            <w:drawing>
              <wp:anchor distT="0" distB="0" distL="114300" distR="114300" simplePos="0" relativeHeight="251706368" behindDoc="0" locked="0" layoutInCell="1" allowOverlap="1" wp14:anchorId="10DC54C2" wp14:editId="39B09FD0">
                <wp:simplePos x="0" y="0"/>
                <wp:positionH relativeFrom="column">
                  <wp:posOffset>464345</wp:posOffset>
                </wp:positionH>
                <wp:positionV relativeFrom="paragraph">
                  <wp:posOffset>868879</wp:posOffset>
                </wp:positionV>
                <wp:extent cx="4763069" cy="805218"/>
                <wp:effectExtent l="0" t="0" r="19050" b="13970"/>
                <wp:wrapNone/>
                <wp:docPr id="71" name="Rectangle 71"/>
                <wp:cNvGraphicFramePr/>
                <a:graphic xmlns:a="http://schemas.openxmlformats.org/drawingml/2006/main">
                  <a:graphicData uri="http://schemas.microsoft.com/office/word/2010/wordprocessingShape">
                    <wps:wsp>
                      <wps:cNvSpPr/>
                      <wps:spPr>
                        <a:xfrm>
                          <a:off x="0" y="0"/>
                          <a:ext cx="4763069" cy="805218"/>
                        </a:xfrm>
                        <a:prstGeom prst="rect">
                          <a:avLst/>
                        </a:prstGeom>
                        <a:noFill/>
                        <a:ln w="158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43DEA6" id="Rectangle 71" o:spid="_x0000_s1026" style="position:absolute;margin-left:36.55pt;margin-top:68.4pt;width:375.05pt;height:63.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" filled="f" strokecolor="#ed7d31 [3205]" strokeweight="1.25pt"/>
            </w:pict>
          </mc:Fallback>
        </mc:AlternateContent>
      </w:r>
      <w:r w:rsidRPr="000323E8">
        <w:rPr>
          <w:rFonts w:ascii="Corbel" w:hAnsi="Corbel"/>
          <w:noProof/>
          <w:lang w:val="fr-FR" w:eastAsia="fr-FR"/>
        </w:rPr>
        <w:drawing>
          <wp:inline distT="0" distB="0" distL="0" distR="0" wp14:anchorId="1CE665E3" wp14:editId="79CDABEB">
            <wp:extent cx="5759450" cy="4413885"/>
            <wp:effectExtent l="0" t="0" r="0" b="5715"/>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vancouver_zotero_chapitre.png"/>
                    <pic:cNvPicPr/>
                  </pic:nvPicPr>
                  <pic:blipFill>
                    <a:blip r:embed="rId22">
                      <a:extLst>
                        <a:ext uri="{28A0092B-C50C-407E-A947-70E740481C1C}">
                          <a14:useLocalDpi xmlns:a14="http://schemas.microsoft.com/office/drawing/2010/main" val="0"/>
                        </a:ext>
                      </a:extLst>
                    </a:blip>
                    <a:stretch>
                      <a:fillRect/>
                    </a:stretch>
                  </pic:blipFill>
                  <pic:spPr>
                    <a:xfrm>
                      <a:off x="0" y="0"/>
                      <a:ext cx="5759450" cy="4413885"/>
                    </a:xfrm>
                    <a:prstGeom prst="rect">
                      <a:avLst/>
                    </a:prstGeom>
                  </pic:spPr>
                </pic:pic>
              </a:graphicData>
            </a:graphic>
          </wp:inline>
        </w:drawing>
      </w:r>
    </w:p>
    <w:p w14:paraId="56CC56F3" w14:textId="77777777" w:rsidR="00CB2509" w:rsidRPr="000323E8" w:rsidRDefault="00CB2509" w:rsidP="000323E8">
      <w:pPr>
        <w:pStyle w:val="Compact"/>
        <w:numPr>
          <w:ilvl w:val="0"/>
          <w:numId w:val="1"/>
        </w:numPr>
        <w:jc w:val="left"/>
        <w:rPr>
          <w:rFonts w:ascii="Corbel" w:hAnsi="Corbel"/>
          <w:lang w:val="fr-FR"/>
        </w:rPr>
      </w:pPr>
      <w:r w:rsidRPr="000323E8">
        <w:rPr>
          <w:rFonts w:ascii="Corbel" w:hAnsi="Corbel"/>
          <w:lang w:val="fr-FR"/>
        </w:rPr>
        <w:t xml:space="preserve">Pour la </w:t>
      </w:r>
      <w:r w:rsidRPr="000323E8">
        <w:rPr>
          <w:rFonts w:ascii="Corbel" w:hAnsi="Corbel"/>
          <w:b/>
          <w:lang w:val="fr-FR"/>
        </w:rPr>
        <w:t>pagination</w:t>
      </w:r>
      <w:r w:rsidRPr="000323E8">
        <w:rPr>
          <w:rFonts w:ascii="Corbel" w:hAnsi="Corbel"/>
          <w:lang w:val="fr-FR"/>
        </w:rPr>
        <w:t>, seuls les chiffres significatifs sont répétés dans le numéro de la dernière page.</w:t>
      </w:r>
    </w:p>
    <w:p w14:paraId="78307A05" w14:textId="3B95FA60" w:rsidR="00CB2509" w:rsidRPr="000323E8" w:rsidRDefault="00CB2509" w:rsidP="000323E8">
      <w:pPr>
        <w:pStyle w:val="FirstParagraph"/>
        <w:jc w:val="left"/>
        <w:rPr>
          <w:rFonts w:ascii="Corbel" w:hAnsi="Corbel"/>
          <w:lang w:val="fr-FR"/>
        </w:rPr>
      </w:pPr>
      <w:r w:rsidRPr="000323E8">
        <w:rPr>
          <w:rFonts w:ascii="Corbel" w:hAnsi="Corbel"/>
          <w:lang w:val="fr-FR"/>
        </w:rPr>
        <w:t>Exemple :</w:t>
      </w:r>
    </w:p>
    <w:p w14:paraId="76C61889" w14:textId="57A3B21C" w:rsidR="00CB2509" w:rsidRPr="000323E8" w:rsidRDefault="00CB2509" w:rsidP="000323E8">
      <w:pPr>
        <w:pStyle w:val="Normalcentr"/>
        <w:jc w:val="left"/>
        <w:rPr>
          <w:rFonts w:ascii="Corbel" w:hAnsi="Corbel"/>
          <w:lang w:val="fr-FR"/>
        </w:rPr>
      </w:pPr>
      <w:r w:rsidRPr="000323E8">
        <w:rPr>
          <w:rFonts w:ascii="Corbel" w:hAnsi="Corbel"/>
          <w:lang w:val="fr-FR"/>
        </w:rPr>
        <w:lastRenderedPageBreak/>
        <w:t>222-</w:t>
      </w:r>
      <w:r w:rsidR="00222EFA" w:rsidRPr="000323E8">
        <w:rPr>
          <w:rFonts w:ascii="Corbel" w:hAnsi="Corbel"/>
          <w:lang w:val="fr-FR"/>
        </w:rPr>
        <w:t>44</w:t>
      </w:r>
      <w:r w:rsidRPr="000323E8">
        <w:rPr>
          <w:rFonts w:ascii="Corbel" w:hAnsi="Corbel"/>
          <w:lang w:val="fr-FR"/>
        </w:rPr>
        <w:t xml:space="preserve"> et non </w:t>
      </w:r>
      <w:r w:rsidR="00222EFA" w:rsidRPr="000323E8">
        <w:rPr>
          <w:rFonts w:ascii="Corbel" w:hAnsi="Corbel"/>
          <w:lang w:val="fr-FR"/>
        </w:rPr>
        <w:t>222-244</w:t>
      </w:r>
    </w:p>
    <w:p w14:paraId="28A83063" w14:textId="5A65CD10" w:rsidR="00CB2509" w:rsidRPr="000323E8" w:rsidRDefault="000D5621" w:rsidP="000323E8">
      <w:pPr>
        <w:pStyle w:val="FirstParagraph"/>
        <w:ind w:firstLine="480"/>
        <w:jc w:val="left"/>
        <w:rPr>
          <w:rFonts w:ascii="Corbel" w:hAnsi="Corbel"/>
          <w:lang w:val="fr-FR"/>
        </w:rPr>
      </w:pPr>
      <w:r w:rsidRPr="000323E8">
        <w:rPr>
          <w:rFonts w:ascii="Corbel" w:hAnsi="Corbel"/>
          <w:noProof/>
          <w:lang w:val="fr-FR" w:eastAsia="fr-FR"/>
        </w:rPr>
        <mc:AlternateContent>
          <mc:Choice Requires="wps">
            <w:drawing>
              <wp:anchor distT="0" distB="0" distL="114300" distR="114300" simplePos="0" relativeHeight="251689984" behindDoc="0" locked="0" layoutInCell="1" allowOverlap="1" wp14:anchorId="4C6D7556" wp14:editId="0953965B">
                <wp:simplePos x="0" y="0"/>
                <wp:positionH relativeFrom="margin">
                  <wp:align>left</wp:align>
                </wp:positionH>
                <wp:positionV relativeFrom="paragraph">
                  <wp:posOffset>31170</wp:posOffset>
                </wp:positionV>
                <wp:extent cx="190500" cy="159385"/>
                <wp:effectExtent l="0" t="0" r="0" b="0"/>
                <wp:wrapNone/>
                <wp:docPr id="37" name="Arrow7" descr="{&quot;Key&quot;:&quot;POWER_USER_SHAPE_ICON&quot;,&quot;Value&quot;:&quot;POWER_USER_SHAPE_ICON_STYLE_1&qu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rot="10800000">
                          <a:off x="0" y="0"/>
                          <a:ext cx="190500" cy="159385"/>
                        </a:xfrm>
                        <a:custGeom>
                          <a:avLst/>
                          <a:gdLst>
                            <a:gd name="T0" fmla="*/ 522 w 1250"/>
                            <a:gd name="T1" fmla="*/ 1044 h 1045"/>
                            <a:gd name="T2" fmla="*/ 0 w 1250"/>
                            <a:gd name="T3" fmla="*/ 522 h 1045"/>
                            <a:gd name="T4" fmla="*/ 522 w 1250"/>
                            <a:gd name="T5" fmla="*/ 0 h 1045"/>
                            <a:gd name="T6" fmla="*/ 867 w 1250"/>
                            <a:gd name="T7" fmla="*/ 0 h 1045"/>
                            <a:gd name="T8" fmla="*/ 470 w 1250"/>
                            <a:gd name="T9" fmla="*/ 397 h 1045"/>
                            <a:gd name="T10" fmla="*/ 1250 w 1250"/>
                            <a:gd name="T11" fmla="*/ 397 h 1045"/>
                            <a:gd name="T12" fmla="*/ 1250 w 1250"/>
                            <a:gd name="T13" fmla="*/ 650 h 1045"/>
                            <a:gd name="T14" fmla="*/ 472 w 1250"/>
                            <a:gd name="T15" fmla="*/ 650 h 1045"/>
                            <a:gd name="T16" fmla="*/ 867 w 1250"/>
                            <a:gd name="T17" fmla="*/ 1045 h 1045"/>
                            <a:gd name="T18" fmla="*/ 522 w 1250"/>
                            <a:gd name="T19" fmla="*/ 1044 h 10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250" h="1045">
                              <a:moveTo>
                                <a:pt x="522" y="1044"/>
                              </a:moveTo>
                              <a:lnTo>
                                <a:pt x="0" y="522"/>
                              </a:lnTo>
                              <a:lnTo>
                                <a:pt x="522" y="0"/>
                              </a:lnTo>
                              <a:lnTo>
                                <a:pt x="867" y="0"/>
                              </a:lnTo>
                              <a:lnTo>
                                <a:pt x="470" y="397"/>
                              </a:lnTo>
                              <a:lnTo>
                                <a:pt x="1250" y="397"/>
                              </a:lnTo>
                              <a:lnTo>
                                <a:pt x="1250" y="650"/>
                              </a:lnTo>
                              <a:lnTo>
                                <a:pt x="472" y="650"/>
                              </a:lnTo>
                              <a:lnTo>
                                <a:pt x="867" y="1045"/>
                              </a:lnTo>
                              <a:lnTo>
                                <a:pt x="522" y="1044"/>
                              </a:ln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72BD54BB" id="Arrow7" o:spid="_x0000_s1026" alt="{&quot;Key&quot;:&quot;POWER_USER_SHAPE_ICON&quot;,&quot;Value&quot;:&quot;POWER_USER_SHAPE_ICON_STYLE_1&quot;}" style="position:absolute;margin-left:0;margin-top:2.45pt;width:15pt;height:12.55pt;rotation:180;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coordsize="1250,1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" path="m522,1044l,522,522,,867,,470,397r780,l1250,650r-778,l867,1045r-345,-1xe" fillcolor="#ed7d31 [3205]" stroked="f" strokeweight="0">
                <v:path arrowok="t" o:connecttype="custom" o:connectlocs="79553,159232;0,79616;79553,0;132131,0;71628,60551;190500,60551;190500,99139;71933,99139;132131,159385;79553,159232" o:connectangles="0,0,0,0,0,0,0,0,0,0"/>
                <o:lock v:ext="edit" aspectratio="t"/>
                <w10:wrap anchorx="margin"/>
              </v:shape>
            </w:pict>
          </mc:Fallback>
        </mc:AlternateContent>
      </w:r>
      <w:r w:rsidR="00CB2509" w:rsidRPr="000323E8">
        <w:rPr>
          <w:rFonts w:ascii="Corbel" w:hAnsi="Corbel"/>
          <w:lang w:val="fr-FR"/>
        </w:rPr>
        <w:t xml:space="preserve">Zotero effectue automatiquement ce compactage de la pagination : si vous utilisez Zotero vous pouvez saisir indifféremment </w:t>
      </w:r>
      <w:r w:rsidR="001E732A" w:rsidRPr="000323E8">
        <w:rPr>
          <w:rFonts w:ascii="Corbel" w:hAnsi="Corbel"/>
          <w:lang w:val="fr-FR"/>
        </w:rPr>
        <w:t>« </w:t>
      </w:r>
      <w:r w:rsidR="00CB2509" w:rsidRPr="000323E8">
        <w:rPr>
          <w:rFonts w:ascii="Corbel" w:hAnsi="Corbel"/>
          <w:lang w:val="fr-FR"/>
        </w:rPr>
        <w:t>222-244</w:t>
      </w:r>
      <w:r w:rsidR="001E732A" w:rsidRPr="000323E8">
        <w:rPr>
          <w:rFonts w:ascii="Corbel" w:hAnsi="Corbel"/>
          <w:lang w:val="fr-FR"/>
        </w:rPr>
        <w:t> »</w:t>
      </w:r>
      <w:r w:rsidR="00CB2509" w:rsidRPr="000323E8">
        <w:rPr>
          <w:rFonts w:ascii="Corbel" w:hAnsi="Corbel"/>
          <w:lang w:val="fr-FR"/>
        </w:rPr>
        <w:t xml:space="preserve"> ou </w:t>
      </w:r>
      <w:r w:rsidR="001E732A" w:rsidRPr="000323E8">
        <w:rPr>
          <w:rFonts w:ascii="Corbel" w:hAnsi="Corbel"/>
          <w:lang w:val="fr-FR"/>
        </w:rPr>
        <w:t>« </w:t>
      </w:r>
      <w:r w:rsidR="00CB2509" w:rsidRPr="000323E8">
        <w:rPr>
          <w:rFonts w:ascii="Corbel" w:hAnsi="Corbel"/>
          <w:lang w:val="fr-FR"/>
        </w:rPr>
        <w:t>222-44</w:t>
      </w:r>
      <w:r w:rsidR="001E732A" w:rsidRPr="000323E8">
        <w:rPr>
          <w:rFonts w:ascii="Corbel" w:hAnsi="Corbel"/>
          <w:lang w:val="fr-FR"/>
        </w:rPr>
        <w:t> »</w:t>
      </w:r>
      <w:r w:rsidR="001108B4">
        <w:rPr>
          <w:rFonts w:ascii="Corbel" w:hAnsi="Corbel"/>
          <w:lang w:val="fr-FR"/>
        </w:rPr>
        <w:t xml:space="preserve"> dans le champ « Pages »</w:t>
      </w:r>
      <w:r w:rsidR="00CB2509" w:rsidRPr="000323E8">
        <w:rPr>
          <w:rFonts w:ascii="Corbel" w:hAnsi="Corbel"/>
          <w:lang w:val="fr-FR"/>
        </w:rPr>
        <w:t>.</w:t>
      </w:r>
    </w:p>
    <w:p w14:paraId="36C83CF5" w14:textId="2530C9CF" w:rsidR="006D5A31" w:rsidRPr="000323E8" w:rsidRDefault="006D5A31" w:rsidP="000323E8">
      <w:pPr>
        <w:rPr>
          <w:rFonts w:ascii="Corbel" w:eastAsiaTheme="majorEastAsia" w:hAnsi="Corbel" w:cstheme="majorBidi"/>
          <w:b/>
          <w:bCs/>
          <w:color w:val="5B9BD5" w:themeColor="accent1"/>
          <w:sz w:val="28"/>
          <w:szCs w:val="28"/>
        </w:rPr>
      </w:pPr>
      <w:bookmarkStart w:id="37" w:name="citer-une-thèse"/>
      <w:r w:rsidRPr="000323E8">
        <w:rPr>
          <w:rFonts w:ascii="Corbel" w:hAnsi="Corbel"/>
        </w:rPr>
        <w:br w:type="page"/>
      </w:r>
    </w:p>
    <w:p w14:paraId="5755201A" w14:textId="22E55C5C" w:rsidR="00CB2509" w:rsidRPr="000323E8" w:rsidRDefault="00CB2509" w:rsidP="000323E8">
      <w:pPr>
        <w:pStyle w:val="Titre2"/>
        <w:jc w:val="left"/>
        <w:rPr>
          <w:rFonts w:ascii="Corbel" w:hAnsi="Corbel"/>
          <w:lang w:val="fr-FR"/>
        </w:rPr>
      </w:pPr>
      <w:bookmarkStart w:id="38" w:name="_Toc76127374"/>
      <w:r w:rsidRPr="000323E8">
        <w:rPr>
          <w:rFonts w:ascii="Corbel" w:hAnsi="Corbel"/>
          <w:lang w:val="fr-FR"/>
        </w:rPr>
        <w:lastRenderedPageBreak/>
        <w:t>Citer une thèse</w:t>
      </w:r>
      <w:bookmarkEnd w:id="37"/>
      <w:r w:rsidR="00D03668" w:rsidRPr="000323E8">
        <w:rPr>
          <w:rFonts w:ascii="Corbel" w:hAnsi="Corbel"/>
          <w:lang w:val="fr-FR"/>
        </w:rPr>
        <w:t>, un mémoire</w:t>
      </w:r>
      <w:bookmarkEnd w:id="38"/>
    </w:p>
    <w:p w14:paraId="77BD72FD" w14:textId="77777777" w:rsidR="00CB2509" w:rsidRPr="000323E8" w:rsidRDefault="00CB2509" w:rsidP="000323E8">
      <w:pPr>
        <w:pStyle w:val="FirstParagraph"/>
        <w:jc w:val="left"/>
        <w:rPr>
          <w:rFonts w:ascii="Corbel" w:hAnsi="Corbel"/>
          <w:lang w:val="fr-FR"/>
        </w:rPr>
      </w:pPr>
      <w:r w:rsidRPr="000323E8">
        <w:rPr>
          <w:rFonts w:ascii="Corbel" w:hAnsi="Corbel"/>
          <w:lang w:val="fr-FR"/>
        </w:rPr>
        <w:t xml:space="preserve">Pour les thèses soutenues en France, les catalogues nationaux </w:t>
      </w:r>
      <w:hyperlink r:id="rId23">
        <w:r w:rsidRPr="000323E8">
          <w:rPr>
            <w:rStyle w:val="Lienhypertexte"/>
            <w:rFonts w:ascii="Corbel" w:hAnsi="Corbel"/>
            <w:lang w:val="fr-FR"/>
          </w:rPr>
          <w:t>theses.fr</w:t>
        </w:r>
      </w:hyperlink>
      <w:r w:rsidRPr="000323E8">
        <w:rPr>
          <w:rFonts w:ascii="Corbel" w:hAnsi="Corbel"/>
          <w:lang w:val="fr-FR"/>
        </w:rPr>
        <w:t xml:space="preserve"> et à défaut </w:t>
      </w:r>
      <w:hyperlink r:id="rId24">
        <w:r w:rsidRPr="000323E8">
          <w:rPr>
            <w:rStyle w:val="Lienhypertexte"/>
            <w:rFonts w:ascii="Corbel" w:hAnsi="Corbel"/>
            <w:lang w:val="fr-FR"/>
          </w:rPr>
          <w:t>Sudoc</w:t>
        </w:r>
      </w:hyperlink>
      <w:r w:rsidRPr="000323E8">
        <w:rPr>
          <w:rFonts w:ascii="Corbel" w:hAnsi="Corbel"/>
          <w:lang w:val="fr-FR"/>
        </w:rPr>
        <w:t xml:space="preserve"> constituent les sources d’information les plus fiables.</w:t>
      </w:r>
    </w:p>
    <w:p w14:paraId="39F1432E" w14:textId="3DE94FA6" w:rsidR="00CB2509" w:rsidRPr="000323E8" w:rsidRDefault="00CB2509" w:rsidP="000323E8">
      <w:pPr>
        <w:pStyle w:val="Corpsdetexte"/>
        <w:jc w:val="left"/>
        <w:rPr>
          <w:rFonts w:ascii="Corbel" w:hAnsi="Corbel"/>
          <w:lang w:val="fr-FR"/>
        </w:rPr>
      </w:pPr>
      <w:r w:rsidRPr="000323E8">
        <w:rPr>
          <w:rFonts w:ascii="Corbel" w:hAnsi="Corbel"/>
          <w:lang w:val="fr-FR"/>
        </w:rPr>
        <w:t>Les indications de type de mémoire ou de thèse sont saisie</w:t>
      </w:r>
      <w:r w:rsidR="001E732A" w:rsidRPr="000323E8">
        <w:rPr>
          <w:rFonts w:ascii="Corbel" w:hAnsi="Corbel"/>
          <w:lang w:val="fr-FR"/>
        </w:rPr>
        <w:t>s dans la langue de la thèse. L</w:t>
      </w:r>
      <w:r w:rsidRPr="000323E8">
        <w:rPr>
          <w:rFonts w:ascii="Corbel" w:hAnsi="Corbel"/>
          <w:lang w:val="fr-FR"/>
        </w:rPr>
        <w:t>es mentions de grade ou de spécialisation peuvent varier et être plus ou moins détaillées en fonction des pays.</w:t>
      </w:r>
    </w:p>
    <w:p w14:paraId="3205EF0A" w14:textId="300DF7BA" w:rsidR="00D03668" w:rsidRPr="000323E8" w:rsidRDefault="00D03668" w:rsidP="000323E8">
      <w:pPr>
        <w:pStyle w:val="Corpsdetexte"/>
        <w:jc w:val="left"/>
        <w:rPr>
          <w:rFonts w:ascii="Corbel" w:hAnsi="Corbel"/>
          <w:lang w:val="fr-FR"/>
        </w:rPr>
      </w:pPr>
      <w:r w:rsidRPr="000323E8">
        <w:rPr>
          <w:rFonts w:ascii="Corbel" w:hAnsi="Corbel"/>
          <w:lang w:val="fr-FR"/>
        </w:rPr>
        <w:t xml:space="preserve">Le nom de l’université doit être mentionné en entier et non réduit au nom de la ville : il convient de saisir </w:t>
      </w:r>
      <w:r w:rsidRPr="000323E8">
        <w:rPr>
          <w:rFonts w:ascii="Corbel" w:hAnsi="Corbel"/>
          <w:b/>
          <w:lang w:val="fr-FR"/>
        </w:rPr>
        <w:t>Université de Bordeaux</w:t>
      </w:r>
      <w:r w:rsidRPr="000323E8">
        <w:rPr>
          <w:rFonts w:ascii="Corbel" w:hAnsi="Corbel"/>
          <w:lang w:val="fr-FR"/>
        </w:rPr>
        <w:t xml:space="preserve"> et non </w:t>
      </w:r>
      <w:r w:rsidRPr="000323E8">
        <w:rPr>
          <w:rFonts w:ascii="Corbel" w:hAnsi="Corbel"/>
          <w:b/>
          <w:lang w:val="fr-FR"/>
        </w:rPr>
        <w:t>Bordeaux</w:t>
      </w:r>
      <w:r w:rsidRPr="000323E8">
        <w:rPr>
          <w:rFonts w:ascii="Corbel" w:hAnsi="Corbel"/>
          <w:lang w:val="fr-FR"/>
        </w:rPr>
        <w:t>.</w:t>
      </w:r>
    </w:p>
    <w:p w14:paraId="77AB0B82" w14:textId="5E71006A" w:rsidR="00CB2509" w:rsidRPr="000323E8" w:rsidRDefault="00CB2509" w:rsidP="000323E8">
      <w:pPr>
        <w:pStyle w:val="Titre3"/>
        <w:jc w:val="left"/>
        <w:rPr>
          <w:rFonts w:ascii="Corbel" w:hAnsi="Corbel"/>
          <w:lang w:val="fr-FR"/>
        </w:rPr>
      </w:pPr>
      <w:bookmarkStart w:id="39" w:name="modèle-4"/>
      <w:r w:rsidRPr="000323E8">
        <w:rPr>
          <w:rFonts w:ascii="Corbel" w:hAnsi="Corbel"/>
          <w:lang w:val="fr-FR"/>
        </w:rPr>
        <w:t>Modèle</w:t>
      </w:r>
      <w:bookmarkEnd w:id="39"/>
    </w:p>
    <w:p w14:paraId="77E56539" w14:textId="2D69F13F" w:rsidR="00CB2509" w:rsidRPr="000323E8" w:rsidRDefault="00CB2509" w:rsidP="000323E8">
      <w:pPr>
        <w:pStyle w:val="FirstParagraph"/>
        <w:jc w:val="left"/>
        <w:rPr>
          <w:rFonts w:ascii="Corbel" w:hAnsi="Corbel"/>
          <w:lang w:val="fr-FR"/>
        </w:rPr>
      </w:pPr>
      <w:r w:rsidRPr="000323E8">
        <w:rPr>
          <w:rFonts w:ascii="Corbel" w:hAnsi="Corbel"/>
          <w:lang w:val="fr-FR"/>
        </w:rPr>
        <w:t>Auteur(s). Titre de la thèse ou du mémoire</w:t>
      </w:r>
      <w:r w:rsidR="00D03668" w:rsidRPr="000323E8">
        <w:rPr>
          <w:rFonts w:ascii="Corbel" w:hAnsi="Corbel"/>
          <w:lang w:val="fr-FR"/>
        </w:rPr>
        <w:t xml:space="preserve"> : </w:t>
      </w:r>
      <w:r w:rsidRPr="000323E8">
        <w:rPr>
          <w:rFonts w:ascii="Corbel" w:hAnsi="Corbel"/>
          <w:lang w:val="fr-FR"/>
        </w:rPr>
        <w:t xml:space="preserve">sous-titre [Type de mémoire ou </w:t>
      </w:r>
      <w:r w:rsidR="00D03668" w:rsidRPr="000323E8">
        <w:rPr>
          <w:rFonts w:ascii="Corbel" w:hAnsi="Corbel"/>
          <w:lang w:val="fr-FR"/>
        </w:rPr>
        <w:t>de thèse : mention :</w:t>
      </w:r>
      <w:r w:rsidRPr="000323E8">
        <w:rPr>
          <w:rFonts w:ascii="Corbel" w:hAnsi="Corbel"/>
          <w:lang w:val="fr-FR"/>
        </w:rPr>
        <w:t xml:space="preserve"> indication supplémentaire de spécialisation]. Université; Année.</w:t>
      </w:r>
    </w:p>
    <w:p w14:paraId="3669243C" w14:textId="77777777" w:rsidR="00CB2509" w:rsidRPr="000323E8" w:rsidRDefault="00CB2509" w:rsidP="000323E8">
      <w:pPr>
        <w:pStyle w:val="Titre3"/>
        <w:jc w:val="left"/>
        <w:rPr>
          <w:rFonts w:ascii="Corbel" w:hAnsi="Corbel"/>
          <w:lang w:val="fr-FR"/>
        </w:rPr>
      </w:pPr>
      <w:bookmarkStart w:id="40" w:name="exemple-rédigé-4"/>
      <w:r w:rsidRPr="000323E8">
        <w:rPr>
          <w:rFonts w:ascii="Corbel" w:hAnsi="Corbel"/>
          <w:lang w:val="fr-FR"/>
        </w:rPr>
        <w:t>Exemple rédigé</w:t>
      </w:r>
      <w:bookmarkEnd w:id="40"/>
    </w:p>
    <w:p w14:paraId="7A9FD441" w14:textId="76FBE646" w:rsidR="00CB2509" w:rsidRPr="000323E8" w:rsidRDefault="00CB2509" w:rsidP="000323E8">
      <w:pPr>
        <w:pStyle w:val="FirstParagraph"/>
        <w:jc w:val="left"/>
        <w:rPr>
          <w:rFonts w:ascii="Corbel" w:hAnsi="Corbel"/>
          <w:lang w:val="fr-FR"/>
        </w:rPr>
      </w:pPr>
      <w:r w:rsidRPr="000323E8">
        <w:rPr>
          <w:rFonts w:ascii="Corbel" w:hAnsi="Corbel"/>
          <w:lang w:val="fr-FR"/>
        </w:rPr>
        <w:t>Meda N. Prévention de l’infection à VIH de l’enfant en Afrique</w:t>
      </w:r>
      <w:r w:rsidRPr="000323E8">
        <w:rPr>
          <w:rFonts w:ascii="Arial" w:hAnsi="Arial" w:cs="Arial"/>
          <w:lang w:val="fr-FR"/>
        </w:rPr>
        <w:t> </w:t>
      </w:r>
      <w:r w:rsidRPr="000323E8">
        <w:rPr>
          <w:rFonts w:ascii="Corbel" w:hAnsi="Corbel"/>
          <w:lang w:val="fr-FR"/>
        </w:rPr>
        <w:t>: choix des interventions et strat</w:t>
      </w:r>
      <w:r w:rsidRPr="000323E8">
        <w:rPr>
          <w:rFonts w:ascii="Corbel" w:hAnsi="Corbel" w:cs="Corbel"/>
          <w:lang w:val="fr-FR"/>
        </w:rPr>
        <w:t>é</w:t>
      </w:r>
      <w:r w:rsidRPr="000323E8">
        <w:rPr>
          <w:rFonts w:ascii="Corbel" w:hAnsi="Corbel"/>
          <w:lang w:val="fr-FR"/>
        </w:rPr>
        <w:t xml:space="preserve">gies de mise en </w:t>
      </w:r>
      <w:r w:rsidRPr="000323E8">
        <w:rPr>
          <w:rFonts w:ascii="Corbel" w:hAnsi="Corbel" w:cs="Corbel"/>
          <w:lang w:val="fr-FR"/>
        </w:rPr>
        <w:t>œ</w:t>
      </w:r>
      <w:r w:rsidRPr="000323E8">
        <w:rPr>
          <w:rFonts w:ascii="Corbel" w:hAnsi="Corbel"/>
          <w:lang w:val="fr-FR"/>
        </w:rPr>
        <w:t>uvre [Th</w:t>
      </w:r>
      <w:r w:rsidRPr="000323E8">
        <w:rPr>
          <w:rFonts w:ascii="Corbel" w:hAnsi="Corbel" w:cs="Corbel"/>
          <w:lang w:val="fr-FR"/>
        </w:rPr>
        <w:t>è</w:t>
      </w:r>
      <w:r w:rsidRPr="000323E8">
        <w:rPr>
          <w:rFonts w:ascii="Corbel" w:hAnsi="Corbel"/>
          <w:lang w:val="fr-FR"/>
        </w:rPr>
        <w:t>se de doctorat</w:t>
      </w:r>
      <w:r w:rsidRPr="000323E8">
        <w:rPr>
          <w:rFonts w:ascii="Arial" w:hAnsi="Arial" w:cs="Arial"/>
          <w:lang w:val="fr-FR"/>
        </w:rPr>
        <w:t> </w:t>
      </w:r>
      <w:r w:rsidRPr="000323E8">
        <w:rPr>
          <w:rFonts w:ascii="Corbel" w:hAnsi="Corbel"/>
          <w:lang w:val="fr-FR"/>
        </w:rPr>
        <w:t>: Sciences biologiques et m</w:t>
      </w:r>
      <w:r w:rsidRPr="000323E8">
        <w:rPr>
          <w:rFonts w:ascii="Corbel" w:hAnsi="Corbel" w:cs="Corbel"/>
          <w:lang w:val="fr-FR"/>
        </w:rPr>
        <w:t>é</w:t>
      </w:r>
      <w:r w:rsidRPr="000323E8">
        <w:rPr>
          <w:rFonts w:ascii="Corbel" w:hAnsi="Corbel"/>
          <w:lang w:val="fr-FR"/>
        </w:rPr>
        <w:t>dicales</w:t>
      </w:r>
      <w:r w:rsidRPr="000323E8">
        <w:rPr>
          <w:rFonts w:ascii="Arial" w:hAnsi="Arial" w:cs="Arial"/>
          <w:lang w:val="fr-FR"/>
        </w:rPr>
        <w:t> </w:t>
      </w:r>
      <w:r w:rsidRPr="000323E8">
        <w:rPr>
          <w:rFonts w:ascii="Corbel" w:hAnsi="Corbel"/>
          <w:lang w:val="fr-FR"/>
        </w:rPr>
        <w:t xml:space="preserve">: </w:t>
      </w:r>
      <w:r w:rsidRPr="000323E8">
        <w:rPr>
          <w:rFonts w:ascii="Corbel" w:hAnsi="Corbel" w:cs="Corbel"/>
          <w:lang w:val="fr-FR"/>
        </w:rPr>
        <w:t>É</w:t>
      </w:r>
      <w:r w:rsidRPr="000323E8">
        <w:rPr>
          <w:rFonts w:ascii="Corbel" w:hAnsi="Corbel"/>
          <w:lang w:val="fr-FR"/>
        </w:rPr>
        <w:t>pid</w:t>
      </w:r>
      <w:r w:rsidRPr="000323E8">
        <w:rPr>
          <w:rFonts w:ascii="Corbel" w:hAnsi="Corbel" w:cs="Corbel"/>
          <w:lang w:val="fr-FR"/>
        </w:rPr>
        <w:t>é</w:t>
      </w:r>
      <w:r w:rsidRPr="000323E8">
        <w:rPr>
          <w:rFonts w:ascii="Corbel" w:hAnsi="Corbel"/>
          <w:lang w:val="fr-FR"/>
        </w:rPr>
        <w:t>miologie et intervention en sant</w:t>
      </w:r>
      <w:r w:rsidRPr="000323E8">
        <w:rPr>
          <w:rFonts w:ascii="Corbel" w:hAnsi="Corbel" w:cs="Corbel"/>
          <w:lang w:val="fr-FR"/>
        </w:rPr>
        <w:t>é</w:t>
      </w:r>
      <w:r w:rsidRPr="000323E8">
        <w:rPr>
          <w:rFonts w:ascii="Corbel" w:hAnsi="Corbel"/>
          <w:lang w:val="fr-FR"/>
        </w:rPr>
        <w:t xml:space="preserve"> publique]. Universit</w:t>
      </w:r>
      <w:r w:rsidRPr="000323E8">
        <w:rPr>
          <w:rFonts w:ascii="Corbel" w:hAnsi="Corbel" w:cs="Corbel"/>
          <w:lang w:val="fr-FR"/>
        </w:rPr>
        <w:t>é</w:t>
      </w:r>
      <w:r w:rsidRPr="000323E8">
        <w:rPr>
          <w:rFonts w:ascii="Corbel" w:hAnsi="Corbel"/>
          <w:lang w:val="fr-FR"/>
        </w:rPr>
        <w:t xml:space="preserve"> Bordeaux 2; 1997.</w:t>
      </w:r>
    </w:p>
    <w:p w14:paraId="609EC63C" w14:textId="032DE7A6" w:rsidR="00CB2509" w:rsidRPr="000323E8" w:rsidRDefault="00CB2509" w:rsidP="000323E8">
      <w:pPr>
        <w:pStyle w:val="Titre3"/>
        <w:jc w:val="left"/>
        <w:rPr>
          <w:rFonts w:ascii="Corbel" w:hAnsi="Corbel"/>
          <w:lang w:val="fr-FR"/>
        </w:rPr>
      </w:pPr>
      <w:bookmarkStart w:id="41" w:name="exemple-de-saisie-dans-zotero-4"/>
      <w:r w:rsidRPr="000323E8">
        <w:rPr>
          <w:rFonts w:ascii="Corbel" w:hAnsi="Corbel"/>
          <w:lang w:val="fr-FR"/>
        </w:rPr>
        <w:t>Exemple de saisie dans Zotero</w:t>
      </w:r>
      <w:bookmarkEnd w:id="41"/>
    </w:p>
    <w:p w14:paraId="4627D91E" w14:textId="380E6296" w:rsidR="00CB2509" w:rsidRPr="000323E8" w:rsidRDefault="006D254D" w:rsidP="000323E8">
      <w:pPr>
        <w:pStyle w:val="Corpsdetexte"/>
        <w:jc w:val="left"/>
        <w:rPr>
          <w:rFonts w:ascii="Corbel" w:hAnsi="Corbel"/>
          <w:lang w:val="fr-FR"/>
        </w:rPr>
      </w:pPr>
      <w:r w:rsidRPr="000323E8">
        <w:rPr>
          <w:rFonts w:ascii="Corbel" w:hAnsi="Corbel"/>
          <w:noProof/>
          <w:lang w:val="fr-FR" w:eastAsia="fr-FR"/>
        </w:rPr>
        <mc:AlternateContent>
          <mc:Choice Requires="wps">
            <w:drawing>
              <wp:anchor distT="0" distB="0" distL="114300" distR="114300" simplePos="0" relativeHeight="251716608" behindDoc="0" locked="0" layoutInCell="1" allowOverlap="1" wp14:anchorId="4F48AD0F" wp14:editId="732EDA04">
                <wp:simplePos x="0" y="0"/>
                <wp:positionH relativeFrom="margin">
                  <wp:posOffset>747215</wp:posOffset>
                </wp:positionH>
                <wp:positionV relativeFrom="paragraph">
                  <wp:posOffset>2332906</wp:posOffset>
                </wp:positionV>
                <wp:extent cx="1060486" cy="206591"/>
                <wp:effectExtent l="0" t="0" r="25400" b="22225"/>
                <wp:wrapNone/>
                <wp:docPr id="77" name="Rectangle 77"/>
                <wp:cNvGraphicFramePr/>
                <a:graphic xmlns:a="http://schemas.openxmlformats.org/drawingml/2006/main">
                  <a:graphicData uri="http://schemas.microsoft.com/office/word/2010/wordprocessingShape">
                    <wps:wsp>
                      <wps:cNvSpPr/>
                      <wps:spPr>
                        <a:xfrm>
                          <a:off x="0" y="0"/>
                          <a:ext cx="1060486" cy="206591"/>
                        </a:xfrm>
                        <a:prstGeom prst="rect">
                          <a:avLst/>
                        </a:prstGeom>
                        <a:noFill/>
                        <a:ln w="158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5DDCB7" id="Rectangle 77" o:spid="_x0000_s1026" style="position:absolute;margin-left:58.85pt;margin-top:183.7pt;width:83.5pt;height:16.2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" filled="f" strokecolor="#ed7d31 [3205]" strokeweight="1.25pt">
                <w10:wrap anchorx="margin"/>
              </v:rect>
            </w:pict>
          </mc:Fallback>
        </mc:AlternateContent>
      </w:r>
      <w:r w:rsidRPr="000323E8">
        <w:rPr>
          <w:rFonts w:ascii="Corbel" w:hAnsi="Corbel"/>
          <w:noProof/>
          <w:lang w:val="fr-FR" w:eastAsia="fr-FR"/>
        </w:rPr>
        <mc:AlternateContent>
          <mc:Choice Requires="wps">
            <w:drawing>
              <wp:anchor distT="0" distB="0" distL="114300" distR="114300" simplePos="0" relativeHeight="251714560" behindDoc="0" locked="0" layoutInCell="1" allowOverlap="1" wp14:anchorId="2EB992EE" wp14:editId="33A8E4A1">
                <wp:simplePos x="0" y="0"/>
                <wp:positionH relativeFrom="margin">
                  <wp:posOffset>462544</wp:posOffset>
                </wp:positionH>
                <wp:positionV relativeFrom="paragraph">
                  <wp:posOffset>1608287</wp:posOffset>
                </wp:positionV>
                <wp:extent cx="5218981" cy="534838"/>
                <wp:effectExtent l="0" t="0" r="20320" b="17780"/>
                <wp:wrapNone/>
                <wp:docPr id="76" name="Rectangle 76"/>
                <wp:cNvGraphicFramePr/>
                <a:graphic xmlns:a="http://schemas.openxmlformats.org/drawingml/2006/main">
                  <a:graphicData uri="http://schemas.microsoft.com/office/word/2010/wordprocessingShape">
                    <wps:wsp>
                      <wps:cNvSpPr/>
                      <wps:spPr>
                        <a:xfrm>
                          <a:off x="0" y="0"/>
                          <a:ext cx="5218981" cy="534838"/>
                        </a:xfrm>
                        <a:prstGeom prst="rect">
                          <a:avLst/>
                        </a:prstGeom>
                        <a:noFill/>
                        <a:ln w="158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D78201" id="Rectangle 76" o:spid="_x0000_s1026" style="position:absolute;margin-left:36.4pt;margin-top:126.65pt;width:410.95pt;height:42.1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" filled="f" strokecolor="#ed7d31 [3205]" strokeweight="1.25pt">
                <w10:wrap anchorx="margin"/>
              </v:rect>
            </w:pict>
          </mc:Fallback>
        </mc:AlternateContent>
      </w:r>
      <w:r w:rsidR="00222EFA" w:rsidRPr="000323E8">
        <w:rPr>
          <w:rFonts w:ascii="Corbel" w:hAnsi="Corbel"/>
          <w:noProof/>
          <w:lang w:val="fr-FR" w:eastAsia="fr-FR"/>
        </w:rPr>
        <mc:AlternateContent>
          <mc:Choice Requires="wps">
            <w:drawing>
              <wp:anchor distT="0" distB="0" distL="114300" distR="114300" simplePos="0" relativeHeight="251712512" behindDoc="0" locked="0" layoutInCell="1" allowOverlap="1" wp14:anchorId="740C7AEB" wp14:editId="60173189">
                <wp:simplePos x="0" y="0"/>
                <wp:positionH relativeFrom="margin">
                  <wp:posOffset>453917</wp:posOffset>
                </wp:positionH>
                <wp:positionV relativeFrom="paragraph">
                  <wp:posOffset>676634</wp:posOffset>
                </wp:positionV>
                <wp:extent cx="5149754" cy="534838"/>
                <wp:effectExtent l="0" t="0" r="13335" b="17780"/>
                <wp:wrapNone/>
                <wp:docPr id="75" name="Rectangle 75"/>
                <wp:cNvGraphicFramePr/>
                <a:graphic xmlns:a="http://schemas.openxmlformats.org/drawingml/2006/main">
                  <a:graphicData uri="http://schemas.microsoft.com/office/word/2010/wordprocessingShape">
                    <wps:wsp>
                      <wps:cNvSpPr/>
                      <wps:spPr>
                        <a:xfrm>
                          <a:off x="0" y="0"/>
                          <a:ext cx="5149754" cy="534838"/>
                        </a:xfrm>
                        <a:prstGeom prst="rect">
                          <a:avLst/>
                        </a:prstGeom>
                        <a:noFill/>
                        <a:ln w="158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CE0579" id="Rectangle 75" o:spid="_x0000_s1026" style="position:absolute;margin-left:35.75pt;margin-top:53.3pt;width:405.5pt;height:42.1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" filled="f" strokecolor="#ed7d31 [3205]" strokeweight="1.25pt">
                <w10:wrap anchorx="margin"/>
              </v:rect>
            </w:pict>
          </mc:Fallback>
        </mc:AlternateContent>
      </w:r>
      <w:r w:rsidR="00222EFA" w:rsidRPr="000323E8">
        <w:rPr>
          <w:rFonts w:ascii="Corbel" w:hAnsi="Corbel"/>
          <w:noProof/>
          <w:lang w:val="fr-FR" w:eastAsia="fr-FR"/>
        </w:rPr>
        <w:drawing>
          <wp:inline distT="0" distB="0" distL="0" distR="0" wp14:anchorId="50B75AE0" wp14:editId="15D15EC1">
            <wp:extent cx="5759450" cy="3186430"/>
            <wp:effectExtent l="0" t="0" r="0" b="0"/>
            <wp:docPr id="74" name="Imag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vancouver_zotero_these.png"/>
                    <pic:cNvPicPr/>
                  </pic:nvPicPr>
                  <pic:blipFill>
                    <a:blip r:embed="rId25">
                      <a:extLst>
                        <a:ext uri="{28A0092B-C50C-407E-A947-70E740481C1C}">
                          <a14:useLocalDpi xmlns:a14="http://schemas.microsoft.com/office/drawing/2010/main" val="0"/>
                        </a:ext>
                      </a:extLst>
                    </a:blip>
                    <a:stretch>
                      <a:fillRect/>
                    </a:stretch>
                  </pic:blipFill>
                  <pic:spPr>
                    <a:xfrm>
                      <a:off x="0" y="0"/>
                      <a:ext cx="5759450" cy="3186430"/>
                    </a:xfrm>
                    <a:prstGeom prst="rect">
                      <a:avLst/>
                    </a:prstGeom>
                  </pic:spPr>
                </pic:pic>
              </a:graphicData>
            </a:graphic>
          </wp:inline>
        </w:drawing>
      </w:r>
    </w:p>
    <w:p w14:paraId="01C12E44" w14:textId="1785BD33" w:rsidR="00CB2509" w:rsidRPr="000323E8" w:rsidRDefault="00CB2509" w:rsidP="000323E8">
      <w:pPr>
        <w:pStyle w:val="Corpsdetexte"/>
        <w:jc w:val="left"/>
        <w:rPr>
          <w:rFonts w:ascii="Corbel" w:hAnsi="Corbel"/>
          <w:lang w:val="fr-FR"/>
        </w:rPr>
      </w:pPr>
      <w:r w:rsidRPr="000323E8">
        <w:rPr>
          <w:rFonts w:ascii="Corbel" w:hAnsi="Corbel"/>
          <w:lang w:val="fr-FR"/>
        </w:rPr>
        <w:t xml:space="preserve"> </w:t>
      </w:r>
    </w:p>
    <w:p w14:paraId="72178764" w14:textId="211476F3" w:rsidR="006D5A31" w:rsidRPr="000323E8" w:rsidRDefault="006D5A31" w:rsidP="000323E8">
      <w:pPr>
        <w:rPr>
          <w:rFonts w:ascii="Corbel" w:eastAsiaTheme="majorEastAsia" w:hAnsi="Corbel" w:cstheme="majorBidi"/>
          <w:b/>
          <w:bCs/>
          <w:color w:val="5B9BD5" w:themeColor="accent1"/>
          <w:sz w:val="28"/>
          <w:szCs w:val="28"/>
        </w:rPr>
      </w:pPr>
      <w:bookmarkStart w:id="42" w:name="citer-une-page-web"/>
      <w:r w:rsidRPr="000323E8">
        <w:rPr>
          <w:rFonts w:ascii="Corbel" w:hAnsi="Corbel"/>
        </w:rPr>
        <w:br w:type="page"/>
      </w:r>
    </w:p>
    <w:p w14:paraId="6B189C6D" w14:textId="1C462A21" w:rsidR="00CB2509" w:rsidRPr="000323E8" w:rsidRDefault="00CB2509" w:rsidP="000323E8">
      <w:pPr>
        <w:pStyle w:val="Titre2"/>
        <w:jc w:val="left"/>
        <w:rPr>
          <w:rFonts w:ascii="Corbel" w:hAnsi="Corbel"/>
          <w:lang w:val="fr-FR"/>
        </w:rPr>
      </w:pPr>
      <w:bookmarkStart w:id="43" w:name="_Toc76127375"/>
      <w:r w:rsidRPr="000323E8">
        <w:rPr>
          <w:rFonts w:ascii="Corbel" w:hAnsi="Corbel"/>
          <w:lang w:val="fr-FR"/>
        </w:rPr>
        <w:lastRenderedPageBreak/>
        <w:t>Citer une page web</w:t>
      </w:r>
      <w:bookmarkEnd w:id="42"/>
      <w:bookmarkEnd w:id="43"/>
    </w:p>
    <w:p w14:paraId="2A35E482" w14:textId="0B14180E" w:rsidR="00CB2509" w:rsidRPr="000323E8" w:rsidRDefault="00CB2509" w:rsidP="000323E8">
      <w:pPr>
        <w:pStyle w:val="FirstParagraph"/>
        <w:jc w:val="left"/>
        <w:rPr>
          <w:rFonts w:ascii="Corbel" w:hAnsi="Corbel"/>
          <w:lang w:val="fr-FR"/>
        </w:rPr>
      </w:pPr>
      <w:r w:rsidRPr="000323E8">
        <w:rPr>
          <w:rFonts w:ascii="Corbel" w:hAnsi="Corbel"/>
          <w:lang w:val="fr-FR"/>
        </w:rPr>
        <w:t>Le titre du site web sur lequel est publié</w:t>
      </w:r>
      <w:r w:rsidR="00E536DD" w:rsidRPr="000323E8">
        <w:rPr>
          <w:rFonts w:ascii="Corbel" w:hAnsi="Corbel"/>
          <w:lang w:val="fr-FR"/>
        </w:rPr>
        <w:t>e</w:t>
      </w:r>
      <w:r w:rsidRPr="000323E8">
        <w:rPr>
          <w:rFonts w:ascii="Corbel" w:hAnsi="Corbel"/>
          <w:lang w:val="fr-FR"/>
        </w:rPr>
        <w:t xml:space="preserve"> une page web correspond parfois au nom de l’auteur</w:t>
      </w:r>
      <w:r w:rsidR="001E732A" w:rsidRPr="000323E8">
        <w:rPr>
          <w:rFonts w:ascii="Corbel" w:hAnsi="Corbel"/>
          <w:lang w:val="fr-FR"/>
        </w:rPr>
        <w:t>.</w:t>
      </w:r>
      <w:r w:rsidRPr="000323E8">
        <w:rPr>
          <w:rFonts w:ascii="Corbel" w:hAnsi="Corbel"/>
          <w:lang w:val="fr-FR"/>
        </w:rPr>
        <w:t xml:space="preserve"> </w:t>
      </w:r>
      <w:r w:rsidR="001E732A" w:rsidRPr="000323E8">
        <w:rPr>
          <w:rFonts w:ascii="Corbel" w:hAnsi="Corbel"/>
          <w:lang w:val="fr-FR"/>
        </w:rPr>
        <w:t>C’est fréquemment l</w:t>
      </w:r>
      <w:r w:rsidRPr="000323E8">
        <w:rPr>
          <w:rFonts w:ascii="Corbel" w:hAnsi="Corbel"/>
          <w:lang w:val="fr-FR"/>
        </w:rPr>
        <w:t xml:space="preserve">e cas pour les </w:t>
      </w:r>
      <w:r w:rsidR="001E732A" w:rsidRPr="000323E8">
        <w:rPr>
          <w:rFonts w:ascii="Corbel" w:hAnsi="Corbel"/>
          <w:b/>
          <w:lang w:val="fr-FR"/>
        </w:rPr>
        <w:t>sites d’organisation</w:t>
      </w:r>
      <w:r w:rsidRPr="000323E8">
        <w:rPr>
          <w:rFonts w:ascii="Corbel" w:hAnsi="Corbel"/>
          <w:lang w:val="fr-FR"/>
        </w:rPr>
        <w:t xml:space="preserve">, dont le titre reprend exactement le nom de l’organisation. Dans ce cas, </w:t>
      </w:r>
      <w:r w:rsidRPr="000323E8">
        <w:rPr>
          <w:rFonts w:ascii="Corbel" w:hAnsi="Corbel"/>
          <w:b/>
          <w:lang w:val="fr-FR"/>
        </w:rPr>
        <w:t>le titre du site web peut être omis</w:t>
      </w:r>
      <w:r w:rsidRPr="000323E8">
        <w:rPr>
          <w:rFonts w:ascii="Corbel" w:hAnsi="Corbel"/>
          <w:lang w:val="fr-FR"/>
        </w:rPr>
        <w:t>.</w:t>
      </w:r>
    </w:p>
    <w:p w14:paraId="708C10C9" w14:textId="76167D88" w:rsidR="00CB2509" w:rsidRPr="000323E8" w:rsidRDefault="00CB2509" w:rsidP="000323E8">
      <w:pPr>
        <w:pStyle w:val="Corpsdetexte"/>
        <w:jc w:val="left"/>
        <w:rPr>
          <w:rFonts w:ascii="Corbel" w:hAnsi="Corbel"/>
          <w:lang w:val="fr-FR"/>
        </w:rPr>
      </w:pPr>
      <w:r w:rsidRPr="000323E8">
        <w:rPr>
          <w:rFonts w:ascii="Corbel" w:hAnsi="Corbel"/>
          <w:lang w:val="fr-FR"/>
        </w:rPr>
        <w:t xml:space="preserve">La date de publication peut être omise si elle n’est pas affichée sur la page web consultée. Il est en revanche indispensable de mentionner </w:t>
      </w:r>
      <w:r w:rsidRPr="000323E8">
        <w:rPr>
          <w:rFonts w:ascii="Corbel" w:hAnsi="Corbel"/>
          <w:b/>
          <w:lang w:val="fr-FR"/>
        </w:rPr>
        <w:t>la date de consultation</w:t>
      </w:r>
      <w:r w:rsidRPr="000323E8">
        <w:rPr>
          <w:rFonts w:ascii="Corbel" w:hAnsi="Corbel"/>
          <w:lang w:val="fr-FR"/>
        </w:rPr>
        <w:t xml:space="preserve"> de la page web.</w:t>
      </w:r>
    </w:p>
    <w:p w14:paraId="486CECC0" w14:textId="35571937" w:rsidR="00CB2509" w:rsidRPr="000323E8" w:rsidRDefault="00CB2509" w:rsidP="000323E8">
      <w:pPr>
        <w:pStyle w:val="Titre3"/>
        <w:jc w:val="left"/>
        <w:rPr>
          <w:rFonts w:ascii="Corbel" w:hAnsi="Corbel"/>
          <w:lang w:val="fr-FR"/>
        </w:rPr>
      </w:pPr>
      <w:bookmarkStart w:id="44" w:name="modèles"/>
      <w:r w:rsidRPr="000323E8">
        <w:rPr>
          <w:rFonts w:ascii="Corbel" w:hAnsi="Corbel"/>
          <w:lang w:val="fr-FR"/>
        </w:rPr>
        <w:t>Modèles</w:t>
      </w:r>
      <w:bookmarkEnd w:id="44"/>
    </w:p>
    <w:p w14:paraId="15C353CD" w14:textId="666DFFE3" w:rsidR="00CB2509" w:rsidRPr="000323E8" w:rsidRDefault="00CB2509" w:rsidP="000323E8">
      <w:pPr>
        <w:pStyle w:val="FirstParagraph"/>
        <w:jc w:val="left"/>
        <w:rPr>
          <w:rFonts w:ascii="Corbel" w:hAnsi="Corbel"/>
          <w:lang w:val="fr-FR"/>
        </w:rPr>
      </w:pPr>
      <w:r w:rsidRPr="000323E8">
        <w:rPr>
          <w:rFonts w:ascii="Corbel" w:hAnsi="Corbel"/>
          <w:lang w:val="fr-FR"/>
        </w:rPr>
        <w:t>Auteur(s). Titre de la page web [Internet]. Année [cited année mois jour]. Available from: URL</w:t>
      </w:r>
    </w:p>
    <w:p w14:paraId="01728EFB" w14:textId="5523BB65" w:rsidR="00CB2509" w:rsidRPr="000323E8" w:rsidRDefault="00CB2509" w:rsidP="000323E8">
      <w:pPr>
        <w:pStyle w:val="Corpsdetexte"/>
        <w:jc w:val="left"/>
        <w:rPr>
          <w:rFonts w:ascii="Corbel" w:hAnsi="Corbel"/>
          <w:lang w:val="fr-FR"/>
        </w:rPr>
      </w:pPr>
      <w:r w:rsidRPr="000323E8">
        <w:rPr>
          <w:rFonts w:ascii="Corbel" w:hAnsi="Corbel"/>
          <w:lang w:val="fr-FR"/>
        </w:rPr>
        <w:t>Auteur(s). Titre de la page web [Internet]. Titre du site web. Année [cited année mois jour]. Available from: URL</w:t>
      </w:r>
    </w:p>
    <w:p w14:paraId="22E3ECCE" w14:textId="145AF741" w:rsidR="00CB2509" w:rsidRPr="000323E8" w:rsidRDefault="00CB2509" w:rsidP="000323E8">
      <w:pPr>
        <w:pStyle w:val="Titre3"/>
        <w:jc w:val="left"/>
        <w:rPr>
          <w:rFonts w:ascii="Corbel" w:hAnsi="Corbel"/>
          <w:lang w:val="fr-FR"/>
        </w:rPr>
      </w:pPr>
      <w:bookmarkStart w:id="45" w:name="exemples-rédigés"/>
      <w:r w:rsidRPr="000323E8">
        <w:rPr>
          <w:rFonts w:ascii="Corbel" w:hAnsi="Corbel"/>
          <w:lang w:val="fr-FR"/>
        </w:rPr>
        <w:t>Exemples rédigés</w:t>
      </w:r>
      <w:bookmarkEnd w:id="45"/>
    </w:p>
    <w:p w14:paraId="1D006877" w14:textId="103911E3" w:rsidR="00CB2509" w:rsidRPr="000323E8" w:rsidRDefault="00CB2509" w:rsidP="000323E8">
      <w:pPr>
        <w:pStyle w:val="FirstParagraph"/>
        <w:jc w:val="left"/>
        <w:rPr>
          <w:rFonts w:ascii="Corbel" w:hAnsi="Corbel"/>
        </w:rPr>
      </w:pPr>
      <w:r w:rsidRPr="000323E8">
        <w:rPr>
          <w:rFonts w:ascii="Corbel" w:hAnsi="Corbel"/>
          <w:lang w:val="fr-FR"/>
        </w:rPr>
        <w:t xml:space="preserve">Organisation mondiale de la santé. Droits de l’homme et santé [Internet]. </w:t>
      </w:r>
      <w:r w:rsidRPr="000323E8">
        <w:rPr>
          <w:rFonts w:ascii="Corbel" w:hAnsi="Corbel"/>
        </w:rPr>
        <w:t>[cited 2020 Aug 26]. Available from: http://www.who.int/topics/human_rights/fr/index.html</w:t>
      </w:r>
    </w:p>
    <w:p w14:paraId="33B4631A" w14:textId="6C80E69C" w:rsidR="00CB2509" w:rsidRPr="000323E8" w:rsidRDefault="00CB2509" w:rsidP="000323E8">
      <w:pPr>
        <w:pStyle w:val="Corpsdetexte"/>
        <w:jc w:val="left"/>
        <w:rPr>
          <w:rFonts w:ascii="Corbel" w:hAnsi="Corbel"/>
        </w:rPr>
      </w:pPr>
      <w:r w:rsidRPr="000323E8">
        <w:rPr>
          <w:rFonts w:ascii="Corbel" w:hAnsi="Corbel"/>
          <w:lang w:val="fr-FR"/>
        </w:rPr>
        <w:t xml:space="preserve">Santé publique France. Les bénéfices de l’arrêt du tabac [Internet]. tabac-info-service.fr. [cited 2020 Aug 26]. </w:t>
      </w:r>
      <w:r w:rsidRPr="000323E8">
        <w:rPr>
          <w:rFonts w:ascii="Corbel" w:hAnsi="Corbel"/>
        </w:rPr>
        <w:t>Available from: https://www.tabac-info-service.fr/Mes-Fiches-Pratiques/Les-benefices-de-l-arret-du-tabac</w:t>
      </w:r>
    </w:p>
    <w:p w14:paraId="2A4AB1AE" w14:textId="0281A77E" w:rsidR="00CB2509" w:rsidRPr="000323E8" w:rsidRDefault="00CB2509" w:rsidP="000323E8">
      <w:pPr>
        <w:pStyle w:val="Titre3"/>
        <w:jc w:val="left"/>
        <w:rPr>
          <w:rFonts w:ascii="Corbel" w:hAnsi="Corbel"/>
          <w:lang w:val="fr-FR"/>
        </w:rPr>
      </w:pPr>
      <w:bookmarkStart w:id="46" w:name="exemples-de-saisie-dans-zotero"/>
      <w:r w:rsidRPr="000323E8">
        <w:rPr>
          <w:rFonts w:ascii="Corbel" w:hAnsi="Corbel"/>
          <w:lang w:val="fr-FR"/>
        </w:rPr>
        <w:t>Exemples de saisie dans Zotero</w:t>
      </w:r>
      <w:bookmarkEnd w:id="46"/>
    </w:p>
    <w:p w14:paraId="0E8F1826" w14:textId="68A18F28" w:rsidR="00CB2509" w:rsidRPr="000323E8" w:rsidRDefault="006D254D" w:rsidP="000323E8">
      <w:pPr>
        <w:pStyle w:val="Corpsdetexte"/>
        <w:jc w:val="left"/>
        <w:rPr>
          <w:rFonts w:ascii="Corbel" w:hAnsi="Corbel"/>
          <w:lang w:val="fr-FR"/>
        </w:rPr>
      </w:pPr>
      <w:r w:rsidRPr="000323E8">
        <w:rPr>
          <w:rFonts w:ascii="Corbel" w:hAnsi="Corbel"/>
          <w:noProof/>
          <w:lang w:val="fr-FR" w:eastAsia="fr-FR"/>
        </w:rPr>
        <mc:AlternateContent>
          <mc:Choice Requires="wps">
            <w:drawing>
              <wp:anchor distT="0" distB="0" distL="114300" distR="114300" simplePos="0" relativeHeight="251720704" behindDoc="0" locked="0" layoutInCell="1" allowOverlap="1" wp14:anchorId="1C6CBE1C" wp14:editId="5BF6E71B">
                <wp:simplePos x="0" y="0"/>
                <wp:positionH relativeFrom="margin">
                  <wp:posOffset>540181</wp:posOffset>
                </wp:positionH>
                <wp:positionV relativeFrom="paragraph">
                  <wp:posOffset>2777598</wp:posOffset>
                </wp:positionV>
                <wp:extent cx="5098212" cy="534838"/>
                <wp:effectExtent l="0" t="0" r="26670" b="17780"/>
                <wp:wrapNone/>
                <wp:docPr id="80" name="Rectangle 80"/>
                <wp:cNvGraphicFramePr/>
                <a:graphic xmlns:a="http://schemas.openxmlformats.org/drawingml/2006/main">
                  <a:graphicData uri="http://schemas.microsoft.com/office/word/2010/wordprocessingShape">
                    <wps:wsp>
                      <wps:cNvSpPr/>
                      <wps:spPr>
                        <a:xfrm>
                          <a:off x="0" y="0"/>
                          <a:ext cx="5098212" cy="534838"/>
                        </a:xfrm>
                        <a:prstGeom prst="rect">
                          <a:avLst/>
                        </a:prstGeom>
                        <a:noFill/>
                        <a:ln w="158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A962AB" id="Rectangle 80" o:spid="_x0000_s1026" style="position:absolute;margin-left:42.55pt;margin-top:218.7pt;width:401.45pt;height:42.1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" filled="f" strokecolor="#ed7d31 [3205]" strokeweight="1.25pt">
                <w10:wrap anchorx="margin"/>
              </v:rect>
            </w:pict>
          </mc:Fallback>
        </mc:AlternateContent>
      </w:r>
      <w:r w:rsidRPr="000323E8">
        <w:rPr>
          <w:rFonts w:ascii="Corbel" w:hAnsi="Corbel"/>
          <w:noProof/>
          <w:lang w:val="fr-FR" w:eastAsia="fr-FR"/>
        </w:rPr>
        <mc:AlternateContent>
          <mc:Choice Requires="wps">
            <w:drawing>
              <wp:anchor distT="0" distB="0" distL="114300" distR="114300" simplePos="0" relativeHeight="251718656" behindDoc="0" locked="0" layoutInCell="1" allowOverlap="1" wp14:anchorId="4C968115" wp14:editId="49460BF6">
                <wp:simplePos x="0" y="0"/>
                <wp:positionH relativeFrom="margin">
                  <wp:posOffset>522928</wp:posOffset>
                </wp:positionH>
                <wp:positionV relativeFrom="paragraph">
                  <wp:posOffset>888413</wp:posOffset>
                </wp:positionV>
                <wp:extent cx="3683480" cy="534838"/>
                <wp:effectExtent l="0" t="0" r="12700" b="17780"/>
                <wp:wrapNone/>
                <wp:docPr id="79" name="Rectangle 79"/>
                <wp:cNvGraphicFramePr/>
                <a:graphic xmlns:a="http://schemas.openxmlformats.org/drawingml/2006/main">
                  <a:graphicData uri="http://schemas.microsoft.com/office/word/2010/wordprocessingShape">
                    <wps:wsp>
                      <wps:cNvSpPr/>
                      <wps:spPr>
                        <a:xfrm>
                          <a:off x="0" y="0"/>
                          <a:ext cx="3683480" cy="534838"/>
                        </a:xfrm>
                        <a:prstGeom prst="rect">
                          <a:avLst/>
                        </a:prstGeom>
                        <a:noFill/>
                        <a:ln w="158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8373D6" id="Rectangle 79" o:spid="_x0000_s1026" style="position:absolute;margin-left:41.2pt;margin-top:69.95pt;width:290.05pt;height:42.1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" filled="f" strokecolor="#ed7d31 [3205]" strokeweight="1.25pt">
                <w10:wrap anchorx="margin"/>
              </v:rect>
            </w:pict>
          </mc:Fallback>
        </mc:AlternateContent>
      </w:r>
      <w:r w:rsidRPr="000323E8">
        <w:rPr>
          <w:rFonts w:ascii="Corbel" w:hAnsi="Corbel"/>
          <w:noProof/>
          <w:lang w:val="fr-FR" w:eastAsia="fr-FR"/>
        </w:rPr>
        <w:drawing>
          <wp:inline distT="0" distB="0" distL="0" distR="0" wp14:anchorId="5703D6F5" wp14:editId="228B187E">
            <wp:extent cx="5759450" cy="3503930"/>
            <wp:effectExtent l="0" t="0" r="0" b="1270"/>
            <wp:docPr id="78" name="Imag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vancouver_zotero_webpage.png"/>
                    <pic:cNvPicPr/>
                  </pic:nvPicPr>
                  <pic:blipFill>
                    <a:blip r:embed="rId26">
                      <a:extLst>
                        <a:ext uri="{28A0092B-C50C-407E-A947-70E740481C1C}">
                          <a14:useLocalDpi xmlns:a14="http://schemas.microsoft.com/office/drawing/2010/main" val="0"/>
                        </a:ext>
                      </a:extLst>
                    </a:blip>
                    <a:stretch>
                      <a:fillRect/>
                    </a:stretch>
                  </pic:blipFill>
                  <pic:spPr>
                    <a:xfrm>
                      <a:off x="0" y="0"/>
                      <a:ext cx="5759450" cy="3503930"/>
                    </a:xfrm>
                    <a:prstGeom prst="rect">
                      <a:avLst/>
                    </a:prstGeom>
                  </pic:spPr>
                </pic:pic>
              </a:graphicData>
            </a:graphic>
          </wp:inline>
        </w:drawing>
      </w:r>
    </w:p>
    <w:p w14:paraId="229E20EB" w14:textId="3A2A4442" w:rsidR="00CB2509" w:rsidRPr="000323E8" w:rsidRDefault="006D254D" w:rsidP="000323E8">
      <w:pPr>
        <w:pStyle w:val="Corpsdetexte"/>
        <w:jc w:val="left"/>
        <w:rPr>
          <w:rFonts w:ascii="Corbel" w:hAnsi="Corbel"/>
          <w:lang w:val="fr-FR"/>
        </w:rPr>
      </w:pPr>
      <w:r w:rsidRPr="000323E8">
        <w:rPr>
          <w:rFonts w:ascii="Corbel" w:hAnsi="Corbel"/>
          <w:noProof/>
          <w:lang w:val="fr-FR" w:eastAsia="fr-FR"/>
        </w:rPr>
        <w:lastRenderedPageBreak/>
        <mc:AlternateContent>
          <mc:Choice Requires="wps">
            <w:drawing>
              <wp:anchor distT="0" distB="0" distL="114300" distR="114300" simplePos="0" relativeHeight="251726848" behindDoc="0" locked="0" layoutInCell="1" allowOverlap="1" wp14:anchorId="0FCE0BD1" wp14:editId="6AD81383">
                <wp:simplePos x="0" y="0"/>
                <wp:positionH relativeFrom="margin">
                  <wp:posOffset>324521</wp:posOffset>
                </wp:positionH>
                <wp:positionV relativeFrom="paragraph">
                  <wp:posOffset>1911781</wp:posOffset>
                </wp:positionV>
                <wp:extent cx="5400136" cy="388188"/>
                <wp:effectExtent l="0" t="0" r="10160" b="12065"/>
                <wp:wrapNone/>
                <wp:docPr id="85" name="Rectangle 85"/>
                <wp:cNvGraphicFramePr/>
                <a:graphic xmlns:a="http://schemas.openxmlformats.org/drawingml/2006/main">
                  <a:graphicData uri="http://schemas.microsoft.com/office/word/2010/wordprocessingShape">
                    <wps:wsp>
                      <wps:cNvSpPr/>
                      <wps:spPr>
                        <a:xfrm>
                          <a:off x="0" y="0"/>
                          <a:ext cx="5400136" cy="388188"/>
                        </a:xfrm>
                        <a:prstGeom prst="rect">
                          <a:avLst/>
                        </a:prstGeom>
                        <a:noFill/>
                        <a:ln w="158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863D0C" id="Rectangle 85" o:spid="_x0000_s1026" style="position:absolute;margin-left:25.55pt;margin-top:150.55pt;width:425.2pt;height:30.5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" filled="f" strokecolor="#ed7d31 [3205]" strokeweight="1.25pt">
                <w10:wrap anchorx="margin"/>
              </v:rect>
            </w:pict>
          </mc:Fallback>
        </mc:AlternateContent>
      </w:r>
      <w:r w:rsidRPr="000323E8">
        <w:rPr>
          <w:rFonts w:ascii="Corbel" w:hAnsi="Corbel"/>
          <w:noProof/>
          <w:lang w:val="fr-FR" w:eastAsia="fr-FR"/>
        </w:rPr>
        <mc:AlternateContent>
          <mc:Choice Requires="wps">
            <w:drawing>
              <wp:anchor distT="0" distB="0" distL="114300" distR="114300" simplePos="0" relativeHeight="251724800" behindDoc="0" locked="0" layoutInCell="1" allowOverlap="1" wp14:anchorId="49088BDF" wp14:editId="1D56F421">
                <wp:simplePos x="0" y="0"/>
                <wp:positionH relativeFrom="margin">
                  <wp:posOffset>91608</wp:posOffset>
                </wp:positionH>
                <wp:positionV relativeFrom="paragraph">
                  <wp:posOffset>1083645</wp:posOffset>
                </wp:positionV>
                <wp:extent cx="2277373" cy="250167"/>
                <wp:effectExtent l="0" t="0" r="27940" b="17145"/>
                <wp:wrapNone/>
                <wp:docPr id="84" name="Rectangle 84"/>
                <wp:cNvGraphicFramePr/>
                <a:graphic xmlns:a="http://schemas.openxmlformats.org/drawingml/2006/main">
                  <a:graphicData uri="http://schemas.microsoft.com/office/word/2010/wordprocessingShape">
                    <wps:wsp>
                      <wps:cNvSpPr/>
                      <wps:spPr>
                        <a:xfrm>
                          <a:off x="0" y="0"/>
                          <a:ext cx="2277373" cy="250167"/>
                        </a:xfrm>
                        <a:prstGeom prst="rect">
                          <a:avLst/>
                        </a:prstGeom>
                        <a:noFill/>
                        <a:ln w="158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0EB1E2" id="Rectangle 84" o:spid="_x0000_s1026" style="position:absolute;margin-left:7.2pt;margin-top:85.35pt;width:179.3pt;height:19.7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" filled="f" strokecolor="#ed7d31 [3205]" strokeweight="1.25pt">
                <w10:wrap anchorx="margin"/>
              </v:rect>
            </w:pict>
          </mc:Fallback>
        </mc:AlternateContent>
      </w:r>
      <w:r w:rsidRPr="000323E8">
        <w:rPr>
          <w:rFonts w:ascii="Corbel" w:hAnsi="Corbel"/>
          <w:noProof/>
          <w:lang w:val="fr-FR" w:eastAsia="fr-FR"/>
        </w:rPr>
        <mc:AlternateContent>
          <mc:Choice Requires="wps">
            <w:drawing>
              <wp:anchor distT="0" distB="0" distL="114300" distR="114300" simplePos="0" relativeHeight="251722752" behindDoc="0" locked="0" layoutInCell="1" allowOverlap="1" wp14:anchorId="600CD898" wp14:editId="2BE060D8">
                <wp:simplePos x="0" y="0"/>
                <wp:positionH relativeFrom="margin">
                  <wp:posOffset>402159</wp:posOffset>
                </wp:positionH>
                <wp:positionV relativeFrom="paragraph">
                  <wp:posOffset>566061</wp:posOffset>
                </wp:positionV>
                <wp:extent cx="2595976" cy="388188"/>
                <wp:effectExtent l="0" t="0" r="13970" b="12065"/>
                <wp:wrapNone/>
                <wp:docPr id="83" name="Rectangle 83"/>
                <wp:cNvGraphicFramePr/>
                <a:graphic xmlns:a="http://schemas.openxmlformats.org/drawingml/2006/main">
                  <a:graphicData uri="http://schemas.microsoft.com/office/word/2010/wordprocessingShape">
                    <wps:wsp>
                      <wps:cNvSpPr/>
                      <wps:spPr>
                        <a:xfrm>
                          <a:off x="0" y="0"/>
                          <a:ext cx="2595976" cy="388188"/>
                        </a:xfrm>
                        <a:prstGeom prst="rect">
                          <a:avLst/>
                        </a:prstGeom>
                        <a:noFill/>
                        <a:ln w="158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C58AD7" id="Rectangle 83" o:spid="_x0000_s1026" style="position:absolute;margin-left:31.65pt;margin-top:44.55pt;width:204.4pt;height:30.5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" filled="f" strokecolor="#ed7d31 [3205]" strokeweight="1.25pt">
                <w10:wrap anchorx="margin"/>
              </v:rect>
            </w:pict>
          </mc:Fallback>
        </mc:AlternateContent>
      </w:r>
      <w:r w:rsidRPr="000323E8">
        <w:rPr>
          <w:rFonts w:ascii="Corbel" w:hAnsi="Corbel"/>
          <w:noProof/>
          <w:lang w:val="fr-FR" w:eastAsia="fr-FR"/>
        </w:rPr>
        <w:drawing>
          <wp:inline distT="0" distB="0" distL="0" distR="0" wp14:anchorId="3D217B02" wp14:editId="6DF4DE6F">
            <wp:extent cx="5759450" cy="2508885"/>
            <wp:effectExtent l="0" t="0" r="0" b="5715"/>
            <wp:docPr id="81" name="Imag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vancouver_zotero_webpage2.png"/>
                    <pic:cNvPicPr/>
                  </pic:nvPicPr>
                  <pic:blipFill>
                    <a:blip r:embed="rId27">
                      <a:extLst>
                        <a:ext uri="{28A0092B-C50C-407E-A947-70E740481C1C}">
                          <a14:useLocalDpi xmlns:a14="http://schemas.microsoft.com/office/drawing/2010/main" val="0"/>
                        </a:ext>
                      </a:extLst>
                    </a:blip>
                    <a:stretch>
                      <a:fillRect/>
                    </a:stretch>
                  </pic:blipFill>
                  <pic:spPr>
                    <a:xfrm>
                      <a:off x="0" y="0"/>
                      <a:ext cx="5759450" cy="2508885"/>
                    </a:xfrm>
                    <a:prstGeom prst="rect">
                      <a:avLst/>
                    </a:prstGeom>
                  </pic:spPr>
                </pic:pic>
              </a:graphicData>
            </a:graphic>
          </wp:inline>
        </w:drawing>
      </w:r>
    </w:p>
    <w:p w14:paraId="44038A54" w14:textId="00832193" w:rsidR="006D5A31" w:rsidRPr="000323E8" w:rsidRDefault="006D5A31" w:rsidP="000323E8">
      <w:pPr>
        <w:rPr>
          <w:rFonts w:ascii="Corbel" w:eastAsiaTheme="majorEastAsia" w:hAnsi="Corbel" w:cstheme="majorBidi"/>
          <w:b/>
          <w:bCs/>
          <w:color w:val="5B9BD5" w:themeColor="accent1"/>
          <w:sz w:val="28"/>
          <w:szCs w:val="28"/>
        </w:rPr>
      </w:pPr>
      <w:bookmarkStart w:id="47" w:name="citer-un-rapport-non-publié"/>
      <w:r w:rsidRPr="000323E8">
        <w:rPr>
          <w:rFonts w:ascii="Corbel" w:hAnsi="Corbel"/>
        </w:rPr>
        <w:br w:type="page"/>
      </w:r>
    </w:p>
    <w:p w14:paraId="27618E8F" w14:textId="1ADFA909" w:rsidR="00CB2509" w:rsidRPr="000323E8" w:rsidRDefault="00CB2509" w:rsidP="000323E8">
      <w:pPr>
        <w:pStyle w:val="Titre2"/>
        <w:jc w:val="left"/>
        <w:rPr>
          <w:rFonts w:ascii="Corbel" w:hAnsi="Corbel"/>
          <w:lang w:val="fr-FR"/>
        </w:rPr>
      </w:pPr>
      <w:bookmarkStart w:id="48" w:name="_Toc76127376"/>
      <w:r w:rsidRPr="000323E8">
        <w:rPr>
          <w:rFonts w:ascii="Corbel" w:hAnsi="Corbel"/>
          <w:lang w:val="fr-FR"/>
        </w:rPr>
        <w:lastRenderedPageBreak/>
        <w:t>Citer un rapport</w:t>
      </w:r>
      <w:bookmarkEnd w:id="47"/>
      <w:bookmarkEnd w:id="48"/>
    </w:p>
    <w:p w14:paraId="64A6C21A" w14:textId="6C874CB3" w:rsidR="00CB2509" w:rsidRPr="000323E8" w:rsidRDefault="00CB2509" w:rsidP="000323E8">
      <w:pPr>
        <w:pStyle w:val="FirstParagraph"/>
        <w:jc w:val="left"/>
        <w:rPr>
          <w:rFonts w:ascii="Corbel" w:hAnsi="Corbel"/>
          <w:lang w:val="fr-FR"/>
        </w:rPr>
      </w:pPr>
      <w:r w:rsidRPr="000323E8">
        <w:rPr>
          <w:rFonts w:ascii="Corbel" w:hAnsi="Corbel"/>
          <w:lang w:val="fr-FR"/>
        </w:rPr>
        <w:t xml:space="preserve">Des organisations officielles, des grands organismes publics, diffusent leurs rapports non sous la forme de livres édités et commercialisés mais sous la forme de fichiers PDF disponibles sur </w:t>
      </w:r>
      <w:r w:rsidR="00D03668" w:rsidRPr="000323E8">
        <w:rPr>
          <w:rFonts w:ascii="Corbel" w:hAnsi="Corbel"/>
          <w:lang w:val="fr-FR"/>
        </w:rPr>
        <w:t>i</w:t>
      </w:r>
      <w:r w:rsidRPr="000323E8">
        <w:rPr>
          <w:rFonts w:ascii="Corbel" w:hAnsi="Corbel"/>
          <w:lang w:val="fr-FR"/>
        </w:rPr>
        <w:t>nternet.</w:t>
      </w:r>
    </w:p>
    <w:p w14:paraId="6C713FD7" w14:textId="77777777" w:rsidR="00CB2509" w:rsidRPr="000323E8" w:rsidRDefault="00CB2509" w:rsidP="000323E8">
      <w:pPr>
        <w:pStyle w:val="Corpsdetexte"/>
        <w:jc w:val="left"/>
        <w:rPr>
          <w:rFonts w:ascii="Corbel" w:hAnsi="Corbel"/>
          <w:lang w:val="fr-FR"/>
        </w:rPr>
      </w:pPr>
      <w:r w:rsidRPr="000323E8">
        <w:rPr>
          <w:rFonts w:ascii="Corbel" w:hAnsi="Corbel"/>
          <w:lang w:val="fr-FR"/>
        </w:rPr>
        <w:t xml:space="preserve">Le modèle ci-dessous doit être utilisé pour ce type de document. Il est indispensable d’indiquer </w:t>
      </w:r>
      <w:r w:rsidRPr="000323E8">
        <w:rPr>
          <w:rFonts w:ascii="Corbel" w:hAnsi="Corbel"/>
          <w:b/>
          <w:lang w:val="fr-FR"/>
        </w:rPr>
        <w:t>l’URL et la date de consultation</w:t>
      </w:r>
      <w:r w:rsidRPr="000323E8">
        <w:rPr>
          <w:rFonts w:ascii="Corbel" w:hAnsi="Corbel"/>
          <w:lang w:val="fr-FR"/>
        </w:rPr>
        <w:t xml:space="preserve"> pour permettre au lecteur de retrouver le rapport et de le consulter.</w:t>
      </w:r>
    </w:p>
    <w:p w14:paraId="4FAAFBEA" w14:textId="77777777" w:rsidR="00CB2509" w:rsidRPr="000323E8" w:rsidRDefault="00CB2509" w:rsidP="000323E8">
      <w:pPr>
        <w:pStyle w:val="Titre3"/>
        <w:jc w:val="left"/>
        <w:rPr>
          <w:rFonts w:ascii="Corbel" w:hAnsi="Corbel"/>
          <w:lang w:val="fr-FR"/>
        </w:rPr>
      </w:pPr>
      <w:bookmarkStart w:id="49" w:name="modèle-5"/>
      <w:r w:rsidRPr="000323E8">
        <w:rPr>
          <w:rFonts w:ascii="Corbel" w:hAnsi="Corbel"/>
          <w:lang w:val="fr-FR"/>
        </w:rPr>
        <w:t>Modèle</w:t>
      </w:r>
      <w:bookmarkEnd w:id="49"/>
    </w:p>
    <w:p w14:paraId="6D8F0D8E" w14:textId="19246346" w:rsidR="00CB2509" w:rsidRPr="000323E8" w:rsidRDefault="00CB2509" w:rsidP="000323E8">
      <w:pPr>
        <w:pStyle w:val="FirstParagraph"/>
        <w:jc w:val="left"/>
        <w:rPr>
          <w:rFonts w:ascii="Corbel" w:hAnsi="Corbel"/>
        </w:rPr>
      </w:pPr>
      <w:r w:rsidRPr="000323E8">
        <w:rPr>
          <w:rFonts w:ascii="Corbel" w:hAnsi="Corbel"/>
          <w:lang w:val="fr-FR"/>
        </w:rPr>
        <w:t xml:space="preserve">Auteur. Titre [Internet]. </w:t>
      </w:r>
      <w:r w:rsidR="000D5621" w:rsidRPr="000323E8">
        <w:rPr>
          <w:rFonts w:ascii="Corbel" w:hAnsi="Corbel"/>
          <w:lang w:val="fr-FR"/>
        </w:rPr>
        <w:t>Institution</w:t>
      </w:r>
      <w:r w:rsidRPr="000323E8">
        <w:rPr>
          <w:rFonts w:ascii="Corbel" w:hAnsi="Corbel"/>
          <w:lang w:val="fr-FR"/>
        </w:rPr>
        <w:t xml:space="preserve">; </w:t>
      </w:r>
      <w:r w:rsidR="001E732A" w:rsidRPr="000323E8">
        <w:rPr>
          <w:rFonts w:ascii="Corbel" w:hAnsi="Corbel"/>
          <w:lang w:val="fr-FR"/>
        </w:rPr>
        <w:t>Année</w:t>
      </w:r>
      <w:r w:rsidRPr="000323E8">
        <w:rPr>
          <w:rFonts w:ascii="Corbel" w:hAnsi="Corbel"/>
          <w:lang w:val="fr-FR"/>
        </w:rPr>
        <w:t xml:space="preserve"> [cited année mois jour]. </w:t>
      </w:r>
      <w:r w:rsidRPr="000323E8">
        <w:rPr>
          <w:rFonts w:ascii="Corbel" w:hAnsi="Corbel"/>
        </w:rPr>
        <w:t>Report No.: Numéro du rapport. Available from: URL</w:t>
      </w:r>
    </w:p>
    <w:p w14:paraId="240800B7" w14:textId="77777777" w:rsidR="00CB2509" w:rsidRPr="000323E8" w:rsidRDefault="00CB2509" w:rsidP="000323E8">
      <w:pPr>
        <w:pStyle w:val="Titre3"/>
        <w:jc w:val="left"/>
        <w:rPr>
          <w:rFonts w:ascii="Corbel" w:hAnsi="Corbel"/>
        </w:rPr>
      </w:pPr>
      <w:bookmarkStart w:id="50" w:name="exemple-rédigé-5"/>
      <w:r w:rsidRPr="000323E8">
        <w:rPr>
          <w:rFonts w:ascii="Corbel" w:hAnsi="Corbel"/>
        </w:rPr>
        <w:t>Exemple rédigé</w:t>
      </w:r>
      <w:bookmarkEnd w:id="50"/>
    </w:p>
    <w:p w14:paraId="62103755" w14:textId="77777777" w:rsidR="00CB2509" w:rsidRPr="000323E8" w:rsidRDefault="00CB2509" w:rsidP="000323E8">
      <w:pPr>
        <w:pStyle w:val="FirstParagraph"/>
        <w:jc w:val="left"/>
        <w:rPr>
          <w:rFonts w:ascii="Corbel" w:hAnsi="Corbel"/>
        </w:rPr>
      </w:pPr>
      <w:r w:rsidRPr="000323E8">
        <w:rPr>
          <w:rFonts w:ascii="Corbel" w:hAnsi="Corbel"/>
        </w:rPr>
        <w:t>World Health Organization. HIV drug resistance report 2019 [Internet]. World Health Organization; 2019 [cited 2020 Aug 27]. Report No.: WHO/CDS/HIV/19.21. Available from: http://www.who.int/hiv/pub/drugresistance/hivdr-report-2019/en/</w:t>
      </w:r>
    </w:p>
    <w:p w14:paraId="2327A354" w14:textId="77777777" w:rsidR="00CB2509" w:rsidRPr="000323E8" w:rsidRDefault="00CB2509" w:rsidP="000323E8">
      <w:pPr>
        <w:pStyle w:val="Titre3"/>
        <w:jc w:val="left"/>
        <w:rPr>
          <w:rFonts w:ascii="Corbel" w:hAnsi="Corbel"/>
          <w:lang w:val="fr-FR"/>
        </w:rPr>
      </w:pPr>
      <w:bookmarkStart w:id="51" w:name="exemple-de-saisie-dans-zotero-5"/>
      <w:r w:rsidRPr="000323E8">
        <w:rPr>
          <w:rFonts w:ascii="Corbel" w:hAnsi="Corbel"/>
          <w:lang w:val="fr-FR"/>
        </w:rPr>
        <w:t>Exemple de saisie dans Zotero</w:t>
      </w:r>
      <w:bookmarkEnd w:id="51"/>
    </w:p>
    <w:p w14:paraId="42B19320" w14:textId="122CBC58" w:rsidR="003246C5" w:rsidRPr="000323E8" w:rsidRDefault="006D254D" w:rsidP="000323E8">
      <w:pPr>
        <w:pStyle w:val="Corpsdetexte"/>
        <w:jc w:val="left"/>
        <w:rPr>
          <w:rFonts w:ascii="Corbel" w:hAnsi="Corbel"/>
          <w:lang w:val="fr-FR"/>
        </w:rPr>
      </w:pPr>
      <w:r w:rsidRPr="000323E8">
        <w:rPr>
          <w:rFonts w:ascii="Corbel" w:hAnsi="Corbel"/>
          <w:noProof/>
          <w:lang w:val="fr-FR" w:eastAsia="fr-FR"/>
        </w:rPr>
        <mc:AlternateContent>
          <mc:Choice Requires="wps">
            <w:drawing>
              <wp:anchor distT="0" distB="0" distL="114300" distR="114300" simplePos="0" relativeHeight="251735040" behindDoc="0" locked="0" layoutInCell="1" allowOverlap="1" wp14:anchorId="35BBDED8" wp14:editId="5D987DC3">
                <wp:simplePos x="0" y="0"/>
                <wp:positionH relativeFrom="margin">
                  <wp:posOffset>350400</wp:posOffset>
                </wp:positionH>
                <wp:positionV relativeFrom="paragraph">
                  <wp:posOffset>3615510</wp:posOffset>
                </wp:positionV>
                <wp:extent cx="5279366" cy="465826"/>
                <wp:effectExtent l="0" t="0" r="17145" b="10795"/>
                <wp:wrapNone/>
                <wp:docPr id="90" name="Rectangle 90"/>
                <wp:cNvGraphicFramePr/>
                <a:graphic xmlns:a="http://schemas.openxmlformats.org/drawingml/2006/main">
                  <a:graphicData uri="http://schemas.microsoft.com/office/word/2010/wordprocessingShape">
                    <wps:wsp>
                      <wps:cNvSpPr/>
                      <wps:spPr>
                        <a:xfrm>
                          <a:off x="0" y="0"/>
                          <a:ext cx="5279366" cy="465826"/>
                        </a:xfrm>
                        <a:prstGeom prst="rect">
                          <a:avLst/>
                        </a:prstGeom>
                        <a:noFill/>
                        <a:ln w="158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BCCCC1" id="Rectangle 90" o:spid="_x0000_s1026" style="position:absolute;margin-left:27.6pt;margin-top:284.7pt;width:415.7pt;height:36.7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" filled="f" strokecolor="#ed7d31 [3205]" strokeweight="1.25pt">
                <w10:wrap anchorx="margin"/>
              </v:rect>
            </w:pict>
          </mc:Fallback>
        </mc:AlternateContent>
      </w:r>
      <w:r w:rsidRPr="000323E8">
        <w:rPr>
          <w:rFonts w:ascii="Corbel" w:hAnsi="Corbel"/>
          <w:noProof/>
          <w:lang w:val="fr-FR" w:eastAsia="fr-FR"/>
        </w:rPr>
        <mc:AlternateContent>
          <mc:Choice Requires="wps">
            <w:drawing>
              <wp:anchor distT="0" distB="0" distL="114300" distR="114300" simplePos="0" relativeHeight="251732992" behindDoc="0" locked="0" layoutInCell="1" allowOverlap="1" wp14:anchorId="1DA2A0A9" wp14:editId="434054AE">
                <wp:simplePos x="0" y="0"/>
                <wp:positionH relativeFrom="margin">
                  <wp:posOffset>566061</wp:posOffset>
                </wp:positionH>
                <wp:positionV relativeFrom="paragraph">
                  <wp:posOffset>2407812</wp:posOffset>
                </wp:positionV>
                <wp:extent cx="2579298" cy="465826"/>
                <wp:effectExtent l="0" t="0" r="12065" b="10795"/>
                <wp:wrapNone/>
                <wp:docPr id="89" name="Rectangle 89"/>
                <wp:cNvGraphicFramePr/>
                <a:graphic xmlns:a="http://schemas.openxmlformats.org/drawingml/2006/main">
                  <a:graphicData uri="http://schemas.microsoft.com/office/word/2010/wordprocessingShape">
                    <wps:wsp>
                      <wps:cNvSpPr/>
                      <wps:spPr>
                        <a:xfrm>
                          <a:off x="0" y="0"/>
                          <a:ext cx="2579298" cy="465826"/>
                        </a:xfrm>
                        <a:prstGeom prst="rect">
                          <a:avLst/>
                        </a:prstGeom>
                        <a:noFill/>
                        <a:ln w="158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3F5E4" id="Rectangle 89" o:spid="_x0000_s1026" style="position:absolute;margin-left:44.55pt;margin-top:189.6pt;width:203.1pt;height:36.7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" filled="f" strokecolor="#ed7d31 [3205]" strokeweight="1.25pt">
                <w10:wrap anchorx="margin"/>
              </v:rect>
            </w:pict>
          </mc:Fallback>
        </mc:AlternateContent>
      </w:r>
      <w:r w:rsidRPr="000323E8">
        <w:rPr>
          <w:rFonts w:ascii="Corbel" w:hAnsi="Corbel"/>
          <w:noProof/>
          <w:lang w:val="fr-FR" w:eastAsia="fr-FR"/>
        </w:rPr>
        <mc:AlternateContent>
          <mc:Choice Requires="wps">
            <w:drawing>
              <wp:anchor distT="0" distB="0" distL="114300" distR="114300" simplePos="0" relativeHeight="251730944" behindDoc="0" locked="0" layoutInCell="1" allowOverlap="1" wp14:anchorId="64331F01" wp14:editId="1839E4F1">
                <wp:simplePos x="0" y="0"/>
                <wp:positionH relativeFrom="margin">
                  <wp:posOffset>324521</wp:posOffset>
                </wp:positionH>
                <wp:positionV relativeFrom="paragraph">
                  <wp:posOffset>1476159</wp:posOffset>
                </wp:positionV>
                <wp:extent cx="2415396" cy="258793"/>
                <wp:effectExtent l="0" t="0" r="23495" b="27305"/>
                <wp:wrapNone/>
                <wp:docPr id="88" name="Rectangle 88"/>
                <wp:cNvGraphicFramePr/>
                <a:graphic xmlns:a="http://schemas.openxmlformats.org/drawingml/2006/main">
                  <a:graphicData uri="http://schemas.microsoft.com/office/word/2010/wordprocessingShape">
                    <wps:wsp>
                      <wps:cNvSpPr/>
                      <wps:spPr>
                        <a:xfrm>
                          <a:off x="0" y="0"/>
                          <a:ext cx="2415396" cy="258793"/>
                        </a:xfrm>
                        <a:prstGeom prst="rect">
                          <a:avLst/>
                        </a:prstGeom>
                        <a:noFill/>
                        <a:ln w="158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26A5CC" id="Rectangle 88" o:spid="_x0000_s1026" style="position:absolute;margin-left:25.55pt;margin-top:116.25pt;width:190.2pt;height:20.4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" filled="f" strokecolor="#ed7d31 [3205]" strokeweight="1.25pt">
                <w10:wrap anchorx="margin"/>
              </v:rect>
            </w:pict>
          </mc:Fallback>
        </mc:AlternateContent>
      </w:r>
      <w:r w:rsidRPr="000323E8">
        <w:rPr>
          <w:rFonts w:ascii="Corbel" w:hAnsi="Corbel"/>
          <w:noProof/>
          <w:lang w:val="fr-FR" w:eastAsia="fr-FR"/>
        </w:rPr>
        <mc:AlternateContent>
          <mc:Choice Requires="wps">
            <w:drawing>
              <wp:anchor distT="0" distB="0" distL="114300" distR="114300" simplePos="0" relativeHeight="251728896" behindDoc="0" locked="0" layoutInCell="1" allowOverlap="1" wp14:anchorId="6F06DC58" wp14:editId="4311ED00">
                <wp:simplePos x="0" y="0"/>
                <wp:positionH relativeFrom="margin">
                  <wp:posOffset>497049</wp:posOffset>
                </wp:positionH>
                <wp:positionV relativeFrom="paragraph">
                  <wp:posOffset>794673</wp:posOffset>
                </wp:positionV>
                <wp:extent cx="2984740" cy="465826"/>
                <wp:effectExtent l="0" t="0" r="25400" b="10795"/>
                <wp:wrapNone/>
                <wp:docPr id="87" name="Rectangle 87"/>
                <wp:cNvGraphicFramePr/>
                <a:graphic xmlns:a="http://schemas.openxmlformats.org/drawingml/2006/main">
                  <a:graphicData uri="http://schemas.microsoft.com/office/word/2010/wordprocessingShape">
                    <wps:wsp>
                      <wps:cNvSpPr/>
                      <wps:spPr>
                        <a:xfrm>
                          <a:off x="0" y="0"/>
                          <a:ext cx="2984740" cy="465826"/>
                        </a:xfrm>
                        <a:prstGeom prst="rect">
                          <a:avLst/>
                        </a:prstGeom>
                        <a:noFill/>
                        <a:ln w="158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6BFACC" id="Rectangle 87" o:spid="_x0000_s1026" style="position:absolute;margin-left:39.15pt;margin-top:62.55pt;width:235pt;height:36.7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" filled="f" strokecolor="#ed7d31 [3205]" strokeweight="1.25pt">
                <w10:wrap anchorx="margin"/>
              </v:rect>
            </w:pict>
          </mc:Fallback>
        </mc:AlternateContent>
      </w:r>
      <w:r w:rsidRPr="000323E8">
        <w:rPr>
          <w:rFonts w:ascii="Corbel" w:hAnsi="Corbel"/>
          <w:noProof/>
          <w:lang w:val="fr-FR" w:eastAsia="fr-FR"/>
        </w:rPr>
        <w:drawing>
          <wp:inline distT="0" distB="0" distL="0" distR="0" wp14:anchorId="68AC712F" wp14:editId="12CF5B6E">
            <wp:extent cx="5759450" cy="4192905"/>
            <wp:effectExtent l="0" t="0" r="0" b="0"/>
            <wp:docPr id="86" name="Imag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vancouver_zotero_rapport.png"/>
                    <pic:cNvPicPr/>
                  </pic:nvPicPr>
                  <pic:blipFill>
                    <a:blip r:embed="rId28">
                      <a:extLst>
                        <a:ext uri="{28A0092B-C50C-407E-A947-70E740481C1C}">
                          <a14:useLocalDpi xmlns:a14="http://schemas.microsoft.com/office/drawing/2010/main" val="0"/>
                        </a:ext>
                      </a:extLst>
                    </a:blip>
                    <a:stretch>
                      <a:fillRect/>
                    </a:stretch>
                  </pic:blipFill>
                  <pic:spPr>
                    <a:xfrm>
                      <a:off x="0" y="0"/>
                      <a:ext cx="5759450" cy="4192905"/>
                    </a:xfrm>
                    <a:prstGeom prst="rect">
                      <a:avLst/>
                    </a:prstGeom>
                  </pic:spPr>
                </pic:pic>
              </a:graphicData>
            </a:graphic>
          </wp:inline>
        </w:drawing>
      </w:r>
    </w:p>
    <w:p w14:paraId="7DAD5438" w14:textId="2D05E3FD" w:rsidR="003246C5" w:rsidRPr="000323E8" w:rsidRDefault="003246C5" w:rsidP="000323E8">
      <w:pPr>
        <w:rPr>
          <w:rFonts w:ascii="Corbel" w:hAnsi="Corbel"/>
          <w:sz w:val="24"/>
          <w:szCs w:val="24"/>
        </w:rPr>
      </w:pPr>
      <w:r w:rsidRPr="000323E8">
        <w:rPr>
          <w:rFonts w:ascii="Corbel" w:hAnsi="Corbel"/>
        </w:rPr>
        <w:br w:type="page"/>
      </w:r>
    </w:p>
    <w:p w14:paraId="19C6EF03" w14:textId="79238369" w:rsidR="003246C5" w:rsidRPr="000323E8" w:rsidRDefault="003246C5" w:rsidP="000323E8">
      <w:pPr>
        <w:pStyle w:val="Titre2"/>
        <w:jc w:val="left"/>
        <w:rPr>
          <w:rFonts w:ascii="Corbel" w:hAnsi="Corbel"/>
          <w:lang w:val="fr-FR"/>
        </w:rPr>
      </w:pPr>
      <w:bookmarkStart w:id="52" w:name="_Toc76127377"/>
      <w:r w:rsidRPr="000323E8">
        <w:rPr>
          <w:rFonts w:ascii="Corbel" w:hAnsi="Corbel"/>
          <w:lang w:val="fr-FR"/>
        </w:rPr>
        <w:lastRenderedPageBreak/>
        <w:t>Citer une présentation orale</w:t>
      </w:r>
      <w:bookmarkEnd w:id="52"/>
    </w:p>
    <w:p w14:paraId="75C251A4" w14:textId="1EF10C6F" w:rsidR="00F02CBD" w:rsidRPr="000323E8" w:rsidRDefault="00F02CBD" w:rsidP="000323E8">
      <w:pPr>
        <w:pStyle w:val="Corpsdetexte"/>
        <w:jc w:val="left"/>
        <w:rPr>
          <w:rFonts w:ascii="Corbel" w:hAnsi="Corbel"/>
          <w:lang w:val="fr-FR"/>
        </w:rPr>
      </w:pPr>
      <w:r w:rsidRPr="000323E8">
        <w:rPr>
          <w:rFonts w:ascii="Corbel" w:hAnsi="Corbel"/>
          <w:lang w:val="fr-FR"/>
        </w:rPr>
        <w:t>Il</w:t>
      </w:r>
      <w:r w:rsidR="00D93BD8" w:rsidRPr="000323E8">
        <w:rPr>
          <w:rFonts w:ascii="Corbel" w:hAnsi="Corbel"/>
          <w:lang w:val="fr-FR"/>
        </w:rPr>
        <w:t xml:space="preserve"> faut souvent consulter en plus du fichier PDF de la présentation </w:t>
      </w:r>
      <w:r w:rsidR="00D93BD8" w:rsidRPr="000323E8">
        <w:rPr>
          <w:rFonts w:ascii="Corbel" w:hAnsi="Corbel"/>
          <w:b/>
          <w:lang w:val="fr-FR"/>
        </w:rPr>
        <w:t xml:space="preserve">le site web de l’organisateur de la conférence </w:t>
      </w:r>
      <w:r w:rsidR="00D93BD8" w:rsidRPr="000323E8">
        <w:rPr>
          <w:rFonts w:ascii="Corbel" w:hAnsi="Corbel"/>
          <w:lang w:val="fr-FR"/>
        </w:rPr>
        <w:t>pour retrouver toutes les informations bibliographiques.</w:t>
      </w:r>
    </w:p>
    <w:p w14:paraId="7D1B26D0" w14:textId="30B18F47" w:rsidR="00D93BD8" w:rsidRPr="000323E8" w:rsidRDefault="00D93BD8" w:rsidP="000323E8">
      <w:pPr>
        <w:pStyle w:val="Corpsdetexte"/>
        <w:jc w:val="left"/>
        <w:rPr>
          <w:rFonts w:ascii="Corbel" w:hAnsi="Corbel"/>
          <w:lang w:val="fr-FR"/>
        </w:rPr>
      </w:pPr>
      <w:r w:rsidRPr="000323E8">
        <w:rPr>
          <w:rFonts w:ascii="Corbel" w:hAnsi="Corbel"/>
          <w:lang w:val="fr-FR"/>
        </w:rPr>
        <w:t>Si le fichier PDF de la présentation est disponible sur Internet, il faut indiquer l’</w:t>
      </w:r>
      <w:r w:rsidRPr="000323E8">
        <w:rPr>
          <w:rFonts w:ascii="Corbel" w:hAnsi="Corbel"/>
          <w:b/>
          <w:lang w:val="fr-FR"/>
        </w:rPr>
        <w:t>URL</w:t>
      </w:r>
      <w:r w:rsidRPr="000323E8">
        <w:rPr>
          <w:rFonts w:ascii="Corbel" w:hAnsi="Corbel"/>
          <w:lang w:val="fr-FR"/>
        </w:rPr>
        <w:t xml:space="preserve"> à partir de laquelle il peut être téléchargé, comme indiqué dans le modèle et l’exemple ci-dessous.</w:t>
      </w:r>
    </w:p>
    <w:p w14:paraId="7FCBFFC8" w14:textId="3DAC6E21" w:rsidR="003246C5" w:rsidRPr="000323E8" w:rsidRDefault="003246C5" w:rsidP="000323E8">
      <w:pPr>
        <w:pStyle w:val="Titre3"/>
        <w:jc w:val="left"/>
        <w:rPr>
          <w:rFonts w:ascii="Corbel" w:hAnsi="Corbel"/>
          <w:lang w:val="fr-FR"/>
        </w:rPr>
      </w:pPr>
      <w:r w:rsidRPr="000323E8">
        <w:rPr>
          <w:rFonts w:ascii="Corbel" w:hAnsi="Corbel"/>
          <w:lang w:val="fr-FR"/>
        </w:rPr>
        <w:t>Modèle</w:t>
      </w:r>
    </w:p>
    <w:p w14:paraId="7AF0FFD4" w14:textId="65BAEFBC" w:rsidR="00D93BD8" w:rsidRPr="000323E8" w:rsidRDefault="00D93BD8" w:rsidP="000323E8">
      <w:pPr>
        <w:pStyle w:val="FirstParagraph"/>
        <w:jc w:val="left"/>
        <w:rPr>
          <w:rFonts w:ascii="Corbel" w:hAnsi="Corbel"/>
          <w:lang w:val="fr-FR"/>
        </w:rPr>
      </w:pPr>
      <w:r w:rsidRPr="000323E8">
        <w:rPr>
          <w:rFonts w:ascii="Corbel" w:hAnsi="Corbel"/>
          <w:lang w:val="fr-FR"/>
        </w:rPr>
        <w:t>Auteur. Titre [Internet]. Intitulé de la réunion; Date [cited année mois jour] ; Lieu. Available from: URL</w:t>
      </w:r>
    </w:p>
    <w:p w14:paraId="5020969D" w14:textId="36D9B05B" w:rsidR="003246C5" w:rsidRPr="000323E8" w:rsidRDefault="003246C5" w:rsidP="000323E8">
      <w:pPr>
        <w:pStyle w:val="Titre3"/>
        <w:jc w:val="left"/>
        <w:rPr>
          <w:rFonts w:ascii="Corbel" w:hAnsi="Corbel"/>
          <w:lang w:val="fr-FR"/>
        </w:rPr>
      </w:pPr>
      <w:r w:rsidRPr="000323E8">
        <w:rPr>
          <w:rFonts w:ascii="Corbel" w:hAnsi="Corbel"/>
          <w:lang w:val="fr-FR"/>
        </w:rPr>
        <w:t>Exemple rédigé</w:t>
      </w:r>
    </w:p>
    <w:p w14:paraId="4E847C6C" w14:textId="0B79DC25" w:rsidR="00D93BD8" w:rsidRPr="000323E8" w:rsidRDefault="00D93BD8" w:rsidP="000323E8">
      <w:pPr>
        <w:pStyle w:val="Corpsdetexte"/>
        <w:jc w:val="left"/>
        <w:rPr>
          <w:rFonts w:ascii="Corbel" w:hAnsi="Corbel"/>
        </w:rPr>
      </w:pPr>
      <w:r w:rsidRPr="000323E8">
        <w:rPr>
          <w:rFonts w:ascii="Corbel" w:hAnsi="Corbel"/>
          <w:lang w:val="fr-FR"/>
        </w:rPr>
        <w:t>Perrin C. Promotion de l’activité physique à des fins de santé ou promotion de la santé par l’activité physique</w:t>
      </w:r>
      <w:r w:rsidRPr="000323E8">
        <w:rPr>
          <w:rFonts w:ascii="Arial" w:hAnsi="Arial" w:cs="Arial"/>
          <w:lang w:val="fr-FR"/>
        </w:rPr>
        <w:t> </w:t>
      </w:r>
      <w:r w:rsidRPr="000323E8">
        <w:rPr>
          <w:rFonts w:ascii="Corbel" w:hAnsi="Corbel"/>
          <w:lang w:val="fr-FR"/>
        </w:rPr>
        <w:t>? [Internet]. Congr</w:t>
      </w:r>
      <w:r w:rsidRPr="000323E8">
        <w:rPr>
          <w:rFonts w:ascii="Corbel" w:hAnsi="Corbel" w:cs="Corbel"/>
          <w:lang w:val="fr-FR"/>
        </w:rPr>
        <w:t>è</w:t>
      </w:r>
      <w:r w:rsidRPr="000323E8">
        <w:rPr>
          <w:rFonts w:ascii="Corbel" w:hAnsi="Corbel"/>
          <w:lang w:val="fr-FR"/>
        </w:rPr>
        <w:t>s sant</w:t>
      </w:r>
      <w:r w:rsidRPr="000323E8">
        <w:rPr>
          <w:rFonts w:ascii="Corbel" w:hAnsi="Corbel" w:cs="Corbel"/>
          <w:lang w:val="fr-FR"/>
        </w:rPr>
        <w:t>é</w:t>
      </w:r>
      <w:r w:rsidRPr="000323E8">
        <w:rPr>
          <w:rFonts w:ascii="Corbel" w:hAnsi="Corbel"/>
          <w:lang w:val="fr-FR"/>
        </w:rPr>
        <w:t xml:space="preserve"> </w:t>
      </w:r>
      <w:r w:rsidRPr="000323E8">
        <w:rPr>
          <w:rFonts w:ascii="Corbel" w:hAnsi="Corbel" w:cs="Corbel"/>
          <w:lang w:val="fr-FR"/>
        </w:rPr>
        <w:t>é</w:t>
      </w:r>
      <w:r w:rsidRPr="000323E8">
        <w:rPr>
          <w:rFonts w:ascii="Corbel" w:hAnsi="Corbel"/>
          <w:lang w:val="fr-FR"/>
        </w:rPr>
        <w:t>ducation - Association Francophone pour le D</w:t>
      </w:r>
      <w:r w:rsidRPr="000323E8">
        <w:rPr>
          <w:rFonts w:ascii="Corbel" w:hAnsi="Corbel" w:cs="Corbel"/>
          <w:lang w:val="fr-FR"/>
        </w:rPr>
        <w:t>é</w:t>
      </w:r>
      <w:r w:rsidRPr="000323E8">
        <w:rPr>
          <w:rFonts w:ascii="Corbel" w:hAnsi="Corbel"/>
          <w:lang w:val="fr-FR"/>
        </w:rPr>
        <w:t>veloppement de l</w:t>
      </w:r>
      <w:r w:rsidRPr="000323E8">
        <w:rPr>
          <w:rFonts w:ascii="Corbel" w:hAnsi="Corbel" w:cs="Corbel"/>
          <w:lang w:val="fr-FR"/>
        </w:rPr>
        <w:t>’</w:t>
      </w:r>
      <w:r w:rsidRPr="000323E8">
        <w:rPr>
          <w:rFonts w:ascii="Corbel" w:hAnsi="Corbel"/>
          <w:lang w:val="fr-FR"/>
        </w:rPr>
        <w:t>Education Th</w:t>
      </w:r>
      <w:r w:rsidRPr="000323E8">
        <w:rPr>
          <w:rFonts w:ascii="Corbel" w:hAnsi="Corbel" w:cs="Corbel"/>
          <w:lang w:val="fr-FR"/>
        </w:rPr>
        <w:t>é</w:t>
      </w:r>
      <w:r w:rsidRPr="000323E8">
        <w:rPr>
          <w:rFonts w:ascii="Corbel" w:hAnsi="Corbel"/>
          <w:lang w:val="fr-FR"/>
        </w:rPr>
        <w:t xml:space="preserve">rapeutique; 2019 Jan 30 [cited 2021 Jul 2]; Paris. </w:t>
      </w:r>
      <w:r w:rsidRPr="000323E8">
        <w:rPr>
          <w:rFonts w:ascii="Corbel" w:hAnsi="Corbel"/>
        </w:rPr>
        <w:t xml:space="preserve">Available from: </w:t>
      </w:r>
      <w:hyperlink r:id="rId29" w:history="1">
        <w:r w:rsidRPr="000323E8">
          <w:rPr>
            <w:rStyle w:val="Lienhypertexte"/>
            <w:rFonts w:ascii="Corbel" w:hAnsi="Corbel"/>
          </w:rPr>
          <w:t>https://www.afdet.net/congres/congres-sante-education-2018/</w:t>
        </w:r>
      </w:hyperlink>
    </w:p>
    <w:p w14:paraId="0D3EE1BA" w14:textId="3C9FBE49" w:rsidR="003246C5" w:rsidRPr="000323E8" w:rsidRDefault="003246C5" w:rsidP="000323E8">
      <w:pPr>
        <w:pStyle w:val="Titre3"/>
        <w:jc w:val="left"/>
        <w:rPr>
          <w:rFonts w:ascii="Corbel" w:hAnsi="Corbel"/>
          <w:lang w:val="fr-FR"/>
        </w:rPr>
      </w:pPr>
      <w:r w:rsidRPr="000323E8">
        <w:rPr>
          <w:rFonts w:ascii="Corbel" w:hAnsi="Corbel"/>
          <w:lang w:val="fr-FR"/>
        </w:rPr>
        <w:t>Exemple de saisie dans Zotero</w:t>
      </w:r>
    </w:p>
    <w:p w14:paraId="40664422" w14:textId="39D4FF7E" w:rsidR="003246C5" w:rsidRPr="000323E8" w:rsidRDefault="00E536DD" w:rsidP="000323E8">
      <w:pPr>
        <w:pStyle w:val="Corpsdetexte"/>
        <w:jc w:val="left"/>
        <w:rPr>
          <w:rFonts w:ascii="Corbel" w:hAnsi="Corbel"/>
          <w:lang w:val="fr-FR"/>
        </w:rPr>
      </w:pPr>
      <w:r w:rsidRPr="000323E8">
        <w:rPr>
          <w:rFonts w:ascii="Corbel" w:hAnsi="Corbel"/>
          <w:noProof/>
          <w:lang w:val="fr-FR" w:eastAsia="fr-FR"/>
        </w:rPr>
        <mc:AlternateContent>
          <mc:Choice Requires="wps">
            <w:drawing>
              <wp:anchor distT="0" distB="0" distL="114300" distR="114300" simplePos="0" relativeHeight="251747328" behindDoc="0" locked="0" layoutInCell="1" allowOverlap="1" wp14:anchorId="63A157B7" wp14:editId="53D770ED">
                <wp:simplePos x="0" y="0"/>
                <wp:positionH relativeFrom="margin">
                  <wp:posOffset>466408</wp:posOffset>
                </wp:positionH>
                <wp:positionV relativeFrom="paragraph">
                  <wp:posOffset>680085</wp:posOffset>
                </wp:positionV>
                <wp:extent cx="4995862" cy="614045"/>
                <wp:effectExtent l="0" t="0" r="14605" b="14605"/>
                <wp:wrapNone/>
                <wp:docPr id="18" name="Rectangle 18"/>
                <wp:cNvGraphicFramePr/>
                <a:graphic xmlns:a="http://schemas.openxmlformats.org/drawingml/2006/main">
                  <a:graphicData uri="http://schemas.microsoft.com/office/word/2010/wordprocessingShape">
                    <wps:wsp>
                      <wps:cNvSpPr/>
                      <wps:spPr>
                        <a:xfrm>
                          <a:off x="0" y="0"/>
                          <a:ext cx="4995862" cy="614045"/>
                        </a:xfrm>
                        <a:prstGeom prst="rect">
                          <a:avLst/>
                        </a:prstGeom>
                        <a:noFill/>
                        <a:ln w="158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4BCC1C" id="Rectangle 18" o:spid="_x0000_s1026" style="position:absolute;margin-left:36.75pt;margin-top:53.55pt;width:393.35pt;height:48.35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" filled="f" strokecolor="#ed7d31 [3205]" strokeweight="1.25pt">
                <w10:wrap anchorx="margin"/>
              </v:rect>
            </w:pict>
          </mc:Fallback>
        </mc:AlternateContent>
      </w:r>
      <w:r w:rsidRPr="000323E8">
        <w:rPr>
          <w:rFonts w:ascii="Corbel" w:hAnsi="Corbel"/>
          <w:noProof/>
          <w:lang w:val="fr-FR" w:eastAsia="fr-FR"/>
        </w:rPr>
        <mc:AlternateContent>
          <mc:Choice Requires="wps">
            <w:drawing>
              <wp:anchor distT="0" distB="0" distL="114300" distR="114300" simplePos="0" relativeHeight="251749376" behindDoc="0" locked="0" layoutInCell="1" allowOverlap="1" wp14:anchorId="0458502D" wp14:editId="3B5A5EC3">
                <wp:simplePos x="0" y="0"/>
                <wp:positionH relativeFrom="margin">
                  <wp:posOffset>28258</wp:posOffset>
                </wp:positionH>
                <wp:positionV relativeFrom="paragraph">
                  <wp:posOffset>1694497</wp:posOffset>
                </wp:positionV>
                <wp:extent cx="5691187" cy="1176337"/>
                <wp:effectExtent l="0" t="0" r="24130" b="24130"/>
                <wp:wrapNone/>
                <wp:docPr id="20" name="Rectangle 20"/>
                <wp:cNvGraphicFramePr/>
                <a:graphic xmlns:a="http://schemas.openxmlformats.org/drawingml/2006/main">
                  <a:graphicData uri="http://schemas.microsoft.com/office/word/2010/wordprocessingShape">
                    <wps:wsp>
                      <wps:cNvSpPr/>
                      <wps:spPr>
                        <a:xfrm>
                          <a:off x="0" y="0"/>
                          <a:ext cx="5691187" cy="1176337"/>
                        </a:xfrm>
                        <a:prstGeom prst="rect">
                          <a:avLst/>
                        </a:prstGeom>
                        <a:noFill/>
                        <a:ln w="158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CF46D5" id="Rectangle 20" o:spid="_x0000_s1026" style="position:absolute;margin-left:2.25pt;margin-top:133.4pt;width:448.1pt;height:92.6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" filled="f" strokecolor="#ed7d31 [3205]" strokeweight="1.25pt">
                <w10:wrap anchorx="margin"/>
              </v:rect>
            </w:pict>
          </mc:Fallback>
        </mc:AlternateContent>
      </w:r>
      <w:r w:rsidRPr="000323E8">
        <w:rPr>
          <w:rFonts w:ascii="Corbel" w:hAnsi="Corbel"/>
          <w:noProof/>
          <w:lang w:val="fr-FR" w:eastAsia="fr-FR"/>
        </w:rPr>
        <w:drawing>
          <wp:inline distT="0" distB="0" distL="0" distR="0" wp14:anchorId="222E538A" wp14:editId="2682BDD2">
            <wp:extent cx="5759450" cy="3217545"/>
            <wp:effectExtent l="0" t="0" r="0" b="190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ancouver_zotero_presentation.png"/>
                    <pic:cNvPicPr/>
                  </pic:nvPicPr>
                  <pic:blipFill>
                    <a:blip r:embed="rId30">
                      <a:extLst>
                        <a:ext uri="{28A0092B-C50C-407E-A947-70E740481C1C}">
                          <a14:useLocalDpi xmlns:a14="http://schemas.microsoft.com/office/drawing/2010/main" val="0"/>
                        </a:ext>
                      </a:extLst>
                    </a:blip>
                    <a:stretch>
                      <a:fillRect/>
                    </a:stretch>
                  </pic:blipFill>
                  <pic:spPr>
                    <a:xfrm>
                      <a:off x="0" y="0"/>
                      <a:ext cx="5759450" cy="3217545"/>
                    </a:xfrm>
                    <a:prstGeom prst="rect">
                      <a:avLst/>
                    </a:prstGeom>
                  </pic:spPr>
                </pic:pic>
              </a:graphicData>
            </a:graphic>
          </wp:inline>
        </w:drawing>
      </w:r>
    </w:p>
    <w:p w14:paraId="579C1463" w14:textId="455644A5" w:rsidR="003246C5" w:rsidRPr="000323E8" w:rsidRDefault="00D03668" w:rsidP="000323E8">
      <w:pPr>
        <w:pStyle w:val="Titre3"/>
        <w:jc w:val="left"/>
        <w:rPr>
          <w:rFonts w:ascii="Corbel" w:hAnsi="Corbel"/>
          <w:lang w:val="fr-FR"/>
        </w:rPr>
      </w:pPr>
      <w:r w:rsidRPr="000323E8">
        <w:rPr>
          <w:rFonts w:ascii="Corbel" w:hAnsi="Corbel"/>
          <w:lang w:val="fr-FR"/>
        </w:rPr>
        <w:t>Remarque</w:t>
      </w:r>
    </w:p>
    <w:p w14:paraId="6EE3168F" w14:textId="2EEC6001" w:rsidR="00D03668" w:rsidRPr="000323E8" w:rsidRDefault="00D03668" w:rsidP="000323E8">
      <w:pPr>
        <w:pStyle w:val="Corpsdetexte"/>
        <w:jc w:val="left"/>
        <w:rPr>
          <w:rFonts w:ascii="Corbel" w:hAnsi="Corbel"/>
          <w:lang w:val="fr-FR"/>
        </w:rPr>
      </w:pPr>
      <w:r w:rsidRPr="000323E8">
        <w:rPr>
          <w:rFonts w:ascii="Corbel" w:hAnsi="Corbel"/>
          <w:lang w:val="fr-FR"/>
        </w:rPr>
        <w:t>Pour référencer et citer une communication orale à une conférence, une présentation orale à une réunion ou un poster présenté à un colloque, il convient d’utiliser le type de document Zotero « </w:t>
      </w:r>
      <w:r w:rsidRPr="000323E8">
        <w:rPr>
          <w:rFonts w:ascii="Corbel" w:hAnsi="Corbel"/>
          <w:b/>
          <w:lang w:val="fr-FR"/>
        </w:rPr>
        <w:t>Présentation</w:t>
      </w:r>
      <w:r w:rsidRPr="000323E8">
        <w:rPr>
          <w:rFonts w:ascii="Corbel" w:hAnsi="Corbel"/>
          <w:lang w:val="fr-FR"/>
        </w:rPr>
        <w:t> ». Le type de document « </w:t>
      </w:r>
      <w:r w:rsidRPr="000323E8">
        <w:rPr>
          <w:rFonts w:ascii="Corbel" w:hAnsi="Corbel"/>
          <w:b/>
          <w:lang w:val="fr-FR"/>
        </w:rPr>
        <w:t>Article de colloque</w:t>
      </w:r>
      <w:r w:rsidRPr="000323E8">
        <w:rPr>
          <w:rFonts w:ascii="Corbel" w:hAnsi="Corbel"/>
          <w:lang w:val="fr-FR"/>
        </w:rPr>
        <w:t> » est réservé aux actes publiés  dans un livre ou une revue scientifique.</w:t>
      </w:r>
    </w:p>
    <w:p w14:paraId="3D2BDA6F" w14:textId="77777777" w:rsidR="00D03668" w:rsidRPr="000323E8" w:rsidRDefault="00D03668" w:rsidP="000323E8">
      <w:pPr>
        <w:rPr>
          <w:rFonts w:ascii="Corbel" w:hAnsi="Corbel"/>
          <w:sz w:val="24"/>
          <w:szCs w:val="24"/>
        </w:rPr>
      </w:pPr>
      <w:r w:rsidRPr="000323E8">
        <w:rPr>
          <w:rFonts w:ascii="Corbel" w:hAnsi="Corbel"/>
        </w:rPr>
        <w:br w:type="page"/>
      </w:r>
    </w:p>
    <w:p w14:paraId="328BDB14" w14:textId="7EDF4D0E" w:rsidR="003246C5" w:rsidRPr="000323E8" w:rsidRDefault="003246C5" w:rsidP="000323E8">
      <w:pPr>
        <w:pStyle w:val="Titre2"/>
        <w:jc w:val="left"/>
        <w:rPr>
          <w:rFonts w:ascii="Corbel" w:hAnsi="Corbel"/>
          <w:lang w:val="fr-FR"/>
        </w:rPr>
      </w:pPr>
      <w:bookmarkStart w:id="53" w:name="_Toc76127378"/>
      <w:r w:rsidRPr="000323E8">
        <w:rPr>
          <w:rFonts w:ascii="Corbel" w:hAnsi="Corbel"/>
          <w:lang w:val="fr-FR"/>
        </w:rPr>
        <w:lastRenderedPageBreak/>
        <w:t>Citer un acte juridique</w:t>
      </w:r>
      <w:bookmarkEnd w:id="53"/>
    </w:p>
    <w:p w14:paraId="24BE3A3C" w14:textId="3765B4E6" w:rsidR="0081142C" w:rsidRPr="000323E8" w:rsidRDefault="00E536DD" w:rsidP="000323E8">
      <w:pPr>
        <w:pStyle w:val="Corpsdetexte"/>
        <w:jc w:val="left"/>
        <w:rPr>
          <w:rFonts w:ascii="Corbel" w:hAnsi="Corbel"/>
          <w:lang w:val="fr-FR"/>
        </w:rPr>
      </w:pPr>
      <w:r w:rsidRPr="000323E8">
        <w:rPr>
          <w:rFonts w:ascii="Corbel" w:hAnsi="Corbel"/>
          <w:b/>
          <w:lang w:val="fr-FR"/>
        </w:rPr>
        <w:t>Legifrance</w:t>
      </w:r>
      <w:r w:rsidRPr="000323E8">
        <w:rPr>
          <w:rFonts w:ascii="Corbel" w:hAnsi="Corbel"/>
          <w:lang w:val="fr-FR"/>
        </w:rPr>
        <w:t xml:space="preserve"> est le service </w:t>
      </w:r>
      <w:r w:rsidR="0081142C" w:rsidRPr="000323E8">
        <w:rPr>
          <w:rFonts w:ascii="Corbel" w:hAnsi="Corbel"/>
          <w:lang w:val="fr-FR"/>
        </w:rPr>
        <w:t>en ligne</w:t>
      </w:r>
      <w:r w:rsidRPr="000323E8">
        <w:rPr>
          <w:rFonts w:ascii="Corbel" w:hAnsi="Corbel"/>
          <w:lang w:val="fr-FR"/>
        </w:rPr>
        <w:t xml:space="preserve"> par lequel l’Etat français met à disposition les textes juridiques officiels : il ne doit pas être mentionné en tant qu’auteur ni dans le titre </w:t>
      </w:r>
      <w:r w:rsidR="0081142C" w:rsidRPr="000323E8">
        <w:rPr>
          <w:rFonts w:ascii="Corbel" w:hAnsi="Corbel"/>
          <w:lang w:val="fr-FR"/>
        </w:rPr>
        <w:t xml:space="preserve">de l’acte juridique. </w:t>
      </w:r>
    </w:p>
    <w:p w14:paraId="4157035C" w14:textId="4228BE15" w:rsidR="0081142C" w:rsidRPr="000323E8" w:rsidRDefault="003246C5" w:rsidP="000323E8">
      <w:pPr>
        <w:pStyle w:val="Titre3"/>
        <w:jc w:val="left"/>
        <w:rPr>
          <w:rFonts w:ascii="Corbel" w:hAnsi="Corbel"/>
          <w:lang w:val="fr-FR"/>
        </w:rPr>
      </w:pPr>
      <w:r w:rsidRPr="000323E8">
        <w:rPr>
          <w:rFonts w:ascii="Corbel" w:hAnsi="Corbel"/>
          <w:lang w:val="fr-FR"/>
        </w:rPr>
        <w:t>Modèle</w:t>
      </w:r>
      <w:r w:rsidR="0081142C" w:rsidRPr="000323E8">
        <w:rPr>
          <w:rFonts w:ascii="Corbel" w:hAnsi="Corbel"/>
          <w:lang w:val="fr-FR"/>
        </w:rPr>
        <w:t>s : article de code et décret</w:t>
      </w:r>
    </w:p>
    <w:p w14:paraId="4B6B58F6" w14:textId="0D6CBD12" w:rsidR="0081142C" w:rsidRPr="000323E8" w:rsidRDefault="0081142C" w:rsidP="000323E8">
      <w:pPr>
        <w:pStyle w:val="Corpsdetexte"/>
        <w:jc w:val="left"/>
        <w:rPr>
          <w:rFonts w:ascii="Corbel" w:eastAsia="Times New Roman" w:hAnsi="Corbel" w:cs="Times New Roman"/>
          <w:lang w:val="fr-FR" w:eastAsia="fr-FR"/>
        </w:rPr>
      </w:pPr>
      <w:r w:rsidRPr="000323E8">
        <w:rPr>
          <w:rFonts w:ascii="Corbel" w:hAnsi="Corbel"/>
          <w:lang w:val="fr-FR" w:eastAsia="fr-FR"/>
        </w:rPr>
        <w:t>Nom de l’acte. Code.</w:t>
      </w:r>
      <w:r w:rsidRPr="000323E8">
        <w:rPr>
          <w:rFonts w:ascii="Corbel" w:eastAsia="Times New Roman" w:hAnsi="Corbel" w:cs="Times New Roman"/>
          <w:lang w:val="fr-FR" w:eastAsia="fr-FR"/>
        </w:rPr>
        <w:t xml:space="preserve"> </w:t>
      </w:r>
    </w:p>
    <w:p w14:paraId="3CB3AC11" w14:textId="64D373E9" w:rsidR="0081142C" w:rsidRPr="000323E8" w:rsidRDefault="0081142C" w:rsidP="000323E8">
      <w:pPr>
        <w:pStyle w:val="Corpsdetexte"/>
        <w:jc w:val="left"/>
        <w:rPr>
          <w:rFonts w:ascii="Corbel" w:hAnsi="Corbel"/>
          <w:lang w:val="fr-FR" w:eastAsia="fr-FR"/>
        </w:rPr>
      </w:pPr>
      <w:r w:rsidRPr="000323E8">
        <w:rPr>
          <w:rFonts w:ascii="Corbel" w:hAnsi="Corbel"/>
          <w:lang w:val="fr-FR" w:eastAsia="fr-FR"/>
        </w:rPr>
        <w:t>Nom de l’acte. Code</w:t>
      </w:r>
      <w:r w:rsidR="003D31C8" w:rsidRPr="000323E8">
        <w:rPr>
          <w:rFonts w:ascii="Corbel" w:hAnsi="Corbel"/>
          <w:lang w:val="fr-FR" w:eastAsia="fr-FR"/>
        </w:rPr>
        <w:t xml:space="preserve"> </w:t>
      </w:r>
      <w:r w:rsidRPr="000323E8">
        <w:rPr>
          <w:rFonts w:ascii="Corbel" w:hAnsi="Corbel"/>
          <w:lang w:val="fr-FR" w:eastAsia="fr-FR"/>
        </w:rPr>
        <w:t>Date de promulgation.</w:t>
      </w:r>
    </w:p>
    <w:p w14:paraId="29F381B6" w14:textId="60D7DAFA" w:rsidR="003246C5" w:rsidRPr="000323E8" w:rsidRDefault="003246C5" w:rsidP="000323E8">
      <w:pPr>
        <w:pStyle w:val="Titre3"/>
        <w:jc w:val="left"/>
        <w:rPr>
          <w:rFonts w:ascii="Corbel" w:hAnsi="Corbel"/>
          <w:lang w:val="fr-FR"/>
        </w:rPr>
      </w:pPr>
      <w:r w:rsidRPr="000323E8">
        <w:rPr>
          <w:rFonts w:ascii="Corbel" w:hAnsi="Corbel"/>
          <w:lang w:val="fr-FR"/>
        </w:rPr>
        <w:t>Exemple</w:t>
      </w:r>
      <w:r w:rsidR="0081142C" w:rsidRPr="000323E8">
        <w:rPr>
          <w:rFonts w:ascii="Corbel" w:hAnsi="Corbel"/>
          <w:lang w:val="fr-FR"/>
        </w:rPr>
        <w:t>s</w:t>
      </w:r>
      <w:r w:rsidRPr="000323E8">
        <w:rPr>
          <w:rFonts w:ascii="Corbel" w:hAnsi="Corbel"/>
          <w:lang w:val="fr-FR"/>
        </w:rPr>
        <w:t xml:space="preserve"> rédigé</w:t>
      </w:r>
      <w:r w:rsidR="0081142C" w:rsidRPr="000323E8">
        <w:rPr>
          <w:rFonts w:ascii="Corbel" w:hAnsi="Corbel"/>
          <w:lang w:val="fr-FR"/>
        </w:rPr>
        <w:t>s</w:t>
      </w:r>
    </w:p>
    <w:p w14:paraId="18875003" w14:textId="77777777" w:rsidR="0081142C" w:rsidRPr="000323E8" w:rsidRDefault="0081142C" w:rsidP="000323E8">
      <w:pPr>
        <w:pStyle w:val="Corpsdetexte"/>
        <w:jc w:val="left"/>
        <w:rPr>
          <w:rFonts w:ascii="Corbel" w:eastAsia="Times New Roman" w:hAnsi="Corbel" w:cs="Times New Roman"/>
          <w:lang w:val="fr-FR" w:eastAsia="fr-FR"/>
        </w:rPr>
      </w:pPr>
      <w:r w:rsidRPr="000323E8">
        <w:rPr>
          <w:rFonts w:ascii="Corbel" w:hAnsi="Corbel"/>
          <w:lang w:val="fr-FR" w:eastAsia="fr-FR"/>
        </w:rPr>
        <w:t>Article L1111-1. Code de la santé publique.</w:t>
      </w:r>
      <w:r w:rsidRPr="000323E8">
        <w:rPr>
          <w:rFonts w:ascii="Corbel" w:eastAsia="Times New Roman" w:hAnsi="Corbel" w:cs="Times New Roman"/>
          <w:lang w:val="fr-FR" w:eastAsia="fr-FR"/>
        </w:rPr>
        <w:t xml:space="preserve"> </w:t>
      </w:r>
    </w:p>
    <w:p w14:paraId="469335E4" w14:textId="7C90F46D" w:rsidR="0081142C" w:rsidRPr="000323E8" w:rsidRDefault="003D31C8" w:rsidP="000323E8">
      <w:pPr>
        <w:pStyle w:val="Corpsdetexte"/>
        <w:jc w:val="left"/>
        <w:rPr>
          <w:rFonts w:ascii="Corbel" w:hAnsi="Corbel"/>
          <w:lang w:val="fr-FR"/>
        </w:rPr>
      </w:pPr>
      <w:r w:rsidRPr="000323E8">
        <w:rPr>
          <w:rFonts w:ascii="Corbel" w:hAnsi="Corbel"/>
          <w:lang w:val="fr-FR"/>
        </w:rPr>
        <w:t xml:space="preserve">Décret n°2001-1083 du 19 novembre 2001 relatif au fonds de promotion de l’information médicale et médico-économique. </w:t>
      </w:r>
      <w:r w:rsidRPr="000323E8">
        <w:rPr>
          <w:rFonts w:ascii="Corbel" w:hAnsi="Corbel"/>
        </w:rPr>
        <w:t>2001-1083 Nov 19, 2001.</w:t>
      </w:r>
    </w:p>
    <w:p w14:paraId="038AB66B" w14:textId="53F88043" w:rsidR="003246C5" w:rsidRPr="000323E8" w:rsidRDefault="003246C5" w:rsidP="000323E8">
      <w:pPr>
        <w:pStyle w:val="Titre3"/>
        <w:jc w:val="left"/>
        <w:rPr>
          <w:rFonts w:ascii="Corbel" w:hAnsi="Corbel"/>
          <w:lang w:val="fr-FR"/>
        </w:rPr>
      </w:pPr>
      <w:r w:rsidRPr="000323E8">
        <w:rPr>
          <w:rFonts w:ascii="Corbel" w:hAnsi="Corbel"/>
          <w:lang w:val="fr-FR"/>
        </w:rPr>
        <w:t>Exemple</w:t>
      </w:r>
      <w:r w:rsidR="0081142C" w:rsidRPr="000323E8">
        <w:rPr>
          <w:rFonts w:ascii="Corbel" w:hAnsi="Corbel"/>
          <w:lang w:val="fr-FR"/>
        </w:rPr>
        <w:t>s</w:t>
      </w:r>
      <w:r w:rsidRPr="000323E8">
        <w:rPr>
          <w:rFonts w:ascii="Corbel" w:hAnsi="Corbel"/>
          <w:lang w:val="fr-FR"/>
        </w:rPr>
        <w:t xml:space="preserve"> de saisie dans Zotero</w:t>
      </w:r>
    </w:p>
    <w:p w14:paraId="40AFD5D9" w14:textId="1EE3C973" w:rsidR="003D31C8" w:rsidRPr="000323E8" w:rsidRDefault="00F06B88" w:rsidP="000323E8">
      <w:pPr>
        <w:pStyle w:val="Corpsdetexte"/>
        <w:jc w:val="left"/>
        <w:rPr>
          <w:rFonts w:ascii="Corbel" w:hAnsi="Corbel"/>
          <w:lang w:val="fr-FR"/>
        </w:rPr>
      </w:pPr>
      <w:r w:rsidRPr="000323E8">
        <w:rPr>
          <w:rFonts w:ascii="Corbel" w:hAnsi="Corbel"/>
          <w:noProof/>
          <w:lang w:val="fr-FR" w:eastAsia="fr-FR"/>
        </w:rPr>
        <mc:AlternateContent>
          <mc:Choice Requires="wpg">
            <w:drawing>
              <wp:anchor distT="0" distB="0" distL="114300" distR="114300" simplePos="0" relativeHeight="251761664" behindDoc="0" locked="0" layoutInCell="1" allowOverlap="1" wp14:anchorId="07E929E6" wp14:editId="6D124F88">
                <wp:simplePos x="0" y="0"/>
                <wp:positionH relativeFrom="column">
                  <wp:posOffset>2816254</wp:posOffset>
                </wp:positionH>
                <wp:positionV relativeFrom="paragraph">
                  <wp:posOffset>4026274</wp:posOffset>
                </wp:positionV>
                <wp:extent cx="371012" cy="392199"/>
                <wp:effectExtent l="8572" t="67628" r="18733" b="0"/>
                <wp:wrapNone/>
                <wp:docPr id="200" name="Arrow35" descr="{&quot;Key&quot;:&quot;POWER_USER_SHAPE_ICON&quot;,&quot;Value&quot;:&quot;POWER_USER_SHAPE_ICON_STYLE_1&quot;}">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5A8DDF58-5DC9-40EF-8994-F68EB75C7AD1}"/>
                    </a:ext>
                  </a:extLst>
                </wp:docPr>
                <wp:cNvGraphicFramePr/>
                <a:graphic xmlns:a="http://schemas.openxmlformats.org/drawingml/2006/main">
                  <a:graphicData uri="http://schemas.microsoft.com/office/word/2010/wordprocessingGroup">
                    <wpg:wgp>
                      <wpg:cNvGrpSpPr/>
                      <wpg:grpSpPr>
                        <a:xfrm rot="5400000" flipH="1">
                          <a:off x="0" y="0"/>
                          <a:ext cx="371012" cy="392199"/>
                          <a:chOff x="0" y="0"/>
                          <a:chExt cx="982077" cy="1067893"/>
                        </a:xfrm>
                        <a:solidFill>
                          <a:schemeClr val="accent2"/>
                        </a:solidFill>
                      </wpg:grpSpPr>
                      <wps:wsp>
                        <wps:cNvPr id="12" name="Freeform 191">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2B073D84-A8CD-4F19-8BBD-989E0136211C}"/>
                            </a:ext>
                          </a:extLst>
                        </wps:cNvPr>
                        <wps:cNvSpPr>
                          <a:spLocks/>
                        </wps:cNvSpPr>
                        <wps:spPr bwMode="auto">
                          <a:xfrm>
                            <a:off x="38139" y="371856"/>
                            <a:ext cx="762776" cy="524412"/>
                          </a:xfrm>
                          <a:custGeom>
                            <a:avLst/>
                            <a:gdLst>
                              <a:gd name="T0" fmla="*/ 79 w 986"/>
                              <a:gd name="T1" fmla="*/ 686 h 686"/>
                              <a:gd name="T2" fmla="*/ 7 w 986"/>
                              <a:gd name="T3" fmla="*/ 626 h 686"/>
                              <a:gd name="T4" fmla="*/ 66 w 986"/>
                              <a:gd name="T5" fmla="*/ 542 h 686"/>
                              <a:gd name="T6" fmla="*/ 846 w 986"/>
                              <a:gd name="T7" fmla="*/ 38 h 686"/>
                              <a:gd name="T8" fmla="*/ 948 w 986"/>
                              <a:gd name="T9" fmla="*/ 24 h 686"/>
                              <a:gd name="T10" fmla="*/ 963 w 986"/>
                              <a:gd name="T11" fmla="*/ 125 h 686"/>
                              <a:gd name="T12" fmla="*/ 92 w 986"/>
                              <a:gd name="T13" fmla="*/ 685 h 686"/>
                              <a:gd name="T14" fmla="*/ 79 w 986"/>
                              <a:gd name="T15" fmla="*/ 686 h 68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986" h="686">
                                <a:moveTo>
                                  <a:pt x="79" y="686"/>
                                </a:moveTo>
                                <a:cubicBezTo>
                                  <a:pt x="44" y="686"/>
                                  <a:pt x="14" y="661"/>
                                  <a:pt x="7" y="626"/>
                                </a:cubicBezTo>
                                <a:cubicBezTo>
                                  <a:pt x="0" y="587"/>
                                  <a:pt x="27" y="549"/>
                                  <a:pt x="66" y="542"/>
                                </a:cubicBezTo>
                                <a:cubicBezTo>
                                  <a:pt x="384" y="486"/>
                                  <a:pt x="632" y="326"/>
                                  <a:pt x="846" y="38"/>
                                </a:cubicBezTo>
                                <a:cubicBezTo>
                                  <a:pt x="870" y="6"/>
                                  <a:pt x="916" y="0"/>
                                  <a:pt x="948" y="24"/>
                                </a:cubicBezTo>
                                <a:cubicBezTo>
                                  <a:pt x="980" y="48"/>
                                  <a:pt x="986" y="93"/>
                                  <a:pt x="963" y="125"/>
                                </a:cubicBezTo>
                                <a:cubicBezTo>
                                  <a:pt x="728" y="439"/>
                                  <a:pt x="443" y="622"/>
                                  <a:pt x="92" y="685"/>
                                </a:cubicBezTo>
                                <a:cubicBezTo>
                                  <a:pt x="87" y="686"/>
                                  <a:pt x="83" y="686"/>
                                  <a:pt x="79" y="686"/>
                                </a:cubicBezTo>
                              </a:path>
                            </a:pathLst>
                          </a:custGeom>
                          <a:grpFill/>
                          <a:ln w="9525">
                            <a:noFill/>
                            <a:round/>
                            <a:headEnd/>
                            <a:tailEnd/>
                          </a:ln>
                        </wps:spPr>
                        <wps:bodyPr vert="horz" wrap="square" lIns="91440" tIns="45720" rIns="91440" bIns="45720" numCol="1" anchor="t" anchorCtr="0" compatLnSpc="1">
                          <a:prstTxWarp prst="textNoShape">
                            <a:avLst/>
                          </a:prstTxWarp>
                        </wps:bodyPr>
                      </wps:wsp>
                      <wps:wsp>
                        <wps:cNvPr id="14" name="Freeform 192">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3BD38187-FBFA-4D6B-A3EE-9ECC4ED73FFF}"/>
                            </a:ext>
                          </a:extLst>
                        </wps:cNvPr>
                        <wps:cNvSpPr>
                          <a:spLocks/>
                        </wps:cNvSpPr>
                        <wps:spPr bwMode="auto">
                          <a:xfrm>
                            <a:off x="772308" y="171625"/>
                            <a:ext cx="152555" cy="171625"/>
                          </a:xfrm>
                          <a:custGeom>
                            <a:avLst/>
                            <a:gdLst>
                              <a:gd name="T0" fmla="*/ 83 w 200"/>
                              <a:gd name="T1" fmla="*/ 226 h 226"/>
                              <a:gd name="T2" fmla="*/ 49 w 200"/>
                              <a:gd name="T3" fmla="*/ 217 h 226"/>
                              <a:gd name="T4" fmla="*/ 19 w 200"/>
                              <a:gd name="T5" fmla="*/ 119 h 226"/>
                              <a:gd name="T6" fmla="*/ 52 w 200"/>
                              <a:gd name="T7" fmla="*/ 53 h 226"/>
                              <a:gd name="T8" fmla="*/ 148 w 200"/>
                              <a:gd name="T9" fmla="*/ 17 h 226"/>
                              <a:gd name="T10" fmla="*/ 183 w 200"/>
                              <a:gd name="T11" fmla="*/ 113 h 226"/>
                              <a:gd name="T12" fmla="*/ 147 w 200"/>
                              <a:gd name="T13" fmla="*/ 187 h 226"/>
                              <a:gd name="T14" fmla="*/ 83 w 200"/>
                              <a:gd name="T15" fmla="*/ 226 h 2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0" h="226">
                                <a:moveTo>
                                  <a:pt x="83" y="226"/>
                                </a:moveTo>
                                <a:cubicBezTo>
                                  <a:pt x="71" y="226"/>
                                  <a:pt x="60" y="223"/>
                                  <a:pt x="49" y="217"/>
                                </a:cubicBezTo>
                                <a:cubicBezTo>
                                  <a:pt x="13" y="198"/>
                                  <a:pt x="0" y="155"/>
                                  <a:pt x="19" y="119"/>
                                </a:cubicBezTo>
                                <a:cubicBezTo>
                                  <a:pt x="30" y="97"/>
                                  <a:pt x="41" y="75"/>
                                  <a:pt x="52" y="53"/>
                                </a:cubicBezTo>
                                <a:cubicBezTo>
                                  <a:pt x="69" y="16"/>
                                  <a:pt x="111" y="0"/>
                                  <a:pt x="148" y="17"/>
                                </a:cubicBezTo>
                                <a:cubicBezTo>
                                  <a:pt x="184" y="34"/>
                                  <a:pt x="200" y="77"/>
                                  <a:pt x="183" y="113"/>
                                </a:cubicBezTo>
                                <a:cubicBezTo>
                                  <a:pt x="172" y="138"/>
                                  <a:pt x="160" y="163"/>
                                  <a:pt x="147" y="187"/>
                                </a:cubicBezTo>
                                <a:cubicBezTo>
                                  <a:pt x="134" y="212"/>
                                  <a:pt x="109" y="226"/>
                                  <a:pt x="83" y="226"/>
                                </a:cubicBezTo>
                              </a:path>
                            </a:pathLst>
                          </a:custGeom>
                          <a:grpFill/>
                          <a:ln w="9525">
                            <a:noFill/>
                            <a:round/>
                            <a:headEnd/>
                            <a:tailEnd/>
                          </a:ln>
                        </wps:spPr>
                        <wps:bodyPr vert="horz" wrap="square" lIns="91440" tIns="45720" rIns="91440" bIns="45720" numCol="1" anchor="t" anchorCtr="0" compatLnSpc="1">
                          <a:prstTxWarp prst="textNoShape">
                            <a:avLst/>
                          </a:prstTxWarp>
                        </wps:bodyPr>
                      </wps:wsp>
                      <wps:wsp>
                        <wps:cNvPr id="16" name="Freeform 193">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4AB31EAE-B7EB-4C4F-A720-5CE3E43A7204}"/>
                            </a:ext>
                          </a:extLst>
                        </wps:cNvPr>
                        <wps:cNvSpPr>
                          <a:spLocks/>
                        </wps:cNvSpPr>
                        <wps:spPr bwMode="auto">
                          <a:xfrm>
                            <a:off x="858123" y="0"/>
                            <a:ext cx="123954" cy="123954"/>
                          </a:xfrm>
                          <a:custGeom>
                            <a:avLst/>
                            <a:gdLst>
                              <a:gd name="T0" fmla="*/ 80 w 163"/>
                              <a:gd name="T1" fmla="*/ 168 h 168"/>
                              <a:gd name="T2" fmla="*/ 63 w 163"/>
                              <a:gd name="T3" fmla="*/ 166 h 168"/>
                              <a:gd name="T4" fmla="*/ 9 w 163"/>
                              <a:gd name="T5" fmla="*/ 79 h 168"/>
                              <a:gd name="T6" fmla="*/ 13 w 163"/>
                              <a:gd name="T7" fmla="*/ 63 h 168"/>
                              <a:gd name="T8" fmla="*/ 101 w 163"/>
                              <a:gd name="T9" fmla="*/ 10 h 168"/>
                              <a:gd name="T10" fmla="*/ 154 w 163"/>
                              <a:gd name="T11" fmla="*/ 97 h 168"/>
                              <a:gd name="T12" fmla="*/ 150 w 163"/>
                              <a:gd name="T13" fmla="*/ 113 h 168"/>
                              <a:gd name="T14" fmla="*/ 80 w 163"/>
                              <a:gd name="T15" fmla="*/ 168 h 16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63" h="168">
                                <a:moveTo>
                                  <a:pt x="80" y="168"/>
                                </a:moveTo>
                                <a:cubicBezTo>
                                  <a:pt x="74" y="168"/>
                                  <a:pt x="68" y="168"/>
                                  <a:pt x="63" y="166"/>
                                </a:cubicBezTo>
                                <a:cubicBezTo>
                                  <a:pt x="24" y="157"/>
                                  <a:pt x="0" y="118"/>
                                  <a:pt x="9" y="79"/>
                                </a:cubicBezTo>
                                <a:lnTo>
                                  <a:pt x="13" y="63"/>
                                </a:lnTo>
                                <a:cubicBezTo>
                                  <a:pt x="22" y="24"/>
                                  <a:pt x="61" y="0"/>
                                  <a:pt x="101" y="10"/>
                                </a:cubicBezTo>
                                <a:cubicBezTo>
                                  <a:pt x="139" y="19"/>
                                  <a:pt x="163" y="58"/>
                                  <a:pt x="154" y="97"/>
                                </a:cubicBezTo>
                                <a:lnTo>
                                  <a:pt x="150" y="113"/>
                                </a:lnTo>
                                <a:cubicBezTo>
                                  <a:pt x="142" y="146"/>
                                  <a:pt x="113" y="168"/>
                                  <a:pt x="80" y="168"/>
                                </a:cubicBezTo>
                              </a:path>
                            </a:pathLst>
                          </a:custGeom>
                          <a:grpFill/>
                          <a:ln w="9525">
                            <a:noFill/>
                            <a:round/>
                            <a:headEnd/>
                            <a:tailEnd/>
                          </a:ln>
                        </wps:spPr>
                        <wps:bodyPr vert="horz" wrap="square" lIns="91440" tIns="45720" rIns="91440" bIns="45720" numCol="1" anchor="t" anchorCtr="0" compatLnSpc="1">
                          <a:prstTxWarp prst="textNoShape">
                            <a:avLst/>
                          </a:prstTxWarp>
                        </wps:bodyPr>
                      </wps:wsp>
                      <wps:wsp>
                        <wps:cNvPr id="19" name="Freeform 194">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F2B735DC-4D6C-489B-8390-EB779D646C22}"/>
                            </a:ext>
                          </a:extLst>
                        </wps:cNvPr>
                        <wps:cNvSpPr>
                          <a:spLocks/>
                        </wps:cNvSpPr>
                        <wps:spPr bwMode="auto">
                          <a:xfrm>
                            <a:off x="0" y="505342"/>
                            <a:ext cx="400457" cy="562551"/>
                          </a:xfrm>
                          <a:custGeom>
                            <a:avLst/>
                            <a:gdLst>
                              <a:gd name="T0" fmla="*/ 443 w 526"/>
                              <a:gd name="T1" fmla="*/ 731 h 731"/>
                              <a:gd name="T2" fmla="*/ 408 w 526"/>
                              <a:gd name="T3" fmla="*/ 721 h 731"/>
                              <a:gd name="T4" fmla="*/ 39 w 526"/>
                              <a:gd name="T5" fmla="*/ 511 h 731"/>
                              <a:gd name="T6" fmla="*/ 5 w 526"/>
                              <a:gd name="T7" fmla="*/ 467 h 731"/>
                              <a:gd name="T8" fmla="*/ 13 w 526"/>
                              <a:gd name="T9" fmla="*/ 411 h 731"/>
                              <a:gd name="T10" fmla="*/ 227 w 526"/>
                              <a:gd name="T11" fmla="*/ 47 h 731"/>
                              <a:gd name="T12" fmla="*/ 326 w 526"/>
                              <a:gd name="T13" fmla="*/ 21 h 731"/>
                              <a:gd name="T14" fmla="*/ 352 w 526"/>
                              <a:gd name="T15" fmla="*/ 120 h 731"/>
                              <a:gd name="T16" fmla="*/ 175 w 526"/>
                              <a:gd name="T17" fmla="*/ 421 h 731"/>
                              <a:gd name="T18" fmla="*/ 479 w 526"/>
                              <a:gd name="T19" fmla="*/ 595 h 731"/>
                              <a:gd name="T20" fmla="*/ 506 w 526"/>
                              <a:gd name="T21" fmla="*/ 694 h 731"/>
                              <a:gd name="T22" fmla="*/ 443 w 526"/>
                              <a:gd name="T23" fmla="*/ 731 h 7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26" h="731">
                                <a:moveTo>
                                  <a:pt x="443" y="731"/>
                                </a:moveTo>
                                <a:cubicBezTo>
                                  <a:pt x="431" y="731"/>
                                  <a:pt x="419" y="727"/>
                                  <a:pt x="408" y="721"/>
                                </a:cubicBezTo>
                                <a:lnTo>
                                  <a:pt x="39" y="511"/>
                                </a:lnTo>
                                <a:cubicBezTo>
                                  <a:pt x="23" y="501"/>
                                  <a:pt x="10" y="485"/>
                                  <a:pt x="5" y="467"/>
                                </a:cubicBezTo>
                                <a:cubicBezTo>
                                  <a:pt x="0" y="448"/>
                                  <a:pt x="3" y="428"/>
                                  <a:pt x="13" y="411"/>
                                </a:cubicBezTo>
                                <a:lnTo>
                                  <a:pt x="227" y="47"/>
                                </a:lnTo>
                                <a:cubicBezTo>
                                  <a:pt x="247" y="12"/>
                                  <a:pt x="292" y="0"/>
                                  <a:pt x="326" y="21"/>
                                </a:cubicBezTo>
                                <a:cubicBezTo>
                                  <a:pt x="361" y="41"/>
                                  <a:pt x="372" y="85"/>
                                  <a:pt x="352" y="120"/>
                                </a:cubicBezTo>
                                <a:lnTo>
                                  <a:pt x="175" y="421"/>
                                </a:lnTo>
                                <a:lnTo>
                                  <a:pt x="479" y="595"/>
                                </a:lnTo>
                                <a:cubicBezTo>
                                  <a:pt x="514" y="615"/>
                                  <a:pt x="526" y="659"/>
                                  <a:pt x="506" y="694"/>
                                </a:cubicBezTo>
                                <a:cubicBezTo>
                                  <a:pt x="493" y="717"/>
                                  <a:pt x="468" y="731"/>
                                  <a:pt x="443" y="731"/>
                                </a:cubicBezTo>
                                <a:close/>
                              </a:path>
                            </a:pathLst>
                          </a:custGeom>
                          <a:grpFill/>
                          <a:ln w="9525">
                            <a:noFill/>
                            <a:round/>
                            <a:headEnd/>
                            <a:tailEnd/>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22897383" id="Arrow35" o:spid="_x0000_s1026" alt="{&quot;Key&quot;:&quot;POWER_USER_SHAPE_ICON&quot;,&quot;Value&quot;:&quot;POWER_USER_SHAPE_ICON_STYLE_1&quot;}" style="position:absolute;margin-left:221.75pt;margin-top:317.05pt;width:29.2pt;height:30.9pt;rotation:-90;flip:x;z-index:251761664;mso-width-relative:margin;mso-height-relative:margin" coordsize="9820,106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">
                <v:shape id="Freeform 191" o:spid="_x0000_s1027" style="position:absolute;left:381;top:3718;width:7628;height:5244;visibility:visible;mso-wrap-style:square;v-text-anchor:top" coordsize="986,6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5NSMAA&#10;AADaAAAADwAAAGRycy9kb3ducmV2LnhtbESPQYvCMBSE74L/ITxhbzZVQaQaZVkQvVq9eHttnm3Z&#10;5qWbxFr3128WBI/DzHzDbHaDaUVPzjeWFcySFARxaXXDlYLLeT9dgfABWWNrmRQ8ycNuOx5tMNP2&#10;wSfq81CJCGGfoYI6hC6T0pc1GfSJ7Yijd7POYIjSVVI7fES4aeU8TZfSYMNxocaOvmoqv/O7UbAq&#10;fv3h1g0pLthUP/m1KKh3Sn1Mhs81iEBDeIdf7aNWMIf/K/EGyO0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u5NSMAAAADaAAAADwAAAAAAAAAAAAAAAACYAgAAZHJzL2Rvd25y&#10;ZXYueG1sUEsFBgAAAAAEAAQA9QAAAIUDAAAAAA==&#10;" path="m79,686c44,686,14,661,7,626,,587,27,549,66,542,384,486,632,326,846,38,870,6,916,,948,24v32,24,38,69,15,101c728,439,443,622,92,685v-5,1,-9,1,-13,1e" filled="f" stroked="f">
                  <v:path arrowok="t" o:connecttype="custom" o:connectlocs="61115,524412;5415,478545;51058,414331;654471,29049;733379,18347;744983,95556;71172,523648;61115,524412" o:connectangles="0,0,0,0,0,0,0,0"/>
                </v:shape>
                <v:shape id="Freeform 192" o:spid="_x0000_s1028" style="position:absolute;left:7723;top:1716;width:1525;height:1716;visibility:visible;mso-wrap-style:square;v-text-anchor:top" coordsize="200,2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z28IA&#10;AADaAAAADwAAAGRycy9kb3ducmV2LnhtbESP3YrCMBSE74V9h3AWvNN0V1GpRlkUQdAF/x7g0Byb&#10;bpuT0kStb2+EBS+HmfmGmS1aW4kbNb5wrOCrn4AgzpwuOFdwPq17ExA+IGusHJOCB3lYzD86M0y1&#10;u/OBbseQiwhhn6ICE0KdSukzQxZ939XE0bu4xmKIssmlbvAe4baS30kykhYLjgsGa1oaysrj1SoY&#10;736x9MP9dnUt/x6rwdBUy12rVPez/ZmCCNSGd/i/vdEKBvC6Em+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SfPbwgAAANoAAAAPAAAAAAAAAAAAAAAAAJgCAABkcnMvZG93&#10;bnJldi54bWxQSwUGAAAAAAQABAD1AAAAhwMAAAAA&#10;" path="m83,226v-12,,-23,-3,-34,-9c13,198,,155,19,119,30,97,41,75,52,53,69,16,111,,148,17v36,17,52,60,35,96c172,138,160,163,147,187v-13,25,-38,39,-64,39e" filled="f" stroked="f">
                  <v:path arrowok="t" o:connecttype="custom" o:connectlocs="63310,171625;37376,164790;14493,90369;39664,40248;112891,12910;139588,85813;112128,142008;63310,171625" o:connectangles="0,0,0,0,0,0,0,0"/>
                </v:shape>
                <v:shape id="Freeform 193" o:spid="_x0000_s1029" style="position:absolute;left:8581;width:1239;height:1239;visibility:visible;mso-wrap-style:square;v-text-anchor:top" coordsize="163,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O28sMA&#10;AADaAAAADwAAAGRycy9kb3ducmV2LnhtbESPQWsCMRSE74X+h/AK3rrZqrRlNUpRhB6U4rYi3h6b&#10;52Zx87Ikqa7/3hQKHoeZ+YaZznvbijP50DhW8JLlIIgrpxuuFfx8r57fQYSIrLF1TAquFGA+e3yY&#10;YqHdhbd0LmMtEoRDgQpMjF0hZagMWQyZ64iTd3TeYkzS11J7vCS4beUwz1+lxYbTgsGOFoaqU/lr&#10;FWxp+VXuWinj6LQ/Gtqs3/xhrdTgqf+YgIjUx3v4v/2pFYzh70q6AXJ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9O28sMAAADaAAAADwAAAAAAAAAAAAAAAACYAgAAZHJzL2Rv&#10;d25yZXYueG1sUEsFBgAAAAAEAAQA9QAAAIgDAAAAAA==&#10;" path="m80,168v-6,,-12,,-17,-2c24,157,,118,9,79l13,63c22,24,61,,101,10v38,9,62,48,53,87l150,113v-8,33,-37,55,-70,55e" filled="f" stroked="f">
                  <v:path arrowok="t" o:connecttype="custom" o:connectlocs="60836,123954;47909,122478;6844,58288;9886,46483;76806,7378;117110,71569;114068,83374;60836,123954" o:connectangles="0,0,0,0,0,0,0,0"/>
                </v:shape>
                <v:shape id="Freeform 194" o:spid="_x0000_s1030" style="position:absolute;top:5053;width:4004;height:5625;visibility:visible;mso-wrap-style:square;v-text-anchor:top" coordsize="526,7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Vl8EA&#10;AADaAAAADwAAAGRycy9kb3ducmV2LnhtbESPQWvCQBSE7wX/w/IEb3Wj2KLRVUQQe+mhaS/eHtln&#10;Esy+DXmrWf+9Wyj0OMzMN8xmF12r7tRL49nAbJqBIi69bbgy8PN9fF2CkoBssfVMBh4ksNuOXjaY&#10;Wz/wF92LUKkEYcnRQB1Cl2stZU0OZeo74uRdfO8wJNlX2vY4JLhr9TzL3rXDhtNCjR0daiqvxc0l&#10;SrU4Z6vh/FnG/fwo8STFzYsxk3Hcr0EFiuE//Nf+sAbe4PdKugF6+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GVZfBAAAA2gAAAA8AAAAAAAAAAAAAAAAAmAIAAGRycy9kb3du&#10;cmV2LnhtbFBLBQYAAAAABAAEAPUAAACGAwAAAAA=&#10;" path="m443,731v-12,,-24,-4,-35,-10l39,511c23,501,10,485,5,467,,448,3,428,13,411l227,47c247,12,292,,326,21v35,20,46,64,26,99l175,421,479,595v35,20,47,64,27,99c493,717,468,731,443,731xe" filled="f" stroked="f">
                  <v:path arrowok="t" o:connecttype="custom" o:connectlocs="337267,562551;310621,554855;29692,393247;3807,359386;9897,316291;172821,36169;248192,16161;267986,92348;133232,323986;364675,457890;385230,534077;337267,562551" o:connectangles="0,0,0,0,0,0,0,0,0,0,0,0"/>
                </v:shape>
              </v:group>
            </w:pict>
          </mc:Fallback>
        </mc:AlternateContent>
      </w:r>
      <w:r w:rsidRPr="000323E8">
        <w:rPr>
          <w:rFonts w:ascii="Corbel" w:hAnsi="Corbel"/>
          <w:noProof/>
          <w:lang w:val="fr-FR" w:eastAsia="fr-FR"/>
        </w:rPr>
        <mc:AlternateContent>
          <mc:Choice Requires="wps">
            <w:drawing>
              <wp:anchor distT="0" distB="0" distL="114300" distR="114300" simplePos="0" relativeHeight="251763712" behindDoc="0" locked="0" layoutInCell="1" allowOverlap="1" wp14:anchorId="7CCC6F1F" wp14:editId="6C0CCFDB">
                <wp:simplePos x="0" y="0"/>
                <wp:positionH relativeFrom="margin">
                  <wp:posOffset>997643</wp:posOffset>
                </wp:positionH>
                <wp:positionV relativeFrom="paragraph">
                  <wp:posOffset>3715154</wp:posOffset>
                </wp:positionV>
                <wp:extent cx="2292927" cy="264932"/>
                <wp:effectExtent l="0" t="0" r="12700" b="20955"/>
                <wp:wrapNone/>
                <wp:docPr id="44" name="Rectangle 44"/>
                <wp:cNvGraphicFramePr/>
                <a:graphic xmlns:a="http://schemas.openxmlformats.org/drawingml/2006/main">
                  <a:graphicData uri="http://schemas.microsoft.com/office/word/2010/wordprocessingShape">
                    <wps:wsp>
                      <wps:cNvSpPr/>
                      <wps:spPr>
                        <a:xfrm>
                          <a:off x="0" y="0"/>
                          <a:ext cx="2292927" cy="264932"/>
                        </a:xfrm>
                        <a:prstGeom prst="rect">
                          <a:avLst/>
                        </a:prstGeom>
                        <a:noFill/>
                        <a:ln w="15875">
                          <a:solidFill>
                            <a:schemeClr val="accent2"/>
                          </a:solidFill>
                          <a:prstDash val="dash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04AFE5" id="Rectangle 44" o:spid="_x0000_s1026" style="position:absolute;margin-left:78.55pt;margin-top:292.55pt;width:180.55pt;height:20.85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" filled="f" strokecolor="#ed7d31 [3205]" strokeweight="1.25pt">
                <v:stroke dashstyle="dashDot"/>
                <w10:wrap anchorx="margin"/>
              </v:rect>
            </w:pict>
          </mc:Fallback>
        </mc:AlternateContent>
      </w:r>
      <w:r w:rsidR="003D31C8" w:rsidRPr="000323E8">
        <w:rPr>
          <w:rFonts w:ascii="Corbel" w:hAnsi="Corbel"/>
          <w:noProof/>
          <w:lang w:val="fr-FR" w:eastAsia="fr-FR"/>
        </w:rPr>
        <mc:AlternateContent>
          <mc:Choice Requires="wps">
            <w:drawing>
              <wp:anchor distT="0" distB="0" distL="114300" distR="114300" simplePos="0" relativeHeight="251753472" behindDoc="0" locked="0" layoutInCell="1" allowOverlap="1" wp14:anchorId="01C926B4" wp14:editId="6189CD60">
                <wp:simplePos x="0" y="0"/>
                <wp:positionH relativeFrom="margin">
                  <wp:posOffset>845243</wp:posOffset>
                </wp:positionH>
                <wp:positionV relativeFrom="paragraph">
                  <wp:posOffset>1436081</wp:posOffset>
                </wp:positionV>
                <wp:extent cx="2292927" cy="235528"/>
                <wp:effectExtent l="0" t="0" r="12700" b="12700"/>
                <wp:wrapNone/>
                <wp:docPr id="27" name="Rectangle 27"/>
                <wp:cNvGraphicFramePr/>
                <a:graphic xmlns:a="http://schemas.openxmlformats.org/drawingml/2006/main">
                  <a:graphicData uri="http://schemas.microsoft.com/office/word/2010/wordprocessingShape">
                    <wps:wsp>
                      <wps:cNvSpPr/>
                      <wps:spPr>
                        <a:xfrm>
                          <a:off x="0" y="0"/>
                          <a:ext cx="2292927" cy="235528"/>
                        </a:xfrm>
                        <a:prstGeom prst="rect">
                          <a:avLst/>
                        </a:prstGeom>
                        <a:noFill/>
                        <a:ln w="158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ADA114" id="Rectangle 27" o:spid="_x0000_s1026" style="position:absolute;margin-left:66.55pt;margin-top:113.1pt;width:180.55pt;height:18.55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" filled="f" strokecolor="#ed7d31 [3205]" strokeweight="1.25pt">
                <w10:wrap anchorx="margin"/>
              </v:rect>
            </w:pict>
          </mc:Fallback>
        </mc:AlternateContent>
      </w:r>
      <w:r w:rsidR="003D31C8" w:rsidRPr="000323E8">
        <w:rPr>
          <w:rFonts w:ascii="Corbel" w:hAnsi="Corbel"/>
          <w:noProof/>
          <w:lang w:val="fr-FR" w:eastAsia="fr-FR"/>
        </w:rPr>
        <mc:AlternateContent>
          <mc:Choice Requires="wps">
            <w:drawing>
              <wp:anchor distT="0" distB="0" distL="114300" distR="114300" simplePos="0" relativeHeight="251751424" behindDoc="0" locked="0" layoutInCell="1" allowOverlap="1" wp14:anchorId="5F245392" wp14:editId="763A6F7C">
                <wp:simplePos x="0" y="0"/>
                <wp:positionH relativeFrom="margin">
                  <wp:posOffset>311843</wp:posOffset>
                </wp:positionH>
                <wp:positionV relativeFrom="paragraph">
                  <wp:posOffset>771063</wp:posOffset>
                </wp:positionV>
                <wp:extent cx="2133427" cy="235527"/>
                <wp:effectExtent l="0" t="0" r="19685" b="12700"/>
                <wp:wrapNone/>
                <wp:docPr id="25" name="Rectangle 25"/>
                <wp:cNvGraphicFramePr/>
                <a:graphic xmlns:a="http://schemas.openxmlformats.org/drawingml/2006/main">
                  <a:graphicData uri="http://schemas.microsoft.com/office/word/2010/wordprocessingShape">
                    <wps:wsp>
                      <wps:cNvSpPr/>
                      <wps:spPr>
                        <a:xfrm>
                          <a:off x="0" y="0"/>
                          <a:ext cx="2133427" cy="235527"/>
                        </a:xfrm>
                        <a:prstGeom prst="rect">
                          <a:avLst/>
                        </a:prstGeom>
                        <a:noFill/>
                        <a:ln w="158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DB5A58" id="Rectangle 25" o:spid="_x0000_s1026" style="position:absolute;margin-left:24.55pt;margin-top:60.7pt;width:168pt;height:18.55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" filled="f" strokecolor="#ed7d31 [3205]" strokeweight="1.25pt">
                <w10:wrap anchorx="margin"/>
              </v:rect>
            </w:pict>
          </mc:Fallback>
        </mc:AlternateContent>
      </w:r>
      <w:r w:rsidR="003D31C8" w:rsidRPr="000323E8">
        <w:rPr>
          <w:rFonts w:ascii="Corbel" w:hAnsi="Corbel"/>
          <w:noProof/>
          <w:lang w:val="fr-FR" w:eastAsia="fr-FR"/>
        </w:rPr>
        <w:drawing>
          <wp:inline distT="0" distB="0" distL="0" distR="0" wp14:anchorId="624D5F0F" wp14:editId="68A620FA">
            <wp:extent cx="4561200" cy="4532400"/>
            <wp:effectExtent l="0" t="0" r="0" b="190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vancouver_zotero_articleCode.png"/>
                    <pic:cNvPicPr/>
                  </pic:nvPicPr>
                  <pic:blipFill>
                    <a:blip r:embed="rId31">
                      <a:extLst>
                        <a:ext uri="{28A0092B-C50C-407E-A947-70E740481C1C}">
                          <a14:useLocalDpi xmlns:a14="http://schemas.microsoft.com/office/drawing/2010/main" val="0"/>
                        </a:ext>
                      </a:extLst>
                    </a:blip>
                    <a:stretch>
                      <a:fillRect/>
                    </a:stretch>
                  </pic:blipFill>
                  <pic:spPr>
                    <a:xfrm>
                      <a:off x="0" y="0"/>
                      <a:ext cx="4561200" cy="4532400"/>
                    </a:xfrm>
                    <a:prstGeom prst="rect">
                      <a:avLst/>
                    </a:prstGeom>
                  </pic:spPr>
                </pic:pic>
              </a:graphicData>
            </a:graphic>
          </wp:inline>
        </w:drawing>
      </w:r>
    </w:p>
    <w:p w14:paraId="6EFE3992" w14:textId="44973346" w:rsidR="003246C5" w:rsidRPr="000323E8" w:rsidRDefault="003D31C8" w:rsidP="000323E8">
      <w:pPr>
        <w:pStyle w:val="Corpsdetexte"/>
        <w:jc w:val="left"/>
        <w:rPr>
          <w:rFonts w:ascii="Corbel" w:hAnsi="Corbel"/>
          <w:lang w:val="fr-FR"/>
        </w:rPr>
      </w:pPr>
      <w:r w:rsidRPr="000323E8">
        <w:rPr>
          <w:rFonts w:ascii="Corbel" w:hAnsi="Corbel"/>
          <w:noProof/>
          <w:lang w:val="fr-FR" w:eastAsia="fr-FR"/>
        </w:rPr>
        <w:lastRenderedPageBreak/>
        <mc:AlternateContent>
          <mc:Choice Requires="wps">
            <w:drawing>
              <wp:anchor distT="0" distB="0" distL="114300" distR="114300" simplePos="0" relativeHeight="251757568" behindDoc="0" locked="0" layoutInCell="1" allowOverlap="1" wp14:anchorId="6A0B31CB" wp14:editId="6471B2E3">
                <wp:simplePos x="0" y="0"/>
                <wp:positionH relativeFrom="margin">
                  <wp:posOffset>762115</wp:posOffset>
                </wp:positionH>
                <wp:positionV relativeFrom="paragraph">
                  <wp:posOffset>1374775</wp:posOffset>
                </wp:positionV>
                <wp:extent cx="1170710" cy="249382"/>
                <wp:effectExtent l="0" t="0" r="10795" b="17780"/>
                <wp:wrapNone/>
                <wp:docPr id="29" name="Rectangle 29"/>
                <wp:cNvGraphicFramePr/>
                <a:graphic xmlns:a="http://schemas.openxmlformats.org/drawingml/2006/main">
                  <a:graphicData uri="http://schemas.microsoft.com/office/word/2010/wordprocessingShape">
                    <wps:wsp>
                      <wps:cNvSpPr/>
                      <wps:spPr>
                        <a:xfrm>
                          <a:off x="0" y="0"/>
                          <a:ext cx="1170710" cy="249382"/>
                        </a:xfrm>
                        <a:prstGeom prst="rect">
                          <a:avLst/>
                        </a:prstGeom>
                        <a:noFill/>
                        <a:ln w="158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8CDC26" id="Rectangle 29" o:spid="_x0000_s1026" style="position:absolute;margin-left:60pt;margin-top:108.25pt;width:92.2pt;height:19.65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" filled="f" strokecolor="#ed7d31 [3205]" strokeweight="1.25pt">
                <w10:wrap anchorx="margin"/>
              </v:rect>
            </w:pict>
          </mc:Fallback>
        </mc:AlternateContent>
      </w:r>
      <w:r w:rsidRPr="000323E8">
        <w:rPr>
          <w:rFonts w:ascii="Corbel" w:hAnsi="Corbel"/>
          <w:noProof/>
          <w:lang w:val="fr-FR" w:eastAsia="fr-FR"/>
        </w:rPr>
        <mc:AlternateContent>
          <mc:Choice Requires="wps">
            <w:drawing>
              <wp:anchor distT="0" distB="0" distL="114300" distR="114300" simplePos="0" relativeHeight="251759616" behindDoc="0" locked="0" layoutInCell="1" allowOverlap="1" wp14:anchorId="61B8A15A" wp14:editId="7796CDEE">
                <wp:simplePos x="0" y="0"/>
                <wp:positionH relativeFrom="margin">
                  <wp:posOffset>256425</wp:posOffset>
                </wp:positionH>
                <wp:positionV relativeFrom="paragraph">
                  <wp:posOffset>2005157</wp:posOffset>
                </wp:positionV>
                <wp:extent cx="2140527" cy="221268"/>
                <wp:effectExtent l="0" t="0" r="12700" b="26670"/>
                <wp:wrapNone/>
                <wp:docPr id="42" name="Rectangle 42"/>
                <wp:cNvGraphicFramePr/>
                <a:graphic xmlns:a="http://schemas.openxmlformats.org/drawingml/2006/main">
                  <a:graphicData uri="http://schemas.microsoft.com/office/word/2010/wordprocessingShape">
                    <wps:wsp>
                      <wps:cNvSpPr/>
                      <wps:spPr>
                        <a:xfrm>
                          <a:off x="0" y="0"/>
                          <a:ext cx="2140527" cy="221268"/>
                        </a:xfrm>
                        <a:prstGeom prst="rect">
                          <a:avLst/>
                        </a:prstGeom>
                        <a:noFill/>
                        <a:ln w="158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1E20B8" id="Rectangle 42" o:spid="_x0000_s1026" style="position:absolute;margin-left:20.2pt;margin-top:157.9pt;width:168.55pt;height:17.4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" filled="f" strokecolor="#ed7d31 [3205]" strokeweight="1.25pt">
                <w10:wrap anchorx="margin"/>
              </v:rect>
            </w:pict>
          </mc:Fallback>
        </mc:AlternateContent>
      </w:r>
      <w:r w:rsidRPr="000323E8">
        <w:rPr>
          <w:rFonts w:ascii="Corbel" w:hAnsi="Corbel"/>
          <w:noProof/>
          <w:lang w:val="fr-FR" w:eastAsia="fr-FR"/>
        </w:rPr>
        <mc:AlternateContent>
          <mc:Choice Requires="wps">
            <w:drawing>
              <wp:anchor distT="0" distB="0" distL="114300" distR="114300" simplePos="0" relativeHeight="251755520" behindDoc="0" locked="0" layoutInCell="1" allowOverlap="1" wp14:anchorId="73D565DC" wp14:editId="0C82904E">
                <wp:simplePos x="0" y="0"/>
                <wp:positionH relativeFrom="margin">
                  <wp:posOffset>256424</wp:posOffset>
                </wp:positionH>
                <wp:positionV relativeFrom="paragraph">
                  <wp:posOffset>578139</wp:posOffset>
                </wp:positionV>
                <wp:extent cx="5437331" cy="394854"/>
                <wp:effectExtent l="0" t="0" r="11430" b="24765"/>
                <wp:wrapNone/>
                <wp:docPr id="28" name="Rectangle 28"/>
                <wp:cNvGraphicFramePr/>
                <a:graphic xmlns:a="http://schemas.openxmlformats.org/drawingml/2006/main">
                  <a:graphicData uri="http://schemas.microsoft.com/office/word/2010/wordprocessingShape">
                    <wps:wsp>
                      <wps:cNvSpPr/>
                      <wps:spPr>
                        <a:xfrm>
                          <a:off x="0" y="0"/>
                          <a:ext cx="5437331" cy="394854"/>
                        </a:xfrm>
                        <a:prstGeom prst="rect">
                          <a:avLst/>
                        </a:prstGeom>
                        <a:noFill/>
                        <a:ln w="158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6E1599" id="Rectangle 28" o:spid="_x0000_s1026" style="position:absolute;margin-left:20.2pt;margin-top:45.5pt;width:428.15pt;height:31.1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" filled="f" strokecolor="#ed7d31 [3205]" strokeweight="1.25pt">
                <w10:wrap anchorx="margin"/>
              </v:rect>
            </w:pict>
          </mc:Fallback>
        </mc:AlternateContent>
      </w:r>
      <w:r w:rsidRPr="000323E8">
        <w:rPr>
          <w:rFonts w:ascii="Corbel" w:hAnsi="Corbel"/>
          <w:noProof/>
          <w:lang w:val="fr-FR" w:eastAsia="fr-FR"/>
        </w:rPr>
        <w:drawing>
          <wp:inline distT="0" distB="0" distL="0" distR="0" wp14:anchorId="225DB073" wp14:editId="4456600E">
            <wp:extent cx="5759450" cy="2454275"/>
            <wp:effectExtent l="0" t="0" r="0" b="317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vancouver_zotero_decret.png"/>
                    <pic:cNvPicPr/>
                  </pic:nvPicPr>
                  <pic:blipFill>
                    <a:blip r:embed="rId32">
                      <a:extLst>
                        <a:ext uri="{28A0092B-C50C-407E-A947-70E740481C1C}">
                          <a14:useLocalDpi xmlns:a14="http://schemas.microsoft.com/office/drawing/2010/main" val="0"/>
                        </a:ext>
                      </a:extLst>
                    </a:blip>
                    <a:stretch>
                      <a:fillRect/>
                    </a:stretch>
                  </pic:blipFill>
                  <pic:spPr>
                    <a:xfrm>
                      <a:off x="0" y="0"/>
                      <a:ext cx="5759450" cy="2454275"/>
                    </a:xfrm>
                    <a:prstGeom prst="rect">
                      <a:avLst/>
                    </a:prstGeom>
                  </pic:spPr>
                </pic:pic>
              </a:graphicData>
            </a:graphic>
          </wp:inline>
        </w:drawing>
      </w:r>
    </w:p>
    <w:p w14:paraId="2DC92D76" w14:textId="19E1D6B2" w:rsidR="00D03668" w:rsidRPr="000323E8" w:rsidRDefault="00D03668" w:rsidP="000323E8">
      <w:pPr>
        <w:pStyle w:val="Titre3"/>
        <w:jc w:val="left"/>
        <w:rPr>
          <w:rFonts w:ascii="Corbel" w:hAnsi="Corbel"/>
          <w:lang w:val="fr-FR"/>
        </w:rPr>
      </w:pPr>
      <w:r w:rsidRPr="000323E8">
        <w:rPr>
          <w:rFonts w:ascii="Corbel" w:hAnsi="Corbel"/>
          <w:lang w:val="fr-FR"/>
        </w:rPr>
        <w:t>Remarque</w:t>
      </w:r>
    </w:p>
    <w:p w14:paraId="6F48FE53" w14:textId="547569B9" w:rsidR="00D03668" w:rsidRPr="000323E8" w:rsidRDefault="00D03668" w:rsidP="000323E8">
      <w:pPr>
        <w:pStyle w:val="Corpsdetexte"/>
        <w:jc w:val="left"/>
        <w:rPr>
          <w:rFonts w:ascii="Corbel" w:hAnsi="Corbel"/>
          <w:lang w:val="fr-FR"/>
        </w:rPr>
      </w:pPr>
      <w:r w:rsidRPr="000323E8">
        <w:rPr>
          <w:rFonts w:ascii="Corbel" w:hAnsi="Corbel"/>
          <w:lang w:val="fr-FR"/>
        </w:rPr>
        <w:t>Dans Zotero, l’</w:t>
      </w:r>
      <w:r w:rsidRPr="000323E8">
        <w:rPr>
          <w:rFonts w:ascii="Corbel" w:hAnsi="Corbel"/>
          <w:b/>
          <w:lang w:val="fr-FR"/>
        </w:rPr>
        <w:t>URL</w:t>
      </w:r>
      <w:r w:rsidRPr="000323E8">
        <w:rPr>
          <w:rFonts w:ascii="Corbel" w:hAnsi="Corbel"/>
          <w:lang w:val="fr-FR"/>
        </w:rPr>
        <w:t xml:space="preserve"> Legifrance doit le cas échéant être déplacée dans le champ « Extra » : dans le cas contraire elle sera affichée dans la référence bibliographique avec la mention [Internet] et la date de consultation, ce qui n’est pas nécessaire ni pertinent pour les actes juridiques.</w:t>
      </w:r>
    </w:p>
    <w:p w14:paraId="5B4A0316" w14:textId="66BD7F52" w:rsidR="00D03668" w:rsidRPr="000323E8" w:rsidRDefault="00D03668" w:rsidP="000323E8">
      <w:pPr>
        <w:rPr>
          <w:rFonts w:ascii="Corbel" w:hAnsi="Corbel"/>
          <w:sz w:val="24"/>
          <w:szCs w:val="24"/>
        </w:rPr>
      </w:pPr>
      <w:r w:rsidRPr="000323E8">
        <w:rPr>
          <w:rFonts w:ascii="Corbel" w:hAnsi="Corbel"/>
        </w:rPr>
        <w:br w:type="page"/>
      </w:r>
    </w:p>
    <w:p w14:paraId="316602A6" w14:textId="2B6B289A" w:rsidR="00CB2509" w:rsidRPr="000323E8" w:rsidRDefault="00CB2509" w:rsidP="000323E8">
      <w:pPr>
        <w:pStyle w:val="Titre1"/>
        <w:jc w:val="left"/>
        <w:rPr>
          <w:rFonts w:ascii="Corbel" w:hAnsi="Corbel"/>
          <w:lang w:val="fr-FR"/>
        </w:rPr>
      </w:pPr>
      <w:bookmarkStart w:id="54" w:name="recommandations-pour-bien-démarrer"/>
      <w:bookmarkStart w:id="55" w:name="_Toc76127379"/>
      <w:r w:rsidRPr="000323E8">
        <w:rPr>
          <w:rFonts w:ascii="Corbel" w:hAnsi="Corbel"/>
          <w:lang w:val="fr-FR"/>
        </w:rPr>
        <w:lastRenderedPageBreak/>
        <w:t>3 recommandations pour bien démarrer</w:t>
      </w:r>
      <w:bookmarkEnd w:id="54"/>
      <w:bookmarkEnd w:id="55"/>
    </w:p>
    <w:p w14:paraId="318073D8" w14:textId="3149F4B1" w:rsidR="00CB2509" w:rsidRPr="000323E8" w:rsidRDefault="00CB2509" w:rsidP="000323E8">
      <w:pPr>
        <w:pStyle w:val="Corpsdetexte"/>
        <w:numPr>
          <w:ilvl w:val="0"/>
          <w:numId w:val="4"/>
        </w:numPr>
        <w:jc w:val="left"/>
        <w:rPr>
          <w:rFonts w:ascii="Corbel" w:hAnsi="Corbel"/>
          <w:lang w:val="fr-FR"/>
        </w:rPr>
      </w:pPr>
      <w:r w:rsidRPr="000323E8">
        <w:rPr>
          <w:rFonts w:ascii="Corbel" w:hAnsi="Corbel"/>
          <w:lang w:val="fr-FR"/>
        </w:rPr>
        <w:t xml:space="preserve">Privilégiez des </w:t>
      </w:r>
      <w:r w:rsidRPr="000323E8">
        <w:rPr>
          <w:rFonts w:ascii="Corbel" w:hAnsi="Corbel"/>
          <w:b/>
          <w:lang w:val="fr-FR"/>
        </w:rPr>
        <w:t>sources fiables et exhaustives</w:t>
      </w:r>
      <w:r w:rsidRPr="000323E8">
        <w:rPr>
          <w:rFonts w:ascii="Corbel" w:hAnsi="Corbel"/>
          <w:lang w:val="fr-FR"/>
        </w:rPr>
        <w:t xml:space="preserve"> pour créer et compléter vos références bibliographiques, c’est-à-dire :</w:t>
      </w:r>
    </w:p>
    <w:p w14:paraId="27E901A2" w14:textId="7D3D05B6" w:rsidR="00CB2509" w:rsidRPr="000323E8" w:rsidRDefault="00F06B88" w:rsidP="000323E8">
      <w:pPr>
        <w:pStyle w:val="Corpsdetexte"/>
        <w:numPr>
          <w:ilvl w:val="0"/>
          <w:numId w:val="5"/>
        </w:numPr>
        <w:jc w:val="left"/>
        <w:rPr>
          <w:rFonts w:ascii="Corbel" w:hAnsi="Corbel"/>
          <w:lang w:val="fr-FR"/>
        </w:rPr>
      </w:pPr>
      <w:r w:rsidRPr="000323E8">
        <w:rPr>
          <w:rFonts w:ascii="Corbel" w:hAnsi="Corbel"/>
          <w:noProof/>
          <w:lang w:val="fr-FR" w:eastAsia="fr-FR"/>
        </w:rPr>
        <mc:AlternateContent>
          <mc:Choice Requires="wps">
            <w:drawing>
              <wp:anchor distT="0" distB="0" distL="114300" distR="114300" simplePos="0" relativeHeight="251737088" behindDoc="0" locked="0" layoutInCell="1" allowOverlap="1" wp14:anchorId="2C78C0CA" wp14:editId="37B27E63">
                <wp:simplePos x="0" y="0"/>
                <wp:positionH relativeFrom="margin">
                  <wp:posOffset>-1905</wp:posOffset>
                </wp:positionH>
                <wp:positionV relativeFrom="paragraph">
                  <wp:posOffset>67945</wp:posOffset>
                </wp:positionV>
                <wp:extent cx="543560" cy="542925"/>
                <wp:effectExtent l="0" t="0" r="8890" b="9525"/>
                <wp:wrapNone/>
                <wp:docPr id="91" name="Magnifying_Glass" descr="{&quot;Key&quot;:&quot;POWER_USER_SHAPE_ICON&quot;,&quot;Value&quot;:&quot;POWER_USER_SHAPE_ICON_STYLE_1&qu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543560" cy="542925"/>
                        </a:xfrm>
                        <a:custGeom>
                          <a:avLst/>
                          <a:gdLst>
                            <a:gd name="T0" fmla="*/ 1150 w 1171"/>
                            <a:gd name="T1" fmla="*/ 1073 h 1166"/>
                            <a:gd name="T2" fmla="*/ 779 w 1171"/>
                            <a:gd name="T3" fmla="*/ 703 h 1166"/>
                            <a:gd name="T4" fmla="*/ 871 w 1171"/>
                            <a:gd name="T5" fmla="*/ 436 h 1166"/>
                            <a:gd name="T6" fmla="*/ 436 w 1171"/>
                            <a:gd name="T7" fmla="*/ 0 h 1166"/>
                            <a:gd name="T8" fmla="*/ 0 w 1171"/>
                            <a:gd name="T9" fmla="*/ 436 h 1166"/>
                            <a:gd name="T10" fmla="*/ 436 w 1171"/>
                            <a:gd name="T11" fmla="*/ 871 h 1166"/>
                            <a:gd name="T12" fmla="*/ 703 w 1171"/>
                            <a:gd name="T13" fmla="*/ 779 h 1166"/>
                            <a:gd name="T14" fmla="*/ 1073 w 1171"/>
                            <a:gd name="T15" fmla="*/ 1150 h 1166"/>
                            <a:gd name="T16" fmla="*/ 1112 w 1171"/>
                            <a:gd name="T17" fmla="*/ 1166 h 1166"/>
                            <a:gd name="T18" fmla="*/ 1150 w 1171"/>
                            <a:gd name="T19" fmla="*/ 1150 h 1166"/>
                            <a:gd name="T20" fmla="*/ 1150 w 1171"/>
                            <a:gd name="T21" fmla="*/ 1073 h 1166"/>
                            <a:gd name="T22" fmla="*/ 109 w 1171"/>
                            <a:gd name="T23" fmla="*/ 436 h 1166"/>
                            <a:gd name="T24" fmla="*/ 436 w 1171"/>
                            <a:gd name="T25" fmla="*/ 109 h 1166"/>
                            <a:gd name="T26" fmla="*/ 763 w 1171"/>
                            <a:gd name="T27" fmla="*/ 436 h 1166"/>
                            <a:gd name="T28" fmla="*/ 436 w 1171"/>
                            <a:gd name="T29" fmla="*/ 763 h 1166"/>
                            <a:gd name="T30" fmla="*/ 109 w 1171"/>
                            <a:gd name="T31" fmla="*/ 436 h 11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171" h="1166">
                              <a:moveTo>
                                <a:pt x="1150" y="1073"/>
                              </a:moveTo>
                              <a:lnTo>
                                <a:pt x="779" y="703"/>
                              </a:lnTo>
                              <a:cubicBezTo>
                                <a:pt x="837" y="629"/>
                                <a:pt x="871" y="536"/>
                                <a:pt x="871" y="436"/>
                              </a:cubicBezTo>
                              <a:cubicBezTo>
                                <a:pt x="871" y="196"/>
                                <a:pt x="676" y="0"/>
                                <a:pt x="436" y="0"/>
                              </a:cubicBezTo>
                              <a:cubicBezTo>
                                <a:pt x="196" y="0"/>
                                <a:pt x="0" y="196"/>
                                <a:pt x="0" y="436"/>
                              </a:cubicBezTo>
                              <a:cubicBezTo>
                                <a:pt x="0" y="676"/>
                                <a:pt x="196" y="871"/>
                                <a:pt x="436" y="871"/>
                              </a:cubicBezTo>
                              <a:cubicBezTo>
                                <a:pt x="536" y="871"/>
                                <a:pt x="629" y="837"/>
                                <a:pt x="703" y="779"/>
                              </a:cubicBezTo>
                              <a:lnTo>
                                <a:pt x="1073" y="1150"/>
                              </a:lnTo>
                              <a:cubicBezTo>
                                <a:pt x="1084" y="1161"/>
                                <a:pt x="1098" y="1166"/>
                                <a:pt x="1112" y="1166"/>
                              </a:cubicBezTo>
                              <a:cubicBezTo>
                                <a:pt x="1125" y="1166"/>
                                <a:pt x="1139" y="1161"/>
                                <a:pt x="1150" y="1150"/>
                              </a:cubicBezTo>
                              <a:cubicBezTo>
                                <a:pt x="1171" y="1129"/>
                                <a:pt x="1171" y="1094"/>
                                <a:pt x="1150" y="1073"/>
                              </a:cubicBezTo>
                              <a:close/>
                              <a:moveTo>
                                <a:pt x="109" y="436"/>
                              </a:moveTo>
                              <a:cubicBezTo>
                                <a:pt x="109" y="255"/>
                                <a:pt x="255" y="109"/>
                                <a:pt x="436" y="109"/>
                              </a:cubicBezTo>
                              <a:cubicBezTo>
                                <a:pt x="616" y="109"/>
                                <a:pt x="763" y="255"/>
                                <a:pt x="763" y="436"/>
                              </a:cubicBezTo>
                              <a:cubicBezTo>
                                <a:pt x="763" y="616"/>
                                <a:pt x="616" y="763"/>
                                <a:pt x="436" y="763"/>
                              </a:cubicBezTo>
                              <a:cubicBezTo>
                                <a:pt x="256" y="763"/>
                                <a:pt x="109" y="616"/>
                                <a:pt x="109" y="436"/>
                              </a:cubicBez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21745A16" id="Magnifying_Glass" o:spid="_x0000_s1026" alt="{&quot;Key&quot;:&quot;POWER_USER_SHAPE_ICON&quot;,&quot;Value&quot;:&quot;POWER_USER_SHAPE_ICON_STYLE_1&quot;}" style="position:absolute;margin-left:-.15pt;margin-top:5.35pt;width:42.8pt;height:42.75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1171,1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" path="m1150,1073l779,703v58,-74,92,-167,92,-267c871,196,676,,436,,196,,,196,,436,,676,196,871,436,871v100,,193,-34,267,-92l1073,1150v11,11,25,16,39,16c1125,1166,1139,1161,1150,1150v21,-21,21,-56,,-77xm109,436c109,255,255,109,436,109v180,,327,146,327,327c763,616,616,763,436,763,256,763,109,616,109,436xe" fillcolor="#ed7d31 [3205]" stroked="f" strokeweight="0">
                <v:path arrowok="t" o:connecttype="custom" o:connectlocs="533812,499621;361600,327338;404305,203015;202384,0;0,203015;202384,405564;326322,362726;498070,535475;516173,542925;533812,535475;533812,499621;50596,203015;202384,50754;354173,203015;202384,355276;50596,203015" o:connectangles="0,0,0,0,0,0,0,0,0,0,0,0,0,0,0,0"/>
                <o:lock v:ext="edit" aspectratio="t" verticies="t"/>
                <w10:wrap anchorx="margin"/>
              </v:shape>
            </w:pict>
          </mc:Fallback>
        </mc:AlternateContent>
      </w:r>
      <w:r w:rsidR="00CB2509" w:rsidRPr="000323E8">
        <w:rPr>
          <w:rFonts w:ascii="Corbel" w:hAnsi="Corbel"/>
          <w:lang w:val="fr-FR"/>
        </w:rPr>
        <w:t>les sites d’éditeur et les bases de données bibliographiques pour les articles de revue et les chapitres de livre (PubMed, Scopus, Cairn, etc. // évitez Google Scholar),</w:t>
      </w:r>
    </w:p>
    <w:p w14:paraId="30F0675D" w14:textId="77777777" w:rsidR="00CB2509" w:rsidRPr="000323E8" w:rsidRDefault="00CB2509" w:rsidP="000323E8">
      <w:pPr>
        <w:pStyle w:val="Corpsdetexte"/>
        <w:numPr>
          <w:ilvl w:val="0"/>
          <w:numId w:val="5"/>
        </w:numPr>
        <w:jc w:val="left"/>
        <w:rPr>
          <w:rFonts w:ascii="Corbel" w:hAnsi="Corbel"/>
          <w:lang w:val="fr-FR"/>
        </w:rPr>
      </w:pPr>
      <w:r w:rsidRPr="000323E8">
        <w:rPr>
          <w:rFonts w:ascii="Corbel" w:hAnsi="Corbel"/>
          <w:lang w:val="fr-FR"/>
        </w:rPr>
        <w:t>les catalogues de bibliothèques pour les livres (Babord+, Sudoc, WorldCat // évitez Amazon).</w:t>
      </w:r>
    </w:p>
    <w:p w14:paraId="11BA2784" w14:textId="33BA7AA0" w:rsidR="00CB2509" w:rsidRPr="000323E8" w:rsidRDefault="009D57CA" w:rsidP="000323E8">
      <w:pPr>
        <w:pStyle w:val="Corpsdetexte"/>
        <w:numPr>
          <w:ilvl w:val="0"/>
          <w:numId w:val="4"/>
        </w:numPr>
        <w:jc w:val="left"/>
        <w:rPr>
          <w:rFonts w:ascii="Corbel" w:hAnsi="Corbel"/>
          <w:lang w:val="fr-FR"/>
        </w:rPr>
      </w:pPr>
      <w:r w:rsidRPr="000323E8">
        <w:rPr>
          <w:rFonts w:ascii="Corbel" w:hAnsi="Corbel"/>
          <w:noProof/>
          <w:lang w:val="fr-FR" w:eastAsia="fr-FR"/>
        </w:rPr>
        <mc:AlternateContent>
          <mc:Choice Requires="wpg">
            <w:drawing>
              <wp:anchor distT="0" distB="0" distL="114300" distR="114300" simplePos="0" relativeHeight="251739136" behindDoc="0" locked="0" layoutInCell="1" allowOverlap="1" wp14:anchorId="2D063368" wp14:editId="0FE0A1F9">
                <wp:simplePos x="0" y="0"/>
                <wp:positionH relativeFrom="margin">
                  <wp:posOffset>-1905</wp:posOffset>
                </wp:positionH>
                <wp:positionV relativeFrom="paragraph">
                  <wp:posOffset>222885</wp:posOffset>
                </wp:positionV>
                <wp:extent cx="433031" cy="542925"/>
                <wp:effectExtent l="57150" t="0" r="5715" b="9525"/>
                <wp:wrapNone/>
                <wp:docPr id="97" name="Booklet" descr="{&quot;Key&quot;:&quot;POWER_USER_SHAPE_ICON&quot;,&quot;Value&quot;:&quot;POWER_USER_SHAPE_ICON_STYLE_1&quot;}"/>
                <wp:cNvGraphicFramePr/>
                <a:graphic xmlns:a="http://schemas.openxmlformats.org/drawingml/2006/main">
                  <a:graphicData uri="http://schemas.microsoft.com/office/word/2010/wordprocessingGroup">
                    <wpg:wgp>
                      <wpg:cNvGrpSpPr/>
                      <wpg:grpSpPr bwMode="auto">
                        <a:xfrm>
                          <a:off x="0" y="0"/>
                          <a:ext cx="433031" cy="542925"/>
                          <a:chOff x="0" y="0"/>
                          <a:chExt cx="2116" cy="2653"/>
                        </a:xfrm>
                        <a:solidFill>
                          <a:schemeClr val="accent2"/>
                        </a:solidFill>
                      </wpg:grpSpPr>
                      <wps:wsp>
                        <wps:cNvPr id="98" name="Freeform 109"/>
                        <wps:cNvSpPr>
                          <a:spLocks/>
                        </wps:cNvSpPr>
                        <wps:spPr bwMode="auto">
                          <a:xfrm>
                            <a:off x="0" y="0"/>
                            <a:ext cx="262" cy="2653"/>
                          </a:xfrm>
                          <a:custGeom>
                            <a:avLst/>
                            <a:gdLst>
                              <a:gd name="T0" fmla="*/ 0 w 66"/>
                              <a:gd name="T1" fmla="*/ 67 h 667"/>
                              <a:gd name="T2" fmla="*/ 0 w 66"/>
                              <a:gd name="T3" fmla="*/ 600 h 667"/>
                              <a:gd name="T4" fmla="*/ 66 w 66"/>
                              <a:gd name="T5" fmla="*/ 667 h 667"/>
                              <a:gd name="T6" fmla="*/ 66 w 66"/>
                              <a:gd name="T7" fmla="*/ 0 h 667"/>
                              <a:gd name="T8" fmla="*/ 0 w 66"/>
                              <a:gd name="T9" fmla="*/ 67 h 667"/>
                            </a:gdLst>
                            <a:ahLst/>
                            <a:cxnLst>
                              <a:cxn ang="0">
                                <a:pos x="T0" y="T1"/>
                              </a:cxn>
                              <a:cxn ang="0">
                                <a:pos x="T2" y="T3"/>
                              </a:cxn>
                              <a:cxn ang="0">
                                <a:pos x="T4" y="T5"/>
                              </a:cxn>
                              <a:cxn ang="0">
                                <a:pos x="T6" y="T7"/>
                              </a:cxn>
                              <a:cxn ang="0">
                                <a:pos x="T8" y="T9"/>
                              </a:cxn>
                            </a:cxnLst>
                            <a:rect l="0" t="0" r="r" b="b"/>
                            <a:pathLst>
                              <a:path w="66" h="667">
                                <a:moveTo>
                                  <a:pt x="0" y="67"/>
                                </a:moveTo>
                                <a:lnTo>
                                  <a:pt x="0" y="600"/>
                                </a:lnTo>
                                <a:cubicBezTo>
                                  <a:pt x="0" y="637"/>
                                  <a:pt x="30" y="667"/>
                                  <a:pt x="66" y="667"/>
                                </a:cubicBezTo>
                                <a:lnTo>
                                  <a:pt x="66" y="0"/>
                                </a:lnTo>
                                <a:cubicBezTo>
                                  <a:pt x="30" y="0"/>
                                  <a:pt x="0" y="30"/>
                                  <a:pt x="0" y="67"/>
                                </a:cubicBezTo>
                                <a:close/>
                              </a:path>
                            </a:pathLst>
                          </a:custGeom>
                          <a:grpFill/>
                          <a:ln w="9525">
                            <a:noFill/>
                            <a:round/>
                            <a:headEnd/>
                            <a:tailEnd/>
                          </a:ln>
                        </wps:spPr>
                        <wps:bodyPr vert="horz" wrap="square" lIns="91440" tIns="45720" rIns="91440" bIns="45720" numCol="1" anchor="t" anchorCtr="0" compatLnSpc="1">
                          <a:prstTxWarp prst="textNoShape">
                            <a:avLst/>
                          </a:prstTxWarp>
                        </wps:bodyPr>
                      </wps:wsp>
                      <wps:wsp>
                        <wps:cNvPr id="99" name="Freeform 110"/>
                        <wps:cNvSpPr>
                          <a:spLocks/>
                        </wps:cNvSpPr>
                        <wps:spPr bwMode="auto">
                          <a:xfrm>
                            <a:off x="460" y="0"/>
                            <a:ext cx="1656" cy="2653"/>
                          </a:xfrm>
                          <a:custGeom>
                            <a:avLst/>
                            <a:gdLst>
                              <a:gd name="T0" fmla="*/ 350 w 417"/>
                              <a:gd name="T1" fmla="*/ 0 h 667"/>
                              <a:gd name="T2" fmla="*/ 334 w 417"/>
                              <a:gd name="T3" fmla="*/ 0 h 667"/>
                              <a:gd name="T4" fmla="*/ 334 w 417"/>
                              <a:gd name="T5" fmla="*/ 131 h 667"/>
                              <a:gd name="T6" fmla="*/ 327 w 417"/>
                              <a:gd name="T7" fmla="*/ 141 h 667"/>
                              <a:gd name="T8" fmla="*/ 323 w 417"/>
                              <a:gd name="T9" fmla="*/ 142 h 667"/>
                              <a:gd name="T10" fmla="*/ 315 w 417"/>
                              <a:gd name="T11" fmla="*/ 138 h 667"/>
                              <a:gd name="T12" fmla="*/ 267 w 417"/>
                              <a:gd name="T13" fmla="*/ 92 h 667"/>
                              <a:gd name="T14" fmla="*/ 219 w 417"/>
                              <a:gd name="T15" fmla="*/ 138 h 667"/>
                              <a:gd name="T16" fmla="*/ 211 w 417"/>
                              <a:gd name="T17" fmla="*/ 142 h 667"/>
                              <a:gd name="T18" fmla="*/ 207 w 417"/>
                              <a:gd name="T19" fmla="*/ 141 h 667"/>
                              <a:gd name="T20" fmla="*/ 200 w 417"/>
                              <a:gd name="T21" fmla="*/ 131 h 667"/>
                              <a:gd name="T22" fmla="*/ 200 w 417"/>
                              <a:gd name="T23" fmla="*/ 0 h 667"/>
                              <a:gd name="T24" fmla="*/ 0 w 417"/>
                              <a:gd name="T25" fmla="*/ 0 h 667"/>
                              <a:gd name="T26" fmla="*/ 0 w 417"/>
                              <a:gd name="T27" fmla="*/ 667 h 667"/>
                              <a:gd name="T28" fmla="*/ 350 w 417"/>
                              <a:gd name="T29" fmla="*/ 667 h 667"/>
                              <a:gd name="T30" fmla="*/ 417 w 417"/>
                              <a:gd name="T31" fmla="*/ 600 h 667"/>
                              <a:gd name="T32" fmla="*/ 417 w 417"/>
                              <a:gd name="T33" fmla="*/ 67 h 667"/>
                              <a:gd name="T34" fmla="*/ 350 w 417"/>
                              <a:gd name="T35" fmla="*/ 0 h 6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17" h="667">
                                <a:moveTo>
                                  <a:pt x="350" y="0"/>
                                </a:moveTo>
                                <a:lnTo>
                                  <a:pt x="334" y="0"/>
                                </a:lnTo>
                                <a:lnTo>
                                  <a:pt x="334" y="131"/>
                                </a:lnTo>
                                <a:cubicBezTo>
                                  <a:pt x="334" y="135"/>
                                  <a:pt x="331" y="139"/>
                                  <a:pt x="327" y="141"/>
                                </a:cubicBezTo>
                                <a:cubicBezTo>
                                  <a:pt x="325" y="141"/>
                                  <a:pt x="324" y="142"/>
                                  <a:pt x="323" y="142"/>
                                </a:cubicBezTo>
                                <a:cubicBezTo>
                                  <a:pt x="320" y="142"/>
                                  <a:pt x="317" y="141"/>
                                  <a:pt x="315" y="138"/>
                                </a:cubicBezTo>
                                <a:lnTo>
                                  <a:pt x="267" y="92"/>
                                </a:lnTo>
                                <a:lnTo>
                                  <a:pt x="219" y="138"/>
                                </a:lnTo>
                                <a:cubicBezTo>
                                  <a:pt x="217" y="141"/>
                                  <a:pt x="214" y="142"/>
                                  <a:pt x="211" y="142"/>
                                </a:cubicBezTo>
                                <a:cubicBezTo>
                                  <a:pt x="210" y="142"/>
                                  <a:pt x="209" y="141"/>
                                  <a:pt x="207" y="141"/>
                                </a:cubicBezTo>
                                <a:cubicBezTo>
                                  <a:pt x="203" y="139"/>
                                  <a:pt x="200" y="135"/>
                                  <a:pt x="200" y="131"/>
                                </a:cubicBezTo>
                                <a:lnTo>
                                  <a:pt x="200" y="0"/>
                                </a:lnTo>
                                <a:lnTo>
                                  <a:pt x="0" y="0"/>
                                </a:lnTo>
                                <a:lnTo>
                                  <a:pt x="0" y="667"/>
                                </a:lnTo>
                                <a:lnTo>
                                  <a:pt x="350" y="667"/>
                                </a:lnTo>
                                <a:cubicBezTo>
                                  <a:pt x="387" y="667"/>
                                  <a:pt x="417" y="637"/>
                                  <a:pt x="417" y="600"/>
                                </a:cubicBezTo>
                                <a:lnTo>
                                  <a:pt x="417" y="67"/>
                                </a:lnTo>
                                <a:cubicBezTo>
                                  <a:pt x="417" y="30"/>
                                  <a:pt x="387" y="0"/>
                                  <a:pt x="350" y="0"/>
                                </a:cubicBezTo>
                                <a:close/>
                              </a:path>
                            </a:pathLst>
                          </a:custGeom>
                          <a:grpFill/>
                          <a:ln w="9525">
                            <a:noFill/>
                            <a:round/>
                            <a:headEnd/>
                            <a:tailEnd/>
                          </a:ln>
                        </wps:spPr>
                        <wps:bodyPr vert="horz" wrap="square" lIns="91440" tIns="45720" rIns="91440" bIns="45720" numCol="1" anchor="t" anchorCtr="0" compatLnSpc="1">
                          <a:prstTxWarp prst="textNoShape">
                            <a:avLst/>
                          </a:prstTxWarp>
                        </wps:bodyPr>
                      </wps:wsp>
                    </wpg:wgp>
                  </a:graphicData>
                </a:graphic>
              </wp:anchor>
            </w:drawing>
          </mc:Choice>
          <mc:Fallback>
            <w:pict>
              <v:group w14:anchorId="069FDE48" id="Booklet" o:spid="_x0000_s1026" alt="{&quot;Key&quot;:&quot;POWER_USER_SHAPE_ICON&quot;,&quot;Value&quot;:&quot;POWER_USER_SHAPE_ICON_STYLE_1&quot;}" style="position:absolute;margin-left:-.15pt;margin-top:17.55pt;width:34.1pt;height:42.75pt;z-index:251739136;mso-position-horizontal-relative:margin" coordsize="2116,26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">
                <v:shape id="Freeform 109" o:spid="_x0000_s1027" style="position:absolute;width:262;height:2653;visibility:visible;mso-wrap-style:square;v-text-anchor:top" coordsize="66,6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Elmr8A&#10;AADbAAAADwAAAGRycy9kb3ducmV2LnhtbERPz2vCMBS+D/wfwhvsNlMHU1eN4oSBeLJVdn40z7as&#10;eSlJ1sb/3hwEjx/f7/U2mk4M5HxrWcFsmoEgrqxuuVZwOf+8L0H4gKyxs0wKbuRhu5m8rDHXduSC&#10;hjLUIoWwz1FBE0KfS+mrhgz6qe2JE3e1zmBI0NVSOxxTuOnkR5bNpcGWU0ODPe0bqv7Kf6Ng74aj&#10;t4fi91OfymH8xrgoZlGpt9e4W4EIFMNT/HAftIKvNDZ9ST9Abu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SWavwAAANsAAAAPAAAAAAAAAAAAAAAAAJgCAABkcnMvZG93bnJl&#10;di54bWxQSwUGAAAAAAQABAD1AAAAhAMAAAAA&#10;" path="m,67l,600v,37,30,67,66,67l66,c30,,,30,,67xe" filled="f" stroked="f">
                  <v:path arrowok="t" o:connecttype="custom" o:connectlocs="0,266;0,2387;262,2653;262,0;0,266" o:connectangles="0,0,0,0,0"/>
                </v:shape>
                <v:shape id="Freeform 110" o:spid="_x0000_s1028" style="position:absolute;left:460;width:1656;height:2653;visibility:visible;mso-wrap-style:square;v-text-anchor:top" coordsize="417,6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kF+MMA&#10;AADbAAAADwAAAGRycy9kb3ducmV2LnhtbESPzWrDMBCE74W+g9hCbo3UHkLsRgmhxVByMOSHkONi&#10;bW1TaWUsObHfPgoUehxm5htmtRmdFVfqQ+tZw9tcgSCuvGm51nA6Fq9LECEiG7SeScNEATbr56cV&#10;5sbfeE/XQ6xFgnDIUUMTY5dLGaqGHIa574iT9+N7hzHJvpamx1uCOyvflVpIhy2nhQY7+myo+j0M&#10;TsN5Z4La2svwpQrLQ3lsy6WctJ69jNsPEJHG+B/+a38bDVkGjy/pB8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gkF+MMAAADbAAAADwAAAAAAAAAAAAAAAACYAgAAZHJzL2Rv&#10;d25yZXYueG1sUEsFBgAAAAAEAAQA9QAAAIgDAAAAAA==&#10;" path="m350,l334,r,131c334,135,331,139,327,141v-2,,-3,1,-4,1c320,142,317,141,315,138l267,92r-48,46c217,141,214,142,211,142v-1,,-2,-1,-4,-1c203,139,200,135,200,131l200,,,,,667r350,c387,667,417,637,417,600r,-533c417,30,387,,350,xe" filled="f" stroked="f">
                  <v:path arrowok="t" o:connecttype="custom" o:connectlocs="1390,0;1326,0;1326,521;1299,561;1283,565;1251,549;1060,366;870,549;838,565;822,561;794,521;794,0;0,0;0,2653;1390,2653;1656,2387;1656,266;1390,0" o:connectangles="0,0,0,0,0,0,0,0,0,0,0,0,0,0,0,0,0,0"/>
                </v:shape>
                <w10:wrap anchorx="margin"/>
              </v:group>
            </w:pict>
          </mc:Fallback>
        </mc:AlternateContent>
      </w:r>
      <w:r w:rsidR="00CB2509" w:rsidRPr="000323E8">
        <w:rPr>
          <w:rFonts w:ascii="Corbel" w:hAnsi="Corbel"/>
          <w:lang w:val="fr-FR"/>
        </w:rPr>
        <w:t xml:space="preserve">Veillez à noter (ou enregistrer dans Zotero) tout de suite </w:t>
      </w:r>
      <w:r w:rsidR="00CB2509" w:rsidRPr="000323E8">
        <w:rPr>
          <w:rFonts w:ascii="Corbel" w:hAnsi="Corbel"/>
          <w:b/>
          <w:lang w:val="fr-FR"/>
        </w:rPr>
        <w:t>toutes les informations</w:t>
      </w:r>
      <w:r w:rsidR="00CB2509" w:rsidRPr="000323E8">
        <w:rPr>
          <w:rFonts w:ascii="Corbel" w:hAnsi="Corbel"/>
          <w:lang w:val="fr-FR"/>
        </w:rPr>
        <w:t xml:space="preserve">, tant que vous </w:t>
      </w:r>
      <w:r w:rsidR="001108B4">
        <w:rPr>
          <w:rFonts w:ascii="Corbel" w:hAnsi="Corbel"/>
          <w:lang w:val="fr-FR"/>
        </w:rPr>
        <w:t>consultez</w:t>
      </w:r>
      <w:r w:rsidR="00CB2509" w:rsidRPr="000323E8">
        <w:rPr>
          <w:rFonts w:ascii="Corbel" w:hAnsi="Corbel"/>
          <w:lang w:val="fr-FR"/>
        </w:rPr>
        <w:t xml:space="preserve"> le document </w:t>
      </w:r>
      <w:bookmarkStart w:id="56" w:name="_GoBack"/>
      <w:bookmarkEnd w:id="56"/>
      <w:r w:rsidR="00CB2509" w:rsidRPr="000323E8">
        <w:rPr>
          <w:rFonts w:ascii="Corbel" w:hAnsi="Corbel"/>
          <w:lang w:val="fr-FR"/>
        </w:rPr>
        <w:t xml:space="preserve">et/ou que vous avez l’information à portée de clic. Cela vous permettra aussi de vous poser immédiatement les bonnes questions pour </w:t>
      </w:r>
      <w:r w:rsidR="00CB2509" w:rsidRPr="000323E8">
        <w:rPr>
          <w:rFonts w:ascii="Corbel" w:hAnsi="Corbel"/>
          <w:b/>
          <w:lang w:val="fr-FR"/>
        </w:rPr>
        <w:t>évaluer</w:t>
      </w:r>
      <w:r w:rsidR="00CB2509" w:rsidRPr="000323E8">
        <w:rPr>
          <w:rFonts w:ascii="Corbel" w:hAnsi="Corbel"/>
          <w:lang w:val="fr-FR"/>
        </w:rPr>
        <w:t xml:space="preserve"> l</w:t>
      </w:r>
      <w:r w:rsidR="001E732A" w:rsidRPr="000323E8">
        <w:rPr>
          <w:rFonts w:ascii="Corbel" w:hAnsi="Corbel"/>
          <w:lang w:val="fr-FR"/>
        </w:rPr>
        <w:t xml:space="preserve">e document que vous avez trouvé : </w:t>
      </w:r>
      <w:r w:rsidR="00CB2509" w:rsidRPr="000323E8">
        <w:rPr>
          <w:rFonts w:ascii="Corbel" w:hAnsi="Corbel"/>
          <w:lang w:val="fr-FR"/>
        </w:rPr>
        <w:t>s’agit-il d’un article, d’une page web ou d’un autre type de document? Qui sont les auteurs? De quand date-t-il? etc.</w:t>
      </w:r>
    </w:p>
    <w:p w14:paraId="2D8AA66E" w14:textId="388DFC4E" w:rsidR="00CB2509" w:rsidRPr="000323E8" w:rsidRDefault="009D57CA" w:rsidP="000323E8">
      <w:pPr>
        <w:pStyle w:val="Corpsdetexte"/>
        <w:numPr>
          <w:ilvl w:val="0"/>
          <w:numId w:val="4"/>
        </w:numPr>
        <w:jc w:val="left"/>
        <w:rPr>
          <w:rFonts w:ascii="Corbel" w:hAnsi="Corbel"/>
          <w:lang w:val="fr-FR"/>
        </w:rPr>
      </w:pPr>
      <w:r w:rsidRPr="000323E8">
        <w:rPr>
          <w:rFonts w:ascii="Corbel" w:hAnsi="Corbel"/>
          <w:noProof/>
          <w:lang w:val="fr-FR" w:eastAsia="fr-FR"/>
        </w:rPr>
        <mc:AlternateContent>
          <mc:Choice Requires="wpg">
            <w:drawing>
              <wp:anchor distT="0" distB="0" distL="114300" distR="114300" simplePos="0" relativeHeight="251741184" behindDoc="0" locked="0" layoutInCell="1" allowOverlap="1" wp14:anchorId="5D41025A" wp14:editId="55A766E4">
                <wp:simplePos x="0" y="0"/>
                <wp:positionH relativeFrom="column">
                  <wp:posOffset>-1905</wp:posOffset>
                </wp:positionH>
                <wp:positionV relativeFrom="paragraph">
                  <wp:posOffset>238125</wp:posOffset>
                </wp:positionV>
                <wp:extent cx="455461" cy="542925"/>
                <wp:effectExtent l="0" t="0" r="1905" b="9525"/>
                <wp:wrapNone/>
                <wp:docPr id="100" name="Thinking" descr="{&quot;Key&quot;:&quot;POWER_USER_SHAPE_ICON&quot;,&quot;Value&quot;:&quot;POWER_USER_SHAPE_ICON_STYLE_1&quot;}"/>
                <wp:cNvGraphicFramePr/>
                <a:graphic xmlns:a="http://schemas.openxmlformats.org/drawingml/2006/main">
                  <a:graphicData uri="http://schemas.microsoft.com/office/word/2010/wordprocessingGroup">
                    <wpg:wgp>
                      <wpg:cNvGrpSpPr/>
                      <wpg:grpSpPr bwMode="auto">
                        <a:xfrm>
                          <a:off x="0" y="0"/>
                          <a:ext cx="455461" cy="542925"/>
                          <a:chOff x="0" y="0"/>
                          <a:chExt cx="703" cy="838"/>
                        </a:xfrm>
                        <a:solidFill>
                          <a:schemeClr val="accent2"/>
                        </a:solidFill>
                      </wpg:grpSpPr>
                      <wps:wsp>
                        <wps:cNvPr id="101" name="Oval 608"/>
                        <wps:cNvSpPr>
                          <a:spLocks noChangeArrowheads="1"/>
                        </wps:cNvSpPr>
                        <wps:spPr bwMode="auto">
                          <a:xfrm>
                            <a:off x="454" y="205"/>
                            <a:ext cx="67" cy="67"/>
                          </a:xfrm>
                          <a:prstGeom prst="ellipse">
                            <a:avLst/>
                          </a:prstGeom>
                          <a:grpFill/>
                          <a:ln w="0">
                            <a:noFill/>
                            <a:prstDash val="solid"/>
                            <a:round/>
                            <a:headEnd/>
                            <a:tailEnd/>
                          </a:ln>
                        </wps:spPr>
                        <wps:bodyPr vert="horz" wrap="square" lIns="91440" tIns="45720" rIns="91440" bIns="45720" numCol="1" anchor="t" anchorCtr="0" compatLnSpc="1">
                          <a:prstTxWarp prst="textNoShape">
                            <a:avLst/>
                          </a:prstTxWarp>
                        </wps:bodyPr>
                      </wps:wsp>
                      <wps:wsp>
                        <wps:cNvPr id="102" name="Oval 609"/>
                        <wps:cNvSpPr>
                          <a:spLocks noChangeArrowheads="1"/>
                        </wps:cNvSpPr>
                        <wps:spPr bwMode="auto">
                          <a:xfrm>
                            <a:off x="479" y="447"/>
                            <a:ext cx="67" cy="67"/>
                          </a:xfrm>
                          <a:prstGeom prst="ellipse">
                            <a:avLst/>
                          </a:prstGeom>
                          <a:grpFill/>
                          <a:ln w="0">
                            <a:noFill/>
                            <a:prstDash val="solid"/>
                            <a:round/>
                            <a:headEnd/>
                            <a:tailEnd/>
                          </a:ln>
                        </wps:spPr>
                        <wps:bodyPr vert="horz" wrap="square" lIns="91440" tIns="45720" rIns="91440" bIns="45720" numCol="1" anchor="t" anchorCtr="0" compatLnSpc="1">
                          <a:prstTxWarp prst="textNoShape">
                            <a:avLst/>
                          </a:prstTxWarp>
                        </wps:bodyPr>
                      </wps:wsp>
                      <wps:wsp>
                        <wps:cNvPr id="103" name="Oval 610"/>
                        <wps:cNvSpPr>
                          <a:spLocks noChangeArrowheads="1"/>
                        </wps:cNvSpPr>
                        <wps:spPr bwMode="auto">
                          <a:xfrm>
                            <a:off x="201" y="169"/>
                            <a:ext cx="67" cy="67"/>
                          </a:xfrm>
                          <a:prstGeom prst="ellipse">
                            <a:avLst/>
                          </a:prstGeom>
                          <a:grpFill/>
                          <a:ln w="0">
                            <a:noFill/>
                            <a:prstDash val="solid"/>
                            <a:round/>
                            <a:headEnd/>
                            <a:tailEnd/>
                          </a:ln>
                        </wps:spPr>
                        <wps:bodyPr vert="horz" wrap="square" lIns="91440" tIns="45720" rIns="91440" bIns="45720" numCol="1" anchor="t" anchorCtr="0" compatLnSpc="1">
                          <a:prstTxWarp prst="textNoShape">
                            <a:avLst/>
                          </a:prstTxWarp>
                        </wps:bodyPr>
                      </wps:wsp>
                      <wps:wsp>
                        <wps:cNvPr id="104" name="Freeform 611"/>
                        <wps:cNvSpPr>
                          <a:spLocks noEditPoints="1"/>
                        </wps:cNvSpPr>
                        <wps:spPr bwMode="auto">
                          <a:xfrm>
                            <a:off x="0" y="0"/>
                            <a:ext cx="703" cy="838"/>
                          </a:xfrm>
                          <a:custGeom>
                            <a:avLst/>
                            <a:gdLst>
                              <a:gd name="T0" fmla="*/ 102 w 1051"/>
                              <a:gd name="T1" fmla="*/ 483 h 1250"/>
                              <a:gd name="T2" fmla="*/ 38 w 1051"/>
                              <a:gd name="T3" fmla="*/ 785 h 1250"/>
                              <a:gd name="T4" fmla="*/ 289 w 1051"/>
                              <a:gd name="T5" fmla="*/ 1105 h 1250"/>
                              <a:gd name="T6" fmla="*/ 869 w 1051"/>
                              <a:gd name="T7" fmla="*/ 1250 h 1250"/>
                              <a:gd name="T8" fmla="*/ 576 w 1051"/>
                              <a:gd name="T9" fmla="*/ 0 h 1250"/>
                              <a:gd name="T10" fmla="*/ 218 w 1051"/>
                              <a:gd name="T11" fmla="*/ 471 h 1250"/>
                              <a:gd name="T12" fmla="*/ 918 w 1051"/>
                              <a:gd name="T13" fmla="*/ 505 h 1250"/>
                              <a:gd name="T14" fmla="*/ 772 w 1051"/>
                              <a:gd name="T15" fmla="*/ 526 h 1250"/>
                              <a:gd name="T16" fmla="*/ 790 w 1051"/>
                              <a:gd name="T17" fmla="*/ 627 h 1250"/>
                              <a:gd name="T18" fmla="*/ 843 w 1051"/>
                              <a:gd name="T19" fmla="*/ 618 h 1250"/>
                              <a:gd name="T20" fmla="*/ 855 w 1051"/>
                              <a:gd name="T21" fmla="*/ 694 h 1250"/>
                              <a:gd name="T22" fmla="*/ 853 w 1051"/>
                              <a:gd name="T23" fmla="*/ 738 h 1250"/>
                              <a:gd name="T24" fmla="*/ 862 w 1051"/>
                              <a:gd name="T25" fmla="*/ 791 h 1250"/>
                              <a:gd name="T26" fmla="*/ 786 w 1051"/>
                              <a:gd name="T27" fmla="*/ 803 h 1250"/>
                              <a:gd name="T28" fmla="*/ 742 w 1051"/>
                              <a:gd name="T29" fmla="*/ 801 h 1250"/>
                              <a:gd name="T30" fmla="*/ 689 w 1051"/>
                              <a:gd name="T31" fmla="*/ 810 h 1250"/>
                              <a:gd name="T32" fmla="*/ 677 w 1051"/>
                              <a:gd name="T33" fmla="*/ 734 h 1250"/>
                              <a:gd name="T34" fmla="*/ 679 w 1051"/>
                              <a:gd name="T35" fmla="*/ 690 h 1250"/>
                              <a:gd name="T36" fmla="*/ 670 w 1051"/>
                              <a:gd name="T37" fmla="*/ 637 h 1250"/>
                              <a:gd name="T38" fmla="*/ 746 w 1051"/>
                              <a:gd name="T39" fmla="*/ 625 h 1250"/>
                              <a:gd name="T40" fmla="*/ 678 w 1051"/>
                              <a:gd name="T41" fmla="*/ 524 h 1250"/>
                              <a:gd name="T42" fmla="*/ 584 w 1051"/>
                              <a:gd name="T43" fmla="*/ 549 h 1250"/>
                              <a:gd name="T44" fmla="*/ 563 w 1051"/>
                              <a:gd name="T45" fmla="*/ 403 h 1250"/>
                              <a:gd name="T46" fmla="*/ 458 w 1051"/>
                              <a:gd name="T47" fmla="*/ 340 h 1250"/>
                              <a:gd name="T48" fmla="*/ 475 w 1051"/>
                              <a:gd name="T49" fmla="*/ 400 h 1250"/>
                              <a:gd name="T50" fmla="*/ 381 w 1051"/>
                              <a:gd name="T51" fmla="*/ 414 h 1250"/>
                              <a:gd name="T52" fmla="*/ 319 w 1051"/>
                              <a:gd name="T53" fmla="*/ 412 h 1250"/>
                              <a:gd name="T54" fmla="*/ 258 w 1051"/>
                              <a:gd name="T55" fmla="*/ 429 h 1250"/>
                              <a:gd name="T56" fmla="*/ 245 w 1051"/>
                              <a:gd name="T57" fmla="*/ 334 h 1250"/>
                              <a:gd name="T58" fmla="*/ 246 w 1051"/>
                              <a:gd name="T59" fmla="*/ 272 h 1250"/>
                              <a:gd name="T60" fmla="*/ 229 w 1051"/>
                              <a:gd name="T61" fmla="*/ 212 h 1250"/>
                              <a:gd name="T62" fmla="*/ 324 w 1051"/>
                              <a:gd name="T63" fmla="*/ 198 h 1250"/>
                              <a:gd name="T64" fmla="*/ 386 w 1051"/>
                              <a:gd name="T65" fmla="*/ 200 h 1250"/>
                              <a:gd name="T66" fmla="*/ 447 w 1051"/>
                              <a:gd name="T67" fmla="*/ 183 h 1250"/>
                              <a:gd name="T68" fmla="*/ 460 w 1051"/>
                              <a:gd name="T69" fmla="*/ 278 h 1250"/>
                              <a:gd name="T70" fmla="*/ 566 w 1051"/>
                              <a:gd name="T71" fmla="*/ 309 h 1250"/>
                              <a:gd name="T72" fmla="*/ 541 w 1051"/>
                              <a:gd name="T73" fmla="*/ 215 h 1250"/>
                              <a:gd name="T74" fmla="*/ 687 w 1051"/>
                              <a:gd name="T75" fmla="*/ 194 h 1250"/>
                              <a:gd name="T76" fmla="*/ 781 w 1051"/>
                              <a:gd name="T77" fmla="*/ 197 h 1250"/>
                              <a:gd name="T78" fmla="*/ 875 w 1051"/>
                              <a:gd name="T79" fmla="*/ 171 h 1250"/>
                              <a:gd name="T80" fmla="*/ 896 w 1051"/>
                              <a:gd name="T81" fmla="*/ 317 h 1250"/>
                              <a:gd name="T82" fmla="*/ 893 w 1051"/>
                              <a:gd name="T83" fmla="*/ 412 h 1250"/>
                              <a:gd name="T84" fmla="*/ 918 w 1051"/>
                              <a:gd name="T85" fmla="*/ 505 h 12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1051" h="1250">
                                <a:moveTo>
                                  <a:pt x="576" y="0"/>
                                </a:moveTo>
                                <a:cubicBezTo>
                                  <a:pt x="361" y="0"/>
                                  <a:pt x="163" y="162"/>
                                  <a:pt x="122" y="340"/>
                                </a:cubicBezTo>
                                <a:cubicBezTo>
                                  <a:pt x="112" y="379"/>
                                  <a:pt x="102" y="483"/>
                                  <a:pt x="102" y="483"/>
                                </a:cubicBezTo>
                                <a:lnTo>
                                  <a:pt x="3" y="732"/>
                                </a:lnTo>
                                <a:cubicBezTo>
                                  <a:pt x="1" y="737"/>
                                  <a:pt x="0" y="742"/>
                                  <a:pt x="0" y="747"/>
                                </a:cubicBezTo>
                                <a:cubicBezTo>
                                  <a:pt x="0" y="768"/>
                                  <a:pt x="17" y="785"/>
                                  <a:pt x="38" y="785"/>
                                </a:cubicBezTo>
                                <a:lnTo>
                                  <a:pt x="102" y="785"/>
                                </a:lnTo>
                                <a:lnTo>
                                  <a:pt x="102" y="918"/>
                                </a:lnTo>
                                <a:cubicBezTo>
                                  <a:pt x="102" y="1021"/>
                                  <a:pt x="186" y="1105"/>
                                  <a:pt x="289" y="1105"/>
                                </a:cubicBezTo>
                                <a:lnTo>
                                  <a:pt x="363" y="1105"/>
                                </a:lnTo>
                                <a:lnTo>
                                  <a:pt x="363" y="1250"/>
                                </a:lnTo>
                                <a:lnTo>
                                  <a:pt x="869" y="1250"/>
                                </a:lnTo>
                                <a:lnTo>
                                  <a:pt x="869" y="847"/>
                                </a:lnTo>
                                <a:cubicBezTo>
                                  <a:pt x="980" y="761"/>
                                  <a:pt x="1051" y="626"/>
                                  <a:pt x="1051" y="474"/>
                                </a:cubicBezTo>
                                <a:cubicBezTo>
                                  <a:pt x="1051" y="212"/>
                                  <a:pt x="838" y="0"/>
                                  <a:pt x="576" y="0"/>
                                </a:cubicBezTo>
                                <a:close/>
                                <a:moveTo>
                                  <a:pt x="218" y="577"/>
                                </a:moveTo>
                                <a:cubicBezTo>
                                  <a:pt x="189" y="577"/>
                                  <a:pt x="166" y="553"/>
                                  <a:pt x="166" y="524"/>
                                </a:cubicBezTo>
                                <a:cubicBezTo>
                                  <a:pt x="166" y="495"/>
                                  <a:pt x="189" y="471"/>
                                  <a:pt x="218" y="471"/>
                                </a:cubicBezTo>
                                <a:cubicBezTo>
                                  <a:pt x="248" y="471"/>
                                  <a:pt x="272" y="495"/>
                                  <a:pt x="272" y="524"/>
                                </a:cubicBezTo>
                                <a:cubicBezTo>
                                  <a:pt x="272" y="553"/>
                                  <a:pt x="248" y="577"/>
                                  <a:pt x="218" y="577"/>
                                </a:cubicBezTo>
                                <a:close/>
                                <a:moveTo>
                                  <a:pt x="918" y="505"/>
                                </a:moveTo>
                                <a:lnTo>
                                  <a:pt x="869" y="555"/>
                                </a:lnTo>
                                <a:lnTo>
                                  <a:pt x="809" y="512"/>
                                </a:lnTo>
                                <a:cubicBezTo>
                                  <a:pt x="797" y="518"/>
                                  <a:pt x="785" y="523"/>
                                  <a:pt x="772" y="526"/>
                                </a:cubicBezTo>
                                <a:lnTo>
                                  <a:pt x="761" y="592"/>
                                </a:lnTo>
                                <a:lnTo>
                                  <a:pt x="784" y="592"/>
                                </a:lnTo>
                                <a:lnTo>
                                  <a:pt x="790" y="627"/>
                                </a:lnTo>
                                <a:cubicBezTo>
                                  <a:pt x="793" y="627"/>
                                  <a:pt x="795" y="628"/>
                                  <a:pt x="798" y="629"/>
                                </a:cubicBezTo>
                                <a:cubicBezTo>
                                  <a:pt x="804" y="631"/>
                                  <a:pt x="810" y="634"/>
                                  <a:pt x="815" y="637"/>
                                </a:cubicBezTo>
                                <a:lnTo>
                                  <a:pt x="843" y="618"/>
                                </a:lnTo>
                                <a:lnTo>
                                  <a:pt x="865" y="641"/>
                                </a:lnTo>
                                <a:lnTo>
                                  <a:pt x="845" y="670"/>
                                </a:lnTo>
                                <a:cubicBezTo>
                                  <a:pt x="849" y="677"/>
                                  <a:pt x="853" y="686"/>
                                  <a:pt x="855" y="694"/>
                                </a:cubicBezTo>
                                <a:lnTo>
                                  <a:pt x="888" y="700"/>
                                </a:lnTo>
                                <a:lnTo>
                                  <a:pt x="888" y="732"/>
                                </a:lnTo>
                                <a:lnTo>
                                  <a:pt x="853" y="738"/>
                                </a:lnTo>
                                <a:cubicBezTo>
                                  <a:pt x="853" y="741"/>
                                  <a:pt x="852" y="743"/>
                                  <a:pt x="851" y="746"/>
                                </a:cubicBezTo>
                                <a:cubicBezTo>
                                  <a:pt x="849" y="752"/>
                                  <a:pt x="846" y="758"/>
                                  <a:pt x="843" y="763"/>
                                </a:cubicBezTo>
                                <a:lnTo>
                                  <a:pt x="862" y="791"/>
                                </a:lnTo>
                                <a:lnTo>
                                  <a:pt x="840" y="813"/>
                                </a:lnTo>
                                <a:lnTo>
                                  <a:pt x="811" y="793"/>
                                </a:lnTo>
                                <a:cubicBezTo>
                                  <a:pt x="803" y="797"/>
                                  <a:pt x="795" y="801"/>
                                  <a:pt x="786" y="803"/>
                                </a:cubicBezTo>
                                <a:lnTo>
                                  <a:pt x="780" y="836"/>
                                </a:lnTo>
                                <a:lnTo>
                                  <a:pt x="748" y="836"/>
                                </a:lnTo>
                                <a:lnTo>
                                  <a:pt x="742" y="801"/>
                                </a:lnTo>
                                <a:cubicBezTo>
                                  <a:pt x="739" y="801"/>
                                  <a:pt x="737" y="800"/>
                                  <a:pt x="734" y="799"/>
                                </a:cubicBezTo>
                                <a:cubicBezTo>
                                  <a:pt x="728" y="797"/>
                                  <a:pt x="723" y="794"/>
                                  <a:pt x="717" y="791"/>
                                </a:cubicBezTo>
                                <a:lnTo>
                                  <a:pt x="689" y="810"/>
                                </a:lnTo>
                                <a:lnTo>
                                  <a:pt x="667" y="788"/>
                                </a:lnTo>
                                <a:lnTo>
                                  <a:pt x="687" y="759"/>
                                </a:lnTo>
                                <a:cubicBezTo>
                                  <a:pt x="683" y="751"/>
                                  <a:pt x="679" y="743"/>
                                  <a:pt x="677" y="734"/>
                                </a:cubicBezTo>
                                <a:lnTo>
                                  <a:pt x="644" y="728"/>
                                </a:lnTo>
                                <a:lnTo>
                                  <a:pt x="644" y="696"/>
                                </a:lnTo>
                                <a:lnTo>
                                  <a:pt x="679" y="690"/>
                                </a:lnTo>
                                <a:cubicBezTo>
                                  <a:pt x="680" y="687"/>
                                  <a:pt x="680" y="685"/>
                                  <a:pt x="681" y="682"/>
                                </a:cubicBezTo>
                                <a:cubicBezTo>
                                  <a:pt x="683" y="676"/>
                                  <a:pt x="686" y="671"/>
                                  <a:pt x="689" y="665"/>
                                </a:cubicBezTo>
                                <a:lnTo>
                                  <a:pt x="670" y="637"/>
                                </a:lnTo>
                                <a:lnTo>
                                  <a:pt x="693" y="615"/>
                                </a:lnTo>
                                <a:lnTo>
                                  <a:pt x="722" y="635"/>
                                </a:lnTo>
                                <a:cubicBezTo>
                                  <a:pt x="729" y="631"/>
                                  <a:pt x="738" y="627"/>
                                  <a:pt x="746" y="625"/>
                                </a:cubicBezTo>
                                <a:lnTo>
                                  <a:pt x="751" y="596"/>
                                </a:lnTo>
                                <a:lnTo>
                                  <a:pt x="691" y="596"/>
                                </a:lnTo>
                                <a:lnTo>
                                  <a:pt x="678" y="524"/>
                                </a:lnTo>
                                <a:cubicBezTo>
                                  <a:pt x="675" y="523"/>
                                  <a:pt x="673" y="522"/>
                                  <a:pt x="670" y="521"/>
                                </a:cubicBezTo>
                                <a:cubicBezTo>
                                  <a:pt x="660" y="518"/>
                                  <a:pt x="651" y="513"/>
                                  <a:pt x="642" y="508"/>
                                </a:cubicBezTo>
                                <a:lnTo>
                                  <a:pt x="584" y="549"/>
                                </a:lnTo>
                                <a:lnTo>
                                  <a:pt x="535" y="500"/>
                                </a:lnTo>
                                <a:lnTo>
                                  <a:pt x="578" y="440"/>
                                </a:lnTo>
                                <a:cubicBezTo>
                                  <a:pt x="571" y="428"/>
                                  <a:pt x="567" y="416"/>
                                  <a:pt x="563" y="403"/>
                                </a:cubicBezTo>
                                <a:lnTo>
                                  <a:pt x="494" y="391"/>
                                </a:lnTo>
                                <a:lnTo>
                                  <a:pt x="494" y="334"/>
                                </a:lnTo>
                                <a:lnTo>
                                  <a:pt x="458" y="340"/>
                                </a:lnTo>
                                <a:cubicBezTo>
                                  <a:pt x="458" y="341"/>
                                  <a:pt x="458" y="343"/>
                                  <a:pt x="457" y="345"/>
                                </a:cubicBezTo>
                                <a:cubicBezTo>
                                  <a:pt x="455" y="351"/>
                                  <a:pt x="452" y="357"/>
                                  <a:pt x="449" y="362"/>
                                </a:cubicBezTo>
                                <a:lnTo>
                                  <a:pt x="475" y="400"/>
                                </a:lnTo>
                                <a:lnTo>
                                  <a:pt x="443" y="433"/>
                                </a:lnTo>
                                <a:lnTo>
                                  <a:pt x="403" y="405"/>
                                </a:lnTo>
                                <a:cubicBezTo>
                                  <a:pt x="396" y="409"/>
                                  <a:pt x="389" y="412"/>
                                  <a:pt x="381" y="414"/>
                                </a:cubicBezTo>
                                <a:lnTo>
                                  <a:pt x="373" y="460"/>
                                </a:lnTo>
                                <a:lnTo>
                                  <a:pt x="327" y="460"/>
                                </a:lnTo>
                                <a:lnTo>
                                  <a:pt x="319" y="412"/>
                                </a:lnTo>
                                <a:cubicBezTo>
                                  <a:pt x="317" y="411"/>
                                  <a:pt x="315" y="411"/>
                                  <a:pt x="314" y="411"/>
                                </a:cubicBezTo>
                                <a:cubicBezTo>
                                  <a:pt x="308" y="408"/>
                                  <a:pt x="302" y="405"/>
                                  <a:pt x="296" y="402"/>
                                </a:cubicBezTo>
                                <a:lnTo>
                                  <a:pt x="258" y="429"/>
                                </a:lnTo>
                                <a:lnTo>
                                  <a:pt x="226" y="397"/>
                                </a:lnTo>
                                <a:lnTo>
                                  <a:pt x="254" y="357"/>
                                </a:lnTo>
                                <a:cubicBezTo>
                                  <a:pt x="250" y="350"/>
                                  <a:pt x="247" y="342"/>
                                  <a:pt x="245" y="334"/>
                                </a:cubicBezTo>
                                <a:lnTo>
                                  <a:pt x="199" y="326"/>
                                </a:lnTo>
                                <a:lnTo>
                                  <a:pt x="199" y="280"/>
                                </a:lnTo>
                                <a:lnTo>
                                  <a:pt x="246" y="272"/>
                                </a:lnTo>
                                <a:cubicBezTo>
                                  <a:pt x="247" y="271"/>
                                  <a:pt x="247" y="269"/>
                                  <a:pt x="248" y="267"/>
                                </a:cubicBezTo>
                                <a:cubicBezTo>
                                  <a:pt x="250" y="261"/>
                                  <a:pt x="253" y="255"/>
                                  <a:pt x="256" y="250"/>
                                </a:cubicBezTo>
                                <a:lnTo>
                                  <a:pt x="229" y="212"/>
                                </a:lnTo>
                                <a:lnTo>
                                  <a:pt x="262" y="179"/>
                                </a:lnTo>
                                <a:lnTo>
                                  <a:pt x="301" y="207"/>
                                </a:lnTo>
                                <a:cubicBezTo>
                                  <a:pt x="309" y="203"/>
                                  <a:pt x="316" y="200"/>
                                  <a:pt x="324" y="198"/>
                                </a:cubicBezTo>
                                <a:lnTo>
                                  <a:pt x="332" y="152"/>
                                </a:lnTo>
                                <a:lnTo>
                                  <a:pt x="378" y="152"/>
                                </a:lnTo>
                                <a:lnTo>
                                  <a:pt x="386" y="200"/>
                                </a:lnTo>
                                <a:cubicBezTo>
                                  <a:pt x="388" y="201"/>
                                  <a:pt x="390" y="201"/>
                                  <a:pt x="391" y="201"/>
                                </a:cubicBezTo>
                                <a:cubicBezTo>
                                  <a:pt x="397" y="204"/>
                                  <a:pt x="403" y="207"/>
                                  <a:pt x="409" y="210"/>
                                </a:cubicBezTo>
                                <a:lnTo>
                                  <a:pt x="447" y="183"/>
                                </a:lnTo>
                                <a:lnTo>
                                  <a:pt x="479" y="215"/>
                                </a:lnTo>
                                <a:lnTo>
                                  <a:pt x="451" y="255"/>
                                </a:lnTo>
                                <a:cubicBezTo>
                                  <a:pt x="455" y="262"/>
                                  <a:pt x="458" y="270"/>
                                  <a:pt x="460" y="278"/>
                                </a:cubicBezTo>
                                <a:lnTo>
                                  <a:pt x="506" y="286"/>
                                </a:lnTo>
                                <a:lnTo>
                                  <a:pt x="506" y="319"/>
                                </a:lnTo>
                                <a:lnTo>
                                  <a:pt x="566" y="309"/>
                                </a:lnTo>
                                <a:cubicBezTo>
                                  <a:pt x="567" y="306"/>
                                  <a:pt x="568" y="303"/>
                                  <a:pt x="569" y="301"/>
                                </a:cubicBezTo>
                                <a:cubicBezTo>
                                  <a:pt x="572" y="291"/>
                                  <a:pt x="577" y="282"/>
                                  <a:pt x="582" y="273"/>
                                </a:cubicBezTo>
                                <a:lnTo>
                                  <a:pt x="541" y="215"/>
                                </a:lnTo>
                                <a:lnTo>
                                  <a:pt x="590" y="166"/>
                                </a:lnTo>
                                <a:lnTo>
                                  <a:pt x="650" y="208"/>
                                </a:lnTo>
                                <a:cubicBezTo>
                                  <a:pt x="662" y="202"/>
                                  <a:pt x="674" y="197"/>
                                  <a:pt x="687" y="194"/>
                                </a:cubicBezTo>
                                <a:lnTo>
                                  <a:pt x="699" y="124"/>
                                </a:lnTo>
                                <a:lnTo>
                                  <a:pt x="769" y="124"/>
                                </a:lnTo>
                                <a:lnTo>
                                  <a:pt x="781" y="197"/>
                                </a:lnTo>
                                <a:cubicBezTo>
                                  <a:pt x="784" y="197"/>
                                  <a:pt x="787" y="198"/>
                                  <a:pt x="789" y="199"/>
                                </a:cubicBezTo>
                                <a:cubicBezTo>
                                  <a:pt x="799" y="203"/>
                                  <a:pt x="808" y="207"/>
                                  <a:pt x="817" y="212"/>
                                </a:cubicBezTo>
                                <a:lnTo>
                                  <a:pt x="875" y="171"/>
                                </a:lnTo>
                                <a:lnTo>
                                  <a:pt x="924" y="221"/>
                                </a:lnTo>
                                <a:lnTo>
                                  <a:pt x="882" y="281"/>
                                </a:lnTo>
                                <a:cubicBezTo>
                                  <a:pt x="888" y="292"/>
                                  <a:pt x="893" y="305"/>
                                  <a:pt x="896" y="317"/>
                                </a:cubicBezTo>
                                <a:lnTo>
                                  <a:pt x="966" y="329"/>
                                </a:lnTo>
                                <a:lnTo>
                                  <a:pt x="966" y="399"/>
                                </a:lnTo>
                                <a:lnTo>
                                  <a:pt x="893" y="412"/>
                                </a:lnTo>
                                <a:cubicBezTo>
                                  <a:pt x="892" y="414"/>
                                  <a:pt x="892" y="417"/>
                                  <a:pt x="891" y="420"/>
                                </a:cubicBezTo>
                                <a:cubicBezTo>
                                  <a:pt x="887" y="430"/>
                                  <a:pt x="882" y="439"/>
                                  <a:pt x="877" y="447"/>
                                </a:cubicBezTo>
                                <a:lnTo>
                                  <a:pt x="918" y="505"/>
                                </a:lnTo>
                                <a:close/>
                              </a:path>
                            </a:pathLst>
                          </a:custGeom>
                          <a:grp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68209EE4" id="Thinking" o:spid="_x0000_s1026" alt="{&quot;Key&quot;:&quot;POWER_USER_SHAPE_ICON&quot;,&quot;Value&quot;:&quot;POWER_USER_SHAPE_ICON_STYLE_1&quot;}" style="position:absolute;margin-left:-.15pt;margin-top:18.75pt;width:35.85pt;height:42.75pt;z-index:251741184;mso-width-relative:margin;mso-height-relative:margin" coordsize="703,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">
                <v:oval id="Oval 608" o:spid="_x0000_s1027" style="position:absolute;left:454;top:205;width:67;height: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qFZsEA&#10;AADcAAAADwAAAGRycy9kb3ducmV2LnhtbERP22rCQBB9L/gPywh9qxtbkBJdpVoKpWBLtejrkB2T&#10;0Oxs2Jvp33cFwbc5nOssVoPpRCLnW8sKppMCBHFldcu1gp/928MzCB+QNXaWScEfeVgtR3cLLLU9&#10;8zelXahFDmFfooImhL6U0lcNGfQT2xNn7mSdwZChq6V2eM7hppOPRTGTBlvODQ32tGmo+t1Fo8Ad&#10;UowpRPmxNq8x7T/T03H7pdT9eHiZgwg0hJv46n7XeX4xhcsz+QK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yahWbBAAAA3AAAAA8AAAAAAAAAAAAAAAAAmAIAAGRycy9kb3du&#10;cmV2LnhtbFBLBQYAAAAABAAEAPUAAACGAwAAAAA=&#10;" filled="f" stroked="f" strokeweight="0"/>
                <v:oval id="Oval 609" o:spid="_x0000_s1028" style="position:absolute;left:479;top:447;width:67;height: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gbEcEA&#10;AADcAAAADwAAAGRycy9kb3ducmV2LnhtbERP22rCQBB9L/gPywh9q5taKCW6Si8USqEWL+jrkB2T&#10;0Oxs2Jvp37uC4NscznXmy8F0IpHzrWUFj5MCBHFldcu1gt328+EFhA/IGjvLpOCfPCwXo7s5ltqe&#10;eE1pE2qRQ9iXqKAJoS+l9FVDBv3E9sSZO1pnMGToaqkdnnK46eS0KJ6lwZZzQ4M9vTdU/W2iUeD2&#10;KcYUovx+Mx8xbVfp6fDzq9T9eHidgQg0hJv46v7SeX4xhcsz+QK5O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IGxHBAAAA3AAAAA8AAAAAAAAAAAAAAAAAmAIAAGRycy9kb3du&#10;cmV2LnhtbFBLBQYAAAAABAAEAPUAAACGAwAAAAA=&#10;" filled="f" stroked="f" strokeweight="0"/>
                <v:oval id="Oval 610" o:spid="_x0000_s1029" style="position:absolute;left:201;top:169;width:67;height: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S+isEA&#10;AADcAAAADwAAAGRycy9kb3ducmV2LnhtbERP22rCQBB9L/gPywh9q5tWKCW6Si8USqEWL+jrkB2T&#10;0Oxs2Jvp37uC4NscznXmy8F0IpHzrWUFj5MCBHFldcu1gt328+EFhA/IGjvLpOCfPCwXo7s5ltqe&#10;eE1pE2qRQ9iXqKAJoS+l9FVDBv3E9sSZO1pnMGToaqkdnnK46eRTUTxLgy3nhgZ7em+o+ttEo8Dt&#10;U4wpRPn9Zj5i2q7S9PDzq9T9eHidgQg0hJv46v7SeX4xhcsz+QK5O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EvorBAAAA3AAAAA8AAAAAAAAAAAAAAAAAmAIAAGRycy9kb3du&#10;cmV2LnhtbFBLBQYAAAAABAAEAPUAAACGAwAAAAA=&#10;" filled="f" stroked="f" strokeweight="0"/>
                <v:shape id="Freeform 611" o:spid="_x0000_s1030" style="position:absolute;width:703;height:838;visibility:visible;mso-wrap-style:square;v-text-anchor:top" coordsize="1051,1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euTsMA&#10;AADcAAAADwAAAGRycy9kb3ducmV2LnhtbERPTWvCQBC9F/wPywje6kYppUTXEAOCUFto2oPHITtm&#10;Y7KzIbua9N93C4Xe5vE+Z5tNthN3GnzjWMFqmYAgrpxuuFbw9Xl4fAHhA7LGzjEp+CYP2W72sMVU&#10;u5E/6F6GWsQQ9ikqMCH0qZS+MmTRL11PHLmLGyyGCIda6gHHGG47uU6SZ2mx4dhgsKfCUNWWN6vA&#10;71vj3teH6+mtey1KHPPz7TIqtZhP+QZEoCn8i//cRx3nJ0/w+0y8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euTsMAAADcAAAADwAAAAAAAAAAAAAAAACYAgAAZHJzL2Rv&#10;d25yZXYueG1sUEsFBgAAAAAEAAQA9QAAAIgDAAAAAA==&#10;" path="m576,c361,,163,162,122,340v-10,39,-20,143,-20,143l3,732c1,737,,742,,747v,21,17,38,38,38l102,785r,133c102,1021,186,1105,289,1105r74,l363,1250r506,l869,847c980,761,1051,626,1051,474,1051,212,838,,576,xm218,577v-29,,-52,-24,-52,-53c166,495,189,471,218,471v30,,54,24,54,53c272,553,248,577,218,577xm918,505r-49,50l809,512v-12,6,-24,11,-37,14l761,592r23,l790,627v3,,5,1,8,2c804,631,810,634,815,637r28,-19l865,641r-20,29c849,677,853,686,855,694r33,6l888,732r-35,6c853,741,852,743,851,746v-2,6,-5,12,-8,17l862,791r-22,22l811,793v-8,4,-16,8,-25,10l780,836r-32,l742,801v-3,,-5,-1,-8,-2c728,797,723,794,717,791r-28,19l667,788r20,-29c683,751,679,743,677,734r-33,-6l644,696r35,-6c680,687,680,685,681,682v2,-6,5,-11,8,-17l670,637r23,-22l722,635v7,-4,16,-8,24,-10l751,596r-60,l678,524v-3,-1,-5,-2,-8,-3c660,518,651,513,642,508r-58,41l535,500r43,-60c571,428,567,416,563,403l494,391r,-57l458,340v,1,,3,-1,5c455,351,452,357,449,362r26,38l443,433,403,405v-7,4,-14,7,-22,9l373,460r-46,l319,412v-2,-1,-4,-1,-5,-1c308,408,302,405,296,402r-38,27l226,397r28,-40c250,350,247,342,245,334r-46,-8l199,280r47,-8c247,271,247,269,248,267v2,-6,5,-12,8,-17l229,212r33,-33l301,207v8,-4,15,-7,23,-9l332,152r46,l386,200v2,1,4,1,5,1c397,204,403,207,409,210r38,-27l479,215r-28,40c455,262,458,270,460,278r46,8l506,319r60,-10c567,306,568,303,569,301v3,-10,8,-19,13,-28l541,215r49,-49l650,208v12,-6,24,-11,37,-14l699,124r70,l781,197v3,,6,1,8,2c799,203,808,207,817,212r58,-41l924,221r-42,60c888,292,893,305,896,317r70,12l966,399r-73,13c892,414,892,417,891,420v-4,10,-9,19,-14,27l918,505xe" filled="f" stroked="f" strokeweight="0">
                  <v:path arrowok="t" o:connecttype="custom" o:connectlocs="68,324;25,526;193,741;581,838;385,0;146,316;614,339;516,353;528,420;564,414;572,465;571,495;577,530;526,538;496,537;461,543;453,492;454,463;448,427;499,419;454,351;391,368;377,270;306,228;318,268;255,278;213,276;173,288;164,224;165,182;153,142;217,133;258,134;299,123;308,186;379,207;362,144;460,130;522,132;585,115;599,213;597,276;614,339" o:connectangles="0,0,0,0,0,0,0,0,0,0,0,0,0,0,0,0,0,0,0,0,0,0,0,0,0,0,0,0,0,0,0,0,0,0,0,0,0,0,0,0,0,0,0"/>
                  <o:lock v:ext="edit" verticies="t"/>
                </v:shape>
              </v:group>
            </w:pict>
          </mc:Fallback>
        </mc:AlternateContent>
      </w:r>
      <w:r w:rsidR="00CB2509" w:rsidRPr="000323E8">
        <w:rPr>
          <w:rFonts w:ascii="Corbel" w:hAnsi="Corbel"/>
          <w:lang w:val="fr-FR"/>
        </w:rPr>
        <w:t xml:space="preserve">Zotero permet d’automatiser de nombreuses tâches bibliographiques, de l’enregistrement des références à la rédaction bibliographique, toutefois il ne fait pas tout! Il vous évite d’effectuer certaines tâches répétitives pour vous permettre de vous concentrer sur les aspects </w:t>
      </w:r>
      <w:r w:rsidR="00CB2509" w:rsidRPr="000323E8">
        <w:rPr>
          <w:rFonts w:ascii="Corbel" w:hAnsi="Corbel"/>
          <w:b/>
          <w:lang w:val="fr-FR"/>
        </w:rPr>
        <w:t>intellectuels</w:t>
      </w:r>
      <w:r w:rsidR="00CB2509" w:rsidRPr="000323E8">
        <w:rPr>
          <w:rFonts w:ascii="Corbel" w:hAnsi="Corbel"/>
          <w:lang w:val="fr-FR"/>
        </w:rPr>
        <w:t xml:space="preserve"> de la citation qu’il ne prend pas en charge :</w:t>
      </w:r>
    </w:p>
    <w:p w14:paraId="3B1F9BA2" w14:textId="77777777" w:rsidR="00CB2509" w:rsidRPr="000323E8" w:rsidRDefault="00CB2509" w:rsidP="000323E8">
      <w:pPr>
        <w:pStyle w:val="Corpsdetexte"/>
        <w:numPr>
          <w:ilvl w:val="0"/>
          <w:numId w:val="6"/>
        </w:numPr>
        <w:jc w:val="left"/>
        <w:rPr>
          <w:rFonts w:ascii="Corbel" w:hAnsi="Corbel"/>
          <w:lang w:val="fr-FR"/>
        </w:rPr>
      </w:pPr>
      <w:r w:rsidRPr="000323E8">
        <w:rPr>
          <w:rFonts w:ascii="Corbel" w:hAnsi="Corbel"/>
          <w:lang w:val="fr-FR"/>
        </w:rPr>
        <w:t>la sélection des documents à citer,</w:t>
      </w:r>
    </w:p>
    <w:p w14:paraId="46A26F3E" w14:textId="77777777" w:rsidR="00CB2509" w:rsidRPr="000323E8" w:rsidRDefault="00CB2509" w:rsidP="000323E8">
      <w:pPr>
        <w:pStyle w:val="Corpsdetexte"/>
        <w:numPr>
          <w:ilvl w:val="0"/>
          <w:numId w:val="6"/>
        </w:numPr>
        <w:jc w:val="left"/>
        <w:rPr>
          <w:rFonts w:ascii="Corbel" w:hAnsi="Corbel"/>
          <w:lang w:val="fr-FR"/>
        </w:rPr>
      </w:pPr>
      <w:r w:rsidRPr="000323E8">
        <w:rPr>
          <w:rFonts w:ascii="Corbel" w:hAnsi="Corbel"/>
          <w:lang w:val="fr-FR"/>
        </w:rPr>
        <w:t>la complétude et l’exactitude des informations bibliographiques à indiquer.</w:t>
      </w:r>
    </w:p>
    <w:p w14:paraId="60926BBF" w14:textId="77777777" w:rsidR="000F2777" w:rsidRPr="000323E8" w:rsidRDefault="000F2777" w:rsidP="000323E8">
      <w:pPr>
        <w:rPr>
          <w:rFonts w:ascii="Corbel" w:hAnsi="Corbel"/>
        </w:rPr>
      </w:pPr>
    </w:p>
    <w:p w14:paraId="4E57F4B0" w14:textId="6B3552B4" w:rsidR="009D57CA" w:rsidRPr="000323E8" w:rsidRDefault="009D57CA" w:rsidP="000323E8">
      <w:pPr>
        <w:ind w:left="1440"/>
        <w:rPr>
          <w:rFonts w:ascii="Corbel" w:hAnsi="Corbel"/>
        </w:rPr>
      </w:pPr>
    </w:p>
    <w:p w14:paraId="4AA776B4" w14:textId="07476C25" w:rsidR="009D57CA" w:rsidRPr="000323E8" w:rsidRDefault="009759BE" w:rsidP="000323E8">
      <w:pPr>
        <w:pStyle w:val="Citationintense"/>
        <w:ind w:left="1416"/>
        <w:jc w:val="left"/>
        <w:rPr>
          <w:rFonts w:ascii="Corbel" w:hAnsi="Corbel"/>
        </w:rPr>
      </w:pPr>
      <w:r w:rsidRPr="000323E8">
        <w:rPr>
          <w:rFonts w:ascii="Corbel" w:hAnsi="Corbel"/>
          <w:noProof/>
          <w:lang w:eastAsia="fr-FR"/>
        </w:rPr>
        <mc:AlternateContent>
          <mc:Choice Requires="wps">
            <w:drawing>
              <wp:anchor distT="0" distB="0" distL="114300" distR="114300" simplePos="0" relativeHeight="251673600" behindDoc="0" locked="0" layoutInCell="1" allowOverlap="1" wp14:anchorId="0F14E51C" wp14:editId="01D6BB28">
                <wp:simplePos x="0" y="0"/>
                <wp:positionH relativeFrom="margin">
                  <wp:posOffset>6818</wp:posOffset>
                </wp:positionH>
                <wp:positionV relativeFrom="paragraph">
                  <wp:posOffset>50511</wp:posOffset>
                </wp:positionV>
                <wp:extent cx="541808" cy="542925"/>
                <wp:effectExtent l="0" t="0" r="0" b="9525"/>
                <wp:wrapNone/>
                <wp:docPr id="201" name="Email" descr="{&quot;Key&quot;:&quot;POWER_USER_SHAPE_ICON&quot;,&quot;Value&quot;:&quot;POWER_USER_SHAPE_ICON_STYLE_1&qu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541808" cy="542925"/>
                        </a:xfrm>
                        <a:custGeom>
                          <a:avLst/>
                          <a:gdLst>
                            <a:gd name="T0" fmla="*/ 366 w 733"/>
                            <a:gd name="T1" fmla="*/ 489 h 733"/>
                            <a:gd name="T2" fmla="*/ 243 w 733"/>
                            <a:gd name="T3" fmla="*/ 366 h 733"/>
                            <a:gd name="T4" fmla="*/ 366 w 733"/>
                            <a:gd name="T5" fmla="*/ 243 h 733"/>
                            <a:gd name="T6" fmla="*/ 489 w 733"/>
                            <a:gd name="T7" fmla="*/ 366 h 733"/>
                            <a:gd name="T8" fmla="*/ 366 w 733"/>
                            <a:gd name="T9" fmla="*/ 489 h 733"/>
                            <a:gd name="T10" fmla="*/ 366 w 733"/>
                            <a:gd name="T11" fmla="*/ 0 h 733"/>
                            <a:gd name="T12" fmla="*/ 0 w 733"/>
                            <a:gd name="T13" fmla="*/ 366 h 733"/>
                            <a:gd name="T14" fmla="*/ 366 w 733"/>
                            <a:gd name="T15" fmla="*/ 733 h 733"/>
                            <a:gd name="T16" fmla="*/ 534 w 733"/>
                            <a:gd name="T17" fmla="*/ 692 h 733"/>
                            <a:gd name="T18" fmla="*/ 549 w 733"/>
                            <a:gd name="T19" fmla="*/ 647 h 733"/>
                            <a:gd name="T20" fmla="*/ 504 w 733"/>
                            <a:gd name="T21" fmla="*/ 633 h 733"/>
                            <a:gd name="T22" fmla="*/ 366 w 733"/>
                            <a:gd name="T23" fmla="*/ 666 h 733"/>
                            <a:gd name="T24" fmla="*/ 66 w 733"/>
                            <a:gd name="T25" fmla="*/ 366 h 733"/>
                            <a:gd name="T26" fmla="*/ 366 w 733"/>
                            <a:gd name="T27" fmla="*/ 66 h 733"/>
                            <a:gd name="T28" fmla="*/ 666 w 733"/>
                            <a:gd name="T29" fmla="*/ 366 h 733"/>
                            <a:gd name="T30" fmla="*/ 630 w 733"/>
                            <a:gd name="T31" fmla="*/ 510 h 733"/>
                            <a:gd name="T32" fmla="*/ 557 w 733"/>
                            <a:gd name="T33" fmla="*/ 368 h 733"/>
                            <a:gd name="T34" fmla="*/ 557 w 733"/>
                            <a:gd name="T35" fmla="*/ 221 h 733"/>
                            <a:gd name="T36" fmla="*/ 523 w 733"/>
                            <a:gd name="T37" fmla="*/ 188 h 733"/>
                            <a:gd name="T38" fmla="*/ 490 w 733"/>
                            <a:gd name="T39" fmla="*/ 221 h 733"/>
                            <a:gd name="T40" fmla="*/ 490 w 733"/>
                            <a:gd name="T41" fmla="*/ 223 h 733"/>
                            <a:gd name="T42" fmla="*/ 366 w 733"/>
                            <a:gd name="T43" fmla="*/ 177 h 733"/>
                            <a:gd name="T44" fmla="*/ 177 w 733"/>
                            <a:gd name="T45" fmla="*/ 366 h 733"/>
                            <a:gd name="T46" fmla="*/ 366 w 733"/>
                            <a:gd name="T47" fmla="*/ 556 h 733"/>
                            <a:gd name="T48" fmla="*/ 518 w 733"/>
                            <a:gd name="T49" fmla="*/ 480 h 733"/>
                            <a:gd name="T50" fmla="*/ 625 w 733"/>
                            <a:gd name="T51" fmla="*/ 586 h 733"/>
                            <a:gd name="T52" fmla="*/ 667 w 733"/>
                            <a:gd name="T53" fmla="*/ 576 h 733"/>
                            <a:gd name="T54" fmla="*/ 733 w 733"/>
                            <a:gd name="T55" fmla="*/ 366 h 733"/>
                            <a:gd name="T56" fmla="*/ 366 w 733"/>
                            <a:gd name="T57" fmla="*/ 0 h 7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733" h="733">
                              <a:moveTo>
                                <a:pt x="366" y="489"/>
                              </a:moveTo>
                              <a:cubicBezTo>
                                <a:pt x="298" y="489"/>
                                <a:pt x="243" y="434"/>
                                <a:pt x="243" y="366"/>
                              </a:cubicBezTo>
                              <a:cubicBezTo>
                                <a:pt x="243" y="298"/>
                                <a:pt x="298" y="243"/>
                                <a:pt x="366" y="243"/>
                              </a:cubicBezTo>
                              <a:cubicBezTo>
                                <a:pt x="434" y="243"/>
                                <a:pt x="489" y="298"/>
                                <a:pt x="489" y="366"/>
                              </a:cubicBezTo>
                              <a:cubicBezTo>
                                <a:pt x="489" y="434"/>
                                <a:pt x="434" y="489"/>
                                <a:pt x="366" y="489"/>
                              </a:cubicBezTo>
                              <a:close/>
                              <a:moveTo>
                                <a:pt x="366" y="0"/>
                              </a:moveTo>
                              <a:cubicBezTo>
                                <a:pt x="164" y="0"/>
                                <a:pt x="0" y="164"/>
                                <a:pt x="0" y="366"/>
                              </a:cubicBezTo>
                              <a:cubicBezTo>
                                <a:pt x="0" y="569"/>
                                <a:pt x="164" y="733"/>
                                <a:pt x="366" y="733"/>
                              </a:cubicBezTo>
                              <a:cubicBezTo>
                                <a:pt x="425" y="733"/>
                                <a:pt x="483" y="719"/>
                                <a:pt x="534" y="692"/>
                              </a:cubicBezTo>
                              <a:cubicBezTo>
                                <a:pt x="551" y="684"/>
                                <a:pt x="557" y="664"/>
                                <a:pt x="549" y="647"/>
                              </a:cubicBezTo>
                              <a:cubicBezTo>
                                <a:pt x="540" y="631"/>
                                <a:pt x="520" y="625"/>
                                <a:pt x="504" y="633"/>
                              </a:cubicBezTo>
                              <a:cubicBezTo>
                                <a:pt x="461" y="655"/>
                                <a:pt x="415" y="666"/>
                                <a:pt x="366" y="666"/>
                              </a:cubicBezTo>
                              <a:cubicBezTo>
                                <a:pt x="201" y="666"/>
                                <a:pt x="66" y="532"/>
                                <a:pt x="66" y="366"/>
                              </a:cubicBezTo>
                              <a:cubicBezTo>
                                <a:pt x="66" y="201"/>
                                <a:pt x="201" y="66"/>
                                <a:pt x="366" y="66"/>
                              </a:cubicBezTo>
                              <a:cubicBezTo>
                                <a:pt x="532" y="66"/>
                                <a:pt x="666" y="201"/>
                                <a:pt x="666" y="366"/>
                              </a:cubicBezTo>
                              <a:cubicBezTo>
                                <a:pt x="666" y="417"/>
                                <a:pt x="654" y="466"/>
                                <a:pt x="630" y="510"/>
                              </a:cubicBezTo>
                              <a:cubicBezTo>
                                <a:pt x="601" y="487"/>
                                <a:pt x="557" y="440"/>
                                <a:pt x="557" y="368"/>
                              </a:cubicBezTo>
                              <a:lnTo>
                                <a:pt x="557" y="221"/>
                              </a:lnTo>
                              <a:cubicBezTo>
                                <a:pt x="557" y="203"/>
                                <a:pt x="542" y="188"/>
                                <a:pt x="523" y="188"/>
                              </a:cubicBezTo>
                              <a:cubicBezTo>
                                <a:pt x="505" y="188"/>
                                <a:pt x="490" y="203"/>
                                <a:pt x="490" y="221"/>
                              </a:cubicBezTo>
                              <a:lnTo>
                                <a:pt x="490" y="223"/>
                              </a:lnTo>
                              <a:cubicBezTo>
                                <a:pt x="457" y="194"/>
                                <a:pt x="414" y="177"/>
                                <a:pt x="366" y="177"/>
                              </a:cubicBezTo>
                              <a:cubicBezTo>
                                <a:pt x="262" y="177"/>
                                <a:pt x="177" y="262"/>
                                <a:pt x="177" y="366"/>
                              </a:cubicBezTo>
                              <a:cubicBezTo>
                                <a:pt x="177" y="471"/>
                                <a:pt x="262" y="556"/>
                                <a:pt x="366" y="556"/>
                              </a:cubicBezTo>
                              <a:cubicBezTo>
                                <a:pt x="429" y="556"/>
                                <a:pt x="484" y="526"/>
                                <a:pt x="518" y="480"/>
                              </a:cubicBezTo>
                              <a:cubicBezTo>
                                <a:pt x="557" y="550"/>
                                <a:pt x="621" y="584"/>
                                <a:pt x="625" y="586"/>
                              </a:cubicBezTo>
                              <a:cubicBezTo>
                                <a:pt x="640" y="594"/>
                                <a:pt x="658" y="589"/>
                                <a:pt x="667" y="576"/>
                              </a:cubicBezTo>
                              <a:cubicBezTo>
                                <a:pt x="710" y="514"/>
                                <a:pt x="733" y="442"/>
                                <a:pt x="733" y="366"/>
                              </a:cubicBezTo>
                              <a:cubicBezTo>
                                <a:pt x="733" y="164"/>
                                <a:pt x="569" y="0"/>
                                <a:pt x="366" y="0"/>
                              </a:cubicBezTo>
                              <a:close/>
                            </a:path>
                          </a:pathLst>
                        </a:custGeom>
                        <a:solidFill>
                          <a:schemeClr val="accent2"/>
                        </a:solidFill>
                        <a:ln>
                          <a:noFill/>
                        </a:ln>
                      </wps:spPr>
                      <wps:bodyPr vert="horz" wrap="square" lIns="91440" tIns="45720" rIns="91440" bIns="45720" numCol="1" anchor="t" anchorCtr="0" compatLnSpc="1">
                        <a:prstTxWarp prst="textNoShape">
                          <a:avLst/>
                        </a:prstTxWarp>
                      </wps:bodyPr>
                    </wps:wsp>
                  </a:graphicData>
                </a:graphic>
              </wp:anchor>
            </w:drawing>
          </mc:Choice>
          <mc:Fallback>
            <w:pict>
              <v:shape w14:anchorId="6CF31B42" id="Email" o:spid="_x0000_s1026" alt="{&quot;Key&quot;:&quot;POWER_USER_SHAPE_ICON&quot;,&quot;Value&quot;:&quot;POWER_USER_SHAPE_ICON_STYLE_1&quot;}" style="position:absolute;margin-left:.55pt;margin-top:4pt;width:42.65pt;height:42.75pt;z-index:251673600;visibility:visible;mso-wrap-style:square;mso-wrap-distance-left:9pt;mso-wrap-distance-top:0;mso-wrap-distance-right:9pt;mso-wrap-distance-bottom:0;mso-position-horizontal:absolute;mso-position-horizontal-relative:margin;mso-position-vertical:absolute;mso-position-vertical-relative:text;v-text-anchor:top" coordsize="733,7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" path="m366,489c298,489,243,434,243,366v,-68,55,-123,123,-123c434,243,489,298,489,366v,68,-55,123,-123,123xm366,c164,,,164,,366,,569,164,733,366,733v59,,117,-14,168,-41c551,684,557,664,549,647v-9,-16,-29,-22,-45,-14c461,655,415,666,366,666,201,666,66,532,66,366,66,201,201,66,366,66v166,,300,135,300,300c666,417,654,466,630,510,601,487,557,440,557,368r,-147c557,203,542,188,523,188v-18,,-33,15,-33,33l490,223c457,194,414,177,366,177v-104,,-189,85,-189,189c177,471,262,556,366,556v63,,118,-30,152,-76c557,550,621,584,625,586v15,8,33,3,42,-10c710,514,733,442,733,366,733,164,569,,366,xe" fillcolor="#ed7d31 [3205]" stroked="f">
                <v:path arrowok="t" o:connecttype="custom" o:connectlocs="270534,362197;179617,271092;270534,179987;361452,271092;270534,362197;270534,0;0,271092;270534,542925;394714,512557;405802,479226;372539,468856;270534,493299;48785,271092;270534,48885;492284,271092;465674,377751;411715,272574;411715,163692;386583,139250;362191,163692;362191,165174;270534,131102;130832,271092;270534,411823;382888,355531;461978,434044;493023,426637;541808,271092;270534,0" o:connectangles="0,0,0,0,0,0,0,0,0,0,0,0,0,0,0,0,0,0,0,0,0,0,0,0,0,0,0,0,0"/>
                <o:lock v:ext="edit" aspectratio="t" verticies="t"/>
                <w10:wrap anchorx="margin"/>
              </v:shape>
            </w:pict>
          </mc:Fallback>
        </mc:AlternateContent>
      </w:r>
      <w:r w:rsidR="00F06B88" w:rsidRPr="000323E8">
        <w:rPr>
          <w:rFonts w:ascii="Corbel" w:hAnsi="Corbel"/>
        </w:rPr>
        <w:t>Pour toute question, contactez-nous : doc.isped@u-bordeaux.fr</w:t>
      </w:r>
      <w:r w:rsidRPr="000323E8">
        <w:rPr>
          <w:rFonts w:ascii="Corbel" w:hAnsi="Corbel"/>
        </w:rPr>
        <w:t xml:space="preserve"> </w:t>
      </w:r>
    </w:p>
    <w:p w14:paraId="65B4D0D7" w14:textId="72B178E4" w:rsidR="000F2777" w:rsidRPr="000323E8" w:rsidRDefault="000F2777" w:rsidP="000323E8">
      <w:pPr>
        <w:ind w:left="1416"/>
        <w:rPr>
          <w:rFonts w:ascii="Corbel" w:hAnsi="Corbel"/>
        </w:rPr>
      </w:pPr>
    </w:p>
    <w:p w14:paraId="64BCA923" w14:textId="72D6451B" w:rsidR="000F2777" w:rsidRPr="000323E8" w:rsidRDefault="009D57CA" w:rsidP="000323E8">
      <w:pPr>
        <w:ind w:left="1080"/>
        <w:rPr>
          <w:rFonts w:ascii="Corbel" w:hAnsi="Corbel"/>
        </w:rPr>
      </w:pPr>
      <w:r w:rsidRPr="000323E8">
        <w:rPr>
          <w:rFonts w:ascii="Corbel" w:hAnsi="Corbel"/>
        </w:rPr>
        <w:tab/>
      </w:r>
    </w:p>
    <w:p w14:paraId="34B1862C" w14:textId="751F52EC" w:rsidR="000F2777" w:rsidRPr="000323E8" w:rsidRDefault="000F2777" w:rsidP="000323E8">
      <w:pPr>
        <w:rPr>
          <w:rFonts w:ascii="Corbel" w:hAnsi="Corbel"/>
        </w:rPr>
      </w:pPr>
    </w:p>
    <w:p w14:paraId="19751363" w14:textId="49591B28" w:rsidR="000F2777" w:rsidRPr="000323E8" w:rsidRDefault="000F2777" w:rsidP="000323E8">
      <w:pPr>
        <w:rPr>
          <w:rFonts w:ascii="Corbel" w:hAnsi="Corbel"/>
        </w:rPr>
      </w:pPr>
    </w:p>
    <w:sectPr w:rsidR="000F2777" w:rsidRPr="000323E8" w:rsidSect="00AE7D80">
      <w:headerReference w:type="default" r:id="rId33"/>
      <w:footerReference w:type="default" r:id="rId34"/>
      <w:footerReference w:type="first" r:id="rId35"/>
      <w:pgSz w:w="11906" w:h="16838" w:code="9"/>
      <w:pgMar w:top="1418" w:right="1418" w:bottom="1701" w:left="1418" w:header="567"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F4FC3D" w14:textId="77777777" w:rsidR="004A44A4" w:rsidRDefault="004A44A4" w:rsidP="00814288">
      <w:pPr>
        <w:spacing w:after="0" w:line="240" w:lineRule="auto"/>
      </w:pPr>
      <w:r>
        <w:separator/>
      </w:r>
    </w:p>
  </w:endnote>
  <w:endnote w:type="continuationSeparator" w:id="0">
    <w:p w14:paraId="60DBBFE2" w14:textId="77777777" w:rsidR="004A44A4" w:rsidRDefault="004A44A4" w:rsidP="00814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ahoma" w:hAnsi="Tahoma" w:cs="Tahoma"/>
        <w:sz w:val="18"/>
        <w:szCs w:val="18"/>
      </w:rPr>
      <w:id w:val="778308880"/>
      <w:docPartObj>
        <w:docPartGallery w:val="Page Numbers (Bottom of Page)"/>
        <w:docPartUnique/>
      </w:docPartObj>
    </w:sdtPr>
    <w:sdtEndPr/>
    <w:sdtContent>
      <w:sdt>
        <w:sdtPr>
          <w:rPr>
            <w:rFonts w:ascii="Tahoma" w:hAnsi="Tahoma" w:cs="Tahoma"/>
            <w:sz w:val="18"/>
            <w:szCs w:val="18"/>
          </w:rPr>
          <w:id w:val="1722478452"/>
          <w:docPartObj>
            <w:docPartGallery w:val="Page Numbers (Top of Page)"/>
            <w:docPartUnique/>
          </w:docPartObj>
        </w:sdtPr>
        <w:sdtEndPr/>
        <w:sdtContent>
          <w:p w14:paraId="480AB3B1" w14:textId="77777777" w:rsidR="00FA3B6C" w:rsidRPr="000D5621" w:rsidRDefault="009A5152">
            <w:pPr>
              <w:pStyle w:val="Pieddepage"/>
              <w:jc w:val="center"/>
              <w:rPr>
                <w:rFonts w:ascii="Tahoma" w:hAnsi="Tahoma" w:cs="Tahoma"/>
                <w:sz w:val="18"/>
                <w:szCs w:val="18"/>
              </w:rPr>
            </w:pPr>
            <w:r w:rsidRPr="000D5621">
              <w:rPr>
                <w:rFonts w:ascii="Tahoma" w:hAnsi="Tahoma" w:cs="Tahoma"/>
                <w:noProof/>
                <w:sz w:val="18"/>
                <w:szCs w:val="18"/>
                <w:lang w:eastAsia="fr-FR"/>
              </w:rPr>
              <mc:AlternateContent>
                <mc:Choice Requires="wpg">
                  <w:drawing>
                    <wp:anchor distT="0" distB="0" distL="114300" distR="114300" simplePos="0" relativeHeight="251661312" behindDoc="0" locked="0" layoutInCell="1" allowOverlap="1" wp14:anchorId="23B71FDA" wp14:editId="434DB11B">
                      <wp:simplePos x="0" y="0"/>
                      <wp:positionH relativeFrom="page">
                        <wp:align>left</wp:align>
                      </wp:positionH>
                      <wp:positionV relativeFrom="page">
                        <wp:align>bottom</wp:align>
                      </wp:positionV>
                      <wp:extent cx="8503200" cy="957600"/>
                      <wp:effectExtent l="0" t="0" r="0" b="0"/>
                      <wp:wrapNone/>
                      <wp:docPr id="6" name="Groupe 6"/>
                      <wp:cNvGraphicFramePr/>
                      <a:graphic xmlns:a="http://schemas.openxmlformats.org/drawingml/2006/main">
                        <a:graphicData uri="http://schemas.microsoft.com/office/word/2010/wordprocessingGroup">
                          <wpg:wgp>
                            <wpg:cNvGrpSpPr/>
                            <wpg:grpSpPr>
                              <a:xfrm>
                                <a:off x="0" y="0"/>
                                <a:ext cx="8503200" cy="957600"/>
                                <a:chOff x="0" y="0"/>
                                <a:chExt cx="8502650" cy="958850"/>
                              </a:xfrm>
                            </wpg:grpSpPr>
                            <wps:wsp>
                              <wps:cNvPr id="32" name="Triangle rectangle 31"/>
                              <wps:cNvSpPr/>
                              <wps:spPr>
                                <a:xfrm>
                                  <a:off x="0" y="0"/>
                                  <a:ext cx="8276590" cy="203200"/>
                                </a:xfrm>
                                <a:prstGeom prst="rtTriangle">
                                  <a:avLst/>
                                </a:prstGeom>
                                <a:solidFill>
                                  <a:srgbClr val="443A3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riangle rectangle 32"/>
                              <wps:cNvSpPr/>
                              <wps:spPr>
                                <a:xfrm>
                                  <a:off x="0" y="114300"/>
                                  <a:ext cx="8502650" cy="101600"/>
                                </a:xfrm>
                                <a:prstGeom prst="rtTriangle">
                                  <a:avLst/>
                                </a:prstGeom>
                                <a:solidFill>
                                  <a:srgbClr val="009DE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81" name="Image 28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6105525" y="352425"/>
                                  <a:ext cx="1348740" cy="539750"/>
                                </a:xfrm>
                                <a:prstGeom prst="rect">
                                  <a:avLst/>
                                </a:prstGeom>
                              </pic:spPr>
                            </pic:pic>
                            <pic:pic xmlns:pic="http://schemas.openxmlformats.org/drawingml/2006/picture">
                              <pic:nvPicPr>
                                <pic:cNvPr id="282" name="Image 282"/>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57150" y="419100"/>
                                  <a:ext cx="1544320" cy="5397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10A0429" id="Groupe 6" o:spid="_x0000_s1026" style="position:absolute;margin-left:0;margin-top:0;width:669.55pt;height:75.4pt;z-index:251661312;mso-position-horizontal:left;mso-position-horizontal-relative:page;mso-position-vertical:bottom;mso-position-vertical-relative:page;mso-width-relative:margin;mso-height-relative:margin" coordsize="85026,958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34ooorM0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ZUEsDBAoAAAAAAAAAIQDYlWkcLJUAACyVAAAVAAAAZHJzL21lZGlhL2ltYWdlMi5qcGVn&#10;/9j/4AAQSkZJRgABAQEA3ADcAAD/2wBDAAIBAQEBAQIBAQECAgICAgQDAgICAgUEBAMEBgUGBgYF&#10;BgYGBwkIBgcJBwYGCAsICQoKCgoKBggLDAsKDAkKCgr/2wBDAQICAgICAgUDAwUKBwYHCgoKCgoK&#10;CgoKCgoKCgoKCgoKCgoKCgoKCgoKCgoKCgoKCgoKCgoKCgoKCgoKCgoKCgr/wAARCAD3AsM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">
                      <v:shapetype id="_x0000_t6" coordsize="21600,21600" o:spt="6" path="m,l,21600r21600,xe">
                        <v:stroke joinstyle="miter"/>
                        <v:path gradientshapeok="t" o:connecttype="custom" o:connectlocs="0,0;0,10800;0,21600;10800,21600;21600,21600;10800,10800" textboxrect="1800,12600,12600,19800"/>
                      </v:shapetype>
                      <v:shape id="Triangle rectangle 31" o:spid="_x0000_s1027" type="#_x0000_t6" style="position:absolute;width:82765;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0+vsIA&#10;AADbAAAADwAAAGRycy9kb3ducmV2LnhtbESPS4sCMRCE78L+h9AL3jTjg0VmjSKKoEdf4LGZtDPD&#10;Jp0xiTr6683Cwh6LqvqKms5ba8SdfKgdKxj0MxDEhdM1lwqOh3VvAiJEZI3GMSl4UoD57KMzxVy7&#10;B+/ovo+lSBAOOSqoYmxyKUNRkcXQdw1x8i7OW4xJ+lJqj48Et0YOs+xLWqw5LVTY0LKi4md/swrO&#10;xWtx8tH49cGt2ku2NVc5Nkp1P9vFN4hIbfwP/7U3WsFoAL9f0g+Qs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LT6+wgAAANsAAAAPAAAAAAAAAAAAAAAAAJgCAABkcnMvZG93&#10;bnJldi54bWxQSwUGAAAAAAQABAD1AAAAhwMAAAAA&#10;" fillcolor="#443a31" stroked="f" strokeweight="1pt"/>
                      <v:shape id="Triangle rectangle 32" o:spid="_x0000_s1028" type="#_x0000_t6" style="position:absolute;top:1143;width:85026;height:10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MhrMUA&#10;AADbAAAADwAAAGRycy9kb3ducmV2LnhtbESP0WrCQBRE3wv9h+UW+lY3jSI2dROKWPRBobF+wCV7&#10;mw3N3g3Z1US/3i0UfBxm5gyzLEbbijP1vnGs4HWSgCCunG64VnD8/nxZgPABWWPrmBRcyEORPz4s&#10;MdNu4JLOh1CLCGGfoQITQpdJ6StDFv3EdcTR+3G9xRBlX0vd4xDhtpVpksylxYbjgsGOVoaq38PJ&#10;Kpgdp4trstmndrceVqUx+mtXvSn1/DR+vIMINIZ7+L+91QqmKfx9iT9A5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wyGsxQAAANsAAAAPAAAAAAAAAAAAAAAAAJgCAABkcnMv&#10;ZG93bnJldi54bWxQSwUGAAAAAAQABAD1AAAAigMAAAAA&#10;" fillcolor="#009de0"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81" o:spid="_x0000_s1029" type="#_x0000_t75" style="position:absolute;left:61055;top:3524;width:13487;height:53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UTMbXDAAAA3AAAAA8AAABkcnMvZG93bnJldi54bWxEj9GKwjAURN+F/YdwF3wRTS3olmoUEVZF&#10;QbDrB1yaa1tsbkqTtfXvjbCwj8PMnGGW697U4kGtqywrmE4iEMS51RUXCq4/3+MEhPPIGmvLpOBJ&#10;Dtarj8ESU207vtAj84UIEHYpKii9b1IpXV6SQTexDXHwbrY16INsC6lb7ALc1DKOork0WHFYKLGh&#10;bUn5Pfs1CrLcHmcjxuS8352+9oV18bVzSg0/+80ChKfe/4f/2getIE6m8D4TjoBcv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RMxtcMAAADcAAAADwAAAAAAAAAAAAAAAACf&#10;AgAAZHJzL2Rvd25yZXYueG1sUEsFBgAAAAAEAAQA9wAAAI8DAAAAAA==&#10;">
                        <v:imagedata r:id="rId3" o:title=""/>
                        <v:path arrowok="t"/>
                      </v:shape>
                      <v:shape id="Image 282" o:spid="_x0000_s1030" type="#_x0000_t75" style="position:absolute;left:571;top:4191;width:15443;height:53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9LKtXGAAAA3AAAAA8AAABkcnMvZG93bnJldi54bWxEj0FrwkAUhO+C/2F5Qi9SN8nBhtRVRFpa&#10;aD0YPfT4yL4mi9m3MbvV1F/fFQoeh5n5hlmsBtuKM/XeOFaQzhIQxJXThmsFh/3rYw7CB2SNrWNS&#10;8EseVsvxaIGFdhfe0bkMtYgQ9gUqaELoCil91ZBFP3MdcfS+XW8xRNnXUvd4iXDbyixJ5tKi4bjQ&#10;YEebhqpj+WMVnNKP61S+bWvzMpiUnj7LPHwZpR4mw/oZRKAh3MP/7XetIMszuJ2JR0Au/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70sq1cYAAADcAAAADwAAAAAAAAAAAAAA&#10;AACfAgAAZHJzL2Rvd25yZXYueG1sUEsFBgAAAAAEAAQA9wAAAJIDAAAAAA==&#10;">
                        <v:imagedata r:id="rId4" o:title=""/>
                        <v:path arrowok="t"/>
                      </v:shape>
                      <w10:wrap anchorx="page" anchory="page"/>
                    </v:group>
                  </w:pict>
                </mc:Fallback>
              </mc:AlternateContent>
            </w:r>
            <w:r w:rsidR="00FA3B6C" w:rsidRPr="000D5621">
              <w:rPr>
                <w:rFonts w:ascii="Tahoma" w:hAnsi="Tahoma" w:cs="Tahoma"/>
                <w:sz w:val="18"/>
                <w:szCs w:val="18"/>
              </w:rPr>
              <w:t xml:space="preserve">Page </w:t>
            </w:r>
            <w:r w:rsidR="00FA3B6C" w:rsidRPr="000D5621">
              <w:rPr>
                <w:rFonts w:ascii="Tahoma" w:hAnsi="Tahoma" w:cs="Tahoma"/>
                <w:b/>
                <w:bCs/>
                <w:sz w:val="18"/>
                <w:szCs w:val="18"/>
              </w:rPr>
              <w:fldChar w:fldCharType="begin"/>
            </w:r>
            <w:r w:rsidR="00FA3B6C" w:rsidRPr="000D5621">
              <w:rPr>
                <w:rFonts w:ascii="Tahoma" w:hAnsi="Tahoma" w:cs="Tahoma"/>
                <w:b/>
                <w:bCs/>
                <w:sz w:val="18"/>
                <w:szCs w:val="18"/>
              </w:rPr>
              <w:instrText>PAGE</w:instrText>
            </w:r>
            <w:r w:rsidR="00FA3B6C" w:rsidRPr="000D5621">
              <w:rPr>
                <w:rFonts w:ascii="Tahoma" w:hAnsi="Tahoma" w:cs="Tahoma"/>
                <w:b/>
                <w:bCs/>
                <w:sz w:val="18"/>
                <w:szCs w:val="18"/>
              </w:rPr>
              <w:fldChar w:fldCharType="separate"/>
            </w:r>
            <w:r w:rsidR="00A3274C">
              <w:rPr>
                <w:rFonts w:ascii="Tahoma" w:hAnsi="Tahoma" w:cs="Tahoma"/>
                <w:b/>
                <w:bCs/>
                <w:noProof/>
                <w:sz w:val="18"/>
                <w:szCs w:val="18"/>
              </w:rPr>
              <w:t>21</w:t>
            </w:r>
            <w:r w:rsidR="00FA3B6C" w:rsidRPr="000D5621">
              <w:rPr>
                <w:rFonts w:ascii="Tahoma" w:hAnsi="Tahoma" w:cs="Tahoma"/>
                <w:b/>
                <w:bCs/>
                <w:sz w:val="18"/>
                <w:szCs w:val="18"/>
              </w:rPr>
              <w:fldChar w:fldCharType="end"/>
            </w:r>
            <w:r w:rsidR="00FA3B6C" w:rsidRPr="000D5621">
              <w:rPr>
                <w:rFonts w:ascii="Tahoma" w:hAnsi="Tahoma" w:cs="Tahoma"/>
                <w:sz w:val="18"/>
                <w:szCs w:val="18"/>
              </w:rPr>
              <w:t xml:space="preserve"> / </w:t>
            </w:r>
            <w:r w:rsidR="00FA3B6C" w:rsidRPr="000D5621">
              <w:rPr>
                <w:rFonts w:ascii="Tahoma" w:hAnsi="Tahoma" w:cs="Tahoma"/>
                <w:b/>
                <w:bCs/>
                <w:sz w:val="18"/>
                <w:szCs w:val="18"/>
              </w:rPr>
              <w:fldChar w:fldCharType="begin"/>
            </w:r>
            <w:r w:rsidR="00FA3B6C" w:rsidRPr="000D5621">
              <w:rPr>
                <w:rFonts w:ascii="Tahoma" w:hAnsi="Tahoma" w:cs="Tahoma"/>
                <w:b/>
                <w:bCs/>
                <w:sz w:val="18"/>
                <w:szCs w:val="18"/>
              </w:rPr>
              <w:instrText>NUMPAGES</w:instrText>
            </w:r>
            <w:r w:rsidR="00FA3B6C" w:rsidRPr="000D5621">
              <w:rPr>
                <w:rFonts w:ascii="Tahoma" w:hAnsi="Tahoma" w:cs="Tahoma"/>
                <w:b/>
                <w:bCs/>
                <w:sz w:val="18"/>
                <w:szCs w:val="18"/>
              </w:rPr>
              <w:fldChar w:fldCharType="separate"/>
            </w:r>
            <w:r w:rsidR="00A3274C">
              <w:rPr>
                <w:rFonts w:ascii="Tahoma" w:hAnsi="Tahoma" w:cs="Tahoma"/>
                <w:b/>
                <w:bCs/>
                <w:noProof/>
                <w:sz w:val="18"/>
                <w:szCs w:val="18"/>
              </w:rPr>
              <w:t>21</w:t>
            </w:r>
            <w:r w:rsidR="00FA3B6C" w:rsidRPr="000D5621">
              <w:rPr>
                <w:rFonts w:ascii="Tahoma" w:hAnsi="Tahoma" w:cs="Tahoma"/>
                <w:b/>
                <w:bCs/>
                <w:sz w:val="18"/>
                <w:szCs w:val="18"/>
              </w:rPr>
              <w:fldChar w:fldCharType="end"/>
            </w:r>
          </w:p>
        </w:sdtContent>
      </w:sdt>
    </w:sdtContent>
  </w:sdt>
  <w:p w14:paraId="5D9C59E0" w14:textId="77777777" w:rsidR="00FA3B6C" w:rsidRDefault="00FA3B6C">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F3E57E" w14:textId="77777777" w:rsidR="00FA3B6C" w:rsidRDefault="00FA3B6C">
    <w:pPr>
      <w:pStyle w:val="Pieddepage"/>
      <w:jc w:val="center"/>
    </w:pPr>
  </w:p>
  <w:p w14:paraId="45B7EB6A" w14:textId="77777777" w:rsidR="00FA3B6C" w:rsidRDefault="00FA3B6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A7236D" w14:textId="77777777" w:rsidR="004A44A4" w:rsidRDefault="004A44A4" w:rsidP="00814288">
      <w:pPr>
        <w:spacing w:after="0" w:line="240" w:lineRule="auto"/>
      </w:pPr>
      <w:r>
        <w:separator/>
      </w:r>
    </w:p>
  </w:footnote>
  <w:footnote w:type="continuationSeparator" w:id="0">
    <w:p w14:paraId="12369136" w14:textId="77777777" w:rsidR="004A44A4" w:rsidRDefault="004A44A4" w:rsidP="008142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B1475C" w14:textId="08A1F3F0" w:rsidR="008843E1" w:rsidRDefault="008843E1" w:rsidP="000D5621">
    <w:pPr>
      <w:pStyle w:val="En-ttedetabledesmatires"/>
    </w:pPr>
    <w:r>
      <w:t>Mémo</w:t>
    </w:r>
    <w:r w:rsidR="00472AFB">
      <w:t xml:space="preserve"> </w:t>
    </w:r>
    <w:r>
      <w:t>: rédaction bibliographique avec la norme Vancouver et le logiciel Zotero</w:t>
    </w:r>
  </w:p>
  <w:p w14:paraId="56FE1115" w14:textId="51BEED70" w:rsidR="00E536DD" w:rsidRDefault="008843E1" w:rsidP="00D03668">
    <w:pPr>
      <w:pStyle w:val="En-ttedetabledesmatires"/>
    </w:pPr>
    <w:r>
      <w:t>Dernière mise à jour</w:t>
    </w:r>
    <w:r w:rsidR="00472AFB">
      <w:t xml:space="preserve"> </w:t>
    </w:r>
    <w:r>
      <w:t>: 202</w:t>
    </w:r>
    <w:r w:rsidR="001C2DD5">
      <w:t>2</w:t>
    </w:r>
    <w:r>
      <w:t>-</w:t>
    </w:r>
    <w:r w:rsidR="001C2DD5">
      <w:t>08</w:t>
    </w:r>
    <w:r w:rsidR="000323E8">
      <w:t>-2</w:t>
    </w:r>
    <w:r w:rsidR="001C2DD5">
      <w:t>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A454B4C"/>
    <w:multiLevelType w:val="multilevel"/>
    <w:tmpl w:val="975891A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30F0F16"/>
    <w:multiLevelType w:val="hybridMultilevel"/>
    <w:tmpl w:val="E9060C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D63E38"/>
    <w:multiLevelType w:val="hybridMultilevel"/>
    <w:tmpl w:val="3F34FAB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505FC2"/>
    <w:multiLevelType w:val="hybridMultilevel"/>
    <w:tmpl w:val="E0442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6F4E48"/>
    <w:multiLevelType w:val="hybridMultilevel"/>
    <w:tmpl w:val="109CB272"/>
    <w:lvl w:ilvl="0" w:tplc="1DF49EFE">
      <w:start w:val="3"/>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BD40656"/>
    <w:multiLevelType w:val="hybridMultilevel"/>
    <w:tmpl w:val="75829A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7261BAD"/>
    <w:multiLevelType w:val="multilevel"/>
    <w:tmpl w:val="1A242E16"/>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7" w15:restartNumberingAfterBreak="0">
    <w:nsid w:val="478449DE"/>
    <w:multiLevelType w:val="hybridMultilevel"/>
    <w:tmpl w:val="3C34F3C6"/>
    <w:lvl w:ilvl="0" w:tplc="978C66C6">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C6A0B6B"/>
    <w:multiLevelType w:val="hybridMultilevel"/>
    <w:tmpl w:val="78AC014A"/>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9" w15:restartNumberingAfterBreak="0">
    <w:nsid w:val="6A9B0B69"/>
    <w:multiLevelType w:val="hybridMultilevel"/>
    <w:tmpl w:val="E77C3E00"/>
    <w:lvl w:ilvl="0" w:tplc="040C0001">
      <w:start w:val="1"/>
      <w:numFmt w:val="bullet"/>
      <w:lvlText w:val=""/>
      <w:lvlJc w:val="left"/>
      <w:pPr>
        <w:ind w:left="1776" w:hanging="360"/>
      </w:pPr>
      <w:rPr>
        <w:rFonts w:ascii="Symbol" w:hAnsi="Symbol" w:hint="default"/>
      </w:rPr>
    </w:lvl>
    <w:lvl w:ilvl="1" w:tplc="040C0003">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0" w15:restartNumberingAfterBreak="0">
    <w:nsid w:val="71315DCA"/>
    <w:multiLevelType w:val="multilevel"/>
    <w:tmpl w:val="B2C2574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1" w15:restartNumberingAfterBreak="0">
    <w:nsid w:val="76A328C5"/>
    <w:multiLevelType w:val="hybridMultilevel"/>
    <w:tmpl w:val="468AA9D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11"/>
  </w:num>
  <w:num w:numId="5">
    <w:abstractNumId w:val="9"/>
  </w:num>
  <w:num w:numId="6">
    <w:abstractNumId w:val="8"/>
  </w:num>
  <w:num w:numId="7">
    <w:abstractNumId w:val="4"/>
  </w:num>
  <w:num w:numId="8">
    <w:abstractNumId w:val="1"/>
  </w:num>
  <w:num w:numId="9">
    <w:abstractNumId w:val="2"/>
  </w:num>
  <w:num w:numId="10">
    <w:abstractNumId w:val="7"/>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08"/>
  <w:hyphenationZone w:val="425"/>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4A4"/>
    <w:rsid w:val="000323E8"/>
    <w:rsid w:val="000D5621"/>
    <w:rsid w:val="000F2777"/>
    <w:rsid w:val="001108B4"/>
    <w:rsid w:val="00121B9A"/>
    <w:rsid w:val="001B0840"/>
    <w:rsid w:val="001C2DD5"/>
    <w:rsid w:val="001E732A"/>
    <w:rsid w:val="001F5B67"/>
    <w:rsid w:val="00222EFA"/>
    <w:rsid w:val="002D0DF1"/>
    <w:rsid w:val="003246C5"/>
    <w:rsid w:val="003A7394"/>
    <w:rsid w:val="003D31C8"/>
    <w:rsid w:val="003E2383"/>
    <w:rsid w:val="0041505A"/>
    <w:rsid w:val="00472AFB"/>
    <w:rsid w:val="004A44A4"/>
    <w:rsid w:val="005E46FD"/>
    <w:rsid w:val="005F4225"/>
    <w:rsid w:val="006C79F4"/>
    <w:rsid w:val="006D254D"/>
    <w:rsid w:val="006D5A31"/>
    <w:rsid w:val="007830E4"/>
    <w:rsid w:val="00801702"/>
    <w:rsid w:val="0081142C"/>
    <w:rsid w:val="00814288"/>
    <w:rsid w:val="008357EE"/>
    <w:rsid w:val="008843E1"/>
    <w:rsid w:val="00957746"/>
    <w:rsid w:val="009759BE"/>
    <w:rsid w:val="009A5152"/>
    <w:rsid w:val="009D57CA"/>
    <w:rsid w:val="00A11995"/>
    <w:rsid w:val="00A17485"/>
    <w:rsid w:val="00A22C68"/>
    <w:rsid w:val="00A3274C"/>
    <w:rsid w:val="00A4799C"/>
    <w:rsid w:val="00A532C3"/>
    <w:rsid w:val="00A5579E"/>
    <w:rsid w:val="00A94BA8"/>
    <w:rsid w:val="00AE7D80"/>
    <w:rsid w:val="00C91C38"/>
    <w:rsid w:val="00CB2509"/>
    <w:rsid w:val="00CD3D28"/>
    <w:rsid w:val="00D03668"/>
    <w:rsid w:val="00D445F3"/>
    <w:rsid w:val="00D54796"/>
    <w:rsid w:val="00D93BD8"/>
    <w:rsid w:val="00DC4EDE"/>
    <w:rsid w:val="00E536DD"/>
    <w:rsid w:val="00E9480F"/>
    <w:rsid w:val="00EC0AEC"/>
    <w:rsid w:val="00F02CBD"/>
    <w:rsid w:val="00F06B88"/>
    <w:rsid w:val="00F46D43"/>
    <w:rsid w:val="00FA3B6C"/>
    <w:rsid w:val="00FB2F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6AD231DC"/>
  <w15:chartTrackingRefBased/>
  <w15:docId w15:val="{8502586B-119C-4A67-9323-7788A54FB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43E1"/>
    <w:rPr>
      <w:rFonts w:ascii="Times New Roman" w:hAnsi="Times New Roman"/>
    </w:rPr>
  </w:style>
  <w:style w:type="paragraph" w:styleId="Titre1">
    <w:name w:val="heading 1"/>
    <w:basedOn w:val="Normal"/>
    <w:next w:val="Corpsdetexte"/>
    <w:link w:val="Titre1Car"/>
    <w:uiPriority w:val="9"/>
    <w:qFormat/>
    <w:rsid w:val="000D5621"/>
    <w:pPr>
      <w:keepNext/>
      <w:keepLines/>
      <w:spacing w:before="480" w:after="0" w:line="240" w:lineRule="auto"/>
      <w:jc w:val="both"/>
      <w:outlineLvl w:val="0"/>
    </w:pPr>
    <w:rPr>
      <w:rFonts w:ascii="Tahoma" w:eastAsiaTheme="majorEastAsia" w:hAnsi="Tahoma" w:cstheme="majorBidi"/>
      <w:bCs/>
      <w:color w:val="5B9BD5" w:themeColor="accent1"/>
      <w:sz w:val="32"/>
      <w:szCs w:val="32"/>
      <w:lang w:val="en-US"/>
    </w:rPr>
  </w:style>
  <w:style w:type="paragraph" w:styleId="Titre2">
    <w:name w:val="heading 2"/>
    <w:basedOn w:val="Normal"/>
    <w:next w:val="Corpsdetexte"/>
    <w:link w:val="Titre2Car"/>
    <w:uiPriority w:val="9"/>
    <w:unhideWhenUsed/>
    <w:qFormat/>
    <w:rsid w:val="000D5621"/>
    <w:pPr>
      <w:keepNext/>
      <w:keepLines/>
      <w:spacing w:before="200" w:after="0" w:line="240" w:lineRule="auto"/>
      <w:jc w:val="both"/>
      <w:outlineLvl w:val="1"/>
    </w:pPr>
    <w:rPr>
      <w:rFonts w:ascii="Tahoma" w:eastAsiaTheme="majorEastAsia" w:hAnsi="Tahoma" w:cstheme="majorBidi"/>
      <w:bCs/>
      <w:color w:val="5B9BD5" w:themeColor="accent1"/>
      <w:sz w:val="28"/>
      <w:szCs w:val="28"/>
      <w:lang w:val="en-US"/>
    </w:rPr>
  </w:style>
  <w:style w:type="paragraph" w:styleId="Titre3">
    <w:name w:val="heading 3"/>
    <w:basedOn w:val="Normal"/>
    <w:next w:val="Corpsdetexte"/>
    <w:link w:val="Titre3Car"/>
    <w:uiPriority w:val="9"/>
    <w:unhideWhenUsed/>
    <w:qFormat/>
    <w:rsid w:val="006D254D"/>
    <w:pPr>
      <w:keepNext/>
      <w:keepLines/>
      <w:spacing w:before="200" w:after="0" w:line="240" w:lineRule="auto"/>
      <w:jc w:val="both"/>
      <w:outlineLvl w:val="2"/>
    </w:pPr>
    <w:rPr>
      <w:rFonts w:ascii="Tahoma" w:eastAsiaTheme="majorEastAsia" w:hAnsi="Tahoma" w:cstheme="majorBidi"/>
      <w:bCs/>
      <w:color w:val="5B9BD5" w:themeColor="accent1"/>
      <w:sz w:val="24"/>
      <w:szCs w:val="24"/>
      <w:lang w:val="en-US"/>
    </w:rPr>
  </w:style>
  <w:style w:type="paragraph" w:styleId="Titre4">
    <w:name w:val="heading 4"/>
    <w:basedOn w:val="Normal"/>
    <w:next w:val="Corpsdetexte"/>
    <w:link w:val="Titre4Car"/>
    <w:uiPriority w:val="9"/>
    <w:unhideWhenUsed/>
    <w:qFormat/>
    <w:rsid w:val="0041505A"/>
    <w:pPr>
      <w:keepNext/>
      <w:keepLines/>
      <w:spacing w:before="200" w:after="0" w:line="240" w:lineRule="auto"/>
      <w:jc w:val="both"/>
      <w:outlineLvl w:val="3"/>
    </w:pPr>
    <w:rPr>
      <w:rFonts w:ascii="Corbel" w:eastAsiaTheme="majorEastAsia" w:hAnsi="Corbel" w:cstheme="majorBidi"/>
      <w:b/>
      <w:bCs/>
      <w:color w:val="5B9BD5" w:themeColor="accent1"/>
      <w:szCs w:val="24"/>
      <w:lang w:val="en-US"/>
    </w:rPr>
  </w:style>
  <w:style w:type="paragraph" w:styleId="Titre5">
    <w:name w:val="heading 5"/>
    <w:basedOn w:val="Normal"/>
    <w:next w:val="Corpsdetexte"/>
    <w:link w:val="Titre5Car"/>
    <w:uiPriority w:val="9"/>
    <w:unhideWhenUsed/>
    <w:qFormat/>
    <w:rsid w:val="000D5621"/>
    <w:pPr>
      <w:keepNext/>
      <w:keepLines/>
      <w:spacing w:before="200" w:after="0" w:line="240" w:lineRule="auto"/>
      <w:jc w:val="both"/>
      <w:outlineLvl w:val="4"/>
    </w:pPr>
    <w:rPr>
      <w:rFonts w:ascii="Tahoma" w:eastAsiaTheme="majorEastAsia" w:hAnsi="Tahoma" w:cstheme="majorBidi"/>
      <w:iCs/>
      <w:color w:val="5B9BD5" w:themeColor="accent1"/>
      <w:sz w:val="24"/>
      <w:szCs w:val="24"/>
      <w:lang w:val="en-US"/>
    </w:rPr>
  </w:style>
  <w:style w:type="paragraph" w:styleId="Titre6">
    <w:name w:val="heading 6"/>
    <w:basedOn w:val="Normal"/>
    <w:next w:val="Normal"/>
    <w:link w:val="Titre6Car"/>
    <w:uiPriority w:val="9"/>
    <w:semiHidden/>
    <w:unhideWhenUsed/>
    <w:qFormat/>
    <w:rsid w:val="000D5621"/>
    <w:pPr>
      <w:keepNext/>
      <w:keepLines/>
      <w:spacing w:before="40" w:after="0"/>
      <w:outlineLvl w:val="5"/>
    </w:pPr>
    <w:rPr>
      <w:rFonts w:ascii="Tahoma" w:eastAsiaTheme="majorEastAsia" w:hAnsi="Tahoma" w:cstheme="majorBidi"/>
      <w:color w:val="1F4D78" w:themeColor="accent1" w:themeShade="7F"/>
    </w:rPr>
  </w:style>
  <w:style w:type="paragraph" w:styleId="Titre7">
    <w:name w:val="heading 7"/>
    <w:basedOn w:val="Normal"/>
    <w:next w:val="Normal"/>
    <w:link w:val="Titre7Car"/>
    <w:uiPriority w:val="9"/>
    <w:semiHidden/>
    <w:unhideWhenUsed/>
    <w:qFormat/>
    <w:rsid w:val="001C2DD5"/>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14288"/>
    <w:pPr>
      <w:tabs>
        <w:tab w:val="center" w:pos="4536"/>
        <w:tab w:val="right" w:pos="9072"/>
      </w:tabs>
      <w:spacing w:after="0" w:line="240" w:lineRule="auto"/>
    </w:pPr>
  </w:style>
  <w:style w:type="character" w:customStyle="1" w:styleId="En-tteCar">
    <w:name w:val="En-tête Car"/>
    <w:basedOn w:val="Policepardfaut"/>
    <w:link w:val="En-tte"/>
    <w:uiPriority w:val="99"/>
    <w:rsid w:val="00814288"/>
  </w:style>
  <w:style w:type="paragraph" w:styleId="Pieddepage">
    <w:name w:val="footer"/>
    <w:basedOn w:val="Normal"/>
    <w:link w:val="PieddepageCar"/>
    <w:uiPriority w:val="99"/>
    <w:unhideWhenUsed/>
    <w:rsid w:val="0081428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14288"/>
  </w:style>
  <w:style w:type="paragraph" w:styleId="Titre">
    <w:name w:val="Title"/>
    <w:basedOn w:val="Normal"/>
    <w:next w:val="Normal"/>
    <w:link w:val="TitreCar"/>
    <w:uiPriority w:val="10"/>
    <w:qFormat/>
    <w:rsid w:val="000D5621"/>
    <w:pPr>
      <w:spacing w:after="0" w:line="240" w:lineRule="auto"/>
      <w:contextualSpacing/>
    </w:pPr>
    <w:rPr>
      <w:rFonts w:ascii="Tahoma" w:eastAsiaTheme="majorEastAsia" w:hAnsi="Tahoma" w:cstheme="majorBidi"/>
      <w:spacing w:val="-10"/>
      <w:kern w:val="28"/>
      <w:sz w:val="56"/>
      <w:szCs w:val="56"/>
    </w:rPr>
  </w:style>
  <w:style w:type="character" w:customStyle="1" w:styleId="TitreCar">
    <w:name w:val="Titre Car"/>
    <w:basedOn w:val="Policepardfaut"/>
    <w:link w:val="Titre"/>
    <w:uiPriority w:val="10"/>
    <w:rsid w:val="000D5621"/>
    <w:rPr>
      <w:rFonts w:ascii="Tahoma" w:eastAsiaTheme="majorEastAsia" w:hAnsi="Tahoma" w:cstheme="majorBidi"/>
      <w:spacing w:val="-10"/>
      <w:kern w:val="28"/>
      <w:sz w:val="56"/>
      <w:szCs w:val="56"/>
    </w:rPr>
  </w:style>
  <w:style w:type="character" w:customStyle="1" w:styleId="Titre1Car">
    <w:name w:val="Titre 1 Car"/>
    <w:basedOn w:val="Policepardfaut"/>
    <w:link w:val="Titre1"/>
    <w:uiPriority w:val="9"/>
    <w:rsid w:val="000D5621"/>
    <w:rPr>
      <w:rFonts w:ascii="Tahoma" w:eastAsiaTheme="majorEastAsia" w:hAnsi="Tahoma" w:cstheme="majorBidi"/>
      <w:bCs/>
      <w:color w:val="5B9BD5" w:themeColor="accent1"/>
      <w:sz w:val="32"/>
      <w:szCs w:val="32"/>
      <w:lang w:val="en-US"/>
    </w:rPr>
  </w:style>
  <w:style w:type="character" w:customStyle="1" w:styleId="Titre2Car">
    <w:name w:val="Titre 2 Car"/>
    <w:basedOn w:val="Policepardfaut"/>
    <w:link w:val="Titre2"/>
    <w:uiPriority w:val="9"/>
    <w:rsid w:val="000D5621"/>
    <w:rPr>
      <w:rFonts w:ascii="Tahoma" w:eastAsiaTheme="majorEastAsia" w:hAnsi="Tahoma" w:cstheme="majorBidi"/>
      <w:bCs/>
      <w:color w:val="5B9BD5" w:themeColor="accent1"/>
      <w:sz w:val="28"/>
      <w:szCs w:val="28"/>
      <w:lang w:val="en-US"/>
    </w:rPr>
  </w:style>
  <w:style w:type="character" w:customStyle="1" w:styleId="Titre3Car">
    <w:name w:val="Titre 3 Car"/>
    <w:basedOn w:val="Policepardfaut"/>
    <w:link w:val="Titre3"/>
    <w:uiPriority w:val="9"/>
    <w:rsid w:val="006D254D"/>
    <w:rPr>
      <w:rFonts w:ascii="Tahoma" w:eastAsiaTheme="majorEastAsia" w:hAnsi="Tahoma" w:cstheme="majorBidi"/>
      <w:bCs/>
      <w:color w:val="5B9BD5" w:themeColor="accent1"/>
      <w:sz w:val="24"/>
      <w:szCs w:val="24"/>
      <w:lang w:val="en-US"/>
    </w:rPr>
  </w:style>
  <w:style w:type="character" w:customStyle="1" w:styleId="Titre4Car">
    <w:name w:val="Titre 4 Car"/>
    <w:basedOn w:val="Policepardfaut"/>
    <w:link w:val="Titre4"/>
    <w:uiPriority w:val="9"/>
    <w:rsid w:val="0041505A"/>
    <w:rPr>
      <w:rFonts w:ascii="Corbel" w:eastAsiaTheme="majorEastAsia" w:hAnsi="Corbel" w:cstheme="majorBidi"/>
      <w:b/>
      <w:bCs/>
      <w:color w:val="5B9BD5" w:themeColor="accent1"/>
      <w:szCs w:val="24"/>
      <w:lang w:val="en-US"/>
    </w:rPr>
  </w:style>
  <w:style w:type="character" w:customStyle="1" w:styleId="Titre5Car">
    <w:name w:val="Titre 5 Car"/>
    <w:basedOn w:val="Policepardfaut"/>
    <w:link w:val="Titre5"/>
    <w:uiPriority w:val="9"/>
    <w:rsid w:val="000D5621"/>
    <w:rPr>
      <w:rFonts w:ascii="Tahoma" w:eastAsiaTheme="majorEastAsia" w:hAnsi="Tahoma" w:cstheme="majorBidi"/>
      <w:iCs/>
      <w:color w:val="5B9BD5" w:themeColor="accent1"/>
      <w:sz w:val="24"/>
      <w:szCs w:val="24"/>
      <w:lang w:val="en-US"/>
    </w:rPr>
  </w:style>
  <w:style w:type="paragraph" w:styleId="Corpsdetexte">
    <w:name w:val="Body Text"/>
    <w:basedOn w:val="Normal"/>
    <w:link w:val="CorpsdetexteCar"/>
    <w:qFormat/>
    <w:rsid w:val="008843E1"/>
    <w:pPr>
      <w:spacing w:before="180" w:after="180" w:line="240" w:lineRule="auto"/>
      <w:jc w:val="both"/>
    </w:pPr>
    <w:rPr>
      <w:sz w:val="24"/>
      <w:szCs w:val="24"/>
      <w:lang w:val="en-US"/>
    </w:rPr>
  </w:style>
  <w:style w:type="character" w:customStyle="1" w:styleId="CorpsdetexteCar">
    <w:name w:val="Corps de texte Car"/>
    <w:basedOn w:val="Policepardfaut"/>
    <w:link w:val="Corpsdetexte"/>
    <w:rsid w:val="008843E1"/>
    <w:rPr>
      <w:rFonts w:ascii="Times New Roman" w:hAnsi="Times New Roman"/>
      <w:sz w:val="24"/>
      <w:szCs w:val="24"/>
      <w:lang w:val="en-US"/>
    </w:rPr>
  </w:style>
  <w:style w:type="paragraph" w:customStyle="1" w:styleId="FirstParagraph">
    <w:name w:val="First Paragraph"/>
    <w:basedOn w:val="Corpsdetexte"/>
    <w:next w:val="Corpsdetexte"/>
    <w:qFormat/>
    <w:rsid w:val="00CB2509"/>
  </w:style>
  <w:style w:type="paragraph" w:customStyle="1" w:styleId="Compact">
    <w:name w:val="Compact"/>
    <w:basedOn w:val="Corpsdetexte"/>
    <w:qFormat/>
    <w:rsid w:val="00CB2509"/>
    <w:pPr>
      <w:spacing w:before="36" w:after="36"/>
    </w:pPr>
  </w:style>
  <w:style w:type="paragraph" w:styleId="Normalcentr">
    <w:name w:val="Block Text"/>
    <w:basedOn w:val="Corpsdetexte"/>
    <w:next w:val="Corpsdetexte"/>
    <w:uiPriority w:val="9"/>
    <w:unhideWhenUsed/>
    <w:qFormat/>
    <w:rsid w:val="008843E1"/>
    <w:pPr>
      <w:spacing w:before="100" w:after="100"/>
      <w:ind w:left="480" w:right="480"/>
    </w:pPr>
  </w:style>
  <w:style w:type="character" w:styleId="Lienhypertexte">
    <w:name w:val="Hyperlink"/>
    <w:basedOn w:val="Policepardfaut"/>
    <w:uiPriority w:val="99"/>
    <w:rsid w:val="00CB2509"/>
    <w:rPr>
      <w:color w:val="5B9BD5" w:themeColor="accent1"/>
    </w:rPr>
  </w:style>
  <w:style w:type="paragraph" w:styleId="En-ttedetabledesmatires">
    <w:name w:val="TOC Heading"/>
    <w:basedOn w:val="Normal"/>
    <w:next w:val="Corpsdetexte"/>
    <w:uiPriority w:val="39"/>
    <w:unhideWhenUsed/>
    <w:qFormat/>
    <w:rsid w:val="000D5621"/>
    <w:pPr>
      <w:spacing w:after="0" w:line="240" w:lineRule="auto"/>
    </w:pPr>
    <w:rPr>
      <w:rFonts w:ascii="Tahoma" w:hAnsi="Tahoma"/>
      <w:bCs/>
      <w:color w:val="3B3838" w:themeColor="background2" w:themeShade="40"/>
      <w:sz w:val="18"/>
    </w:rPr>
  </w:style>
  <w:style w:type="paragraph" w:styleId="TM1">
    <w:name w:val="toc 1"/>
    <w:basedOn w:val="Normal"/>
    <w:next w:val="Normal"/>
    <w:autoRedefine/>
    <w:uiPriority w:val="39"/>
    <w:unhideWhenUsed/>
    <w:rsid w:val="00CB2509"/>
    <w:pPr>
      <w:spacing w:after="100" w:line="240" w:lineRule="auto"/>
      <w:jc w:val="both"/>
    </w:pPr>
    <w:rPr>
      <w:sz w:val="24"/>
      <w:szCs w:val="24"/>
      <w:lang w:val="en-US"/>
    </w:rPr>
  </w:style>
  <w:style w:type="paragraph" w:styleId="TM2">
    <w:name w:val="toc 2"/>
    <w:basedOn w:val="Normal"/>
    <w:next w:val="Normal"/>
    <w:autoRedefine/>
    <w:uiPriority w:val="39"/>
    <w:unhideWhenUsed/>
    <w:rsid w:val="00CB2509"/>
    <w:pPr>
      <w:spacing w:after="100" w:line="240" w:lineRule="auto"/>
      <w:ind w:left="240"/>
      <w:jc w:val="both"/>
    </w:pPr>
    <w:rPr>
      <w:sz w:val="24"/>
      <w:szCs w:val="24"/>
      <w:lang w:val="en-US"/>
    </w:rPr>
  </w:style>
  <w:style w:type="paragraph" w:styleId="TM3">
    <w:name w:val="toc 3"/>
    <w:basedOn w:val="Normal"/>
    <w:next w:val="Normal"/>
    <w:autoRedefine/>
    <w:uiPriority w:val="39"/>
    <w:unhideWhenUsed/>
    <w:rsid w:val="00CB2509"/>
    <w:pPr>
      <w:spacing w:after="100" w:line="240" w:lineRule="auto"/>
      <w:ind w:left="480"/>
      <w:jc w:val="both"/>
    </w:pPr>
    <w:rPr>
      <w:sz w:val="24"/>
      <w:szCs w:val="24"/>
      <w:lang w:val="en-US"/>
    </w:rPr>
  </w:style>
  <w:style w:type="character" w:styleId="Marquedecommentaire">
    <w:name w:val="annotation reference"/>
    <w:basedOn w:val="Policepardfaut"/>
    <w:semiHidden/>
    <w:unhideWhenUsed/>
    <w:rsid w:val="00CB2509"/>
    <w:rPr>
      <w:sz w:val="16"/>
      <w:szCs w:val="16"/>
    </w:rPr>
  </w:style>
  <w:style w:type="paragraph" w:styleId="Commentaire">
    <w:name w:val="annotation text"/>
    <w:basedOn w:val="Normal"/>
    <w:link w:val="CommentaireCar"/>
    <w:semiHidden/>
    <w:unhideWhenUsed/>
    <w:rsid w:val="00CB2509"/>
    <w:pPr>
      <w:spacing w:after="200" w:line="240" w:lineRule="auto"/>
      <w:jc w:val="both"/>
    </w:pPr>
    <w:rPr>
      <w:sz w:val="20"/>
      <w:szCs w:val="20"/>
      <w:lang w:val="en-US"/>
    </w:rPr>
  </w:style>
  <w:style w:type="character" w:customStyle="1" w:styleId="CommentaireCar">
    <w:name w:val="Commentaire Car"/>
    <w:basedOn w:val="Policepardfaut"/>
    <w:link w:val="Commentaire"/>
    <w:semiHidden/>
    <w:rsid w:val="00CB2509"/>
    <w:rPr>
      <w:sz w:val="20"/>
      <w:szCs w:val="20"/>
      <w:lang w:val="en-US"/>
    </w:rPr>
  </w:style>
  <w:style w:type="character" w:styleId="Lienhypertextesuivivisit">
    <w:name w:val="FollowedHyperlink"/>
    <w:basedOn w:val="Policepardfaut"/>
    <w:uiPriority w:val="99"/>
    <w:semiHidden/>
    <w:unhideWhenUsed/>
    <w:rsid w:val="00CB2509"/>
    <w:rPr>
      <w:color w:val="954F72" w:themeColor="followedHyperlink"/>
      <w:u w:val="single"/>
    </w:rPr>
  </w:style>
  <w:style w:type="paragraph" w:styleId="Textedebulles">
    <w:name w:val="Balloon Text"/>
    <w:basedOn w:val="Normal"/>
    <w:link w:val="TextedebullesCar"/>
    <w:uiPriority w:val="99"/>
    <w:semiHidden/>
    <w:unhideWhenUsed/>
    <w:rsid w:val="00CB250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B2509"/>
    <w:rPr>
      <w:rFonts w:ascii="Segoe UI" w:hAnsi="Segoe UI" w:cs="Segoe UI"/>
      <w:sz w:val="18"/>
      <w:szCs w:val="18"/>
    </w:rPr>
  </w:style>
  <w:style w:type="character" w:customStyle="1" w:styleId="Titre6Car">
    <w:name w:val="Titre 6 Car"/>
    <w:basedOn w:val="Policepardfaut"/>
    <w:link w:val="Titre6"/>
    <w:uiPriority w:val="9"/>
    <w:semiHidden/>
    <w:rsid w:val="000D5621"/>
    <w:rPr>
      <w:rFonts w:ascii="Tahoma" w:eastAsiaTheme="majorEastAsia" w:hAnsi="Tahoma" w:cstheme="majorBidi"/>
      <w:color w:val="1F4D78" w:themeColor="accent1" w:themeShade="7F"/>
    </w:rPr>
  </w:style>
  <w:style w:type="paragraph" w:styleId="Citationintense">
    <w:name w:val="Intense Quote"/>
    <w:basedOn w:val="Normal"/>
    <w:next w:val="Normal"/>
    <w:link w:val="CitationintenseCar"/>
    <w:uiPriority w:val="30"/>
    <w:qFormat/>
    <w:rsid w:val="009759BE"/>
    <w:pPr>
      <w:pBdr>
        <w:top w:val="single" w:sz="4" w:space="10" w:color="5B9BD5" w:themeColor="accent1"/>
        <w:bottom w:val="single" w:sz="4" w:space="10" w:color="5B9BD5" w:themeColor="accent1"/>
      </w:pBdr>
      <w:spacing w:before="360" w:after="360"/>
      <w:ind w:left="864" w:right="864"/>
      <w:jc w:val="both"/>
    </w:pPr>
    <w:rPr>
      <w:rFonts w:ascii="Tahoma" w:hAnsi="Tahoma"/>
      <w:iCs/>
      <w:color w:val="5B9BD5" w:themeColor="accent1"/>
    </w:rPr>
  </w:style>
  <w:style w:type="character" w:customStyle="1" w:styleId="CitationintenseCar">
    <w:name w:val="Citation intense Car"/>
    <w:basedOn w:val="Policepardfaut"/>
    <w:link w:val="Citationintense"/>
    <w:uiPriority w:val="30"/>
    <w:rsid w:val="009759BE"/>
    <w:rPr>
      <w:rFonts w:ascii="Tahoma" w:hAnsi="Tahoma"/>
      <w:iCs/>
      <w:color w:val="5B9BD5" w:themeColor="accent1"/>
    </w:rPr>
  </w:style>
  <w:style w:type="paragraph" w:styleId="Paragraphedeliste">
    <w:name w:val="List Paragraph"/>
    <w:basedOn w:val="Normal"/>
    <w:uiPriority w:val="34"/>
    <w:qFormat/>
    <w:rsid w:val="00EC0AEC"/>
    <w:pPr>
      <w:keepNext/>
      <w:keepLines/>
      <w:spacing w:after="0" w:line="240" w:lineRule="auto"/>
      <w:ind w:left="720"/>
      <w:contextualSpacing/>
      <w:jc w:val="both"/>
    </w:pPr>
    <w:rPr>
      <w:rFonts w:asciiTheme="minorHAnsi" w:hAnsiTheme="minorHAnsi"/>
      <w:sz w:val="24"/>
      <w:szCs w:val="24"/>
    </w:rPr>
  </w:style>
  <w:style w:type="character" w:styleId="lev">
    <w:name w:val="Strong"/>
    <w:basedOn w:val="Policepardfaut"/>
    <w:uiPriority w:val="22"/>
    <w:qFormat/>
    <w:rsid w:val="00FB2F48"/>
    <w:rPr>
      <w:rFonts w:ascii="Corbel" w:hAnsi="Corbel"/>
      <w:b/>
      <w:bCs/>
    </w:rPr>
  </w:style>
  <w:style w:type="character" w:customStyle="1" w:styleId="Titre7Car">
    <w:name w:val="Titre 7 Car"/>
    <w:basedOn w:val="Policepardfaut"/>
    <w:link w:val="Titre7"/>
    <w:uiPriority w:val="9"/>
    <w:semiHidden/>
    <w:rsid w:val="001C2DD5"/>
    <w:rPr>
      <w:rFonts w:asciiTheme="majorHAnsi" w:eastAsiaTheme="majorEastAsia" w:hAnsiTheme="majorHAnsi" w:cstheme="majorBidi"/>
      <w:i/>
      <w:iCs/>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2424076">
      <w:bodyDiv w:val="1"/>
      <w:marLeft w:val="0"/>
      <w:marRight w:val="0"/>
      <w:marTop w:val="0"/>
      <w:marBottom w:val="0"/>
      <w:divBdr>
        <w:top w:val="none" w:sz="0" w:space="0" w:color="auto"/>
        <w:left w:val="none" w:sz="0" w:space="0" w:color="auto"/>
        <w:bottom w:val="none" w:sz="0" w:space="0" w:color="auto"/>
        <w:right w:val="none" w:sz="0" w:space="0" w:color="auto"/>
      </w:divBdr>
      <w:divsChild>
        <w:div w:id="2010057758">
          <w:marLeft w:val="0"/>
          <w:marRight w:val="0"/>
          <w:marTop w:val="0"/>
          <w:marBottom w:val="240"/>
          <w:divBdr>
            <w:top w:val="none" w:sz="0" w:space="0" w:color="auto"/>
            <w:left w:val="none" w:sz="0" w:space="0" w:color="auto"/>
            <w:bottom w:val="none" w:sz="0" w:space="0" w:color="auto"/>
            <w:right w:val="none" w:sz="0" w:space="0" w:color="auto"/>
          </w:divBdr>
          <w:divsChild>
            <w:div w:id="867989442">
              <w:marLeft w:val="360"/>
              <w:marRight w:val="96"/>
              <w:marTop w:val="0"/>
              <w:marBottom w:val="0"/>
              <w:divBdr>
                <w:top w:val="none" w:sz="0" w:space="0" w:color="auto"/>
                <w:left w:val="none" w:sz="0" w:space="0" w:color="auto"/>
                <w:bottom w:val="none" w:sz="0" w:space="0" w:color="auto"/>
                <w:right w:val="none" w:sz="0" w:space="0" w:color="auto"/>
              </w:divBdr>
            </w:div>
          </w:divsChild>
        </w:div>
        <w:div w:id="699167403">
          <w:marLeft w:val="0"/>
          <w:marRight w:val="0"/>
          <w:marTop w:val="0"/>
          <w:marBottom w:val="240"/>
          <w:divBdr>
            <w:top w:val="none" w:sz="0" w:space="0" w:color="auto"/>
            <w:left w:val="none" w:sz="0" w:space="0" w:color="auto"/>
            <w:bottom w:val="none" w:sz="0" w:space="0" w:color="auto"/>
            <w:right w:val="none" w:sz="0" w:space="0" w:color="auto"/>
          </w:divBdr>
          <w:divsChild>
            <w:div w:id="202443362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fflamerie/zotero_intro_FR/blob/master/content/zotero_intro_FR_COURS.pdf" TargetMode="External"/><Relationship Id="rId18" Type="http://schemas.openxmlformats.org/officeDocument/2006/relationships/hyperlink" Target="https://www.ncbi.nlm.nih.gov/nlmcatalog/journals" TargetMode="External"/><Relationship Id="rId26" Type="http://schemas.openxmlformats.org/officeDocument/2006/relationships/image" Target="media/image8.png"/><Relationship Id="rId21" Type="http://schemas.openxmlformats.org/officeDocument/2006/relationships/image" Target="media/image5.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fflamerie/zotero_intro_FR/blob/master/content/zotero_intro_FR_COURS.md" TargetMode="External"/><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zotero.org/groups/2561378/form_biblio_isped/items/tag/zotero_ex_vancouver" TargetMode="External"/><Relationship Id="rId20" Type="http://schemas.openxmlformats.org/officeDocument/2006/relationships/image" Target="media/image4.png"/><Relationship Id="rId29" Type="http://schemas.openxmlformats.org/officeDocument/2006/relationships/hyperlink" Target="https://www.afdet.net/congres/congres-sante-education-201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bliotheques.u-bordeaux.fr/Se-former/Les-tutoriels/Les-tutos-Zotero" TargetMode="External"/><Relationship Id="rId24" Type="http://schemas.openxmlformats.org/officeDocument/2006/relationships/hyperlink" Target="http://www.sudoc.abes.fr" TargetMode="External"/><Relationship Id="rId32" Type="http://schemas.openxmlformats.org/officeDocument/2006/relationships/image" Target="media/image1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zotero.org/support/start" TargetMode="External"/><Relationship Id="rId23" Type="http://schemas.openxmlformats.org/officeDocument/2006/relationships/hyperlink" Target="https://theses.fr/" TargetMode="External"/><Relationship Id="rId28" Type="http://schemas.openxmlformats.org/officeDocument/2006/relationships/image" Target="media/image10.png"/><Relationship Id="rId36" Type="http://schemas.openxmlformats.org/officeDocument/2006/relationships/fontTable" Target="fontTable.xml"/><Relationship Id="rId10" Type="http://schemas.openxmlformats.org/officeDocument/2006/relationships/hyperlink" Target="https://www.nlm.nih.gov/bsd/uniform_requirements.html" TargetMode="External"/><Relationship Id="rId19" Type="http://schemas.openxmlformats.org/officeDocument/2006/relationships/hyperlink" Target="https://www.zotero.org/support/word_processor_plugin_usage"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fflamerie/zotero_intro_FR" TargetMode="External"/><Relationship Id="rId22" Type="http://schemas.openxmlformats.org/officeDocument/2006/relationships/image" Target="media/image6.png"/><Relationship Id="rId27" Type="http://schemas.openxmlformats.org/officeDocument/2006/relationships/image" Target="media/image9.png"/><Relationship Id="rId30" Type="http://schemas.openxmlformats.org/officeDocument/2006/relationships/image" Target="media/image11.png"/><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15.jpeg"/><Relationship Id="rId1" Type="http://schemas.openxmlformats.org/officeDocument/2006/relationships/image" Target="media/image14.jpeg"/><Relationship Id="rId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labbas\Downloads\Modele-formations.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8125C-F154-43D5-A666-BCA588345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Modele-formations.dotx</Template>
  <TotalTime>148</TotalTime>
  <Pages>21</Pages>
  <Words>3562</Words>
  <Characters>19594</Characters>
  <Application>Microsoft Office Word</Application>
  <DocSecurity>0</DocSecurity>
  <Lines>163</Lines>
  <Paragraphs>46</Paragraphs>
  <ScaleCrop>false</ScaleCrop>
  <HeadingPairs>
    <vt:vector size="2" baseType="variant">
      <vt:variant>
        <vt:lpstr>Titre</vt:lpstr>
      </vt:variant>
      <vt:variant>
        <vt:i4>1</vt:i4>
      </vt:variant>
    </vt:vector>
  </HeadingPairs>
  <TitlesOfParts>
    <vt:vector size="1" baseType="lpstr">
      <vt:lpstr>Mémo rédaction bibliographique avec Vancouver et Zotero</vt:lpstr>
    </vt:vector>
  </TitlesOfParts>
  <Company/>
  <LinksUpToDate>false</LinksUpToDate>
  <CharactersWithSpaces>23110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Mémo rédaction bibliographique avec Vancouver et Zotero</dc:title>
  <dc:subject/>
  <dc:creator>Frédérique Flamerie</dc:creator>
  <cp:keywords/>
  <dc:description/>
  <cp:lastModifiedBy>Frédérique Flamerie De Lachapelle</cp:lastModifiedBy>
  <cp:revision>9</cp:revision>
  <cp:lastPrinted>2022-08-24T09:20:00Z</cp:lastPrinted>
  <dcterms:created xsi:type="dcterms:W3CDTF">2021-07-02T12:10:00Z</dcterms:created>
  <dcterms:modified xsi:type="dcterms:W3CDTF">2022-08-24T09:22:00Z</dcterms:modified>
</cp:coreProperties>
</file>